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C2799" w14:textId="4432EAE8" w:rsidR="003218FF" w:rsidRPr="00B10E7E" w:rsidRDefault="003218FF" w:rsidP="00871AF7">
      <w:pPr>
        <w:suppressAutoHyphens/>
        <w:autoSpaceDE w:val="0"/>
        <w:autoSpaceDN w:val="0"/>
        <w:adjustRightInd w:val="0"/>
        <w:jc w:val="center"/>
        <w:rPr>
          <w:sz w:val="28"/>
          <w:szCs w:val="28"/>
          <w:lang w:val="en"/>
        </w:rPr>
      </w:pPr>
      <w:r w:rsidRPr="00B10E7E">
        <w:rPr>
          <w:bCs/>
          <w:sz w:val="28"/>
          <w:szCs w:val="28"/>
          <w:lang w:val="en"/>
        </w:rPr>
        <w:t>TỔNG LIÊN ĐOÀN LAO ĐỘNG VIỆT NAM</w:t>
      </w:r>
    </w:p>
    <w:p w14:paraId="0537F2CD"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4E6A4A42"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5EAFB11F" w14:textId="77777777" w:rsidR="003218FF" w:rsidRPr="00B10E7E" w:rsidRDefault="003218FF" w:rsidP="003218FF">
      <w:pPr>
        <w:suppressAutoHyphens/>
        <w:autoSpaceDE w:val="0"/>
        <w:autoSpaceDN w:val="0"/>
        <w:adjustRightInd w:val="0"/>
        <w:ind w:firstLine="720"/>
        <w:jc w:val="center"/>
        <w:rPr>
          <w:lang w:val="en"/>
        </w:rPr>
      </w:pPr>
    </w:p>
    <w:p w14:paraId="152AE8BA" w14:textId="5C700164" w:rsidR="003218FF" w:rsidRPr="00B10E7E" w:rsidRDefault="006F52C5" w:rsidP="007451C3">
      <w:pPr>
        <w:suppressAutoHyphens/>
        <w:autoSpaceDE w:val="0"/>
        <w:autoSpaceDN w:val="0"/>
        <w:adjustRightInd w:val="0"/>
        <w:jc w:val="center"/>
        <w:rPr>
          <w:b/>
          <w:bCs/>
          <w:sz w:val="28"/>
          <w:szCs w:val="28"/>
          <w:lang w:val="en"/>
        </w:rPr>
      </w:pPr>
      <w:r>
        <w:rPr>
          <w:b/>
          <w:bCs/>
          <w:noProof/>
          <w:sz w:val="28"/>
          <w:szCs w:val="28"/>
          <w:lang w:val="en"/>
        </w:rPr>
        <w:drawing>
          <wp:inline distT="0" distB="0" distL="0" distR="0" wp14:anchorId="4FF23ACF" wp14:editId="6DD52893">
            <wp:extent cx="1028700" cy="56967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5048" cy="584261"/>
                    </a:xfrm>
                    <a:prstGeom prst="rect">
                      <a:avLst/>
                    </a:prstGeom>
                  </pic:spPr>
                </pic:pic>
              </a:graphicData>
            </a:graphic>
          </wp:inline>
        </w:drawing>
      </w:r>
    </w:p>
    <w:p w14:paraId="2A2EE1B7" w14:textId="77777777" w:rsidR="003218FF" w:rsidRPr="00B10E7E" w:rsidRDefault="003218FF" w:rsidP="003218FF">
      <w:pPr>
        <w:suppressAutoHyphens/>
        <w:autoSpaceDE w:val="0"/>
        <w:autoSpaceDN w:val="0"/>
        <w:adjustRightInd w:val="0"/>
        <w:ind w:firstLine="720"/>
        <w:rPr>
          <w:b/>
          <w:bCs/>
          <w:sz w:val="28"/>
          <w:szCs w:val="28"/>
          <w:lang w:val="en"/>
        </w:rPr>
      </w:pPr>
    </w:p>
    <w:p w14:paraId="60BB7EAA" w14:textId="77777777" w:rsidR="00FC12E6" w:rsidRDefault="00D9629A" w:rsidP="00BB4490">
      <w:pPr>
        <w:suppressAutoHyphens/>
        <w:autoSpaceDE w:val="0"/>
        <w:autoSpaceDN w:val="0"/>
        <w:adjustRightInd w:val="0"/>
        <w:spacing w:line="360" w:lineRule="auto"/>
        <w:jc w:val="center"/>
        <w:rPr>
          <w:b/>
          <w:bCs/>
          <w:sz w:val="32"/>
          <w:szCs w:val="32"/>
          <w:lang w:val="en"/>
        </w:rPr>
      </w:pPr>
      <w:r w:rsidRPr="00FC12E6">
        <w:rPr>
          <w:b/>
          <w:bCs/>
          <w:sz w:val="28"/>
          <w:szCs w:val="32"/>
          <w:lang w:val="en"/>
        </w:rPr>
        <w:t>BÀI TẬP LỚN</w:t>
      </w:r>
      <w:r w:rsidR="004A6430" w:rsidRPr="00FC12E6">
        <w:rPr>
          <w:b/>
          <w:bCs/>
          <w:sz w:val="28"/>
          <w:szCs w:val="32"/>
          <w:lang w:val="en"/>
        </w:rPr>
        <w:t xml:space="preserve"> </w:t>
      </w:r>
    </w:p>
    <w:p w14:paraId="63960185" w14:textId="3D682E0D" w:rsidR="003218FF" w:rsidRPr="00B10E7E" w:rsidRDefault="004A6430" w:rsidP="00BB4490">
      <w:pPr>
        <w:suppressAutoHyphens/>
        <w:autoSpaceDE w:val="0"/>
        <w:autoSpaceDN w:val="0"/>
        <w:adjustRightInd w:val="0"/>
        <w:spacing w:line="360" w:lineRule="auto"/>
        <w:jc w:val="center"/>
        <w:rPr>
          <w:b/>
          <w:bCs/>
          <w:sz w:val="32"/>
          <w:szCs w:val="32"/>
          <w:lang w:val="en"/>
        </w:rPr>
      </w:pPr>
      <w:r>
        <w:rPr>
          <w:b/>
          <w:bCs/>
          <w:sz w:val="32"/>
          <w:szCs w:val="32"/>
          <w:lang w:val="en"/>
        </w:rPr>
        <w:t>MÔN PHÂN TÍCH THIẾT KẾ YÊU CẦU</w:t>
      </w:r>
    </w:p>
    <w:p w14:paraId="0CC53591"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04A4C4E2" w14:textId="77777777" w:rsidR="003218FF" w:rsidRPr="00B10E7E" w:rsidRDefault="003218FF" w:rsidP="003218FF">
      <w:pPr>
        <w:suppressAutoHyphens/>
        <w:autoSpaceDE w:val="0"/>
        <w:autoSpaceDN w:val="0"/>
        <w:adjustRightInd w:val="0"/>
        <w:spacing w:line="360" w:lineRule="auto"/>
        <w:rPr>
          <w:b/>
          <w:bCs/>
          <w:lang w:val="en"/>
        </w:rPr>
      </w:pPr>
    </w:p>
    <w:p w14:paraId="4B8953A1" w14:textId="1547BA06" w:rsidR="003218FF" w:rsidRDefault="004A6430" w:rsidP="004A6430">
      <w:pPr>
        <w:suppressAutoHyphens/>
        <w:autoSpaceDE w:val="0"/>
        <w:autoSpaceDN w:val="0"/>
        <w:adjustRightInd w:val="0"/>
        <w:spacing w:line="360" w:lineRule="auto"/>
        <w:jc w:val="center"/>
        <w:rPr>
          <w:b/>
          <w:bCs/>
          <w:sz w:val="48"/>
          <w:szCs w:val="48"/>
          <w:lang w:val="en"/>
        </w:rPr>
      </w:pPr>
      <w:r>
        <w:rPr>
          <w:b/>
          <w:bCs/>
          <w:sz w:val="48"/>
          <w:szCs w:val="48"/>
          <w:lang w:val="en"/>
        </w:rPr>
        <w:t>XÂY DỰNG HỆ THỐNG THÔNG TIN QUẢN LÝ NHÀ HÀNG</w:t>
      </w:r>
    </w:p>
    <w:p w14:paraId="0E5B6361" w14:textId="77777777" w:rsidR="004A6430" w:rsidRPr="004A6430" w:rsidRDefault="004A6430" w:rsidP="004A6430">
      <w:pPr>
        <w:suppressAutoHyphens/>
        <w:autoSpaceDE w:val="0"/>
        <w:autoSpaceDN w:val="0"/>
        <w:adjustRightInd w:val="0"/>
        <w:spacing w:line="360" w:lineRule="auto"/>
        <w:jc w:val="center"/>
        <w:rPr>
          <w:b/>
          <w:bCs/>
          <w:sz w:val="48"/>
          <w:szCs w:val="48"/>
          <w:lang w:val="en"/>
        </w:rPr>
      </w:pPr>
    </w:p>
    <w:p w14:paraId="139ED6D2" w14:textId="77777777" w:rsidR="00530557" w:rsidRDefault="00530557" w:rsidP="003218FF">
      <w:pPr>
        <w:suppressAutoHyphens/>
        <w:autoSpaceDE w:val="0"/>
        <w:autoSpaceDN w:val="0"/>
        <w:adjustRightInd w:val="0"/>
        <w:spacing w:line="360" w:lineRule="auto"/>
        <w:jc w:val="right"/>
        <w:rPr>
          <w:i/>
          <w:sz w:val="28"/>
          <w:szCs w:val="28"/>
          <w:lang w:val="en"/>
        </w:rPr>
      </w:pPr>
    </w:p>
    <w:p w14:paraId="60907BC0" w14:textId="77777777" w:rsidR="00530557" w:rsidRDefault="00530557" w:rsidP="003218FF">
      <w:pPr>
        <w:suppressAutoHyphens/>
        <w:autoSpaceDE w:val="0"/>
        <w:autoSpaceDN w:val="0"/>
        <w:adjustRightInd w:val="0"/>
        <w:spacing w:line="360" w:lineRule="auto"/>
        <w:jc w:val="right"/>
        <w:rPr>
          <w:i/>
          <w:sz w:val="28"/>
          <w:szCs w:val="28"/>
          <w:lang w:val="en"/>
        </w:rPr>
      </w:pPr>
    </w:p>
    <w:p w14:paraId="69C53563" w14:textId="77777777" w:rsidR="00530557" w:rsidRDefault="00530557" w:rsidP="003218FF">
      <w:pPr>
        <w:suppressAutoHyphens/>
        <w:autoSpaceDE w:val="0"/>
        <w:autoSpaceDN w:val="0"/>
        <w:adjustRightInd w:val="0"/>
        <w:spacing w:line="360" w:lineRule="auto"/>
        <w:jc w:val="right"/>
        <w:rPr>
          <w:i/>
          <w:sz w:val="28"/>
          <w:szCs w:val="28"/>
          <w:lang w:val="en"/>
        </w:rPr>
      </w:pPr>
    </w:p>
    <w:p w14:paraId="3FB01A8F" w14:textId="77777777" w:rsidR="00530557" w:rsidRDefault="00530557" w:rsidP="003218FF">
      <w:pPr>
        <w:suppressAutoHyphens/>
        <w:autoSpaceDE w:val="0"/>
        <w:autoSpaceDN w:val="0"/>
        <w:adjustRightInd w:val="0"/>
        <w:spacing w:line="360" w:lineRule="auto"/>
        <w:jc w:val="right"/>
        <w:rPr>
          <w:i/>
          <w:sz w:val="28"/>
          <w:szCs w:val="28"/>
          <w:lang w:val="en"/>
        </w:rPr>
      </w:pPr>
    </w:p>
    <w:p w14:paraId="31CF317D" w14:textId="77777777" w:rsidR="00530557" w:rsidRDefault="00530557" w:rsidP="003218FF">
      <w:pPr>
        <w:suppressAutoHyphens/>
        <w:autoSpaceDE w:val="0"/>
        <w:autoSpaceDN w:val="0"/>
        <w:adjustRightInd w:val="0"/>
        <w:spacing w:line="360" w:lineRule="auto"/>
        <w:jc w:val="right"/>
        <w:rPr>
          <w:i/>
          <w:sz w:val="28"/>
          <w:szCs w:val="28"/>
          <w:lang w:val="en"/>
        </w:rPr>
      </w:pPr>
    </w:p>
    <w:p w14:paraId="454BFCA8" w14:textId="77777777" w:rsidR="00530557" w:rsidRDefault="00530557" w:rsidP="003218FF">
      <w:pPr>
        <w:suppressAutoHyphens/>
        <w:autoSpaceDE w:val="0"/>
        <w:autoSpaceDN w:val="0"/>
        <w:adjustRightInd w:val="0"/>
        <w:spacing w:line="360" w:lineRule="auto"/>
        <w:jc w:val="right"/>
        <w:rPr>
          <w:i/>
          <w:sz w:val="28"/>
          <w:szCs w:val="28"/>
          <w:lang w:val="en"/>
        </w:rPr>
      </w:pPr>
    </w:p>
    <w:p w14:paraId="24B3AE5F" w14:textId="77777777" w:rsidR="00530557" w:rsidRDefault="00530557" w:rsidP="003218FF">
      <w:pPr>
        <w:suppressAutoHyphens/>
        <w:autoSpaceDE w:val="0"/>
        <w:autoSpaceDN w:val="0"/>
        <w:adjustRightInd w:val="0"/>
        <w:spacing w:line="360" w:lineRule="auto"/>
        <w:jc w:val="right"/>
        <w:rPr>
          <w:i/>
          <w:sz w:val="28"/>
          <w:szCs w:val="28"/>
          <w:lang w:val="en"/>
        </w:rPr>
      </w:pPr>
    </w:p>
    <w:p w14:paraId="6E5A18B5" w14:textId="1C354469" w:rsidR="003218FF" w:rsidRPr="00223D84"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sidR="004A6430">
        <w:rPr>
          <w:b/>
          <w:sz w:val="28"/>
          <w:szCs w:val="28"/>
        </w:rPr>
        <w:t>DƯƠNG THỊ THÙY VÂN</w:t>
      </w:r>
    </w:p>
    <w:p w14:paraId="1172D410" w14:textId="348C7FF3" w:rsidR="003218FF" w:rsidRPr="00BB4490"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223D84">
        <w:rPr>
          <w:b/>
          <w:bCs/>
          <w:sz w:val="28"/>
          <w:szCs w:val="28"/>
        </w:rPr>
        <w:t>LÊ PHẠM DUY THÔNG</w:t>
      </w:r>
      <w:r w:rsidR="00BB4490">
        <w:rPr>
          <w:b/>
          <w:bCs/>
          <w:sz w:val="28"/>
          <w:szCs w:val="28"/>
        </w:rPr>
        <w:t xml:space="preserve"> - </w:t>
      </w:r>
      <w:r w:rsidR="00223D84">
        <w:rPr>
          <w:b/>
          <w:bCs/>
          <w:sz w:val="28"/>
          <w:szCs w:val="28"/>
        </w:rPr>
        <w:t>51403396</w:t>
      </w:r>
    </w:p>
    <w:p w14:paraId="5091107E" w14:textId="0AB6A236" w:rsidR="00C4531D" w:rsidRDefault="00C4531D" w:rsidP="003218FF">
      <w:pPr>
        <w:suppressAutoHyphens/>
        <w:autoSpaceDE w:val="0"/>
        <w:autoSpaceDN w:val="0"/>
        <w:adjustRightInd w:val="0"/>
        <w:spacing w:line="360" w:lineRule="auto"/>
        <w:jc w:val="right"/>
        <w:rPr>
          <w:b/>
          <w:sz w:val="28"/>
          <w:szCs w:val="28"/>
        </w:rPr>
      </w:pPr>
      <w:r>
        <w:rPr>
          <w:b/>
          <w:sz w:val="28"/>
          <w:szCs w:val="28"/>
        </w:rPr>
        <w:t xml:space="preserve">NGUYỄN CHÍ THÀNH </w:t>
      </w:r>
      <w:r w:rsidR="009A70E8">
        <w:rPr>
          <w:b/>
          <w:sz w:val="28"/>
          <w:szCs w:val="28"/>
        </w:rPr>
        <w:t>–</w:t>
      </w:r>
      <w:r>
        <w:rPr>
          <w:b/>
          <w:sz w:val="28"/>
          <w:szCs w:val="28"/>
        </w:rPr>
        <w:t xml:space="preserve"> 51403245</w:t>
      </w:r>
    </w:p>
    <w:p w14:paraId="2928115F" w14:textId="7E6CE4A1" w:rsidR="009A70E8" w:rsidRDefault="0079246B" w:rsidP="003218FF">
      <w:pPr>
        <w:suppressAutoHyphens/>
        <w:autoSpaceDE w:val="0"/>
        <w:autoSpaceDN w:val="0"/>
        <w:adjustRightInd w:val="0"/>
        <w:spacing w:line="360" w:lineRule="auto"/>
        <w:jc w:val="right"/>
        <w:rPr>
          <w:b/>
          <w:sz w:val="28"/>
          <w:szCs w:val="28"/>
        </w:rPr>
      </w:pPr>
      <w:r>
        <w:rPr>
          <w:b/>
          <w:sz w:val="28"/>
          <w:szCs w:val="28"/>
        </w:rPr>
        <w:t>TRƯƠNG TẤN KHÁNH – 51403277</w:t>
      </w:r>
    </w:p>
    <w:p w14:paraId="61B6E89C" w14:textId="77777777" w:rsidR="00D35EE6" w:rsidRDefault="00D35EE6" w:rsidP="0079246B">
      <w:pPr>
        <w:suppressAutoHyphens/>
        <w:autoSpaceDE w:val="0"/>
        <w:autoSpaceDN w:val="0"/>
        <w:adjustRightInd w:val="0"/>
        <w:rPr>
          <w:b/>
          <w:bCs/>
          <w:iCs/>
          <w:sz w:val="28"/>
          <w:szCs w:val="28"/>
          <w:lang w:val="vi-VN"/>
        </w:rPr>
      </w:pPr>
    </w:p>
    <w:p w14:paraId="0733E2D7" w14:textId="5A883E09" w:rsidR="00B118C8" w:rsidRPr="000D668C" w:rsidRDefault="003218FF" w:rsidP="00291721">
      <w:pPr>
        <w:suppressAutoHyphens/>
        <w:autoSpaceDE w:val="0"/>
        <w:autoSpaceDN w:val="0"/>
        <w:adjustRightInd w:val="0"/>
        <w:jc w:val="center"/>
        <w:rPr>
          <w:b/>
          <w:bCs/>
          <w:iCs/>
          <w:sz w:val="28"/>
          <w:szCs w:val="28"/>
        </w:rPr>
        <w:sectPr w:rsidR="00B118C8" w:rsidRPr="000D668C" w:rsidSect="00086A06">
          <w:headerReference w:type="default" r:id="rId9"/>
          <w:pgSz w:w="11906" w:h="16838" w:code="9"/>
          <w:pgMar w:top="1985" w:right="1134" w:bottom="1701" w:left="1985" w:header="720" w:footer="720" w:gutter="0"/>
          <w:cols w:space="720"/>
          <w:docGrid w:linePitch="360"/>
        </w:sectPr>
      </w:pPr>
      <w:r w:rsidRPr="00CA1C39">
        <w:rPr>
          <w:b/>
          <w:bCs/>
          <w:iCs/>
          <w:sz w:val="28"/>
          <w:szCs w:val="28"/>
          <w:lang w:val="vi-VN"/>
        </w:rPr>
        <w:t>THÀNH PHỐ HỒ CHÍ MINH, NĂM 201</w:t>
      </w:r>
      <w:r w:rsidR="000D668C">
        <w:rPr>
          <w:b/>
          <w:bCs/>
          <w:iCs/>
          <w:sz w:val="28"/>
          <w:szCs w:val="28"/>
        </w:rPr>
        <w:t>7</w:t>
      </w:r>
    </w:p>
    <w:p w14:paraId="7D87F761" w14:textId="77777777" w:rsidR="00366399" w:rsidRPr="00B10E7E" w:rsidRDefault="00366399" w:rsidP="00366399">
      <w:pPr>
        <w:suppressAutoHyphens/>
        <w:autoSpaceDE w:val="0"/>
        <w:autoSpaceDN w:val="0"/>
        <w:adjustRightInd w:val="0"/>
        <w:jc w:val="center"/>
        <w:rPr>
          <w:sz w:val="28"/>
          <w:szCs w:val="28"/>
          <w:lang w:val="en"/>
        </w:rPr>
      </w:pPr>
      <w:bookmarkStart w:id="0" w:name="_Toc499158042"/>
      <w:bookmarkStart w:id="1" w:name="_Toc499158187"/>
      <w:r w:rsidRPr="00B10E7E">
        <w:rPr>
          <w:bCs/>
          <w:sz w:val="28"/>
          <w:szCs w:val="28"/>
          <w:lang w:val="en"/>
        </w:rPr>
        <w:lastRenderedPageBreak/>
        <w:t>TỔNG LIÊN ĐOÀN LAO ĐỘNG VIỆT NAM</w:t>
      </w:r>
    </w:p>
    <w:p w14:paraId="642A396D" w14:textId="77777777" w:rsidR="00366399" w:rsidRPr="007E7FF7" w:rsidRDefault="00366399" w:rsidP="00366399">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42E9E7BC" w14:textId="77777777" w:rsidR="00366399" w:rsidRPr="00B10E7E" w:rsidRDefault="00366399" w:rsidP="00366399">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226BE8AC" w14:textId="77777777" w:rsidR="00366399" w:rsidRPr="00B10E7E" w:rsidRDefault="00366399" w:rsidP="00366399">
      <w:pPr>
        <w:suppressAutoHyphens/>
        <w:autoSpaceDE w:val="0"/>
        <w:autoSpaceDN w:val="0"/>
        <w:adjustRightInd w:val="0"/>
        <w:ind w:firstLine="720"/>
        <w:jc w:val="center"/>
        <w:rPr>
          <w:lang w:val="en"/>
        </w:rPr>
      </w:pPr>
    </w:p>
    <w:p w14:paraId="20C9CC01" w14:textId="77777777" w:rsidR="00366399" w:rsidRPr="00B10E7E" w:rsidRDefault="00366399" w:rsidP="00366399">
      <w:pPr>
        <w:suppressAutoHyphens/>
        <w:autoSpaceDE w:val="0"/>
        <w:autoSpaceDN w:val="0"/>
        <w:adjustRightInd w:val="0"/>
        <w:jc w:val="center"/>
        <w:rPr>
          <w:b/>
          <w:bCs/>
          <w:sz w:val="28"/>
          <w:szCs w:val="28"/>
          <w:lang w:val="en"/>
        </w:rPr>
      </w:pPr>
      <w:r>
        <w:rPr>
          <w:b/>
          <w:bCs/>
          <w:noProof/>
          <w:sz w:val="28"/>
          <w:szCs w:val="28"/>
          <w:lang w:val="en"/>
        </w:rPr>
        <w:drawing>
          <wp:inline distT="0" distB="0" distL="0" distR="0" wp14:anchorId="2238A2BB" wp14:editId="71C7AB29">
            <wp:extent cx="1028700" cy="56967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5048" cy="584261"/>
                    </a:xfrm>
                    <a:prstGeom prst="rect">
                      <a:avLst/>
                    </a:prstGeom>
                  </pic:spPr>
                </pic:pic>
              </a:graphicData>
            </a:graphic>
          </wp:inline>
        </w:drawing>
      </w:r>
    </w:p>
    <w:p w14:paraId="78A3FAB5" w14:textId="77777777" w:rsidR="00366399" w:rsidRPr="00B10E7E" w:rsidRDefault="00366399" w:rsidP="00366399">
      <w:pPr>
        <w:suppressAutoHyphens/>
        <w:autoSpaceDE w:val="0"/>
        <w:autoSpaceDN w:val="0"/>
        <w:adjustRightInd w:val="0"/>
        <w:ind w:firstLine="720"/>
        <w:rPr>
          <w:b/>
          <w:bCs/>
          <w:sz w:val="28"/>
          <w:szCs w:val="28"/>
          <w:lang w:val="en"/>
        </w:rPr>
      </w:pPr>
    </w:p>
    <w:p w14:paraId="35E1DBCC" w14:textId="77777777" w:rsidR="006A3CE6" w:rsidRPr="006A3CE6" w:rsidRDefault="00630717" w:rsidP="00366399">
      <w:pPr>
        <w:suppressAutoHyphens/>
        <w:autoSpaceDE w:val="0"/>
        <w:autoSpaceDN w:val="0"/>
        <w:adjustRightInd w:val="0"/>
        <w:spacing w:line="360" w:lineRule="auto"/>
        <w:jc w:val="center"/>
        <w:rPr>
          <w:b/>
          <w:bCs/>
          <w:sz w:val="28"/>
          <w:szCs w:val="32"/>
          <w:lang w:val="en"/>
        </w:rPr>
      </w:pPr>
      <w:r w:rsidRPr="006A3CE6">
        <w:rPr>
          <w:b/>
          <w:bCs/>
          <w:sz w:val="28"/>
          <w:szCs w:val="32"/>
          <w:lang w:val="en"/>
        </w:rPr>
        <w:t>BÀI TẬP LỚN</w:t>
      </w:r>
      <w:r w:rsidR="00366399" w:rsidRPr="006A3CE6">
        <w:rPr>
          <w:b/>
          <w:bCs/>
          <w:sz w:val="28"/>
          <w:szCs w:val="32"/>
          <w:lang w:val="en"/>
        </w:rPr>
        <w:t xml:space="preserve"> </w:t>
      </w:r>
    </w:p>
    <w:p w14:paraId="45D5E25F" w14:textId="7F77E6E5" w:rsidR="00366399" w:rsidRPr="00B10E7E" w:rsidRDefault="00366399" w:rsidP="00366399">
      <w:pPr>
        <w:suppressAutoHyphens/>
        <w:autoSpaceDE w:val="0"/>
        <w:autoSpaceDN w:val="0"/>
        <w:adjustRightInd w:val="0"/>
        <w:spacing w:line="360" w:lineRule="auto"/>
        <w:jc w:val="center"/>
        <w:rPr>
          <w:b/>
          <w:bCs/>
          <w:sz w:val="32"/>
          <w:szCs w:val="32"/>
          <w:lang w:val="en"/>
        </w:rPr>
      </w:pPr>
      <w:r>
        <w:rPr>
          <w:b/>
          <w:bCs/>
          <w:sz w:val="32"/>
          <w:szCs w:val="32"/>
          <w:lang w:val="en"/>
        </w:rPr>
        <w:t>MÔN PHÂN TÍCH THIẾT KẾ YÊU CẦU</w:t>
      </w:r>
    </w:p>
    <w:p w14:paraId="395A30A7" w14:textId="77777777" w:rsidR="00366399" w:rsidRPr="00B10E7E" w:rsidRDefault="00366399" w:rsidP="00366399">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54093DD9" w14:textId="77777777" w:rsidR="00366399" w:rsidRPr="00B10E7E" w:rsidRDefault="00366399" w:rsidP="00366399">
      <w:pPr>
        <w:suppressAutoHyphens/>
        <w:autoSpaceDE w:val="0"/>
        <w:autoSpaceDN w:val="0"/>
        <w:adjustRightInd w:val="0"/>
        <w:spacing w:line="360" w:lineRule="auto"/>
        <w:rPr>
          <w:b/>
          <w:bCs/>
          <w:lang w:val="en"/>
        </w:rPr>
      </w:pPr>
    </w:p>
    <w:p w14:paraId="01969D1B" w14:textId="77777777" w:rsidR="00366399" w:rsidRDefault="00366399" w:rsidP="00366399">
      <w:pPr>
        <w:suppressAutoHyphens/>
        <w:autoSpaceDE w:val="0"/>
        <w:autoSpaceDN w:val="0"/>
        <w:adjustRightInd w:val="0"/>
        <w:spacing w:line="360" w:lineRule="auto"/>
        <w:jc w:val="center"/>
        <w:rPr>
          <w:b/>
          <w:bCs/>
          <w:sz w:val="48"/>
          <w:szCs w:val="48"/>
          <w:lang w:val="en"/>
        </w:rPr>
      </w:pPr>
      <w:r>
        <w:rPr>
          <w:b/>
          <w:bCs/>
          <w:sz w:val="48"/>
          <w:szCs w:val="48"/>
          <w:lang w:val="en"/>
        </w:rPr>
        <w:t>XÂY DỰNG HỆ THỐNG THÔNG TIN QUẢN LÝ NHÀ HÀNG</w:t>
      </w:r>
    </w:p>
    <w:p w14:paraId="0A15BE2C" w14:textId="77777777" w:rsidR="00366399" w:rsidRPr="004A6430" w:rsidRDefault="00366399" w:rsidP="00366399">
      <w:pPr>
        <w:suppressAutoHyphens/>
        <w:autoSpaceDE w:val="0"/>
        <w:autoSpaceDN w:val="0"/>
        <w:adjustRightInd w:val="0"/>
        <w:spacing w:line="360" w:lineRule="auto"/>
        <w:jc w:val="center"/>
        <w:rPr>
          <w:b/>
          <w:bCs/>
          <w:sz w:val="48"/>
          <w:szCs w:val="48"/>
          <w:lang w:val="en"/>
        </w:rPr>
      </w:pPr>
    </w:p>
    <w:p w14:paraId="7F2D5BA6" w14:textId="77777777" w:rsidR="00366399" w:rsidRDefault="00366399" w:rsidP="00366399">
      <w:pPr>
        <w:suppressAutoHyphens/>
        <w:autoSpaceDE w:val="0"/>
        <w:autoSpaceDN w:val="0"/>
        <w:adjustRightInd w:val="0"/>
        <w:spacing w:line="360" w:lineRule="auto"/>
        <w:jc w:val="right"/>
        <w:rPr>
          <w:i/>
          <w:sz w:val="28"/>
          <w:szCs w:val="28"/>
          <w:lang w:val="en"/>
        </w:rPr>
      </w:pPr>
    </w:p>
    <w:p w14:paraId="0A21E775" w14:textId="77777777" w:rsidR="00366399" w:rsidRDefault="00366399" w:rsidP="00366399">
      <w:pPr>
        <w:suppressAutoHyphens/>
        <w:autoSpaceDE w:val="0"/>
        <w:autoSpaceDN w:val="0"/>
        <w:adjustRightInd w:val="0"/>
        <w:spacing w:line="360" w:lineRule="auto"/>
        <w:jc w:val="right"/>
        <w:rPr>
          <w:i/>
          <w:sz w:val="28"/>
          <w:szCs w:val="28"/>
          <w:lang w:val="en"/>
        </w:rPr>
      </w:pPr>
    </w:p>
    <w:p w14:paraId="51B91DD6" w14:textId="77777777" w:rsidR="00366399" w:rsidRDefault="00366399" w:rsidP="00366399">
      <w:pPr>
        <w:suppressAutoHyphens/>
        <w:autoSpaceDE w:val="0"/>
        <w:autoSpaceDN w:val="0"/>
        <w:adjustRightInd w:val="0"/>
        <w:spacing w:line="360" w:lineRule="auto"/>
        <w:jc w:val="right"/>
        <w:rPr>
          <w:i/>
          <w:sz w:val="28"/>
          <w:szCs w:val="28"/>
          <w:lang w:val="en"/>
        </w:rPr>
      </w:pPr>
    </w:p>
    <w:p w14:paraId="20B2004A" w14:textId="77777777" w:rsidR="00366399" w:rsidRDefault="00366399" w:rsidP="00366399">
      <w:pPr>
        <w:suppressAutoHyphens/>
        <w:autoSpaceDE w:val="0"/>
        <w:autoSpaceDN w:val="0"/>
        <w:adjustRightInd w:val="0"/>
        <w:spacing w:line="360" w:lineRule="auto"/>
        <w:jc w:val="right"/>
        <w:rPr>
          <w:i/>
          <w:sz w:val="28"/>
          <w:szCs w:val="28"/>
          <w:lang w:val="en"/>
        </w:rPr>
      </w:pPr>
    </w:p>
    <w:p w14:paraId="67C1DDC3" w14:textId="77777777" w:rsidR="00366399" w:rsidRDefault="00366399" w:rsidP="00366399">
      <w:pPr>
        <w:suppressAutoHyphens/>
        <w:autoSpaceDE w:val="0"/>
        <w:autoSpaceDN w:val="0"/>
        <w:adjustRightInd w:val="0"/>
        <w:spacing w:line="360" w:lineRule="auto"/>
        <w:jc w:val="right"/>
        <w:rPr>
          <w:i/>
          <w:sz w:val="28"/>
          <w:szCs w:val="28"/>
          <w:lang w:val="en"/>
        </w:rPr>
      </w:pPr>
    </w:p>
    <w:p w14:paraId="13657B9A" w14:textId="77777777" w:rsidR="00366399" w:rsidRDefault="00366399" w:rsidP="00366399">
      <w:pPr>
        <w:suppressAutoHyphens/>
        <w:autoSpaceDE w:val="0"/>
        <w:autoSpaceDN w:val="0"/>
        <w:adjustRightInd w:val="0"/>
        <w:spacing w:line="360" w:lineRule="auto"/>
        <w:jc w:val="right"/>
        <w:rPr>
          <w:i/>
          <w:sz w:val="28"/>
          <w:szCs w:val="28"/>
          <w:lang w:val="en"/>
        </w:rPr>
      </w:pPr>
    </w:p>
    <w:p w14:paraId="37437CCA" w14:textId="77777777" w:rsidR="00366399" w:rsidRDefault="00366399" w:rsidP="00366399">
      <w:pPr>
        <w:suppressAutoHyphens/>
        <w:autoSpaceDE w:val="0"/>
        <w:autoSpaceDN w:val="0"/>
        <w:adjustRightInd w:val="0"/>
        <w:spacing w:line="360" w:lineRule="auto"/>
        <w:jc w:val="right"/>
        <w:rPr>
          <w:i/>
          <w:sz w:val="28"/>
          <w:szCs w:val="28"/>
          <w:lang w:val="en"/>
        </w:rPr>
      </w:pPr>
    </w:p>
    <w:p w14:paraId="331733EA" w14:textId="77777777" w:rsidR="00366399" w:rsidRPr="00223D84" w:rsidRDefault="00366399" w:rsidP="00366399">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Pr>
          <w:b/>
          <w:sz w:val="28"/>
          <w:szCs w:val="28"/>
        </w:rPr>
        <w:t>DƯƠNG THỊ THÙY VÂN</w:t>
      </w:r>
    </w:p>
    <w:p w14:paraId="1C2F6C61" w14:textId="77777777" w:rsidR="00366399" w:rsidRPr="00BB4490" w:rsidRDefault="00366399" w:rsidP="00366399">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LÊ PHẠM DUY THÔNG - 51403396</w:t>
      </w:r>
    </w:p>
    <w:p w14:paraId="625D8CF1" w14:textId="794FB764" w:rsidR="00366399" w:rsidRDefault="00366399" w:rsidP="00366399">
      <w:pPr>
        <w:suppressAutoHyphens/>
        <w:autoSpaceDE w:val="0"/>
        <w:autoSpaceDN w:val="0"/>
        <w:adjustRightInd w:val="0"/>
        <w:spacing w:line="360" w:lineRule="auto"/>
        <w:jc w:val="right"/>
        <w:rPr>
          <w:b/>
          <w:sz w:val="28"/>
          <w:szCs w:val="28"/>
        </w:rPr>
      </w:pPr>
      <w:r>
        <w:rPr>
          <w:b/>
          <w:sz w:val="28"/>
          <w:szCs w:val="28"/>
        </w:rPr>
        <w:t xml:space="preserve">NGUYỄN CHÍ THÀNH </w:t>
      </w:r>
      <w:r w:rsidR="0079246B">
        <w:rPr>
          <w:b/>
          <w:sz w:val="28"/>
          <w:szCs w:val="28"/>
        </w:rPr>
        <w:t>–</w:t>
      </w:r>
      <w:r>
        <w:rPr>
          <w:b/>
          <w:sz w:val="28"/>
          <w:szCs w:val="28"/>
        </w:rPr>
        <w:t xml:space="preserve"> 51403245</w:t>
      </w:r>
    </w:p>
    <w:p w14:paraId="39F4F33C" w14:textId="02BD03C4" w:rsidR="00366399" w:rsidRPr="0079246B" w:rsidRDefault="0079246B" w:rsidP="0079246B">
      <w:pPr>
        <w:suppressAutoHyphens/>
        <w:autoSpaceDE w:val="0"/>
        <w:autoSpaceDN w:val="0"/>
        <w:adjustRightInd w:val="0"/>
        <w:spacing w:line="360" w:lineRule="auto"/>
        <w:jc w:val="right"/>
        <w:rPr>
          <w:b/>
          <w:sz w:val="28"/>
          <w:szCs w:val="28"/>
        </w:rPr>
      </w:pPr>
      <w:r>
        <w:rPr>
          <w:b/>
          <w:sz w:val="28"/>
          <w:szCs w:val="28"/>
        </w:rPr>
        <w:t>TRƯƠNG TẤN KHÁNH - 51403277</w:t>
      </w:r>
    </w:p>
    <w:p w14:paraId="05241E0A" w14:textId="77777777" w:rsidR="00366399" w:rsidRDefault="00366399" w:rsidP="00366399">
      <w:pPr>
        <w:suppressAutoHyphens/>
        <w:autoSpaceDE w:val="0"/>
        <w:autoSpaceDN w:val="0"/>
        <w:adjustRightInd w:val="0"/>
        <w:jc w:val="center"/>
        <w:rPr>
          <w:b/>
          <w:bCs/>
          <w:iCs/>
          <w:sz w:val="28"/>
          <w:szCs w:val="28"/>
          <w:lang w:val="vi-VN"/>
        </w:rPr>
      </w:pPr>
    </w:p>
    <w:p w14:paraId="55A125EC" w14:textId="77777777" w:rsidR="00366399" w:rsidRPr="000D668C" w:rsidRDefault="00366399" w:rsidP="00366399">
      <w:pPr>
        <w:suppressAutoHyphens/>
        <w:autoSpaceDE w:val="0"/>
        <w:autoSpaceDN w:val="0"/>
        <w:adjustRightInd w:val="0"/>
        <w:jc w:val="center"/>
        <w:rPr>
          <w:b/>
          <w:bCs/>
          <w:iCs/>
          <w:sz w:val="28"/>
          <w:szCs w:val="28"/>
        </w:rPr>
        <w:sectPr w:rsidR="00366399" w:rsidRPr="000D668C" w:rsidSect="00086A06">
          <w:headerReference w:type="default" r:id="rId10"/>
          <w:pgSz w:w="11906" w:h="16838" w:code="9"/>
          <w:pgMar w:top="1985" w:right="1134" w:bottom="1701" w:left="1985" w:header="720" w:footer="720" w:gutter="0"/>
          <w:cols w:space="720"/>
          <w:docGrid w:linePitch="360"/>
        </w:sectPr>
      </w:pPr>
      <w:r w:rsidRPr="00CA1C39">
        <w:rPr>
          <w:b/>
          <w:bCs/>
          <w:iCs/>
          <w:sz w:val="28"/>
          <w:szCs w:val="28"/>
          <w:lang w:val="vi-VN"/>
        </w:rPr>
        <w:t>THÀNH PHỐ HỒ CHÍ MINH, NĂM 201</w:t>
      </w:r>
      <w:r>
        <w:rPr>
          <w:b/>
          <w:bCs/>
          <w:iCs/>
          <w:sz w:val="28"/>
          <w:szCs w:val="28"/>
        </w:rPr>
        <w:t>7</w:t>
      </w:r>
    </w:p>
    <w:p w14:paraId="4E605B0C" w14:textId="135C2F81" w:rsidR="00C4776E" w:rsidRPr="00C4776E" w:rsidRDefault="00BB2B2A" w:rsidP="00E872B4">
      <w:pPr>
        <w:pStyle w:val="Heading1"/>
        <w:numPr>
          <w:ilvl w:val="0"/>
          <w:numId w:val="0"/>
        </w:numPr>
        <w:rPr>
          <w:lang w:val="vi-VN"/>
        </w:rPr>
      </w:pPr>
      <w:bookmarkStart w:id="2" w:name="_Toc510577519"/>
      <w:r w:rsidRPr="00DB7595">
        <w:rPr>
          <w:lang w:val="vi-VN"/>
        </w:rPr>
        <w:lastRenderedPageBreak/>
        <w:t>LỜI CẢM ƠN</w:t>
      </w:r>
      <w:bookmarkEnd w:id="0"/>
      <w:bookmarkEnd w:id="1"/>
      <w:bookmarkEnd w:id="2"/>
    </w:p>
    <w:p w14:paraId="1A8A249E" w14:textId="090F7EB6" w:rsidR="00BB2B2A" w:rsidRPr="007A1EAC" w:rsidRDefault="00E872B4" w:rsidP="007A1EAC">
      <w:pPr>
        <w:pStyle w:val="Nidungvnbn"/>
      </w:pPr>
      <w:r w:rsidRPr="007A1EAC">
        <w:t>Nhóm chúng em xin cám ơn cô Dương Thị Thùy</w:t>
      </w:r>
      <w:r w:rsidR="007A1EAC">
        <w:t xml:space="preserve"> </w:t>
      </w:r>
      <w:r w:rsidRPr="007A1EAC">
        <w:t>Vân đã hướng dẫn</w:t>
      </w:r>
      <w:r w:rsidR="00FA5D81" w:rsidRPr="007A1EAC">
        <w:t xml:space="preserve"> </w:t>
      </w:r>
      <w:r w:rsidRPr="007A1EAC">
        <w:t xml:space="preserve">cho chúng em </w:t>
      </w:r>
      <w:r w:rsidR="009C2EDC">
        <w:t xml:space="preserve">trong các buổi học </w:t>
      </w:r>
      <w:r w:rsidRPr="007A1EAC">
        <w:t>để chúng em có cách làm tốt nhất và hoàn thành bài đồ án này.</w:t>
      </w:r>
      <w:r w:rsidR="00BB2B2A" w:rsidRPr="007A1EAC">
        <w:br w:type="page"/>
      </w:r>
    </w:p>
    <w:p w14:paraId="40AB7E8A"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0E22565E"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56580CA5"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0AE9EE23" w14:textId="2619159F"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w:t>
      </w:r>
      <w:r w:rsidR="00B118C8" w:rsidRPr="00B118C8">
        <w:rPr>
          <w:sz w:val="26"/>
          <w:szCs w:val="26"/>
          <w:lang w:val="vi-VN"/>
        </w:rPr>
        <w:t xml:space="preserve"> chúng tôi</w:t>
      </w:r>
      <w:r w:rsidRPr="00DB7595">
        <w:rPr>
          <w:sz w:val="26"/>
          <w:szCs w:val="26"/>
          <w:lang w:val="vi-VN"/>
        </w:rPr>
        <w:t xml:space="preserve"> và được sự hướng dẫn của </w:t>
      </w:r>
      <w:r w:rsidR="00BB2B2A" w:rsidRPr="00DB7595">
        <w:rPr>
          <w:sz w:val="26"/>
          <w:szCs w:val="26"/>
          <w:lang w:val="vi-VN"/>
        </w:rPr>
        <w:t xml:space="preserve">TS </w:t>
      </w:r>
      <w:r w:rsidR="007A1EAC" w:rsidRPr="007A1EAC">
        <w:t>Dương Thị Thùy</w:t>
      </w:r>
      <w:r w:rsidR="007A1EAC">
        <w:t xml:space="preserve"> </w:t>
      </w:r>
      <w:r w:rsidR="007A1EAC" w:rsidRPr="007A1EAC">
        <w:t>Vân</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B61602C"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71B35F4F"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095C460D" w14:textId="020A2093"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E24351">
        <w:rPr>
          <w:i/>
          <w:sz w:val="26"/>
          <w:szCs w:val="26"/>
        </w:rPr>
        <w:t>4</w:t>
      </w:r>
      <w:r w:rsidRPr="00DB7595">
        <w:rPr>
          <w:i/>
          <w:sz w:val="26"/>
          <w:szCs w:val="26"/>
          <w:lang w:val="vi-VN"/>
        </w:rPr>
        <w:t xml:space="preserve">  tháng </w:t>
      </w:r>
      <w:r w:rsidR="00E24351">
        <w:rPr>
          <w:i/>
          <w:sz w:val="26"/>
          <w:szCs w:val="26"/>
        </w:rPr>
        <w:t>4</w:t>
      </w:r>
      <w:r w:rsidRPr="00DB7595">
        <w:rPr>
          <w:i/>
          <w:sz w:val="26"/>
          <w:szCs w:val="26"/>
          <w:lang w:val="vi-VN"/>
        </w:rPr>
        <w:t xml:space="preserve">  năm </w:t>
      </w:r>
      <w:r w:rsidR="00963F67">
        <w:rPr>
          <w:i/>
          <w:sz w:val="26"/>
          <w:szCs w:val="26"/>
        </w:rPr>
        <w:t>2017</w:t>
      </w:r>
      <w:r w:rsidRPr="00DB7595">
        <w:rPr>
          <w:i/>
          <w:sz w:val="26"/>
          <w:szCs w:val="26"/>
          <w:lang w:val="vi-VN"/>
        </w:rPr>
        <w:t xml:space="preserve">     </w:t>
      </w:r>
    </w:p>
    <w:p w14:paraId="33F80703"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0B2A432A" w14:textId="0E75E2A5"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53B435E9" w14:textId="1C78BA09" w:rsidR="00BB2B2A" w:rsidRPr="00C50D63" w:rsidRDefault="00BB2B2A" w:rsidP="00BB2B2A">
      <w:pPr>
        <w:tabs>
          <w:tab w:val="center" w:pos="6379"/>
        </w:tabs>
        <w:spacing w:after="200" w:line="276" w:lineRule="auto"/>
        <w:rPr>
          <w:i/>
          <w:sz w:val="26"/>
          <w:szCs w:val="26"/>
        </w:rPr>
      </w:pPr>
      <w:r w:rsidRPr="00DB7595">
        <w:rPr>
          <w:i/>
          <w:sz w:val="26"/>
          <w:szCs w:val="26"/>
          <w:lang w:val="vi-VN"/>
        </w:rPr>
        <w:tab/>
      </w:r>
      <w:r w:rsidR="0024061A">
        <w:rPr>
          <w:i/>
          <w:sz w:val="26"/>
          <w:szCs w:val="26"/>
        </w:rPr>
        <w:t>Lê Phạm Duy Thông</w:t>
      </w:r>
    </w:p>
    <w:p w14:paraId="43851A04" w14:textId="51ACD508" w:rsidR="00BB2B2A" w:rsidRPr="000206AD" w:rsidRDefault="00BB2B2A" w:rsidP="00BB2B2A">
      <w:pPr>
        <w:tabs>
          <w:tab w:val="center" w:pos="6379"/>
        </w:tabs>
        <w:spacing w:after="200" w:line="276" w:lineRule="auto"/>
        <w:rPr>
          <w:i/>
          <w:sz w:val="26"/>
          <w:szCs w:val="26"/>
        </w:rPr>
      </w:pPr>
      <w:r w:rsidRPr="00DB7595">
        <w:rPr>
          <w:i/>
          <w:sz w:val="26"/>
          <w:szCs w:val="26"/>
          <w:lang w:val="vi-VN"/>
        </w:rPr>
        <w:tab/>
      </w:r>
      <w:r w:rsidR="000206AD">
        <w:rPr>
          <w:i/>
          <w:sz w:val="26"/>
          <w:szCs w:val="26"/>
        </w:rPr>
        <w:t>Nguyễn Chí Thành</w:t>
      </w:r>
    </w:p>
    <w:p w14:paraId="6443D448" w14:textId="03A7202F" w:rsidR="00BB2B2A" w:rsidRDefault="00691663">
      <w:pPr>
        <w:spacing w:after="200" w:line="276" w:lineRule="auto"/>
        <w:rPr>
          <w:i/>
          <w:sz w:val="26"/>
          <w:szCs w:val="26"/>
        </w:rPr>
      </w:pPr>
      <w:r>
        <w:rPr>
          <w:i/>
          <w:sz w:val="26"/>
          <w:szCs w:val="26"/>
          <w:lang w:val="vi-VN"/>
        </w:rPr>
        <w:tab/>
      </w:r>
      <w:r>
        <w:rPr>
          <w:i/>
          <w:sz w:val="26"/>
          <w:szCs w:val="26"/>
          <w:lang w:val="vi-VN"/>
        </w:rPr>
        <w:tab/>
      </w:r>
      <w:r>
        <w:rPr>
          <w:i/>
          <w:sz w:val="26"/>
          <w:szCs w:val="26"/>
          <w:lang w:val="vi-VN"/>
        </w:rPr>
        <w:tab/>
      </w:r>
      <w:r>
        <w:rPr>
          <w:i/>
          <w:sz w:val="26"/>
          <w:szCs w:val="26"/>
          <w:lang w:val="vi-VN"/>
        </w:rPr>
        <w:tab/>
      </w:r>
      <w:r>
        <w:rPr>
          <w:i/>
          <w:sz w:val="26"/>
          <w:szCs w:val="26"/>
          <w:lang w:val="vi-VN"/>
        </w:rPr>
        <w:tab/>
      </w:r>
      <w:r>
        <w:rPr>
          <w:i/>
          <w:sz w:val="26"/>
          <w:szCs w:val="26"/>
          <w:lang w:val="vi-VN"/>
        </w:rPr>
        <w:tab/>
      </w:r>
      <w:r>
        <w:rPr>
          <w:i/>
          <w:sz w:val="26"/>
          <w:szCs w:val="26"/>
          <w:lang w:val="vi-VN"/>
        </w:rPr>
        <w:tab/>
      </w:r>
      <w:r>
        <w:rPr>
          <w:i/>
          <w:sz w:val="26"/>
          <w:szCs w:val="26"/>
        </w:rPr>
        <w:t xml:space="preserve">    Trương Tấn Khánh</w:t>
      </w:r>
    </w:p>
    <w:p w14:paraId="3D8A4C1F" w14:textId="7D970714" w:rsidR="00691663" w:rsidRDefault="00691663">
      <w:pPr>
        <w:spacing w:after="200" w:line="276" w:lineRule="auto"/>
        <w:rPr>
          <w:i/>
          <w:sz w:val="26"/>
          <w:szCs w:val="26"/>
        </w:rPr>
      </w:pPr>
    </w:p>
    <w:p w14:paraId="25F77EB5" w14:textId="22C4A3B9" w:rsidR="00691663" w:rsidRDefault="00691663">
      <w:pPr>
        <w:spacing w:after="200" w:line="276" w:lineRule="auto"/>
        <w:rPr>
          <w:i/>
          <w:sz w:val="26"/>
          <w:szCs w:val="26"/>
        </w:rPr>
      </w:pPr>
    </w:p>
    <w:p w14:paraId="6CC9ABFF" w14:textId="0FD853E5" w:rsidR="00691663" w:rsidRDefault="00691663">
      <w:pPr>
        <w:spacing w:after="200" w:line="276" w:lineRule="auto"/>
        <w:rPr>
          <w:i/>
          <w:sz w:val="26"/>
          <w:szCs w:val="26"/>
        </w:rPr>
      </w:pPr>
    </w:p>
    <w:p w14:paraId="79172E36" w14:textId="0954CC66" w:rsidR="00691663" w:rsidRDefault="00691663">
      <w:pPr>
        <w:spacing w:after="200" w:line="276" w:lineRule="auto"/>
        <w:rPr>
          <w:i/>
          <w:sz w:val="26"/>
          <w:szCs w:val="26"/>
        </w:rPr>
      </w:pPr>
    </w:p>
    <w:p w14:paraId="1532256C" w14:textId="77777777" w:rsidR="00691663" w:rsidRPr="00691663" w:rsidRDefault="00691663">
      <w:pPr>
        <w:spacing w:after="200" w:line="276" w:lineRule="auto"/>
        <w:rPr>
          <w:i/>
          <w:sz w:val="26"/>
          <w:szCs w:val="26"/>
        </w:rPr>
      </w:pPr>
      <w:bookmarkStart w:id="3" w:name="_GoBack"/>
      <w:bookmarkEnd w:id="3"/>
    </w:p>
    <w:p w14:paraId="0882BE72" w14:textId="77777777" w:rsidR="00691663" w:rsidRPr="00691663" w:rsidRDefault="00691663">
      <w:pPr>
        <w:spacing w:after="200" w:line="276" w:lineRule="auto"/>
        <w:rPr>
          <w:i/>
          <w:sz w:val="26"/>
          <w:szCs w:val="26"/>
        </w:rPr>
      </w:pPr>
    </w:p>
    <w:p w14:paraId="1933BD47" w14:textId="77777777" w:rsidR="00B118C8" w:rsidRPr="00B118C8" w:rsidRDefault="00B118C8" w:rsidP="002D796D">
      <w:pPr>
        <w:pStyle w:val="Chng"/>
        <w:jc w:val="center"/>
        <w:rPr>
          <w:lang w:val="vi-VN"/>
        </w:rPr>
      </w:pPr>
      <w:bookmarkStart w:id="4" w:name="_Toc499158043"/>
      <w:r w:rsidRPr="00B118C8">
        <w:rPr>
          <w:lang w:val="vi-VN"/>
        </w:rPr>
        <w:lastRenderedPageBreak/>
        <w:t>PHẦN XÁC NHẬN VÀ ĐÁNH GIÁ CỦA GIẢNG VIÊN</w:t>
      </w:r>
      <w:bookmarkEnd w:id="4"/>
    </w:p>
    <w:p w14:paraId="70F10E94" w14:textId="77777777" w:rsidR="00B118C8" w:rsidRPr="002D796D" w:rsidRDefault="00B118C8" w:rsidP="002D796D">
      <w:pPr>
        <w:pStyle w:val="Nidungvnbn"/>
        <w:rPr>
          <w:b/>
          <w:lang w:val="vi-VN"/>
        </w:rPr>
      </w:pPr>
      <w:r w:rsidRPr="002D796D">
        <w:rPr>
          <w:b/>
          <w:lang w:val="vi-VN"/>
        </w:rPr>
        <w:t>Phần xác nhận của GV hướng dẫn</w:t>
      </w:r>
    </w:p>
    <w:p w14:paraId="6AC93009"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344B53E" w14:textId="31898DA4" w:rsidR="00B118C8" w:rsidRPr="00DC2276" w:rsidRDefault="00B118C8" w:rsidP="00B118C8">
      <w:pPr>
        <w:tabs>
          <w:tab w:val="center" w:pos="6237"/>
        </w:tabs>
        <w:spacing w:line="276" w:lineRule="auto"/>
        <w:rPr>
          <w:lang w:val="vi-VN"/>
        </w:rPr>
      </w:pPr>
      <w:r w:rsidRPr="00DC2276">
        <w:rPr>
          <w:lang w:val="vi-VN"/>
        </w:rPr>
        <w:tab/>
        <w:t xml:space="preserve">Tp. Hồ Chí Minh, ngày </w:t>
      </w:r>
      <w:r w:rsidR="0074373A">
        <w:t xml:space="preserve"> </w:t>
      </w:r>
      <w:r w:rsidRPr="00DC2276">
        <w:rPr>
          <w:lang w:val="vi-VN"/>
        </w:rPr>
        <w:t xml:space="preserve">  tháng </w:t>
      </w:r>
      <w:r w:rsidR="0074373A">
        <w:t xml:space="preserve"> </w:t>
      </w:r>
      <w:r w:rsidRPr="00DC2276">
        <w:rPr>
          <w:lang w:val="vi-VN"/>
        </w:rPr>
        <w:t xml:space="preserve">  năm   </w:t>
      </w:r>
    </w:p>
    <w:p w14:paraId="3DE9DB9F"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4F9B4345" w14:textId="77777777" w:rsidR="00B118C8" w:rsidRPr="00DC2276" w:rsidRDefault="00B118C8">
      <w:pPr>
        <w:spacing w:after="200" w:line="276" w:lineRule="auto"/>
        <w:rPr>
          <w:lang w:val="vi-VN"/>
        </w:rPr>
      </w:pPr>
    </w:p>
    <w:p w14:paraId="1270861C" w14:textId="77777777" w:rsidR="00B118C8" w:rsidRPr="00DC2276" w:rsidRDefault="00B118C8">
      <w:pPr>
        <w:spacing w:after="200" w:line="276" w:lineRule="auto"/>
        <w:rPr>
          <w:lang w:val="vi-VN"/>
        </w:rPr>
      </w:pPr>
    </w:p>
    <w:p w14:paraId="01D5A410" w14:textId="77777777" w:rsidR="00B118C8" w:rsidRPr="00DC2276" w:rsidRDefault="00B118C8">
      <w:pPr>
        <w:spacing w:after="200" w:line="276" w:lineRule="auto"/>
        <w:rPr>
          <w:lang w:val="vi-VN"/>
        </w:rPr>
      </w:pPr>
    </w:p>
    <w:p w14:paraId="7C039CA7" w14:textId="77777777" w:rsidR="00B118C8" w:rsidRPr="00DC2276" w:rsidRDefault="00B118C8" w:rsidP="002D796D">
      <w:pPr>
        <w:pStyle w:val="Nidungvnbn"/>
        <w:rPr>
          <w:b/>
          <w:lang w:val="vi-VN"/>
        </w:rPr>
      </w:pPr>
      <w:r w:rsidRPr="00DC2276">
        <w:rPr>
          <w:b/>
          <w:lang w:val="vi-VN"/>
        </w:rPr>
        <w:t>Phần đánh giá của GV chấm bài</w:t>
      </w:r>
    </w:p>
    <w:p w14:paraId="319D9E45"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6CD815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14E73934"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058A3086" w14:textId="77777777" w:rsidR="00B118C8" w:rsidRPr="00DC2276" w:rsidRDefault="00B118C8" w:rsidP="00B118C8">
      <w:pPr>
        <w:spacing w:after="200" w:line="276" w:lineRule="auto"/>
        <w:rPr>
          <w:lang w:val="vi-VN"/>
        </w:rPr>
      </w:pPr>
    </w:p>
    <w:p w14:paraId="217433BD" w14:textId="77777777" w:rsidR="00B118C8" w:rsidRPr="00DC2276" w:rsidRDefault="00B118C8" w:rsidP="00B118C8">
      <w:pPr>
        <w:pStyle w:val="Tiumccp1"/>
        <w:rPr>
          <w:sz w:val="32"/>
          <w:szCs w:val="32"/>
          <w:lang w:val="vi-VN"/>
        </w:rPr>
      </w:pPr>
      <w:r w:rsidRPr="00B118C8">
        <w:rPr>
          <w:lang w:val="vi-VN"/>
        </w:rPr>
        <w:br w:type="page"/>
      </w:r>
    </w:p>
    <w:p w14:paraId="2B27C4BC" w14:textId="023D058D" w:rsidR="00291721" w:rsidRPr="00DB7595" w:rsidRDefault="00BB2B2A" w:rsidP="00371780">
      <w:pPr>
        <w:pStyle w:val="Heading1"/>
        <w:numPr>
          <w:ilvl w:val="0"/>
          <w:numId w:val="0"/>
        </w:numPr>
        <w:rPr>
          <w:lang w:val="vi-VN"/>
        </w:rPr>
      </w:pPr>
      <w:bookmarkStart w:id="5" w:name="_Toc499158044"/>
      <w:bookmarkStart w:id="6" w:name="_Toc499158188"/>
      <w:bookmarkStart w:id="7" w:name="_Toc510577520"/>
      <w:r w:rsidRPr="00DB7595">
        <w:rPr>
          <w:lang w:val="vi-VN"/>
        </w:rPr>
        <w:lastRenderedPageBreak/>
        <w:t>TÓM TẮT</w:t>
      </w:r>
      <w:bookmarkEnd w:id="5"/>
      <w:bookmarkEnd w:id="6"/>
      <w:bookmarkEnd w:id="7"/>
    </w:p>
    <w:p w14:paraId="290F2561" w14:textId="77777777" w:rsidR="00416EA7" w:rsidRPr="00891833" w:rsidRDefault="00416EA7" w:rsidP="00CF7F2A">
      <w:pPr>
        <w:pStyle w:val="Nidungvnbn"/>
      </w:pPr>
      <w:r w:rsidRPr="00891833">
        <w:t>Đề Tài: “Xây Dựng Hệ Thống Thông Tin Quản Lý Nhà Hàng” giúp nhà hàng tiện lợi hơn trong việc quản lý và thanh toán hóa đơn đặt tiệc cũng như tính toán doanh thu xác định lãi lỗ.</w:t>
      </w:r>
    </w:p>
    <w:p w14:paraId="4519BD00" w14:textId="3B80D010" w:rsidR="00416EA7" w:rsidRPr="00891833" w:rsidRDefault="00416EA7" w:rsidP="006F7772">
      <w:pPr>
        <w:pStyle w:val="Nidungvnbn"/>
      </w:pPr>
      <w:r w:rsidRPr="00891833">
        <w:t>Những chức năng</w:t>
      </w:r>
      <w:r w:rsidR="00101D70">
        <w:t xml:space="preserve"> quản lý</w:t>
      </w:r>
      <w:r w:rsidRPr="00891833">
        <w:t xml:space="preserve"> chính của chương trình là:</w:t>
      </w:r>
    </w:p>
    <w:p w14:paraId="3305124B" w14:textId="20434513" w:rsidR="00B245E6" w:rsidRDefault="00B245E6" w:rsidP="00B245E6">
      <w:pPr>
        <w:pStyle w:val="Nidungvnbn"/>
        <w:numPr>
          <w:ilvl w:val="0"/>
          <w:numId w:val="47"/>
        </w:numPr>
      </w:pPr>
      <w:r>
        <w:t>Nhân viên</w:t>
      </w:r>
      <w:r w:rsidR="00181FE2">
        <w:t xml:space="preserve">: </w:t>
      </w:r>
      <w:r w:rsidR="00D73643">
        <w:t>giám sát nhân sự, những người tham gia vào công việc của nhà hàng.</w:t>
      </w:r>
    </w:p>
    <w:p w14:paraId="2D01043C" w14:textId="1C0AB495" w:rsidR="00B245E6" w:rsidRDefault="00B245E6" w:rsidP="00B245E6">
      <w:pPr>
        <w:pStyle w:val="Nidungvnbn"/>
        <w:numPr>
          <w:ilvl w:val="0"/>
          <w:numId w:val="47"/>
        </w:numPr>
      </w:pPr>
      <w:r>
        <w:t>Đặt bàn</w:t>
      </w:r>
      <w:r w:rsidR="00D73643">
        <w:t xml:space="preserve">: </w:t>
      </w:r>
      <w:r w:rsidR="00970635">
        <w:t>lưu trữ thông tin về yêu cầu của khách hàng.</w:t>
      </w:r>
    </w:p>
    <w:p w14:paraId="253D4BDD" w14:textId="3F2BC5B2" w:rsidR="00B245E6" w:rsidRDefault="00B245E6" w:rsidP="00B245E6">
      <w:pPr>
        <w:pStyle w:val="Nidungvnbn"/>
        <w:numPr>
          <w:ilvl w:val="0"/>
          <w:numId w:val="47"/>
        </w:numPr>
      </w:pPr>
      <w:r>
        <w:t>Món ăn</w:t>
      </w:r>
      <w:r w:rsidR="00D73643">
        <w:t>: tổng hợp thực đơn cho nhà hàng.</w:t>
      </w:r>
    </w:p>
    <w:p w14:paraId="349C9F99" w14:textId="3940EF5C" w:rsidR="00B245E6" w:rsidRDefault="00B245E6" w:rsidP="00B245E6">
      <w:pPr>
        <w:pStyle w:val="Nidungvnbn"/>
        <w:numPr>
          <w:ilvl w:val="0"/>
          <w:numId w:val="47"/>
        </w:numPr>
      </w:pPr>
      <w:r>
        <w:t>Nhập kho</w:t>
      </w:r>
      <w:r w:rsidR="00D73643">
        <w:t>: kiểm soát nguyên vật liệu</w:t>
      </w:r>
      <w:r w:rsidR="009A2D8E">
        <w:t xml:space="preserve"> chế biến</w:t>
      </w:r>
      <w:r w:rsidR="00D73643">
        <w:t xml:space="preserve"> nhập vào.</w:t>
      </w:r>
    </w:p>
    <w:p w14:paraId="1763D2F2" w14:textId="43EA6E4D" w:rsidR="00B245E6" w:rsidRDefault="00B245E6" w:rsidP="00B245E6">
      <w:pPr>
        <w:pStyle w:val="Nidungvnbn"/>
        <w:numPr>
          <w:ilvl w:val="0"/>
          <w:numId w:val="47"/>
        </w:numPr>
      </w:pPr>
      <w:r>
        <w:t>Tài chính</w:t>
      </w:r>
      <w:r w:rsidR="00D73643">
        <w:t>: kiểm soát, theo dõi những liên quan đến tiền bạc của nhà hàng (thanh toán</w:t>
      </w:r>
      <w:r w:rsidR="00BF332A">
        <w:t xml:space="preserve"> của khách hàng</w:t>
      </w:r>
      <w:r w:rsidR="00D73643">
        <w:t>, chi trả</w:t>
      </w:r>
      <w:r w:rsidR="00BF332A">
        <w:t xml:space="preserve"> của nhà hàng</w:t>
      </w:r>
      <w:r w:rsidR="00D73643">
        <w:t>)</w:t>
      </w:r>
    </w:p>
    <w:p w14:paraId="1D039791" w14:textId="2D8DBEDE" w:rsidR="00E83F3C" w:rsidRDefault="00CB6003" w:rsidP="00B245E6">
      <w:pPr>
        <w:pStyle w:val="Nidungvnbn"/>
        <w:numPr>
          <w:ilvl w:val="0"/>
          <w:numId w:val="47"/>
        </w:numPr>
      </w:pPr>
      <w:r>
        <w:t>Kế hoạch – Báo cáo</w:t>
      </w:r>
      <w:r w:rsidR="00063130">
        <w:t>: cho cái nhìn chi tiết về hoạt động làm việc của nhân viên, doanh thu của nhà hàng,</w:t>
      </w:r>
      <w:r w:rsidR="00D533C0">
        <w:t xml:space="preserve"> kết quả kinh doanh</w:t>
      </w:r>
      <w:r w:rsidR="00063130">
        <w:t xml:space="preserve"> …</w:t>
      </w:r>
    </w:p>
    <w:p w14:paraId="04BCB397" w14:textId="77777777" w:rsidR="00DB7595" w:rsidRDefault="007E6AB9">
      <w:pPr>
        <w:spacing w:after="200" w:line="276"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07A777E5" w14:textId="3A56A77B" w:rsidR="00731957" w:rsidRDefault="007E6AB9" w:rsidP="00E615E7">
      <w:pPr>
        <w:pStyle w:val="Heading1"/>
        <w:numPr>
          <w:ilvl w:val="0"/>
          <w:numId w:val="0"/>
        </w:numPr>
        <w:rPr>
          <w:sz w:val="26"/>
          <w:szCs w:val="26"/>
        </w:rPr>
      </w:pPr>
      <w:bookmarkStart w:id="8" w:name="_Toc499158045"/>
      <w:bookmarkStart w:id="9" w:name="_Toc499158189"/>
      <w:bookmarkStart w:id="10" w:name="_Toc510577521"/>
      <w:r>
        <w:lastRenderedPageBreak/>
        <w:t>MỤC LỤC</w:t>
      </w:r>
      <w:bookmarkEnd w:id="8"/>
      <w:bookmarkEnd w:id="9"/>
      <w:bookmarkEnd w:id="10"/>
    </w:p>
    <w:sdt>
      <w:sdtPr>
        <w:rPr>
          <w:sz w:val="24"/>
        </w:rPr>
        <w:id w:val="-2056382648"/>
        <w:docPartObj>
          <w:docPartGallery w:val="Table of Contents"/>
          <w:docPartUnique/>
        </w:docPartObj>
      </w:sdtPr>
      <w:sdtEndPr>
        <w:rPr>
          <w:b/>
          <w:bCs/>
          <w:noProof/>
        </w:rPr>
      </w:sdtEndPr>
      <w:sdtContent>
        <w:p w14:paraId="2BCCB9DB" w14:textId="2BBA4772" w:rsidR="00582E7E" w:rsidRDefault="00731957">
          <w:pPr>
            <w:pStyle w:val="TOC1"/>
            <w:tabs>
              <w:tab w:val="right" w:leader="dot" w:pos="8777"/>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0577519" w:history="1">
            <w:r w:rsidR="00582E7E" w:rsidRPr="00B263E8">
              <w:rPr>
                <w:rStyle w:val="Hyperlink"/>
                <w:noProof/>
                <w:lang w:val="vi-VN"/>
              </w:rPr>
              <w:t>LỜI CẢM ƠN</w:t>
            </w:r>
            <w:r w:rsidR="00582E7E">
              <w:rPr>
                <w:noProof/>
                <w:webHidden/>
              </w:rPr>
              <w:tab/>
            </w:r>
            <w:r w:rsidR="00582E7E">
              <w:rPr>
                <w:noProof/>
                <w:webHidden/>
              </w:rPr>
              <w:fldChar w:fldCharType="begin"/>
            </w:r>
            <w:r w:rsidR="00582E7E">
              <w:rPr>
                <w:noProof/>
                <w:webHidden/>
              </w:rPr>
              <w:instrText xml:space="preserve"> PAGEREF _Toc510577519 \h </w:instrText>
            </w:r>
            <w:r w:rsidR="00582E7E">
              <w:rPr>
                <w:noProof/>
                <w:webHidden/>
              </w:rPr>
            </w:r>
            <w:r w:rsidR="00582E7E">
              <w:rPr>
                <w:noProof/>
                <w:webHidden/>
              </w:rPr>
              <w:fldChar w:fldCharType="separate"/>
            </w:r>
            <w:r w:rsidR="00582E7E">
              <w:rPr>
                <w:noProof/>
                <w:webHidden/>
              </w:rPr>
              <w:t>i</w:t>
            </w:r>
            <w:r w:rsidR="00582E7E">
              <w:rPr>
                <w:noProof/>
                <w:webHidden/>
              </w:rPr>
              <w:fldChar w:fldCharType="end"/>
            </w:r>
          </w:hyperlink>
        </w:p>
        <w:p w14:paraId="6802C4F9" w14:textId="3B87EE74" w:rsidR="00582E7E" w:rsidRDefault="00E545B0">
          <w:pPr>
            <w:pStyle w:val="TOC1"/>
            <w:tabs>
              <w:tab w:val="right" w:leader="dot" w:pos="8777"/>
            </w:tabs>
            <w:rPr>
              <w:rFonts w:asciiTheme="minorHAnsi" w:eastAsiaTheme="minorEastAsia" w:hAnsiTheme="minorHAnsi" w:cstheme="minorBidi"/>
              <w:noProof/>
              <w:sz w:val="22"/>
              <w:szCs w:val="22"/>
            </w:rPr>
          </w:pPr>
          <w:hyperlink w:anchor="_Toc510577520" w:history="1">
            <w:r w:rsidR="00582E7E" w:rsidRPr="00B263E8">
              <w:rPr>
                <w:rStyle w:val="Hyperlink"/>
                <w:noProof/>
                <w:lang w:val="vi-VN"/>
              </w:rPr>
              <w:t>TÓM TẮT</w:t>
            </w:r>
            <w:r w:rsidR="00582E7E">
              <w:rPr>
                <w:noProof/>
                <w:webHidden/>
              </w:rPr>
              <w:tab/>
            </w:r>
            <w:r w:rsidR="00582E7E">
              <w:rPr>
                <w:noProof/>
                <w:webHidden/>
              </w:rPr>
              <w:fldChar w:fldCharType="begin"/>
            </w:r>
            <w:r w:rsidR="00582E7E">
              <w:rPr>
                <w:noProof/>
                <w:webHidden/>
              </w:rPr>
              <w:instrText xml:space="preserve"> PAGEREF _Toc510577520 \h </w:instrText>
            </w:r>
            <w:r w:rsidR="00582E7E">
              <w:rPr>
                <w:noProof/>
                <w:webHidden/>
              </w:rPr>
            </w:r>
            <w:r w:rsidR="00582E7E">
              <w:rPr>
                <w:noProof/>
                <w:webHidden/>
              </w:rPr>
              <w:fldChar w:fldCharType="separate"/>
            </w:r>
            <w:r w:rsidR="00582E7E">
              <w:rPr>
                <w:noProof/>
                <w:webHidden/>
              </w:rPr>
              <w:t>iv</w:t>
            </w:r>
            <w:r w:rsidR="00582E7E">
              <w:rPr>
                <w:noProof/>
                <w:webHidden/>
              </w:rPr>
              <w:fldChar w:fldCharType="end"/>
            </w:r>
          </w:hyperlink>
        </w:p>
        <w:p w14:paraId="4D4B6A0F" w14:textId="32B7DB2B" w:rsidR="00582E7E" w:rsidRDefault="00E545B0">
          <w:pPr>
            <w:pStyle w:val="TOC1"/>
            <w:tabs>
              <w:tab w:val="right" w:leader="dot" w:pos="8777"/>
            </w:tabs>
            <w:rPr>
              <w:rFonts w:asciiTheme="minorHAnsi" w:eastAsiaTheme="minorEastAsia" w:hAnsiTheme="minorHAnsi" w:cstheme="minorBidi"/>
              <w:noProof/>
              <w:sz w:val="22"/>
              <w:szCs w:val="22"/>
            </w:rPr>
          </w:pPr>
          <w:hyperlink w:anchor="_Toc510577521" w:history="1">
            <w:r w:rsidR="00582E7E" w:rsidRPr="00B263E8">
              <w:rPr>
                <w:rStyle w:val="Hyperlink"/>
                <w:noProof/>
              </w:rPr>
              <w:t>MỤC LỤC</w:t>
            </w:r>
            <w:r w:rsidR="00582E7E">
              <w:rPr>
                <w:noProof/>
                <w:webHidden/>
              </w:rPr>
              <w:tab/>
            </w:r>
            <w:r w:rsidR="00582E7E">
              <w:rPr>
                <w:noProof/>
                <w:webHidden/>
              </w:rPr>
              <w:fldChar w:fldCharType="begin"/>
            </w:r>
            <w:r w:rsidR="00582E7E">
              <w:rPr>
                <w:noProof/>
                <w:webHidden/>
              </w:rPr>
              <w:instrText xml:space="preserve"> PAGEREF _Toc510577521 \h </w:instrText>
            </w:r>
            <w:r w:rsidR="00582E7E">
              <w:rPr>
                <w:noProof/>
                <w:webHidden/>
              </w:rPr>
            </w:r>
            <w:r w:rsidR="00582E7E">
              <w:rPr>
                <w:noProof/>
                <w:webHidden/>
              </w:rPr>
              <w:fldChar w:fldCharType="separate"/>
            </w:r>
            <w:r w:rsidR="00582E7E">
              <w:rPr>
                <w:noProof/>
                <w:webHidden/>
              </w:rPr>
              <w:t>1</w:t>
            </w:r>
            <w:r w:rsidR="00582E7E">
              <w:rPr>
                <w:noProof/>
                <w:webHidden/>
              </w:rPr>
              <w:fldChar w:fldCharType="end"/>
            </w:r>
          </w:hyperlink>
        </w:p>
        <w:p w14:paraId="6130A6FA" w14:textId="44D2B15E" w:rsidR="00582E7E" w:rsidRDefault="00E545B0">
          <w:pPr>
            <w:pStyle w:val="TOC1"/>
            <w:tabs>
              <w:tab w:val="right" w:leader="dot" w:pos="8777"/>
            </w:tabs>
            <w:rPr>
              <w:rFonts w:asciiTheme="minorHAnsi" w:eastAsiaTheme="minorEastAsia" w:hAnsiTheme="minorHAnsi" w:cstheme="minorBidi"/>
              <w:noProof/>
              <w:sz w:val="22"/>
              <w:szCs w:val="22"/>
            </w:rPr>
          </w:pPr>
          <w:hyperlink w:anchor="_Toc510577522" w:history="1">
            <w:r w:rsidR="00582E7E" w:rsidRPr="00B263E8">
              <w:rPr>
                <w:rStyle w:val="Hyperlink"/>
                <w:noProof/>
              </w:rPr>
              <w:t>DANH MỤC CÁC BẢNG BIỂU, HÌNH VẼ, ĐỒ THỊ</w:t>
            </w:r>
            <w:r w:rsidR="00582E7E">
              <w:rPr>
                <w:noProof/>
                <w:webHidden/>
              </w:rPr>
              <w:tab/>
            </w:r>
            <w:r w:rsidR="00582E7E">
              <w:rPr>
                <w:noProof/>
                <w:webHidden/>
              </w:rPr>
              <w:fldChar w:fldCharType="begin"/>
            </w:r>
            <w:r w:rsidR="00582E7E">
              <w:rPr>
                <w:noProof/>
                <w:webHidden/>
              </w:rPr>
              <w:instrText xml:space="preserve"> PAGEREF _Toc510577522 \h </w:instrText>
            </w:r>
            <w:r w:rsidR="00582E7E">
              <w:rPr>
                <w:noProof/>
                <w:webHidden/>
              </w:rPr>
            </w:r>
            <w:r w:rsidR="00582E7E">
              <w:rPr>
                <w:noProof/>
                <w:webHidden/>
              </w:rPr>
              <w:fldChar w:fldCharType="separate"/>
            </w:r>
            <w:r w:rsidR="00582E7E">
              <w:rPr>
                <w:noProof/>
                <w:webHidden/>
              </w:rPr>
              <w:t>3</w:t>
            </w:r>
            <w:r w:rsidR="00582E7E">
              <w:rPr>
                <w:noProof/>
                <w:webHidden/>
              </w:rPr>
              <w:fldChar w:fldCharType="end"/>
            </w:r>
          </w:hyperlink>
        </w:p>
        <w:p w14:paraId="2282A362" w14:textId="3E3E6D9B" w:rsidR="00582E7E" w:rsidRDefault="00E545B0">
          <w:pPr>
            <w:pStyle w:val="TOC1"/>
            <w:tabs>
              <w:tab w:val="right" w:leader="dot" w:pos="8777"/>
            </w:tabs>
            <w:rPr>
              <w:rFonts w:asciiTheme="minorHAnsi" w:eastAsiaTheme="minorEastAsia" w:hAnsiTheme="minorHAnsi" w:cstheme="minorBidi"/>
              <w:noProof/>
              <w:sz w:val="22"/>
              <w:szCs w:val="22"/>
            </w:rPr>
          </w:pPr>
          <w:hyperlink w:anchor="_Toc510577523" w:history="1">
            <w:r w:rsidR="00582E7E" w:rsidRPr="00B263E8">
              <w:rPr>
                <w:rStyle w:val="Hyperlink"/>
                <w:noProof/>
              </w:rPr>
              <w:t>CHƯƠNG 1: KHẢO SÁT VÀ MÔ TẢ YÊU CẦU BÀI TOÁN</w:t>
            </w:r>
            <w:r w:rsidR="00582E7E">
              <w:rPr>
                <w:noProof/>
                <w:webHidden/>
              </w:rPr>
              <w:tab/>
            </w:r>
            <w:r w:rsidR="00582E7E">
              <w:rPr>
                <w:noProof/>
                <w:webHidden/>
              </w:rPr>
              <w:fldChar w:fldCharType="begin"/>
            </w:r>
            <w:r w:rsidR="00582E7E">
              <w:rPr>
                <w:noProof/>
                <w:webHidden/>
              </w:rPr>
              <w:instrText xml:space="preserve"> PAGEREF _Toc510577523 \h </w:instrText>
            </w:r>
            <w:r w:rsidR="00582E7E">
              <w:rPr>
                <w:noProof/>
                <w:webHidden/>
              </w:rPr>
            </w:r>
            <w:r w:rsidR="00582E7E">
              <w:rPr>
                <w:noProof/>
                <w:webHidden/>
              </w:rPr>
              <w:fldChar w:fldCharType="separate"/>
            </w:r>
            <w:r w:rsidR="00582E7E">
              <w:rPr>
                <w:noProof/>
                <w:webHidden/>
              </w:rPr>
              <w:t>4</w:t>
            </w:r>
            <w:r w:rsidR="00582E7E">
              <w:rPr>
                <w:noProof/>
                <w:webHidden/>
              </w:rPr>
              <w:fldChar w:fldCharType="end"/>
            </w:r>
          </w:hyperlink>
        </w:p>
        <w:p w14:paraId="08C2A2EC" w14:textId="24CD96C1" w:rsidR="00582E7E" w:rsidRDefault="00E545B0">
          <w:pPr>
            <w:pStyle w:val="TOC2"/>
            <w:tabs>
              <w:tab w:val="right" w:leader="dot" w:pos="8777"/>
            </w:tabs>
            <w:rPr>
              <w:rFonts w:asciiTheme="minorHAnsi" w:eastAsiaTheme="minorEastAsia" w:hAnsiTheme="minorHAnsi" w:cstheme="minorBidi"/>
              <w:noProof/>
              <w:sz w:val="22"/>
              <w:szCs w:val="22"/>
            </w:rPr>
          </w:pPr>
          <w:hyperlink w:anchor="_Toc510577524" w:history="1">
            <w:r w:rsidR="00582E7E" w:rsidRPr="00B263E8">
              <w:rPr>
                <w:rStyle w:val="Hyperlink"/>
                <w:noProof/>
              </w:rPr>
              <w:t>1.1 Khảo sát</w:t>
            </w:r>
            <w:r w:rsidR="00582E7E">
              <w:rPr>
                <w:noProof/>
                <w:webHidden/>
              </w:rPr>
              <w:tab/>
            </w:r>
            <w:r w:rsidR="00582E7E">
              <w:rPr>
                <w:noProof/>
                <w:webHidden/>
              </w:rPr>
              <w:fldChar w:fldCharType="begin"/>
            </w:r>
            <w:r w:rsidR="00582E7E">
              <w:rPr>
                <w:noProof/>
                <w:webHidden/>
              </w:rPr>
              <w:instrText xml:space="preserve"> PAGEREF _Toc510577524 \h </w:instrText>
            </w:r>
            <w:r w:rsidR="00582E7E">
              <w:rPr>
                <w:noProof/>
                <w:webHidden/>
              </w:rPr>
            </w:r>
            <w:r w:rsidR="00582E7E">
              <w:rPr>
                <w:noProof/>
                <w:webHidden/>
              </w:rPr>
              <w:fldChar w:fldCharType="separate"/>
            </w:r>
            <w:r w:rsidR="00582E7E">
              <w:rPr>
                <w:noProof/>
                <w:webHidden/>
              </w:rPr>
              <w:t>4</w:t>
            </w:r>
            <w:r w:rsidR="00582E7E">
              <w:rPr>
                <w:noProof/>
                <w:webHidden/>
              </w:rPr>
              <w:fldChar w:fldCharType="end"/>
            </w:r>
          </w:hyperlink>
        </w:p>
        <w:p w14:paraId="2DF0F3AE" w14:textId="048F0479" w:rsidR="00582E7E" w:rsidRDefault="00E545B0">
          <w:pPr>
            <w:pStyle w:val="TOC2"/>
            <w:tabs>
              <w:tab w:val="right" w:leader="dot" w:pos="8777"/>
            </w:tabs>
            <w:rPr>
              <w:rFonts w:asciiTheme="minorHAnsi" w:eastAsiaTheme="minorEastAsia" w:hAnsiTheme="minorHAnsi" w:cstheme="minorBidi"/>
              <w:noProof/>
              <w:sz w:val="22"/>
              <w:szCs w:val="22"/>
            </w:rPr>
          </w:pPr>
          <w:hyperlink w:anchor="_Toc510577525" w:history="1">
            <w:r w:rsidR="00582E7E" w:rsidRPr="00B263E8">
              <w:rPr>
                <w:rStyle w:val="Hyperlink"/>
                <w:noProof/>
              </w:rPr>
              <w:t>1.2 Quy chế tổ chức nhà hàng</w:t>
            </w:r>
            <w:r w:rsidR="00582E7E">
              <w:rPr>
                <w:noProof/>
                <w:webHidden/>
              </w:rPr>
              <w:tab/>
            </w:r>
            <w:r w:rsidR="00582E7E">
              <w:rPr>
                <w:noProof/>
                <w:webHidden/>
              </w:rPr>
              <w:fldChar w:fldCharType="begin"/>
            </w:r>
            <w:r w:rsidR="00582E7E">
              <w:rPr>
                <w:noProof/>
                <w:webHidden/>
              </w:rPr>
              <w:instrText xml:space="preserve"> PAGEREF _Toc510577525 \h </w:instrText>
            </w:r>
            <w:r w:rsidR="00582E7E">
              <w:rPr>
                <w:noProof/>
                <w:webHidden/>
              </w:rPr>
            </w:r>
            <w:r w:rsidR="00582E7E">
              <w:rPr>
                <w:noProof/>
                <w:webHidden/>
              </w:rPr>
              <w:fldChar w:fldCharType="separate"/>
            </w:r>
            <w:r w:rsidR="00582E7E">
              <w:rPr>
                <w:noProof/>
                <w:webHidden/>
              </w:rPr>
              <w:t>5</w:t>
            </w:r>
            <w:r w:rsidR="00582E7E">
              <w:rPr>
                <w:noProof/>
                <w:webHidden/>
              </w:rPr>
              <w:fldChar w:fldCharType="end"/>
            </w:r>
          </w:hyperlink>
        </w:p>
        <w:p w14:paraId="0FC119AE" w14:textId="1E4358B5" w:rsidR="00582E7E" w:rsidRDefault="00E545B0">
          <w:pPr>
            <w:pStyle w:val="TOC3"/>
            <w:tabs>
              <w:tab w:val="right" w:leader="dot" w:pos="8777"/>
            </w:tabs>
            <w:rPr>
              <w:rFonts w:asciiTheme="minorHAnsi" w:eastAsiaTheme="minorEastAsia" w:hAnsiTheme="minorHAnsi" w:cstheme="minorBidi"/>
              <w:noProof/>
              <w:sz w:val="22"/>
              <w:szCs w:val="22"/>
            </w:rPr>
          </w:pPr>
          <w:hyperlink w:anchor="_Toc510577526" w:history="1">
            <w:r w:rsidR="00582E7E" w:rsidRPr="00B263E8">
              <w:rPr>
                <w:rStyle w:val="Hyperlink"/>
                <w:noProof/>
              </w:rPr>
              <w:t>1.2.1 Tổ chức bộ phận quản lý nhà hàng</w:t>
            </w:r>
            <w:r w:rsidR="00582E7E">
              <w:rPr>
                <w:noProof/>
                <w:webHidden/>
              </w:rPr>
              <w:tab/>
            </w:r>
            <w:r w:rsidR="00582E7E">
              <w:rPr>
                <w:noProof/>
                <w:webHidden/>
              </w:rPr>
              <w:fldChar w:fldCharType="begin"/>
            </w:r>
            <w:r w:rsidR="00582E7E">
              <w:rPr>
                <w:noProof/>
                <w:webHidden/>
              </w:rPr>
              <w:instrText xml:space="preserve"> PAGEREF _Toc510577526 \h </w:instrText>
            </w:r>
            <w:r w:rsidR="00582E7E">
              <w:rPr>
                <w:noProof/>
                <w:webHidden/>
              </w:rPr>
            </w:r>
            <w:r w:rsidR="00582E7E">
              <w:rPr>
                <w:noProof/>
                <w:webHidden/>
              </w:rPr>
              <w:fldChar w:fldCharType="separate"/>
            </w:r>
            <w:r w:rsidR="00582E7E">
              <w:rPr>
                <w:noProof/>
                <w:webHidden/>
              </w:rPr>
              <w:t>5</w:t>
            </w:r>
            <w:r w:rsidR="00582E7E">
              <w:rPr>
                <w:noProof/>
                <w:webHidden/>
              </w:rPr>
              <w:fldChar w:fldCharType="end"/>
            </w:r>
          </w:hyperlink>
        </w:p>
        <w:p w14:paraId="7E02D5EA" w14:textId="3291CB3C" w:rsidR="00582E7E" w:rsidRDefault="00E545B0">
          <w:pPr>
            <w:pStyle w:val="TOC3"/>
            <w:tabs>
              <w:tab w:val="right" w:leader="dot" w:pos="8777"/>
            </w:tabs>
            <w:rPr>
              <w:rFonts w:asciiTheme="minorHAnsi" w:eastAsiaTheme="minorEastAsia" w:hAnsiTheme="minorHAnsi" w:cstheme="minorBidi"/>
              <w:noProof/>
              <w:sz w:val="22"/>
              <w:szCs w:val="22"/>
            </w:rPr>
          </w:pPr>
          <w:hyperlink w:anchor="_Toc510577527" w:history="1">
            <w:r w:rsidR="00582E7E" w:rsidRPr="00B263E8">
              <w:rPr>
                <w:rStyle w:val="Hyperlink"/>
                <w:noProof/>
              </w:rPr>
              <w:t>1.2.2 Tổ chức bộ phận bếp</w:t>
            </w:r>
            <w:r w:rsidR="00582E7E">
              <w:rPr>
                <w:noProof/>
                <w:webHidden/>
              </w:rPr>
              <w:tab/>
            </w:r>
            <w:r w:rsidR="00582E7E">
              <w:rPr>
                <w:noProof/>
                <w:webHidden/>
              </w:rPr>
              <w:fldChar w:fldCharType="begin"/>
            </w:r>
            <w:r w:rsidR="00582E7E">
              <w:rPr>
                <w:noProof/>
                <w:webHidden/>
              </w:rPr>
              <w:instrText xml:space="preserve"> PAGEREF _Toc510577527 \h </w:instrText>
            </w:r>
            <w:r w:rsidR="00582E7E">
              <w:rPr>
                <w:noProof/>
                <w:webHidden/>
              </w:rPr>
            </w:r>
            <w:r w:rsidR="00582E7E">
              <w:rPr>
                <w:noProof/>
                <w:webHidden/>
              </w:rPr>
              <w:fldChar w:fldCharType="separate"/>
            </w:r>
            <w:r w:rsidR="00582E7E">
              <w:rPr>
                <w:noProof/>
                <w:webHidden/>
              </w:rPr>
              <w:t>7</w:t>
            </w:r>
            <w:r w:rsidR="00582E7E">
              <w:rPr>
                <w:noProof/>
                <w:webHidden/>
              </w:rPr>
              <w:fldChar w:fldCharType="end"/>
            </w:r>
          </w:hyperlink>
        </w:p>
        <w:p w14:paraId="4DD56A91" w14:textId="6874D9CB" w:rsidR="00582E7E" w:rsidRDefault="00E545B0">
          <w:pPr>
            <w:pStyle w:val="TOC3"/>
            <w:tabs>
              <w:tab w:val="right" w:leader="dot" w:pos="8777"/>
            </w:tabs>
            <w:rPr>
              <w:rFonts w:asciiTheme="minorHAnsi" w:eastAsiaTheme="minorEastAsia" w:hAnsiTheme="minorHAnsi" w:cstheme="minorBidi"/>
              <w:noProof/>
              <w:sz w:val="22"/>
              <w:szCs w:val="22"/>
            </w:rPr>
          </w:pPr>
          <w:hyperlink w:anchor="_Toc510577528" w:history="1">
            <w:r w:rsidR="00582E7E" w:rsidRPr="00B263E8">
              <w:rPr>
                <w:rStyle w:val="Hyperlink"/>
                <w:noProof/>
              </w:rPr>
              <w:t>1.2.3 Tổ chức bộ phận phòng kế toán</w:t>
            </w:r>
            <w:r w:rsidR="00582E7E">
              <w:rPr>
                <w:noProof/>
                <w:webHidden/>
              </w:rPr>
              <w:tab/>
            </w:r>
            <w:r w:rsidR="00582E7E">
              <w:rPr>
                <w:noProof/>
                <w:webHidden/>
              </w:rPr>
              <w:fldChar w:fldCharType="begin"/>
            </w:r>
            <w:r w:rsidR="00582E7E">
              <w:rPr>
                <w:noProof/>
                <w:webHidden/>
              </w:rPr>
              <w:instrText xml:space="preserve"> PAGEREF _Toc510577528 \h </w:instrText>
            </w:r>
            <w:r w:rsidR="00582E7E">
              <w:rPr>
                <w:noProof/>
                <w:webHidden/>
              </w:rPr>
            </w:r>
            <w:r w:rsidR="00582E7E">
              <w:rPr>
                <w:noProof/>
                <w:webHidden/>
              </w:rPr>
              <w:fldChar w:fldCharType="separate"/>
            </w:r>
            <w:r w:rsidR="00582E7E">
              <w:rPr>
                <w:noProof/>
                <w:webHidden/>
              </w:rPr>
              <w:t>9</w:t>
            </w:r>
            <w:r w:rsidR="00582E7E">
              <w:rPr>
                <w:noProof/>
                <w:webHidden/>
              </w:rPr>
              <w:fldChar w:fldCharType="end"/>
            </w:r>
          </w:hyperlink>
        </w:p>
        <w:p w14:paraId="0F66208F" w14:textId="2F828F7F" w:rsidR="00582E7E" w:rsidRDefault="00E545B0">
          <w:pPr>
            <w:pStyle w:val="TOC2"/>
            <w:tabs>
              <w:tab w:val="right" w:leader="dot" w:pos="8777"/>
            </w:tabs>
            <w:rPr>
              <w:rFonts w:asciiTheme="minorHAnsi" w:eastAsiaTheme="minorEastAsia" w:hAnsiTheme="minorHAnsi" w:cstheme="minorBidi"/>
              <w:noProof/>
              <w:sz w:val="22"/>
              <w:szCs w:val="22"/>
            </w:rPr>
          </w:pPr>
          <w:hyperlink w:anchor="_Toc510577529" w:history="1">
            <w:r w:rsidR="00582E7E" w:rsidRPr="00B263E8">
              <w:rPr>
                <w:rStyle w:val="Hyperlink"/>
                <w:noProof/>
              </w:rPr>
              <w:t>1.3 Quy trình nghiệp vụ, quy định chung trong quản lý của nhà hàng</w:t>
            </w:r>
            <w:r w:rsidR="00582E7E">
              <w:rPr>
                <w:noProof/>
                <w:webHidden/>
              </w:rPr>
              <w:tab/>
            </w:r>
            <w:r w:rsidR="00582E7E">
              <w:rPr>
                <w:noProof/>
                <w:webHidden/>
              </w:rPr>
              <w:fldChar w:fldCharType="begin"/>
            </w:r>
            <w:r w:rsidR="00582E7E">
              <w:rPr>
                <w:noProof/>
                <w:webHidden/>
              </w:rPr>
              <w:instrText xml:space="preserve"> PAGEREF _Toc510577529 \h </w:instrText>
            </w:r>
            <w:r w:rsidR="00582E7E">
              <w:rPr>
                <w:noProof/>
                <w:webHidden/>
              </w:rPr>
            </w:r>
            <w:r w:rsidR="00582E7E">
              <w:rPr>
                <w:noProof/>
                <w:webHidden/>
              </w:rPr>
              <w:fldChar w:fldCharType="separate"/>
            </w:r>
            <w:r w:rsidR="00582E7E">
              <w:rPr>
                <w:noProof/>
                <w:webHidden/>
              </w:rPr>
              <w:t>10</w:t>
            </w:r>
            <w:r w:rsidR="00582E7E">
              <w:rPr>
                <w:noProof/>
                <w:webHidden/>
              </w:rPr>
              <w:fldChar w:fldCharType="end"/>
            </w:r>
          </w:hyperlink>
        </w:p>
        <w:p w14:paraId="5BFBC64B" w14:textId="20917709" w:rsidR="00582E7E" w:rsidRDefault="00E545B0">
          <w:pPr>
            <w:pStyle w:val="TOC3"/>
            <w:tabs>
              <w:tab w:val="right" w:leader="dot" w:pos="8777"/>
            </w:tabs>
            <w:rPr>
              <w:rFonts w:asciiTheme="minorHAnsi" w:eastAsiaTheme="minorEastAsia" w:hAnsiTheme="minorHAnsi" w:cstheme="minorBidi"/>
              <w:noProof/>
              <w:sz w:val="22"/>
              <w:szCs w:val="22"/>
            </w:rPr>
          </w:pPr>
          <w:hyperlink w:anchor="_Toc510577530" w:history="1">
            <w:r w:rsidR="00582E7E" w:rsidRPr="00B263E8">
              <w:rPr>
                <w:rStyle w:val="Hyperlink"/>
                <w:noProof/>
              </w:rPr>
              <w:t>1.3.1 Quản lý kế hoạch của nhân viên</w:t>
            </w:r>
            <w:r w:rsidR="00582E7E">
              <w:rPr>
                <w:noProof/>
                <w:webHidden/>
              </w:rPr>
              <w:tab/>
            </w:r>
            <w:r w:rsidR="00582E7E">
              <w:rPr>
                <w:noProof/>
                <w:webHidden/>
              </w:rPr>
              <w:fldChar w:fldCharType="begin"/>
            </w:r>
            <w:r w:rsidR="00582E7E">
              <w:rPr>
                <w:noProof/>
                <w:webHidden/>
              </w:rPr>
              <w:instrText xml:space="preserve"> PAGEREF _Toc510577530 \h </w:instrText>
            </w:r>
            <w:r w:rsidR="00582E7E">
              <w:rPr>
                <w:noProof/>
                <w:webHidden/>
              </w:rPr>
            </w:r>
            <w:r w:rsidR="00582E7E">
              <w:rPr>
                <w:noProof/>
                <w:webHidden/>
              </w:rPr>
              <w:fldChar w:fldCharType="separate"/>
            </w:r>
            <w:r w:rsidR="00582E7E">
              <w:rPr>
                <w:noProof/>
                <w:webHidden/>
              </w:rPr>
              <w:t>10</w:t>
            </w:r>
            <w:r w:rsidR="00582E7E">
              <w:rPr>
                <w:noProof/>
                <w:webHidden/>
              </w:rPr>
              <w:fldChar w:fldCharType="end"/>
            </w:r>
          </w:hyperlink>
        </w:p>
        <w:p w14:paraId="64F31BDD" w14:textId="009C8AC4" w:rsidR="00582E7E" w:rsidRDefault="00E545B0">
          <w:pPr>
            <w:pStyle w:val="TOC3"/>
            <w:tabs>
              <w:tab w:val="right" w:leader="dot" w:pos="8777"/>
            </w:tabs>
            <w:rPr>
              <w:rFonts w:asciiTheme="minorHAnsi" w:eastAsiaTheme="minorEastAsia" w:hAnsiTheme="minorHAnsi" w:cstheme="minorBidi"/>
              <w:noProof/>
              <w:sz w:val="22"/>
              <w:szCs w:val="22"/>
            </w:rPr>
          </w:pPr>
          <w:hyperlink w:anchor="_Toc510577531" w:history="1">
            <w:r w:rsidR="00582E7E" w:rsidRPr="00B263E8">
              <w:rPr>
                <w:rStyle w:val="Hyperlink"/>
                <w:noProof/>
              </w:rPr>
              <w:t>1.3.2 Quy định về đặt tiệc/đặt bàn của khách</w:t>
            </w:r>
            <w:r w:rsidR="00582E7E">
              <w:rPr>
                <w:noProof/>
                <w:webHidden/>
              </w:rPr>
              <w:tab/>
            </w:r>
            <w:r w:rsidR="00582E7E">
              <w:rPr>
                <w:noProof/>
                <w:webHidden/>
              </w:rPr>
              <w:fldChar w:fldCharType="begin"/>
            </w:r>
            <w:r w:rsidR="00582E7E">
              <w:rPr>
                <w:noProof/>
                <w:webHidden/>
              </w:rPr>
              <w:instrText xml:space="preserve"> PAGEREF _Toc510577531 \h </w:instrText>
            </w:r>
            <w:r w:rsidR="00582E7E">
              <w:rPr>
                <w:noProof/>
                <w:webHidden/>
              </w:rPr>
            </w:r>
            <w:r w:rsidR="00582E7E">
              <w:rPr>
                <w:noProof/>
                <w:webHidden/>
              </w:rPr>
              <w:fldChar w:fldCharType="separate"/>
            </w:r>
            <w:r w:rsidR="00582E7E">
              <w:rPr>
                <w:noProof/>
                <w:webHidden/>
              </w:rPr>
              <w:t>11</w:t>
            </w:r>
            <w:r w:rsidR="00582E7E">
              <w:rPr>
                <w:noProof/>
                <w:webHidden/>
              </w:rPr>
              <w:fldChar w:fldCharType="end"/>
            </w:r>
          </w:hyperlink>
        </w:p>
        <w:p w14:paraId="5D80C759" w14:textId="0498EF9E" w:rsidR="00582E7E" w:rsidRDefault="00E545B0">
          <w:pPr>
            <w:pStyle w:val="TOC1"/>
            <w:tabs>
              <w:tab w:val="right" w:leader="dot" w:pos="8777"/>
            </w:tabs>
            <w:rPr>
              <w:rFonts w:asciiTheme="minorHAnsi" w:eastAsiaTheme="minorEastAsia" w:hAnsiTheme="minorHAnsi" w:cstheme="minorBidi"/>
              <w:noProof/>
              <w:sz w:val="22"/>
              <w:szCs w:val="22"/>
            </w:rPr>
          </w:pPr>
          <w:hyperlink w:anchor="_Toc510577532" w:history="1">
            <w:r w:rsidR="00582E7E" w:rsidRPr="00B263E8">
              <w:rPr>
                <w:rStyle w:val="Hyperlink"/>
                <w:noProof/>
              </w:rPr>
              <w:t>CHƯƠNG 2: PHÂN TÍCH HỆ THỐNG</w:t>
            </w:r>
            <w:r w:rsidR="00582E7E">
              <w:rPr>
                <w:noProof/>
                <w:webHidden/>
              </w:rPr>
              <w:tab/>
            </w:r>
            <w:r w:rsidR="00582E7E">
              <w:rPr>
                <w:noProof/>
                <w:webHidden/>
              </w:rPr>
              <w:fldChar w:fldCharType="begin"/>
            </w:r>
            <w:r w:rsidR="00582E7E">
              <w:rPr>
                <w:noProof/>
                <w:webHidden/>
              </w:rPr>
              <w:instrText xml:space="preserve"> PAGEREF _Toc510577532 \h </w:instrText>
            </w:r>
            <w:r w:rsidR="00582E7E">
              <w:rPr>
                <w:noProof/>
                <w:webHidden/>
              </w:rPr>
            </w:r>
            <w:r w:rsidR="00582E7E">
              <w:rPr>
                <w:noProof/>
                <w:webHidden/>
              </w:rPr>
              <w:fldChar w:fldCharType="separate"/>
            </w:r>
            <w:r w:rsidR="00582E7E">
              <w:rPr>
                <w:noProof/>
                <w:webHidden/>
              </w:rPr>
              <w:t>15</w:t>
            </w:r>
            <w:r w:rsidR="00582E7E">
              <w:rPr>
                <w:noProof/>
                <w:webHidden/>
              </w:rPr>
              <w:fldChar w:fldCharType="end"/>
            </w:r>
          </w:hyperlink>
        </w:p>
        <w:p w14:paraId="306C87E9" w14:textId="73B14668" w:rsidR="00582E7E" w:rsidRDefault="00E545B0">
          <w:pPr>
            <w:pStyle w:val="TOC2"/>
            <w:tabs>
              <w:tab w:val="right" w:leader="dot" w:pos="8777"/>
            </w:tabs>
            <w:rPr>
              <w:rFonts w:asciiTheme="minorHAnsi" w:eastAsiaTheme="minorEastAsia" w:hAnsiTheme="minorHAnsi" w:cstheme="minorBidi"/>
              <w:noProof/>
              <w:sz w:val="22"/>
              <w:szCs w:val="22"/>
            </w:rPr>
          </w:pPr>
          <w:hyperlink w:anchor="_Toc510577533" w:history="1">
            <w:r w:rsidR="00582E7E" w:rsidRPr="00B263E8">
              <w:rPr>
                <w:rStyle w:val="Hyperlink"/>
                <w:noProof/>
              </w:rPr>
              <w:t>2.1 Tổng quát hệ thống</w:t>
            </w:r>
            <w:r w:rsidR="00582E7E">
              <w:rPr>
                <w:noProof/>
                <w:webHidden/>
              </w:rPr>
              <w:tab/>
            </w:r>
            <w:r w:rsidR="00582E7E">
              <w:rPr>
                <w:noProof/>
                <w:webHidden/>
              </w:rPr>
              <w:fldChar w:fldCharType="begin"/>
            </w:r>
            <w:r w:rsidR="00582E7E">
              <w:rPr>
                <w:noProof/>
                <w:webHidden/>
              </w:rPr>
              <w:instrText xml:space="preserve"> PAGEREF _Toc510577533 \h </w:instrText>
            </w:r>
            <w:r w:rsidR="00582E7E">
              <w:rPr>
                <w:noProof/>
                <w:webHidden/>
              </w:rPr>
            </w:r>
            <w:r w:rsidR="00582E7E">
              <w:rPr>
                <w:noProof/>
                <w:webHidden/>
              </w:rPr>
              <w:fldChar w:fldCharType="separate"/>
            </w:r>
            <w:r w:rsidR="00582E7E">
              <w:rPr>
                <w:noProof/>
                <w:webHidden/>
              </w:rPr>
              <w:t>15</w:t>
            </w:r>
            <w:r w:rsidR="00582E7E">
              <w:rPr>
                <w:noProof/>
                <w:webHidden/>
              </w:rPr>
              <w:fldChar w:fldCharType="end"/>
            </w:r>
          </w:hyperlink>
        </w:p>
        <w:p w14:paraId="4EA6C2AC" w14:textId="1A62DEB4" w:rsidR="00582E7E" w:rsidRDefault="00E545B0">
          <w:pPr>
            <w:pStyle w:val="TOC3"/>
            <w:tabs>
              <w:tab w:val="right" w:leader="dot" w:pos="8777"/>
            </w:tabs>
            <w:rPr>
              <w:rFonts w:asciiTheme="minorHAnsi" w:eastAsiaTheme="minorEastAsia" w:hAnsiTheme="minorHAnsi" w:cstheme="minorBidi"/>
              <w:noProof/>
              <w:sz w:val="22"/>
              <w:szCs w:val="22"/>
            </w:rPr>
          </w:pPr>
          <w:hyperlink w:anchor="_Toc510577534" w:history="1">
            <w:r w:rsidR="00582E7E" w:rsidRPr="00B263E8">
              <w:rPr>
                <w:rStyle w:val="Hyperlink"/>
                <w:noProof/>
              </w:rPr>
              <w:t>2.1.1 Mô hình phân cấp người dùng</w:t>
            </w:r>
            <w:r w:rsidR="00582E7E">
              <w:rPr>
                <w:noProof/>
                <w:webHidden/>
              </w:rPr>
              <w:tab/>
            </w:r>
            <w:r w:rsidR="00582E7E">
              <w:rPr>
                <w:noProof/>
                <w:webHidden/>
              </w:rPr>
              <w:fldChar w:fldCharType="begin"/>
            </w:r>
            <w:r w:rsidR="00582E7E">
              <w:rPr>
                <w:noProof/>
                <w:webHidden/>
              </w:rPr>
              <w:instrText xml:space="preserve"> PAGEREF _Toc510577534 \h </w:instrText>
            </w:r>
            <w:r w:rsidR="00582E7E">
              <w:rPr>
                <w:noProof/>
                <w:webHidden/>
              </w:rPr>
            </w:r>
            <w:r w:rsidR="00582E7E">
              <w:rPr>
                <w:noProof/>
                <w:webHidden/>
              </w:rPr>
              <w:fldChar w:fldCharType="separate"/>
            </w:r>
            <w:r w:rsidR="00582E7E">
              <w:rPr>
                <w:noProof/>
                <w:webHidden/>
              </w:rPr>
              <w:t>15</w:t>
            </w:r>
            <w:r w:rsidR="00582E7E">
              <w:rPr>
                <w:noProof/>
                <w:webHidden/>
              </w:rPr>
              <w:fldChar w:fldCharType="end"/>
            </w:r>
          </w:hyperlink>
        </w:p>
        <w:p w14:paraId="6E870FD5" w14:textId="134E5E81" w:rsidR="00582E7E" w:rsidRDefault="00E545B0">
          <w:pPr>
            <w:pStyle w:val="TOC3"/>
            <w:tabs>
              <w:tab w:val="right" w:leader="dot" w:pos="8777"/>
            </w:tabs>
            <w:rPr>
              <w:rFonts w:asciiTheme="minorHAnsi" w:eastAsiaTheme="minorEastAsia" w:hAnsiTheme="minorHAnsi" w:cstheme="minorBidi"/>
              <w:noProof/>
              <w:sz w:val="22"/>
              <w:szCs w:val="22"/>
            </w:rPr>
          </w:pPr>
          <w:hyperlink w:anchor="_Toc510577535" w:history="1">
            <w:r w:rsidR="00582E7E" w:rsidRPr="00B263E8">
              <w:rPr>
                <w:rStyle w:val="Hyperlink"/>
                <w:noProof/>
              </w:rPr>
              <w:t>2.1.2 Mô hình tổng quan hệ thống quản lý</w:t>
            </w:r>
            <w:r w:rsidR="00582E7E">
              <w:rPr>
                <w:noProof/>
                <w:webHidden/>
              </w:rPr>
              <w:tab/>
            </w:r>
            <w:r w:rsidR="00582E7E">
              <w:rPr>
                <w:noProof/>
                <w:webHidden/>
              </w:rPr>
              <w:fldChar w:fldCharType="begin"/>
            </w:r>
            <w:r w:rsidR="00582E7E">
              <w:rPr>
                <w:noProof/>
                <w:webHidden/>
              </w:rPr>
              <w:instrText xml:space="preserve"> PAGEREF _Toc510577535 \h </w:instrText>
            </w:r>
            <w:r w:rsidR="00582E7E">
              <w:rPr>
                <w:noProof/>
                <w:webHidden/>
              </w:rPr>
            </w:r>
            <w:r w:rsidR="00582E7E">
              <w:rPr>
                <w:noProof/>
                <w:webHidden/>
              </w:rPr>
              <w:fldChar w:fldCharType="separate"/>
            </w:r>
            <w:r w:rsidR="00582E7E">
              <w:rPr>
                <w:noProof/>
                <w:webHidden/>
              </w:rPr>
              <w:t>16</w:t>
            </w:r>
            <w:r w:rsidR="00582E7E">
              <w:rPr>
                <w:noProof/>
                <w:webHidden/>
              </w:rPr>
              <w:fldChar w:fldCharType="end"/>
            </w:r>
          </w:hyperlink>
        </w:p>
        <w:p w14:paraId="4E7745EE" w14:textId="7ED28F27" w:rsidR="00582E7E" w:rsidRDefault="00E545B0">
          <w:pPr>
            <w:pStyle w:val="TOC2"/>
            <w:tabs>
              <w:tab w:val="right" w:leader="dot" w:pos="8777"/>
            </w:tabs>
            <w:rPr>
              <w:rFonts w:asciiTheme="minorHAnsi" w:eastAsiaTheme="minorEastAsia" w:hAnsiTheme="minorHAnsi" w:cstheme="minorBidi"/>
              <w:noProof/>
              <w:sz w:val="22"/>
              <w:szCs w:val="22"/>
            </w:rPr>
          </w:pPr>
          <w:hyperlink w:anchor="_Toc510577536" w:history="1">
            <w:r w:rsidR="00582E7E" w:rsidRPr="00B263E8">
              <w:rPr>
                <w:rStyle w:val="Hyperlink"/>
                <w:noProof/>
              </w:rPr>
              <w:t>2.2 Ủy quyền hệ thống</w:t>
            </w:r>
            <w:r w:rsidR="00582E7E">
              <w:rPr>
                <w:noProof/>
                <w:webHidden/>
              </w:rPr>
              <w:tab/>
            </w:r>
            <w:r w:rsidR="00582E7E">
              <w:rPr>
                <w:noProof/>
                <w:webHidden/>
              </w:rPr>
              <w:fldChar w:fldCharType="begin"/>
            </w:r>
            <w:r w:rsidR="00582E7E">
              <w:rPr>
                <w:noProof/>
                <w:webHidden/>
              </w:rPr>
              <w:instrText xml:space="preserve"> PAGEREF _Toc510577536 \h </w:instrText>
            </w:r>
            <w:r w:rsidR="00582E7E">
              <w:rPr>
                <w:noProof/>
                <w:webHidden/>
              </w:rPr>
            </w:r>
            <w:r w:rsidR="00582E7E">
              <w:rPr>
                <w:noProof/>
                <w:webHidden/>
              </w:rPr>
              <w:fldChar w:fldCharType="separate"/>
            </w:r>
            <w:r w:rsidR="00582E7E">
              <w:rPr>
                <w:noProof/>
                <w:webHidden/>
              </w:rPr>
              <w:t>17</w:t>
            </w:r>
            <w:r w:rsidR="00582E7E">
              <w:rPr>
                <w:noProof/>
                <w:webHidden/>
              </w:rPr>
              <w:fldChar w:fldCharType="end"/>
            </w:r>
          </w:hyperlink>
        </w:p>
        <w:p w14:paraId="50C29680" w14:textId="5A44B88D" w:rsidR="00582E7E" w:rsidRDefault="00E545B0">
          <w:pPr>
            <w:pStyle w:val="TOC3"/>
            <w:tabs>
              <w:tab w:val="right" w:leader="dot" w:pos="8777"/>
            </w:tabs>
            <w:rPr>
              <w:rFonts w:asciiTheme="minorHAnsi" w:eastAsiaTheme="minorEastAsia" w:hAnsiTheme="minorHAnsi" w:cstheme="minorBidi"/>
              <w:noProof/>
              <w:sz w:val="22"/>
              <w:szCs w:val="22"/>
            </w:rPr>
          </w:pPr>
          <w:hyperlink w:anchor="_Toc510577537" w:history="1">
            <w:r w:rsidR="00582E7E" w:rsidRPr="00B263E8">
              <w:rPr>
                <w:rStyle w:val="Hyperlink"/>
                <w:noProof/>
              </w:rPr>
              <w:t>2.2.1 Mô hình use case</w:t>
            </w:r>
            <w:r w:rsidR="00582E7E">
              <w:rPr>
                <w:noProof/>
                <w:webHidden/>
              </w:rPr>
              <w:tab/>
            </w:r>
            <w:r w:rsidR="00582E7E">
              <w:rPr>
                <w:noProof/>
                <w:webHidden/>
              </w:rPr>
              <w:fldChar w:fldCharType="begin"/>
            </w:r>
            <w:r w:rsidR="00582E7E">
              <w:rPr>
                <w:noProof/>
                <w:webHidden/>
              </w:rPr>
              <w:instrText xml:space="preserve"> PAGEREF _Toc510577537 \h </w:instrText>
            </w:r>
            <w:r w:rsidR="00582E7E">
              <w:rPr>
                <w:noProof/>
                <w:webHidden/>
              </w:rPr>
            </w:r>
            <w:r w:rsidR="00582E7E">
              <w:rPr>
                <w:noProof/>
                <w:webHidden/>
              </w:rPr>
              <w:fldChar w:fldCharType="separate"/>
            </w:r>
            <w:r w:rsidR="00582E7E">
              <w:rPr>
                <w:noProof/>
                <w:webHidden/>
              </w:rPr>
              <w:t>17</w:t>
            </w:r>
            <w:r w:rsidR="00582E7E">
              <w:rPr>
                <w:noProof/>
                <w:webHidden/>
              </w:rPr>
              <w:fldChar w:fldCharType="end"/>
            </w:r>
          </w:hyperlink>
        </w:p>
        <w:p w14:paraId="54147A93" w14:textId="65C4BA66" w:rsidR="00582E7E" w:rsidRDefault="00E545B0">
          <w:pPr>
            <w:pStyle w:val="TOC3"/>
            <w:tabs>
              <w:tab w:val="right" w:leader="dot" w:pos="8777"/>
            </w:tabs>
            <w:rPr>
              <w:rFonts w:asciiTheme="minorHAnsi" w:eastAsiaTheme="minorEastAsia" w:hAnsiTheme="minorHAnsi" w:cstheme="minorBidi"/>
              <w:noProof/>
              <w:sz w:val="22"/>
              <w:szCs w:val="22"/>
            </w:rPr>
          </w:pPr>
          <w:hyperlink w:anchor="_Toc510577538" w:history="1">
            <w:r w:rsidR="00582E7E" w:rsidRPr="00B263E8">
              <w:rPr>
                <w:rStyle w:val="Hyperlink"/>
                <w:noProof/>
              </w:rPr>
              <w:t>2.2.2 Chi tiết đặc tả</w:t>
            </w:r>
            <w:r w:rsidR="00582E7E">
              <w:rPr>
                <w:noProof/>
                <w:webHidden/>
              </w:rPr>
              <w:tab/>
            </w:r>
            <w:r w:rsidR="00582E7E">
              <w:rPr>
                <w:noProof/>
                <w:webHidden/>
              </w:rPr>
              <w:fldChar w:fldCharType="begin"/>
            </w:r>
            <w:r w:rsidR="00582E7E">
              <w:rPr>
                <w:noProof/>
                <w:webHidden/>
              </w:rPr>
              <w:instrText xml:space="preserve"> PAGEREF _Toc510577538 \h </w:instrText>
            </w:r>
            <w:r w:rsidR="00582E7E">
              <w:rPr>
                <w:noProof/>
                <w:webHidden/>
              </w:rPr>
            </w:r>
            <w:r w:rsidR="00582E7E">
              <w:rPr>
                <w:noProof/>
                <w:webHidden/>
              </w:rPr>
              <w:fldChar w:fldCharType="separate"/>
            </w:r>
            <w:r w:rsidR="00582E7E">
              <w:rPr>
                <w:noProof/>
                <w:webHidden/>
              </w:rPr>
              <w:t>17</w:t>
            </w:r>
            <w:r w:rsidR="00582E7E">
              <w:rPr>
                <w:noProof/>
                <w:webHidden/>
              </w:rPr>
              <w:fldChar w:fldCharType="end"/>
            </w:r>
          </w:hyperlink>
        </w:p>
        <w:p w14:paraId="30AF3D95" w14:textId="3C692536" w:rsidR="00582E7E" w:rsidRDefault="00E545B0">
          <w:pPr>
            <w:pStyle w:val="TOC2"/>
            <w:tabs>
              <w:tab w:val="right" w:leader="dot" w:pos="8777"/>
            </w:tabs>
            <w:rPr>
              <w:rFonts w:asciiTheme="minorHAnsi" w:eastAsiaTheme="minorEastAsia" w:hAnsiTheme="minorHAnsi" w:cstheme="minorBidi"/>
              <w:noProof/>
              <w:sz w:val="22"/>
              <w:szCs w:val="22"/>
            </w:rPr>
          </w:pPr>
          <w:hyperlink w:anchor="_Toc510577539" w:history="1">
            <w:r w:rsidR="00582E7E" w:rsidRPr="00B263E8">
              <w:rPr>
                <w:rStyle w:val="Hyperlink"/>
                <w:noProof/>
              </w:rPr>
              <w:t>2.3 Quản lý nhân viên</w:t>
            </w:r>
            <w:r w:rsidR="00582E7E">
              <w:rPr>
                <w:noProof/>
                <w:webHidden/>
              </w:rPr>
              <w:tab/>
            </w:r>
            <w:r w:rsidR="00582E7E">
              <w:rPr>
                <w:noProof/>
                <w:webHidden/>
              </w:rPr>
              <w:fldChar w:fldCharType="begin"/>
            </w:r>
            <w:r w:rsidR="00582E7E">
              <w:rPr>
                <w:noProof/>
                <w:webHidden/>
              </w:rPr>
              <w:instrText xml:space="preserve"> PAGEREF _Toc510577539 \h </w:instrText>
            </w:r>
            <w:r w:rsidR="00582E7E">
              <w:rPr>
                <w:noProof/>
                <w:webHidden/>
              </w:rPr>
            </w:r>
            <w:r w:rsidR="00582E7E">
              <w:rPr>
                <w:noProof/>
                <w:webHidden/>
              </w:rPr>
              <w:fldChar w:fldCharType="separate"/>
            </w:r>
            <w:r w:rsidR="00582E7E">
              <w:rPr>
                <w:noProof/>
                <w:webHidden/>
              </w:rPr>
              <w:t>20</w:t>
            </w:r>
            <w:r w:rsidR="00582E7E">
              <w:rPr>
                <w:noProof/>
                <w:webHidden/>
              </w:rPr>
              <w:fldChar w:fldCharType="end"/>
            </w:r>
          </w:hyperlink>
        </w:p>
        <w:p w14:paraId="4DDA5159" w14:textId="77AD5A57" w:rsidR="00582E7E" w:rsidRDefault="00E545B0">
          <w:pPr>
            <w:pStyle w:val="TOC3"/>
            <w:tabs>
              <w:tab w:val="right" w:leader="dot" w:pos="8777"/>
            </w:tabs>
            <w:rPr>
              <w:rFonts w:asciiTheme="minorHAnsi" w:eastAsiaTheme="minorEastAsia" w:hAnsiTheme="minorHAnsi" w:cstheme="minorBidi"/>
              <w:noProof/>
              <w:sz w:val="22"/>
              <w:szCs w:val="22"/>
            </w:rPr>
          </w:pPr>
          <w:hyperlink w:anchor="_Toc510577540" w:history="1">
            <w:r w:rsidR="00582E7E" w:rsidRPr="00B263E8">
              <w:rPr>
                <w:rStyle w:val="Hyperlink"/>
                <w:noProof/>
              </w:rPr>
              <w:t>2.3.1 Mô hình use case</w:t>
            </w:r>
            <w:r w:rsidR="00582E7E">
              <w:rPr>
                <w:noProof/>
                <w:webHidden/>
              </w:rPr>
              <w:tab/>
            </w:r>
            <w:r w:rsidR="00582E7E">
              <w:rPr>
                <w:noProof/>
                <w:webHidden/>
              </w:rPr>
              <w:fldChar w:fldCharType="begin"/>
            </w:r>
            <w:r w:rsidR="00582E7E">
              <w:rPr>
                <w:noProof/>
                <w:webHidden/>
              </w:rPr>
              <w:instrText xml:space="preserve"> PAGEREF _Toc510577540 \h </w:instrText>
            </w:r>
            <w:r w:rsidR="00582E7E">
              <w:rPr>
                <w:noProof/>
                <w:webHidden/>
              </w:rPr>
            </w:r>
            <w:r w:rsidR="00582E7E">
              <w:rPr>
                <w:noProof/>
                <w:webHidden/>
              </w:rPr>
              <w:fldChar w:fldCharType="separate"/>
            </w:r>
            <w:r w:rsidR="00582E7E">
              <w:rPr>
                <w:noProof/>
                <w:webHidden/>
              </w:rPr>
              <w:t>20</w:t>
            </w:r>
            <w:r w:rsidR="00582E7E">
              <w:rPr>
                <w:noProof/>
                <w:webHidden/>
              </w:rPr>
              <w:fldChar w:fldCharType="end"/>
            </w:r>
          </w:hyperlink>
        </w:p>
        <w:p w14:paraId="4B6FA377" w14:textId="4A6ABC37" w:rsidR="00582E7E" w:rsidRDefault="00E545B0">
          <w:pPr>
            <w:pStyle w:val="TOC3"/>
            <w:tabs>
              <w:tab w:val="right" w:leader="dot" w:pos="8777"/>
            </w:tabs>
            <w:rPr>
              <w:rFonts w:asciiTheme="minorHAnsi" w:eastAsiaTheme="minorEastAsia" w:hAnsiTheme="minorHAnsi" w:cstheme="minorBidi"/>
              <w:noProof/>
              <w:sz w:val="22"/>
              <w:szCs w:val="22"/>
            </w:rPr>
          </w:pPr>
          <w:hyperlink w:anchor="_Toc510577541" w:history="1">
            <w:r w:rsidR="00582E7E" w:rsidRPr="00B263E8">
              <w:rPr>
                <w:rStyle w:val="Hyperlink"/>
                <w:noProof/>
              </w:rPr>
              <w:t>2.3.2 Chi tiết đặc tả</w:t>
            </w:r>
            <w:r w:rsidR="00582E7E">
              <w:rPr>
                <w:noProof/>
                <w:webHidden/>
              </w:rPr>
              <w:tab/>
            </w:r>
            <w:r w:rsidR="00582E7E">
              <w:rPr>
                <w:noProof/>
                <w:webHidden/>
              </w:rPr>
              <w:fldChar w:fldCharType="begin"/>
            </w:r>
            <w:r w:rsidR="00582E7E">
              <w:rPr>
                <w:noProof/>
                <w:webHidden/>
              </w:rPr>
              <w:instrText xml:space="preserve"> PAGEREF _Toc510577541 \h </w:instrText>
            </w:r>
            <w:r w:rsidR="00582E7E">
              <w:rPr>
                <w:noProof/>
                <w:webHidden/>
              </w:rPr>
            </w:r>
            <w:r w:rsidR="00582E7E">
              <w:rPr>
                <w:noProof/>
                <w:webHidden/>
              </w:rPr>
              <w:fldChar w:fldCharType="separate"/>
            </w:r>
            <w:r w:rsidR="00582E7E">
              <w:rPr>
                <w:noProof/>
                <w:webHidden/>
              </w:rPr>
              <w:t>20</w:t>
            </w:r>
            <w:r w:rsidR="00582E7E">
              <w:rPr>
                <w:noProof/>
                <w:webHidden/>
              </w:rPr>
              <w:fldChar w:fldCharType="end"/>
            </w:r>
          </w:hyperlink>
        </w:p>
        <w:p w14:paraId="14DEE7CC" w14:textId="40F0C5AF" w:rsidR="00582E7E" w:rsidRDefault="00E545B0">
          <w:pPr>
            <w:pStyle w:val="TOC2"/>
            <w:tabs>
              <w:tab w:val="right" w:leader="dot" w:pos="8777"/>
            </w:tabs>
            <w:rPr>
              <w:rFonts w:asciiTheme="minorHAnsi" w:eastAsiaTheme="minorEastAsia" w:hAnsiTheme="minorHAnsi" w:cstheme="minorBidi"/>
              <w:noProof/>
              <w:sz w:val="22"/>
              <w:szCs w:val="22"/>
            </w:rPr>
          </w:pPr>
          <w:hyperlink w:anchor="_Toc510577542" w:history="1">
            <w:r w:rsidR="00582E7E" w:rsidRPr="00B263E8">
              <w:rPr>
                <w:rStyle w:val="Hyperlink"/>
                <w:noProof/>
              </w:rPr>
              <w:t>2.4 Quản lý nhập kho</w:t>
            </w:r>
            <w:r w:rsidR="00582E7E">
              <w:rPr>
                <w:noProof/>
                <w:webHidden/>
              </w:rPr>
              <w:tab/>
            </w:r>
            <w:r w:rsidR="00582E7E">
              <w:rPr>
                <w:noProof/>
                <w:webHidden/>
              </w:rPr>
              <w:fldChar w:fldCharType="begin"/>
            </w:r>
            <w:r w:rsidR="00582E7E">
              <w:rPr>
                <w:noProof/>
                <w:webHidden/>
              </w:rPr>
              <w:instrText xml:space="preserve"> PAGEREF _Toc510577542 \h </w:instrText>
            </w:r>
            <w:r w:rsidR="00582E7E">
              <w:rPr>
                <w:noProof/>
                <w:webHidden/>
              </w:rPr>
            </w:r>
            <w:r w:rsidR="00582E7E">
              <w:rPr>
                <w:noProof/>
                <w:webHidden/>
              </w:rPr>
              <w:fldChar w:fldCharType="separate"/>
            </w:r>
            <w:r w:rsidR="00582E7E">
              <w:rPr>
                <w:noProof/>
                <w:webHidden/>
              </w:rPr>
              <w:t>23</w:t>
            </w:r>
            <w:r w:rsidR="00582E7E">
              <w:rPr>
                <w:noProof/>
                <w:webHidden/>
              </w:rPr>
              <w:fldChar w:fldCharType="end"/>
            </w:r>
          </w:hyperlink>
        </w:p>
        <w:p w14:paraId="466F2F3D" w14:textId="281158D7" w:rsidR="00582E7E" w:rsidRDefault="00E545B0">
          <w:pPr>
            <w:pStyle w:val="TOC3"/>
            <w:tabs>
              <w:tab w:val="right" w:leader="dot" w:pos="8777"/>
            </w:tabs>
            <w:rPr>
              <w:rFonts w:asciiTheme="minorHAnsi" w:eastAsiaTheme="minorEastAsia" w:hAnsiTheme="minorHAnsi" w:cstheme="minorBidi"/>
              <w:noProof/>
              <w:sz w:val="22"/>
              <w:szCs w:val="22"/>
            </w:rPr>
          </w:pPr>
          <w:hyperlink w:anchor="_Toc510577543" w:history="1">
            <w:r w:rsidR="00582E7E" w:rsidRPr="00B263E8">
              <w:rPr>
                <w:rStyle w:val="Hyperlink"/>
                <w:noProof/>
              </w:rPr>
              <w:t>2.4.1 Mô hình use case</w:t>
            </w:r>
            <w:r w:rsidR="00582E7E">
              <w:rPr>
                <w:noProof/>
                <w:webHidden/>
              </w:rPr>
              <w:tab/>
            </w:r>
            <w:r w:rsidR="00582E7E">
              <w:rPr>
                <w:noProof/>
                <w:webHidden/>
              </w:rPr>
              <w:fldChar w:fldCharType="begin"/>
            </w:r>
            <w:r w:rsidR="00582E7E">
              <w:rPr>
                <w:noProof/>
                <w:webHidden/>
              </w:rPr>
              <w:instrText xml:space="preserve"> PAGEREF _Toc510577543 \h </w:instrText>
            </w:r>
            <w:r w:rsidR="00582E7E">
              <w:rPr>
                <w:noProof/>
                <w:webHidden/>
              </w:rPr>
            </w:r>
            <w:r w:rsidR="00582E7E">
              <w:rPr>
                <w:noProof/>
                <w:webHidden/>
              </w:rPr>
              <w:fldChar w:fldCharType="separate"/>
            </w:r>
            <w:r w:rsidR="00582E7E">
              <w:rPr>
                <w:noProof/>
                <w:webHidden/>
              </w:rPr>
              <w:t>23</w:t>
            </w:r>
            <w:r w:rsidR="00582E7E">
              <w:rPr>
                <w:noProof/>
                <w:webHidden/>
              </w:rPr>
              <w:fldChar w:fldCharType="end"/>
            </w:r>
          </w:hyperlink>
        </w:p>
        <w:p w14:paraId="3273FE7E" w14:textId="06160FD4" w:rsidR="00582E7E" w:rsidRDefault="00E545B0">
          <w:pPr>
            <w:pStyle w:val="TOC3"/>
            <w:tabs>
              <w:tab w:val="right" w:leader="dot" w:pos="8777"/>
            </w:tabs>
            <w:rPr>
              <w:rFonts w:asciiTheme="minorHAnsi" w:eastAsiaTheme="minorEastAsia" w:hAnsiTheme="minorHAnsi" w:cstheme="minorBidi"/>
              <w:noProof/>
              <w:sz w:val="22"/>
              <w:szCs w:val="22"/>
            </w:rPr>
          </w:pPr>
          <w:hyperlink w:anchor="_Toc510577544" w:history="1">
            <w:r w:rsidR="00582E7E" w:rsidRPr="00B263E8">
              <w:rPr>
                <w:rStyle w:val="Hyperlink"/>
                <w:noProof/>
              </w:rPr>
              <w:t>2.4.2 Chi tiết đặc tả</w:t>
            </w:r>
            <w:r w:rsidR="00582E7E">
              <w:rPr>
                <w:noProof/>
                <w:webHidden/>
              </w:rPr>
              <w:tab/>
            </w:r>
            <w:r w:rsidR="00582E7E">
              <w:rPr>
                <w:noProof/>
                <w:webHidden/>
              </w:rPr>
              <w:fldChar w:fldCharType="begin"/>
            </w:r>
            <w:r w:rsidR="00582E7E">
              <w:rPr>
                <w:noProof/>
                <w:webHidden/>
              </w:rPr>
              <w:instrText xml:space="preserve"> PAGEREF _Toc510577544 \h </w:instrText>
            </w:r>
            <w:r w:rsidR="00582E7E">
              <w:rPr>
                <w:noProof/>
                <w:webHidden/>
              </w:rPr>
            </w:r>
            <w:r w:rsidR="00582E7E">
              <w:rPr>
                <w:noProof/>
                <w:webHidden/>
              </w:rPr>
              <w:fldChar w:fldCharType="separate"/>
            </w:r>
            <w:r w:rsidR="00582E7E">
              <w:rPr>
                <w:noProof/>
                <w:webHidden/>
              </w:rPr>
              <w:t>24</w:t>
            </w:r>
            <w:r w:rsidR="00582E7E">
              <w:rPr>
                <w:noProof/>
                <w:webHidden/>
              </w:rPr>
              <w:fldChar w:fldCharType="end"/>
            </w:r>
          </w:hyperlink>
        </w:p>
        <w:p w14:paraId="26F6FE9E" w14:textId="3345D823" w:rsidR="00582E7E" w:rsidRDefault="00E545B0">
          <w:pPr>
            <w:pStyle w:val="TOC2"/>
            <w:tabs>
              <w:tab w:val="right" w:leader="dot" w:pos="8777"/>
            </w:tabs>
            <w:rPr>
              <w:rFonts w:asciiTheme="minorHAnsi" w:eastAsiaTheme="minorEastAsia" w:hAnsiTheme="minorHAnsi" w:cstheme="minorBidi"/>
              <w:noProof/>
              <w:sz w:val="22"/>
              <w:szCs w:val="22"/>
            </w:rPr>
          </w:pPr>
          <w:hyperlink w:anchor="_Toc510577545" w:history="1">
            <w:r w:rsidR="00582E7E" w:rsidRPr="00B263E8">
              <w:rPr>
                <w:rStyle w:val="Hyperlink"/>
                <w:noProof/>
              </w:rPr>
              <w:t>2.5 Quản lý món ăn</w:t>
            </w:r>
            <w:r w:rsidR="00582E7E">
              <w:rPr>
                <w:noProof/>
                <w:webHidden/>
              </w:rPr>
              <w:tab/>
            </w:r>
            <w:r w:rsidR="00582E7E">
              <w:rPr>
                <w:noProof/>
                <w:webHidden/>
              </w:rPr>
              <w:fldChar w:fldCharType="begin"/>
            </w:r>
            <w:r w:rsidR="00582E7E">
              <w:rPr>
                <w:noProof/>
                <w:webHidden/>
              </w:rPr>
              <w:instrText xml:space="preserve"> PAGEREF _Toc510577545 \h </w:instrText>
            </w:r>
            <w:r w:rsidR="00582E7E">
              <w:rPr>
                <w:noProof/>
                <w:webHidden/>
              </w:rPr>
            </w:r>
            <w:r w:rsidR="00582E7E">
              <w:rPr>
                <w:noProof/>
                <w:webHidden/>
              </w:rPr>
              <w:fldChar w:fldCharType="separate"/>
            </w:r>
            <w:r w:rsidR="00582E7E">
              <w:rPr>
                <w:noProof/>
                <w:webHidden/>
              </w:rPr>
              <w:t>27</w:t>
            </w:r>
            <w:r w:rsidR="00582E7E">
              <w:rPr>
                <w:noProof/>
                <w:webHidden/>
              </w:rPr>
              <w:fldChar w:fldCharType="end"/>
            </w:r>
          </w:hyperlink>
        </w:p>
        <w:p w14:paraId="6C92BAE1" w14:textId="6BB72E97" w:rsidR="00582E7E" w:rsidRDefault="00E545B0">
          <w:pPr>
            <w:pStyle w:val="TOC3"/>
            <w:tabs>
              <w:tab w:val="right" w:leader="dot" w:pos="8777"/>
            </w:tabs>
            <w:rPr>
              <w:rFonts w:asciiTheme="minorHAnsi" w:eastAsiaTheme="minorEastAsia" w:hAnsiTheme="minorHAnsi" w:cstheme="minorBidi"/>
              <w:noProof/>
              <w:sz w:val="22"/>
              <w:szCs w:val="22"/>
            </w:rPr>
          </w:pPr>
          <w:hyperlink w:anchor="_Toc510577546" w:history="1">
            <w:r w:rsidR="00582E7E" w:rsidRPr="00B263E8">
              <w:rPr>
                <w:rStyle w:val="Hyperlink"/>
                <w:noProof/>
              </w:rPr>
              <w:t>2.5.1 Mô hình use case</w:t>
            </w:r>
            <w:r w:rsidR="00582E7E">
              <w:rPr>
                <w:noProof/>
                <w:webHidden/>
              </w:rPr>
              <w:tab/>
            </w:r>
            <w:r w:rsidR="00582E7E">
              <w:rPr>
                <w:noProof/>
                <w:webHidden/>
              </w:rPr>
              <w:fldChar w:fldCharType="begin"/>
            </w:r>
            <w:r w:rsidR="00582E7E">
              <w:rPr>
                <w:noProof/>
                <w:webHidden/>
              </w:rPr>
              <w:instrText xml:space="preserve"> PAGEREF _Toc510577546 \h </w:instrText>
            </w:r>
            <w:r w:rsidR="00582E7E">
              <w:rPr>
                <w:noProof/>
                <w:webHidden/>
              </w:rPr>
            </w:r>
            <w:r w:rsidR="00582E7E">
              <w:rPr>
                <w:noProof/>
                <w:webHidden/>
              </w:rPr>
              <w:fldChar w:fldCharType="separate"/>
            </w:r>
            <w:r w:rsidR="00582E7E">
              <w:rPr>
                <w:noProof/>
                <w:webHidden/>
              </w:rPr>
              <w:t>27</w:t>
            </w:r>
            <w:r w:rsidR="00582E7E">
              <w:rPr>
                <w:noProof/>
                <w:webHidden/>
              </w:rPr>
              <w:fldChar w:fldCharType="end"/>
            </w:r>
          </w:hyperlink>
        </w:p>
        <w:p w14:paraId="54182E84" w14:textId="16306050" w:rsidR="00582E7E" w:rsidRDefault="00E545B0">
          <w:pPr>
            <w:pStyle w:val="TOC3"/>
            <w:tabs>
              <w:tab w:val="right" w:leader="dot" w:pos="8777"/>
            </w:tabs>
            <w:rPr>
              <w:rFonts w:asciiTheme="minorHAnsi" w:eastAsiaTheme="minorEastAsia" w:hAnsiTheme="minorHAnsi" w:cstheme="minorBidi"/>
              <w:noProof/>
              <w:sz w:val="22"/>
              <w:szCs w:val="22"/>
            </w:rPr>
          </w:pPr>
          <w:hyperlink w:anchor="_Toc510577547" w:history="1">
            <w:r w:rsidR="00582E7E" w:rsidRPr="00B263E8">
              <w:rPr>
                <w:rStyle w:val="Hyperlink"/>
                <w:noProof/>
              </w:rPr>
              <w:t>2.5.2 Chi tiết đặc tả</w:t>
            </w:r>
            <w:r w:rsidR="00582E7E">
              <w:rPr>
                <w:noProof/>
                <w:webHidden/>
              </w:rPr>
              <w:tab/>
            </w:r>
            <w:r w:rsidR="00582E7E">
              <w:rPr>
                <w:noProof/>
                <w:webHidden/>
              </w:rPr>
              <w:fldChar w:fldCharType="begin"/>
            </w:r>
            <w:r w:rsidR="00582E7E">
              <w:rPr>
                <w:noProof/>
                <w:webHidden/>
              </w:rPr>
              <w:instrText xml:space="preserve"> PAGEREF _Toc510577547 \h </w:instrText>
            </w:r>
            <w:r w:rsidR="00582E7E">
              <w:rPr>
                <w:noProof/>
                <w:webHidden/>
              </w:rPr>
            </w:r>
            <w:r w:rsidR="00582E7E">
              <w:rPr>
                <w:noProof/>
                <w:webHidden/>
              </w:rPr>
              <w:fldChar w:fldCharType="separate"/>
            </w:r>
            <w:r w:rsidR="00582E7E">
              <w:rPr>
                <w:noProof/>
                <w:webHidden/>
              </w:rPr>
              <w:t>27</w:t>
            </w:r>
            <w:r w:rsidR="00582E7E">
              <w:rPr>
                <w:noProof/>
                <w:webHidden/>
              </w:rPr>
              <w:fldChar w:fldCharType="end"/>
            </w:r>
          </w:hyperlink>
        </w:p>
        <w:p w14:paraId="3EBD63A2" w14:textId="00D2D0E3" w:rsidR="00582E7E" w:rsidRDefault="00E545B0">
          <w:pPr>
            <w:pStyle w:val="TOC2"/>
            <w:tabs>
              <w:tab w:val="right" w:leader="dot" w:pos="8777"/>
            </w:tabs>
            <w:rPr>
              <w:rFonts w:asciiTheme="minorHAnsi" w:eastAsiaTheme="minorEastAsia" w:hAnsiTheme="minorHAnsi" w:cstheme="minorBidi"/>
              <w:noProof/>
              <w:sz w:val="22"/>
              <w:szCs w:val="22"/>
            </w:rPr>
          </w:pPr>
          <w:hyperlink w:anchor="_Toc510577548" w:history="1">
            <w:r w:rsidR="00582E7E" w:rsidRPr="00B263E8">
              <w:rPr>
                <w:rStyle w:val="Hyperlink"/>
                <w:noProof/>
              </w:rPr>
              <w:t>2.6 Quản lý đặt bàn</w:t>
            </w:r>
            <w:r w:rsidR="00582E7E">
              <w:rPr>
                <w:noProof/>
                <w:webHidden/>
              </w:rPr>
              <w:tab/>
            </w:r>
            <w:r w:rsidR="00582E7E">
              <w:rPr>
                <w:noProof/>
                <w:webHidden/>
              </w:rPr>
              <w:fldChar w:fldCharType="begin"/>
            </w:r>
            <w:r w:rsidR="00582E7E">
              <w:rPr>
                <w:noProof/>
                <w:webHidden/>
              </w:rPr>
              <w:instrText xml:space="preserve"> PAGEREF _Toc510577548 \h </w:instrText>
            </w:r>
            <w:r w:rsidR="00582E7E">
              <w:rPr>
                <w:noProof/>
                <w:webHidden/>
              </w:rPr>
            </w:r>
            <w:r w:rsidR="00582E7E">
              <w:rPr>
                <w:noProof/>
                <w:webHidden/>
              </w:rPr>
              <w:fldChar w:fldCharType="separate"/>
            </w:r>
            <w:r w:rsidR="00582E7E">
              <w:rPr>
                <w:noProof/>
                <w:webHidden/>
              </w:rPr>
              <w:t>31</w:t>
            </w:r>
            <w:r w:rsidR="00582E7E">
              <w:rPr>
                <w:noProof/>
                <w:webHidden/>
              </w:rPr>
              <w:fldChar w:fldCharType="end"/>
            </w:r>
          </w:hyperlink>
        </w:p>
        <w:p w14:paraId="02A403FD" w14:textId="639EB5C0" w:rsidR="00582E7E" w:rsidRDefault="00E545B0">
          <w:pPr>
            <w:pStyle w:val="TOC3"/>
            <w:tabs>
              <w:tab w:val="right" w:leader="dot" w:pos="8777"/>
            </w:tabs>
            <w:rPr>
              <w:rFonts w:asciiTheme="minorHAnsi" w:eastAsiaTheme="minorEastAsia" w:hAnsiTheme="minorHAnsi" w:cstheme="minorBidi"/>
              <w:noProof/>
              <w:sz w:val="22"/>
              <w:szCs w:val="22"/>
            </w:rPr>
          </w:pPr>
          <w:hyperlink w:anchor="_Toc510577549" w:history="1">
            <w:r w:rsidR="00582E7E" w:rsidRPr="00B263E8">
              <w:rPr>
                <w:rStyle w:val="Hyperlink"/>
                <w:noProof/>
              </w:rPr>
              <w:t>2.6.1 Mô hình use case</w:t>
            </w:r>
            <w:r w:rsidR="00582E7E">
              <w:rPr>
                <w:noProof/>
                <w:webHidden/>
              </w:rPr>
              <w:tab/>
            </w:r>
            <w:r w:rsidR="00582E7E">
              <w:rPr>
                <w:noProof/>
                <w:webHidden/>
              </w:rPr>
              <w:fldChar w:fldCharType="begin"/>
            </w:r>
            <w:r w:rsidR="00582E7E">
              <w:rPr>
                <w:noProof/>
                <w:webHidden/>
              </w:rPr>
              <w:instrText xml:space="preserve"> PAGEREF _Toc510577549 \h </w:instrText>
            </w:r>
            <w:r w:rsidR="00582E7E">
              <w:rPr>
                <w:noProof/>
                <w:webHidden/>
              </w:rPr>
            </w:r>
            <w:r w:rsidR="00582E7E">
              <w:rPr>
                <w:noProof/>
                <w:webHidden/>
              </w:rPr>
              <w:fldChar w:fldCharType="separate"/>
            </w:r>
            <w:r w:rsidR="00582E7E">
              <w:rPr>
                <w:noProof/>
                <w:webHidden/>
              </w:rPr>
              <w:t>31</w:t>
            </w:r>
            <w:r w:rsidR="00582E7E">
              <w:rPr>
                <w:noProof/>
                <w:webHidden/>
              </w:rPr>
              <w:fldChar w:fldCharType="end"/>
            </w:r>
          </w:hyperlink>
        </w:p>
        <w:p w14:paraId="6939B4FC" w14:textId="4D955A36" w:rsidR="00582E7E" w:rsidRDefault="00E545B0">
          <w:pPr>
            <w:pStyle w:val="TOC3"/>
            <w:tabs>
              <w:tab w:val="right" w:leader="dot" w:pos="8777"/>
            </w:tabs>
            <w:rPr>
              <w:rFonts w:asciiTheme="minorHAnsi" w:eastAsiaTheme="minorEastAsia" w:hAnsiTheme="minorHAnsi" w:cstheme="minorBidi"/>
              <w:noProof/>
              <w:sz w:val="22"/>
              <w:szCs w:val="22"/>
            </w:rPr>
          </w:pPr>
          <w:hyperlink w:anchor="_Toc510577550" w:history="1">
            <w:r w:rsidR="00582E7E" w:rsidRPr="00B263E8">
              <w:rPr>
                <w:rStyle w:val="Hyperlink"/>
                <w:noProof/>
              </w:rPr>
              <w:t>2.6.2 Chi tiết đặc tả</w:t>
            </w:r>
            <w:r w:rsidR="00582E7E">
              <w:rPr>
                <w:noProof/>
                <w:webHidden/>
              </w:rPr>
              <w:tab/>
            </w:r>
            <w:r w:rsidR="00582E7E">
              <w:rPr>
                <w:noProof/>
                <w:webHidden/>
              </w:rPr>
              <w:fldChar w:fldCharType="begin"/>
            </w:r>
            <w:r w:rsidR="00582E7E">
              <w:rPr>
                <w:noProof/>
                <w:webHidden/>
              </w:rPr>
              <w:instrText xml:space="preserve"> PAGEREF _Toc510577550 \h </w:instrText>
            </w:r>
            <w:r w:rsidR="00582E7E">
              <w:rPr>
                <w:noProof/>
                <w:webHidden/>
              </w:rPr>
            </w:r>
            <w:r w:rsidR="00582E7E">
              <w:rPr>
                <w:noProof/>
                <w:webHidden/>
              </w:rPr>
              <w:fldChar w:fldCharType="separate"/>
            </w:r>
            <w:r w:rsidR="00582E7E">
              <w:rPr>
                <w:noProof/>
                <w:webHidden/>
              </w:rPr>
              <w:t>31</w:t>
            </w:r>
            <w:r w:rsidR="00582E7E">
              <w:rPr>
                <w:noProof/>
                <w:webHidden/>
              </w:rPr>
              <w:fldChar w:fldCharType="end"/>
            </w:r>
          </w:hyperlink>
        </w:p>
        <w:p w14:paraId="65E10A9A" w14:textId="34558EA2" w:rsidR="00582E7E" w:rsidRDefault="00E545B0">
          <w:pPr>
            <w:pStyle w:val="TOC2"/>
            <w:tabs>
              <w:tab w:val="right" w:leader="dot" w:pos="8777"/>
            </w:tabs>
            <w:rPr>
              <w:rFonts w:asciiTheme="minorHAnsi" w:eastAsiaTheme="minorEastAsia" w:hAnsiTheme="minorHAnsi" w:cstheme="minorBidi"/>
              <w:noProof/>
              <w:sz w:val="22"/>
              <w:szCs w:val="22"/>
            </w:rPr>
          </w:pPr>
          <w:hyperlink w:anchor="_Toc510577551" w:history="1">
            <w:r w:rsidR="00582E7E" w:rsidRPr="00B263E8">
              <w:rPr>
                <w:rStyle w:val="Hyperlink"/>
                <w:noProof/>
              </w:rPr>
              <w:t>2.7 Quản lý tài chính</w:t>
            </w:r>
            <w:r w:rsidR="00582E7E">
              <w:rPr>
                <w:noProof/>
                <w:webHidden/>
              </w:rPr>
              <w:tab/>
            </w:r>
            <w:r w:rsidR="00582E7E">
              <w:rPr>
                <w:noProof/>
                <w:webHidden/>
              </w:rPr>
              <w:fldChar w:fldCharType="begin"/>
            </w:r>
            <w:r w:rsidR="00582E7E">
              <w:rPr>
                <w:noProof/>
                <w:webHidden/>
              </w:rPr>
              <w:instrText xml:space="preserve"> PAGEREF _Toc510577551 \h </w:instrText>
            </w:r>
            <w:r w:rsidR="00582E7E">
              <w:rPr>
                <w:noProof/>
                <w:webHidden/>
              </w:rPr>
            </w:r>
            <w:r w:rsidR="00582E7E">
              <w:rPr>
                <w:noProof/>
                <w:webHidden/>
              </w:rPr>
              <w:fldChar w:fldCharType="separate"/>
            </w:r>
            <w:r w:rsidR="00582E7E">
              <w:rPr>
                <w:noProof/>
                <w:webHidden/>
              </w:rPr>
              <w:t>35</w:t>
            </w:r>
            <w:r w:rsidR="00582E7E">
              <w:rPr>
                <w:noProof/>
                <w:webHidden/>
              </w:rPr>
              <w:fldChar w:fldCharType="end"/>
            </w:r>
          </w:hyperlink>
        </w:p>
        <w:p w14:paraId="0560ABBD" w14:textId="72DF924A" w:rsidR="00582E7E" w:rsidRDefault="00E545B0">
          <w:pPr>
            <w:pStyle w:val="TOC3"/>
            <w:tabs>
              <w:tab w:val="right" w:leader="dot" w:pos="8777"/>
            </w:tabs>
            <w:rPr>
              <w:rFonts w:asciiTheme="minorHAnsi" w:eastAsiaTheme="minorEastAsia" w:hAnsiTheme="minorHAnsi" w:cstheme="minorBidi"/>
              <w:noProof/>
              <w:sz w:val="22"/>
              <w:szCs w:val="22"/>
            </w:rPr>
          </w:pPr>
          <w:hyperlink w:anchor="_Toc510577552" w:history="1">
            <w:r w:rsidR="00582E7E" w:rsidRPr="00B263E8">
              <w:rPr>
                <w:rStyle w:val="Hyperlink"/>
                <w:noProof/>
              </w:rPr>
              <w:t>2.7.1 Mô hình use case</w:t>
            </w:r>
            <w:r w:rsidR="00582E7E">
              <w:rPr>
                <w:noProof/>
                <w:webHidden/>
              </w:rPr>
              <w:tab/>
            </w:r>
            <w:r w:rsidR="00582E7E">
              <w:rPr>
                <w:noProof/>
                <w:webHidden/>
              </w:rPr>
              <w:fldChar w:fldCharType="begin"/>
            </w:r>
            <w:r w:rsidR="00582E7E">
              <w:rPr>
                <w:noProof/>
                <w:webHidden/>
              </w:rPr>
              <w:instrText xml:space="preserve"> PAGEREF _Toc510577552 \h </w:instrText>
            </w:r>
            <w:r w:rsidR="00582E7E">
              <w:rPr>
                <w:noProof/>
                <w:webHidden/>
              </w:rPr>
            </w:r>
            <w:r w:rsidR="00582E7E">
              <w:rPr>
                <w:noProof/>
                <w:webHidden/>
              </w:rPr>
              <w:fldChar w:fldCharType="separate"/>
            </w:r>
            <w:r w:rsidR="00582E7E">
              <w:rPr>
                <w:noProof/>
                <w:webHidden/>
              </w:rPr>
              <w:t>35</w:t>
            </w:r>
            <w:r w:rsidR="00582E7E">
              <w:rPr>
                <w:noProof/>
                <w:webHidden/>
              </w:rPr>
              <w:fldChar w:fldCharType="end"/>
            </w:r>
          </w:hyperlink>
        </w:p>
        <w:p w14:paraId="68A91373" w14:textId="35F84744" w:rsidR="00582E7E" w:rsidRDefault="00E545B0">
          <w:pPr>
            <w:pStyle w:val="TOC3"/>
            <w:tabs>
              <w:tab w:val="right" w:leader="dot" w:pos="8777"/>
            </w:tabs>
            <w:rPr>
              <w:rFonts w:asciiTheme="minorHAnsi" w:eastAsiaTheme="minorEastAsia" w:hAnsiTheme="minorHAnsi" w:cstheme="minorBidi"/>
              <w:noProof/>
              <w:sz w:val="22"/>
              <w:szCs w:val="22"/>
            </w:rPr>
          </w:pPr>
          <w:hyperlink w:anchor="_Toc510577553" w:history="1">
            <w:r w:rsidR="00582E7E" w:rsidRPr="00B263E8">
              <w:rPr>
                <w:rStyle w:val="Hyperlink"/>
                <w:noProof/>
              </w:rPr>
              <w:t>2.7.2 Chi tiết đặc tả</w:t>
            </w:r>
            <w:r w:rsidR="00582E7E">
              <w:rPr>
                <w:noProof/>
                <w:webHidden/>
              </w:rPr>
              <w:tab/>
            </w:r>
            <w:r w:rsidR="00582E7E">
              <w:rPr>
                <w:noProof/>
                <w:webHidden/>
              </w:rPr>
              <w:fldChar w:fldCharType="begin"/>
            </w:r>
            <w:r w:rsidR="00582E7E">
              <w:rPr>
                <w:noProof/>
                <w:webHidden/>
              </w:rPr>
              <w:instrText xml:space="preserve"> PAGEREF _Toc510577553 \h </w:instrText>
            </w:r>
            <w:r w:rsidR="00582E7E">
              <w:rPr>
                <w:noProof/>
                <w:webHidden/>
              </w:rPr>
            </w:r>
            <w:r w:rsidR="00582E7E">
              <w:rPr>
                <w:noProof/>
                <w:webHidden/>
              </w:rPr>
              <w:fldChar w:fldCharType="separate"/>
            </w:r>
            <w:r w:rsidR="00582E7E">
              <w:rPr>
                <w:noProof/>
                <w:webHidden/>
              </w:rPr>
              <w:t>37</w:t>
            </w:r>
            <w:r w:rsidR="00582E7E">
              <w:rPr>
                <w:noProof/>
                <w:webHidden/>
              </w:rPr>
              <w:fldChar w:fldCharType="end"/>
            </w:r>
          </w:hyperlink>
        </w:p>
        <w:p w14:paraId="395C1FE9" w14:textId="287DA5A9" w:rsidR="00582E7E" w:rsidRDefault="00E545B0">
          <w:pPr>
            <w:pStyle w:val="TOC2"/>
            <w:tabs>
              <w:tab w:val="right" w:leader="dot" w:pos="8777"/>
            </w:tabs>
            <w:rPr>
              <w:rFonts w:asciiTheme="minorHAnsi" w:eastAsiaTheme="minorEastAsia" w:hAnsiTheme="minorHAnsi" w:cstheme="minorBidi"/>
              <w:noProof/>
              <w:sz w:val="22"/>
              <w:szCs w:val="22"/>
            </w:rPr>
          </w:pPr>
          <w:hyperlink w:anchor="_Toc510577554" w:history="1">
            <w:r w:rsidR="00582E7E" w:rsidRPr="00B263E8">
              <w:rPr>
                <w:rStyle w:val="Hyperlink"/>
                <w:noProof/>
              </w:rPr>
              <w:t>2.8 Quản lý kế hoạch – báo cáo</w:t>
            </w:r>
            <w:r w:rsidR="00582E7E">
              <w:rPr>
                <w:noProof/>
                <w:webHidden/>
              </w:rPr>
              <w:tab/>
            </w:r>
            <w:r w:rsidR="00582E7E">
              <w:rPr>
                <w:noProof/>
                <w:webHidden/>
              </w:rPr>
              <w:fldChar w:fldCharType="begin"/>
            </w:r>
            <w:r w:rsidR="00582E7E">
              <w:rPr>
                <w:noProof/>
                <w:webHidden/>
              </w:rPr>
              <w:instrText xml:space="preserve"> PAGEREF _Toc510577554 \h </w:instrText>
            </w:r>
            <w:r w:rsidR="00582E7E">
              <w:rPr>
                <w:noProof/>
                <w:webHidden/>
              </w:rPr>
            </w:r>
            <w:r w:rsidR="00582E7E">
              <w:rPr>
                <w:noProof/>
                <w:webHidden/>
              </w:rPr>
              <w:fldChar w:fldCharType="separate"/>
            </w:r>
            <w:r w:rsidR="00582E7E">
              <w:rPr>
                <w:noProof/>
                <w:webHidden/>
              </w:rPr>
              <w:t>43</w:t>
            </w:r>
            <w:r w:rsidR="00582E7E">
              <w:rPr>
                <w:noProof/>
                <w:webHidden/>
              </w:rPr>
              <w:fldChar w:fldCharType="end"/>
            </w:r>
          </w:hyperlink>
        </w:p>
        <w:p w14:paraId="1E40EE29" w14:textId="6AFF4679" w:rsidR="00582E7E" w:rsidRDefault="00E545B0">
          <w:pPr>
            <w:pStyle w:val="TOC3"/>
            <w:tabs>
              <w:tab w:val="right" w:leader="dot" w:pos="8777"/>
            </w:tabs>
            <w:rPr>
              <w:rFonts w:asciiTheme="minorHAnsi" w:eastAsiaTheme="minorEastAsia" w:hAnsiTheme="minorHAnsi" w:cstheme="minorBidi"/>
              <w:noProof/>
              <w:sz w:val="22"/>
              <w:szCs w:val="22"/>
            </w:rPr>
          </w:pPr>
          <w:hyperlink w:anchor="_Toc510577555" w:history="1">
            <w:r w:rsidR="00582E7E" w:rsidRPr="00B263E8">
              <w:rPr>
                <w:rStyle w:val="Hyperlink"/>
                <w:noProof/>
              </w:rPr>
              <w:t>2.8.1 Mô hình use case</w:t>
            </w:r>
            <w:r w:rsidR="00582E7E">
              <w:rPr>
                <w:noProof/>
                <w:webHidden/>
              </w:rPr>
              <w:tab/>
            </w:r>
            <w:r w:rsidR="00582E7E">
              <w:rPr>
                <w:noProof/>
                <w:webHidden/>
              </w:rPr>
              <w:fldChar w:fldCharType="begin"/>
            </w:r>
            <w:r w:rsidR="00582E7E">
              <w:rPr>
                <w:noProof/>
                <w:webHidden/>
              </w:rPr>
              <w:instrText xml:space="preserve"> PAGEREF _Toc510577555 \h </w:instrText>
            </w:r>
            <w:r w:rsidR="00582E7E">
              <w:rPr>
                <w:noProof/>
                <w:webHidden/>
              </w:rPr>
            </w:r>
            <w:r w:rsidR="00582E7E">
              <w:rPr>
                <w:noProof/>
                <w:webHidden/>
              </w:rPr>
              <w:fldChar w:fldCharType="separate"/>
            </w:r>
            <w:r w:rsidR="00582E7E">
              <w:rPr>
                <w:noProof/>
                <w:webHidden/>
              </w:rPr>
              <w:t>43</w:t>
            </w:r>
            <w:r w:rsidR="00582E7E">
              <w:rPr>
                <w:noProof/>
                <w:webHidden/>
              </w:rPr>
              <w:fldChar w:fldCharType="end"/>
            </w:r>
          </w:hyperlink>
        </w:p>
        <w:p w14:paraId="3BFD5D6E" w14:textId="49333EC0" w:rsidR="00582E7E" w:rsidRDefault="00E545B0">
          <w:pPr>
            <w:pStyle w:val="TOC3"/>
            <w:tabs>
              <w:tab w:val="right" w:leader="dot" w:pos="8777"/>
            </w:tabs>
            <w:rPr>
              <w:rFonts w:asciiTheme="minorHAnsi" w:eastAsiaTheme="minorEastAsia" w:hAnsiTheme="minorHAnsi" w:cstheme="minorBidi"/>
              <w:noProof/>
              <w:sz w:val="22"/>
              <w:szCs w:val="22"/>
            </w:rPr>
          </w:pPr>
          <w:hyperlink w:anchor="_Toc510577556" w:history="1">
            <w:r w:rsidR="00582E7E" w:rsidRPr="00B263E8">
              <w:rPr>
                <w:rStyle w:val="Hyperlink"/>
                <w:noProof/>
              </w:rPr>
              <w:t>2.8.2 Chi tiết đặc tả</w:t>
            </w:r>
            <w:r w:rsidR="00582E7E">
              <w:rPr>
                <w:noProof/>
                <w:webHidden/>
              </w:rPr>
              <w:tab/>
            </w:r>
            <w:r w:rsidR="00582E7E">
              <w:rPr>
                <w:noProof/>
                <w:webHidden/>
              </w:rPr>
              <w:fldChar w:fldCharType="begin"/>
            </w:r>
            <w:r w:rsidR="00582E7E">
              <w:rPr>
                <w:noProof/>
                <w:webHidden/>
              </w:rPr>
              <w:instrText xml:space="preserve"> PAGEREF _Toc510577556 \h </w:instrText>
            </w:r>
            <w:r w:rsidR="00582E7E">
              <w:rPr>
                <w:noProof/>
                <w:webHidden/>
              </w:rPr>
            </w:r>
            <w:r w:rsidR="00582E7E">
              <w:rPr>
                <w:noProof/>
                <w:webHidden/>
              </w:rPr>
              <w:fldChar w:fldCharType="separate"/>
            </w:r>
            <w:r w:rsidR="00582E7E">
              <w:rPr>
                <w:noProof/>
                <w:webHidden/>
              </w:rPr>
              <w:t>43</w:t>
            </w:r>
            <w:r w:rsidR="00582E7E">
              <w:rPr>
                <w:noProof/>
                <w:webHidden/>
              </w:rPr>
              <w:fldChar w:fldCharType="end"/>
            </w:r>
          </w:hyperlink>
        </w:p>
        <w:p w14:paraId="7F3E48BF" w14:textId="6B4406FB" w:rsidR="007E6AB9" w:rsidRPr="001638A5" w:rsidRDefault="00731957" w:rsidP="001638A5">
          <w:r>
            <w:rPr>
              <w:b/>
              <w:bCs/>
              <w:noProof/>
            </w:rPr>
            <w:fldChar w:fldCharType="end"/>
          </w:r>
        </w:p>
      </w:sdtContent>
    </w:sdt>
    <w:p w14:paraId="422BD7DC" w14:textId="7B829C43" w:rsidR="007E6AB9" w:rsidRPr="00386354" w:rsidRDefault="00A842C5">
      <w:pPr>
        <w:spacing w:after="200" w:line="276" w:lineRule="auto"/>
        <w:rPr>
          <w:rFonts w:eastAsiaTheme="majorEastAsia" w:cstheme="majorBidi"/>
          <w:b/>
          <w:bCs/>
          <w:sz w:val="32"/>
          <w:szCs w:val="28"/>
        </w:rPr>
      </w:pPr>
      <w:bookmarkStart w:id="11" w:name="_Toc499158190"/>
      <w:r>
        <w:br w:type="page"/>
      </w:r>
      <w:bookmarkEnd w:id="11"/>
    </w:p>
    <w:p w14:paraId="2704FB00" w14:textId="77777777" w:rsidR="007E6AB9" w:rsidRPr="007E6AB9" w:rsidRDefault="007B1A23" w:rsidP="00C739E2">
      <w:pPr>
        <w:pStyle w:val="Heading1"/>
        <w:numPr>
          <w:ilvl w:val="0"/>
          <w:numId w:val="0"/>
        </w:numPr>
      </w:pPr>
      <w:bookmarkStart w:id="12" w:name="_Toc499158046"/>
      <w:bookmarkStart w:id="13" w:name="_Toc510577522"/>
      <w:r>
        <w:lastRenderedPageBreak/>
        <w:t>DANH MỤC CÁC BẢNG BIỂU, HÌNH VẼ, ĐỒ THỊ</w:t>
      </w:r>
      <w:bookmarkEnd w:id="12"/>
      <w:bookmarkEnd w:id="13"/>
    </w:p>
    <w:p w14:paraId="051DEDF2" w14:textId="77777777" w:rsidR="007E6AB9" w:rsidRPr="00791EED" w:rsidRDefault="00791EED" w:rsidP="00DC2276">
      <w:pPr>
        <w:rPr>
          <w:b/>
          <w:sz w:val="28"/>
        </w:rPr>
      </w:pPr>
      <w:r w:rsidRPr="00791EED">
        <w:rPr>
          <w:b/>
          <w:sz w:val="28"/>
        </w:rPr>
        <w:t>DANH MỤC HÌNH</w:t>
      </w:r>
    </w:p>
    <w:p w14:paraId="6171CE2D" w14:textId="7A386465" w:rsidR="00582E7E" w:rsidRDefault="00291721">
      <w:pPr>
        <w:pStyle w:val="TableofFigures"/>
        <w:tabs>
          <w:tab w:val="right" w:leader="dot" w:pos="8777"/>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510577557" w:history="1">
        <w:r w:rsidR="00582E7E" w:rsidRPr="006B0D49">
          <w:rPr>
            <w:rStyle w:val="Hyperlink"/>
            <w:noProof/>
          </w:rPr>
          <w:t>Hình 1</w:t>
        </w:r>
        <w:r w:rsidR="00582E7E" w:rsidRPr="006B0D49">
          <w:rPr>
            <w:rStyle w:val="Hyperlink"/>
            <w:noProof/>
          </w:rPr>
          <w:noBreakHyphen/>
          <w:t>1: Sơ đồ tổ chức của nhà hàng</w:t>
        </w:r>
        <w:r w:rsidR="00582E7E">
          <w:rPr>
            <w:noProof/>
            <w:webHidden/>
          </w:rPr>
          <w:tab/>
        </w:r>
        <w:r w:rsidR="00582E7E">
          <w:rPr>
            <w:noProof/>
            <w:webHidden/>
          </w:rPr>
          <w:fldChar w:fldCharType="begin"/>
        </w:r>
        <w:r w:rsidR="00582E7E">
          <w:rPr>
            <w:noProof/>
            <w:webHidden/>
          </w:rPr>
          <w:instrText xml:space="preserve"> PAGEREF _Toc510577557 \h </w:instrText>
        </w:r>
        <w:r w:rsidR="00582E7E">
          <w:rPr>
            <w:noProof/>
            <w:webHidden/>
          </w:rPr>
        </w:r>
        <w:r w:rsidR="00582E7E">
          <w:rPr>
            <w:noProof/>
            <w:webHidden/>
          </w:rPr>
          <w:fldChar w:fldCharType="separate"/>
        </w:r>
        <w:r w:rsidR="00582E7E">
          <w:rPr>
            <w:noProof/>
            <w:webHidden/>
          </w:rPr>
          <w:t>5</w:t>
        </w:r>
        <w:r w:rsidR="00582E7E">
          <w:rPr>
            <w:noProof/>
            <w:webHidden/>
          </w:rPr>
          <w:fldChar w:fldCharType="end"/>
        </w:r>
      </w:hyperlink>
    </w:p>
    <w:p w14:paraId="65FF7288" w14:textId="75ABA68E" w:rsidR="00582E7E" w:rsidRDefault="00E545B0">
      <w:pPr>
        <w:pStyle w:val="TableofFigures"/>
        <w:tabs>
          <w:tab w:val="right" w:leader="dot" w:pos="8777"/>
        </w:tabs>
        <w:rPr>
          <w:rFonts w:asciiTheme="minorHAnsi" w:eastAsiaTheme="minorEastAsia" w:hAnsiTheme="minorHAnsi" w:cstheme="minorBidi"/>
          <w:noProof/>
          <w:sz w:val="22"/>
          <w:szCs w:val="22"/>
        </w:rPr>
      </w:pPr>
      <w:hyperlink w:anchor="_Toc510577558" w:history="1">
        <w:r w:rsidR="00582E7E" w:rsidRPr="006B0D49">
          <w:rPr>
            <w:rStyle w:val="Hyperlink"/>
            <w:noProof/>
          </w:rPr>
          <w:t>Hình 1</w:t>
        </w:r>
        <w:r w:rsidR="00582E7E" w:rsidRPr="006B0D49">
          <w:rPr>
            <w:rStyle w:val="Hyperlink"/>
            <w:noProof/>
          </w:rPr>
          <w:noBreakHyphen/>
          <w:t>2: Sơ đồ tổ chức bộ phận bếp</w:t>
        </w:r>
        <w:r w:rsidR="00582E7E">
          <w:rPr>
            <w:noProof/>
            <w:webHidden/>
          </w:rPr>
          <w:tab/>
        </w:r>
        <w:r w:rsidR="00582E7E">
          <w:rPr>
            <w:noProof/>
            <w:webHidden/>
          </w:rPr>
          <w:fldChar w:fldCharType="begin"/>
        </w:r>
        <w:r w:rsidR="00582E7E">
          <w:rPr>
            <w:noProof/>
            <w:webHidden/>
          </w:rPr>
          <w:instrText xml:space="preserve"> PAGEREF _Toc510577558 \h </w:instrText>
        </w:r>
        <w:r w:rsidR="00582E7E">
          <w:rPr>
            <w:noProof/>
            <w:webHidden/>
          </w:rPr>
        </w:r>
        <w:r w:rsidR="00582E7E">
          <w:rPr>
            <w:noProof/>
            <w:webHidden/>
          </w:rPr>
          <w:fldChar w:fldCharType="separate"/>
        </w:r>
        <w:r w:rsidR="00582E7E">
          <w:rPr>
            <w:noProof/>
            <w:webHidden/>
          </w:rPr>
          <w:t>7</w:t>
        </w:r>
        <w:r w:rsidR="00582E7E">
          <w:rPr>
            <w:noProof/>
            <w:webHidden/>
          </w:rPr>
          <w:fldChar w:fldCharType="end"/>
        </w:r>
      </w:hyperlink>
    </w:p>
    <w:p w14:paraId="13D9B19D" w14:textId="5FB22103" w:rsidR="00582E7E" w:rsidRDefault="00E545B0">
      <w:pPr>
        <w:pStyle w:val="TableofFigures"/>
        <w:tabs>
          <w:tab w:val="right" w:leader="dot" w:pos="8777"/>
        </w:tabs>
        <w:rPr>
          <w:rFonts w:asciiTheme="minorHAnsi" w:eastAsiaTheme="minorEastAsia" w:hAnsiTheme="minorHAnsi" w:cstheme="minorBidi"/>
          <w:noProof/>
          <w:sz w:val="22"/>
          <w:szCs w:val="22"/>
        </w:rPr>
      </w:pPr>
      <w:hyperlink w:anchor="_Toc510577559" w:history="1">
        <w:r w:rsidR="00582E7E" w:rsidRPr="006B0D49">
          <w:rPr>
            <w:rStyle w:val="Hyperlink"/>
            <w:noProof/>
          </w:rPr>
          <w:t>Hình 1</w:t>
        </w:r>
        <w:r w:rsidR="00582E7E" w:rsidRPr="006B0D49">
          <w:rPr>
            <w:rStyle w:val="Hyperlink"/>
            <w:noProof/>
          </w:rPr>
          <w:noBreakHyphen/>
          <w:t>3: Sơ đồ tổ chức bộ phận kế toán</w:t>
        </w:r>
        <w:r w:rsidR="00582E7E">
          <w:rPr>
            <w:noProof/>
            <w:webHidden/>
          </w:rPr>
          <w:tab/>
        </w:r>
        <w:r w:rsidR="00582E7E">
          <w:rPr>
            <w:noProof/>
            <w:webHidden/>
          </w:rPr>
          <w:fldChar w:fldCharType="begin"/>
        </w:r>
        <w:r w:rsidR="00582E7E">
          <w:rPr>
            <w:noProof/>
            <w:webHidden/>
          </w:rPr>
          <w:instrText xml:space="preserve"> PAGEREF _Toc510577559 \h </w:instrText>
        </w:r>
        <w:r w:rsidR="00582E7E">
          <w:rPr>
            <w:noProof/>
            <w:webHidden/>
          </w:rPr>
        </w:r>
        <w:r w:rsidR="00582E7E">
          <w:rPr>
            <w:noProof/>
            <w:webHidden/>
          </w:rPr>
          <w:fldChar w:fldCharType="separate"/>
        </w:r>
        <w:r w:rsidR="00582E7E">
          <w:rPr>
            <w:noProof/>
            <w:webHidden/>
          </w:rPr>
          <w:t>9</w:t>
        </w:r>
        <w:r w:rsidR="00582E7E">
          <w:rPr>
            <w:noProof/>
            <w:webHidden/>
          </w:rPr>
          <w:fldChar w:fldCharType="end"/>
        </w:r>
      </w:hyperlink>
    </w:p>
    <w:p w14:paraId="217F7E39" w14:textId="653EF318" w:rsidR="00582E7E" w:rsidRDefault="00E545B0">
      <w:pPr>
        <w:pStyle w:val="TableofFigures"/>
        <w:tabs>
          <w:tab w:val="right" w:leader="dot" w:pos="8777"/>
        </w:tabs>
        <w:rPr>
          <w:rFonts w:asciiTheme="minorHAnsi" w:eastAsiaTheme="minorEastAsia" w:hAnsiTheme="minorHAnsi" w:cstheme="minorBidi"/>
          <w:noProof/>
          <w:sz w:val="22"/>
          <w:szCs w:val="22"/>
        </w:rPr>
      </w:pPr>
      <w:hyperlink w:anchor="_Toc510577560" w:history="1">
        <w:r w:rsidR="00582E7E" w:rsidRPr="006B0D49">
          <w:rPr>
            <w:rStyle w:val="Hyperlink"/>
            <w:noProof/>
          </w:rPr>
          <w:t>Hình 2</w:t>
        </w:r>
        <w:r w:rsidR="00582E7E" w:rsidRPr="006B0D49">
          <w:rPr>
            <w:rStyle w:val="Hyperlink"/>
            <w:noProof/>
          </w:rPr>
          <w:noBreakHyphen/>
          <w:t>1: Mô hình use case phân cấp người dùng trên các actor</w:t>
        </w:r>
        <w:r w:rsidR="00582E7E">
          <w:rPr>
            <w:noProof/>
            <w:webHidden/>
          </w:rPr>
          <w:tab/>
        </w:r>
        <w:r w:rsidR="00582E7E">
          <w:rPr>
            <w:noProof/>
            <w:webHidden/>
          </w:rPr>
          <w:fldChar w:fldCharType="begin"/>
        </w:r>
        <w:r w:rsidR="00582E7E">
          <w:rPr>
            <w:noProof/>
            <w:webHidden/>
          </w:rPr>
          <w:instrText xml:space="preserve"> PAGEREF _Toc510577560 \h </w:instrText>
        </w:r>
        <w:r w:rsidR="00582E7E">
          <w:rPr>
            <w:noProof/>
            <w:webHidden/>
          </w:rPr>
        </w:r>
        <w:r w:rsidR="00582E7E">
          <w:rPr>
            <w:noProof/>
            <w:webHidden/>
          </w:rPr>
          <w:fldChar w:fldCharType="separate"/>
        </w:r>
        <w:r w:rsidR="00582E7E">
          <w:rPr>
            <w:noProof/>
            <w:webHidden/>
          </w:rPr>
          <w:t>15</w:t>
        </w:r>
        <w:r w:rsidR="00582E7E">
          <w:rPr>
            <w:noProof/>
            <w:webHidden/>
          </w:rPr>
          <w:fldChar w:fldCharType="end"/>
        </w:r>
      </w:hyperlink>
    </w:p>
    <w:p w14:paraId="331A0E4D" w14:textId="6D576B44" w:rsidR="00582E7E" w:rsidRDefault="00E545B0">
      <w:pPr>
        <w:pStyle w:val="TableofFigures"/>
        <w:tabs>
          <w:tab w:val="right" w:leader="dot" w:pos="8777"/>
        </w:tabs>
        <w:rPr>
          <w:rFonts w:asciiTheme="minorHAnsi" w:eastAsiaTheme="minorEastAsia" w:hAnsiTheme="minorHAnsi" w:cstheme="minorBidi"/>
          <w:noProof/>
          <w:sz w:val="22"/>
          <w:szCs w:val="22"/>
        </w:rPr>
      </w:pPr>
      <w:hyperlink w:anchor="_Toc510577561" w:history="1">
        <w:r w:rsidR="00582E7E" w:rsidRPr="006B0D49">
          <w:rPr>
            <w:rStyle w:val="Hyperlink"/>
            <w:noProof/>
          </w:rPr>
          <w:t>Hình 2</w:t>
        </w:r>
        <w:r w:rsidR="00582E7E" w:rsidRPr="006B0D49">
          <w:rPr>
            <w:rStyle w:val="Hyperlink"/>
            <w:noProof/>
          </w:rPr>
          <w:noBreakHyphen/>
          <w:t>2: Mô hình use case tổng quan của hệ thống quản lý</w:t>
        </w:r>
        <w:r w:rsidR="00582E7E">
          <w:rPr>
            <w:noProof/>
            <w:webHidden/>
          </w:rPr>
          <w:tab/>
        </w:r>
        <w:r w:rsidR="00582E7E">
          <w:rPr>
            <w:noProof/>
            <w:webHidden/>
          </w:rPr>
          <w:fldChar w:fldCharType="begin"/>
        </w:r>
        <w:r w:rsidR="00582E7E">
          <w:rPr>
            <w:noProof/>
            <w:webHidden/>
          </w:rPr>
          <w:instrText xml:space="preserve"> PAGEREF _Toc510577561 \h </w:instrText>
        </w:r>
        <w:r w:rsidR="00582E7E">
          <w:rPr>
            <w:noProof/>
            <w:webHidden/>
          </w:rPr>
        </w:r>
        <w:r w:rsidR="00582E7E">
          <w:rPr>
            <w:noProof/>
            <w:webHidden/>
          </w:rPr>
          <w:fldChar w:fldCharType="separate"/>
        </w:r>
        <w:r w:rsidR="00582E7E">
          <w:rPr>
            <w:noProof/>
            <w:webHidden/>
          </w:rPr>
          <w:t>16</w:t>
        </w:r>
        <w:r w:rsidR="00582E7E">
          <w:rPr>
            <w:noProof/>
            <w:webHidden/>
          </w:rPr>
          <w:fldChar w:fldCharType="end"/>
        </w:r>
      </w:hyperlink>
    </w:p>
    <w:p w14:paraId="09A35F4A" w14:textId="75825A35" w:rsidR="00582E7E" w:rsidRDefault="00E545B0">
      <w:pPr>
        <w:pStyle w:val="TableofFigures"/>
        <w:tabs>
          <w:tab w:val="right" w:leader="dot" w:pos="8777"/>
        </w:tabs>
        <w:rPr>
          <w:rFonts w:asciiTheme="minorHAnsi" w:eastAsiaTheme="minorEastAsia" w:hAnsiTheme="minorHAnsi" w:cstheme="minorBidi"/>
          <w:noProof/>
          <w:sz w:val="22"/>
          <w:szCs w:val="22"/>
        </w:rPr>
      </w:pPr>
      <w:hyperlink w:anchor="_Toc510577562" w:history="1">
        <w:r w:rsidR="00582E7E" w:rsidRPr="006B0D49">
          <w:rPr>
            <w:rStyle w:val="Hyperlink"/>
            <w:noProof/>
          </w:rPr>
          <w:t>Hình 2</w:t>
        </w:r>
        <w:r w:rsidR="00582E7E" w:rsidRPr="006B0D49">
          <w:rPr>
            <w:rStyle w:val="Hyperlink"/>
            <w:noProof/>
          </w:rPr>
          <w:noBreakHyphen/>
          <w:t>3: Mô hình use case ủy quyền của hệ thống</w:t>
        </w:r>
        <w:r w:rsidR="00582E7E">
          <w:rPr>
            <w:noProof/>
            <w:webHidden/>
          </w:rPr>
          <w:tab/>
        </w:r>
        <w:r w:rsidR="00582E7E">
          <w:rPr>
            <w:noProof/>
            <w:webHidden/>
          </w:rPr>
          <w:fldChar w:fldCharType="begin"/>
        </w:r>
        <w:r w:rsidR="00582E7E">
          <w:rPr>
            <w:noProof/>
            <w:webHidden/>
          </w:rPr>
          <w:instrText xml:space="preserve"> PAGEREF _Toc510577562 \h </w:instrText>
        </w:r>
        <w:r w:rsidR="00582E7E">
          <w:rPr>
            <w:noProof/>
            <w:webHidden/>
          </w:rPr>
        </w:r>
        <w:r w:rsidR="00582E7E">
          <w:rPr>
            <w:noProof/>
            <w:webHidden/>
          </w:rPr>
          <w:fldChar w:fldCharType="separate"/>
        </w:r>
        <w:r w:rsidR="00582E7E">
          <w:rPr>
            <w:noProof/>
            <w:webHidden/>
          </w:rPr>
          <w:t>17</w:t>
        </w:r>
        <w:r w:rsidR="00582E7E">
          <w:rPr>
            <w:noProof/>
            <w:webHidden/>
          </w:rPr>
          <w:fldChar w:fldCharType="end"/>
        </w:r>
      </w:hyperlink>
    </w:p>
    <w:p w14:paraId="5B8B6004" w14:textId="158F4CCF" w:rsidR="00582E7E" w:rsidRDefault="00E545B0">
      <w:pPr>
        <w:pStyle w:val="TableofFigures"/>
        <w:tabs>
          <w:tab w:val="right" w:leader="dot" w:pos="8777"/>
        </w:tabs>
        <w:rPr>
          <w:rFonts w:asciiTheme="minorHAnsi" w:eastAsiaTheme="minorEastAsia" w:hAnsiTheme="minorHAnsi" w:cstheme="minorBidi"/>
          <w:noProof/>
          <w:sz w:val="22"/>
          <w:szCs w:val="22"/>
        </w:rPr>
      </w:pPr>
      <w:hyperlink w:anchor="_Toc510577563" w:history="1">
        <w:r w:rsidR="00582E7E" w:rsidRPr="006B0D49">
          <w:rPr>
            <w:rStyle w:val="Hyperlink"/>
            <w:noProof/>
          </w:rPr>
          <w:t>Hình 2</w:t>
        </w:r>
        <w:r w:rsidR="00582E7E" w:rsidRPr="006B0D49">
          <w:rPr>
            <w:rStyle w:val="Hyperlink"/>
            <w:noProof/>
          </w:rPr>
          <w:noBreakHyphen/>
          <w:t>4: Mô hình use case Quản lý nhân viên</w:t>
        </w:r>
        <w:r w:rsidR="00582E7E">
          <w:rPr>
            <w:noProof/>
            <w:webHidden/>
          </w:rPr>
          <w:tab/>
        </w:r>
        <w:r w:rsidR="00582E7E">
          <w:rPr>
            <w:noProof/>
            <w:webHidden/>
          </w:rPr>
          <w:fldChar w:fldCharType="begin"/>
        </w:r>
        <w:r w:rsidR="00582E7E">
          <w:rPr>
            <w:noProof/>
            <w:webHidden/>
          </w:rPr>
          <w:instrText xml:space="preserve"> PAGEREF _Toc510577563 \h </w:instrText>
        </w:r>
        <w:r w:rsidR="00582E7E">
          <w:rPr>
            <w:noProof/>
            <w:webHidden/>
          </w:rPr>
        </w:r>
        <w:r w:rsidR="00582E7E">
          <w:rPr>
            <w:noProof/>
            <w:webHidden/>
          </w:rPr>
          <w:fldChar w:fldCharType="separate"/>
        </w:r>
        <w:r w:rsidR="00582E7E">
          <w:rPr>
            <w:noProof/>
            <w:webHidden/>
          </w:rPr>
          <w:t>20</w:t>
        </w:r>
        <w:r w:rsidR="00582E7E">
          <w:rPr>
            <w:noProof/>
            <w:webHidden/>
          </w:rPr>
          <w:fldChar w:fldCharType="end"/>
        </w:r>
      </w:hyperlink>
    </w:p>
    <w:p w14:paraId="0CEF53E5" w14:textId="5ACB642D" w:rsidR="00582E7E" w:rsidRDefault="00E545B0">
      <w:pPr>
        <w:pStyle w:val="TableofFigures"/>
        <w:tabs>
          <w:tab w:val="right" w:leader="dot" w:pos="8777"/>
        </w:tabs>
        <w:rPr>
          <w:rFonts w:asciiTheme="minorHAnsi" w:eastAsiaTheme="minorEastAsia" w:hAnsiTheme="minorHAnsi" w:cstheme="minorBidi"/>
          <w:noProof/>
          <w:sz w:val="22"/>
          <w:szCs w:val="22"/>
        </w:rPr>
      </w:pPr>
      <w:hyperlink w:anchor="_Toc510577564" w:history="1">
        <w:r w:rsidR="00582E7E" w:rsidRPr="006B0D49">
          <w:rPr>
            <w:rStyle w:val="Hyperlink"/>
            <w:noProof/>
          </w:rPr>
          <w:t>Hình 2</w:t>
        </w:r>
        <w:r w:rsidR="00582E7E" w:rsidRPr="006B0D49">
          <w:rPr>
            <w:rStyle w:val="Hyperlink"/>
            <w:noProof/>
          </w:rPr>
          <w:noBreakHyphen/>
          <w:t>5: Mô hình use case Quản lý nhập kho</w:t>
        </w:r>
        <w:r w:rsidR="00582E7E">
          <w:rPr>
            <w:noProof/>
            <w:webHidden/>
          </w:rPr>
          <w:tab/>
        </w:r>
        <w:r w:rsidR="00582E7E">
          <w:rPr>
            <w:noProof/>
            <w:webHidden/>
          </w:rPr>
          <w:fldChar w:fldCharType="begin"/>
        </w:r>
        <w:r w:rsidR="00582E7E">
          <w:rPr>
            <w:noProof/>
            <w:webHidden/>
          </w:rPr>
          <w:instrText xml:space="preserve"> PAGEREF _Toc510577564 \h </w:instrText>
        </w:r>
        <w:r w:rsidR="00582E7E">
          <w:rPr>
            <w:noProof/>
            <w:webHidden/>
          </w:rPr>
        </w:r>
        <w:r w:rsidR="00582E7E">
          <w:rPr>
            <w:noProof/>
            <w:webHidden/>
          </w:rPr>
          <w:fldChar w:fldCharType="separate"/>
        </w:r>
        <w:r w:rsidR="00582E7E">
          <w:rPr>
            <w:noProof/>
            <w:webHidden/>
          </w:rPr>
          <w:t>23</w:t>
        </w:r>
        <w:r w:rsidR="00582E7E">
          <w:rPr>
            <w:noProof/>
            <w:webHidden/>
          </w:rPr>
          <w:fldChar w:fldCharType="end"/>
        </w:r>
      </w:hyperlink>
    </w:p>
    <w:p w14:paraId="547234E2" w14:textId="40DF7222" w:rsidR="00582E7E" w:rsidRDefault="00E545B0">
      <w:pPr>
        <w:pStyle w:val="TableofFigures"/>
        <w:tabs>
          <w:tab w:val="right" w:leader="dot" w:pos="8777"/>
        </w:tabs>
        <w:rPr>
          <w:rFonts w:asciiTheme="minorHAnsi" w:eastAsiaTheme="minorEastAsia" w:hAnsiTheme="minorHAnsi" w:cstheme="minorBidi"/>
          <w:noProof/>
          <w:sz w:val="22"/>
          <w:szCs w:val="22"/>
        </w:rPr>
      </w:pPr>
      <w:hyperlink w:anchor="_Toc510577565" w:history="1">
        <w:r w:rsidR="00582E7E" w:rsidRPr="006B0D49">
          <w:rPr>
            <w:rStyle w:val="Hyperlink"/>
            <w:noProof/>
          </w:rPr>
          <w:t>Hình 2</w:t>
        </w:r>
        <w:r w:rsidR="00582E7E" w:rsidRPr="006B0D49">
          <w:rPr>
            <w:rStyle w:val="Hyperlink"/>
            <w:noProof/>
          </w:rPr>
          <w:noBreakHyphen/>
          <w:t>6: Mô hình use case Quản lý món ăn</w:t>
        </w:r>
        <w:r w:rsidR="00582E7E">
          <w:rPr>
            <w:noProof/>
            <w:webHidden/>
          </w:rPr>
          <w:tab/>
        </w:r>
        <w:r w:rsidR="00582E7E">
          <w:rPr>
            <w:noProof/>
            <w:webHidden/>
          </w:rPr>
          <w:fldChar w:fldCharType="begin"/>
        </w:r>
        <w:r w:rsidR="00582E7E">
          <w:rPr>
            <w:noProof/>
            <w:webHidden/>
          </w:rPr>
          <w:instrText xml:space="preserve"> PAGEREF _Toc510577565 \h </w:instrText>
        </w:r>
        <w:r w:rsidR="00582E7E">
          <w:rPr>
            <w:noProof/>
            <w:webHidden/>
          </w:rPr>
        </w:r>
        <w:r w:rsidR="00582E7E">
          <w:rPr>
            <w:noProof/>
            <w:webHidden/>
          </w:rPr>
          <w:fldChar w:fldCharType="separate"/>
        </w:r>
        <w:r w:rsidR="00582E7E">
          <w:rPr>
            <w:noProof/>
            <w:webHidden/>
          </w:rPr>
          <w:t>27</w:t>
        </w:r>
        <w:r w:rsidR="00582E7E">
          <w:rPr>
            <w:noProof/>
            <w:webHidden/>
          </w:rPr>
          <w:fldChar w:fldCharType="end"/>
        </w:r>
      </w:hyperlink>
    </w:p>
    <w:p w14:paraId="3C63A0E3" w14:textId="678B7A10" w:rsidR="00582E7E" w:rsidRDefault="00E545B0">
      <w:pPr>
        <w:pStyle w:val="TableofFigures"/>
        <w:tabs>
          <w:tab w:val="right" w:leader="dot" w:pos="8777"/>
        </w:tabs>
        <w:rPr>
          <w:rFonts w:asciiTheme="minorHAnsi" w:eastAsiaTheme="minorEastAsia" w:hAnsiTheme="minorHAnsi" w:cstheme="minorBidi"/>
          <w:noProof/>
          <w:sz w:val="22"/>
          <w:szCs w:val="22"/>
        </w:rPr>
      </w:pPr>
      <w:hyperlink w:anchor="_Toc510577566" w:history="1">
        <w:r w:rsidR="00582E7E" w:rsidRPr="006B0D49">
          <w:rPr>
            <w:rStyle w:val="Hyperlink"/>
            <w:noProof/>
          </w:rPr>
          <w:t>Hình 2</w:t>
        </w:r>
        <w:r w:rsidR="00582E7E" w:rsidRPr="006B0D49">
          <w:rPr>
            <w:rStyle w:val="Hyperlink"/>
            <w:noProof/>
          </w:rPr>
          <w:noBreakHyphen/>
          <w:t>7: Mô hình use case Quản lý thông tin đặt bàn</w:t>
        </w:r>
        <w:r w:rsidR="00582E7E">
          <w:rPr>
            <w:noProof/>
            <w:webHidden/>
          </w:rPr>
          <w:tab/>
        </w:r>
        <w:r w:rsidR="00582E7E">
          <w:rPr>
            <w:noProof/>
            <w:webHidden/>
          </w:rPr>
          <w:fldChar w:fldCharType="begin"/>
        </w:r>
        <w:r w:rsidR="00582E7E">
          <w:rPr>
            <w:noProof/>
            <w:webHidden/>
          </w:rPr>
          <w:instrText xml:space="preserve"> PAGEREF _Toc510577566 \h </w:instrText>
        </w:r>
        <w:r w:rsidR="00582E7E">
          <w:rPr>
            <w:noProof/>
            <w:webHidden/>
          </w:rPr>
        </w:r>
        <w:r w:rsidR="00582E7E">
          <w:rPr>
            <w:noProof/>
            <w:webHidden/>
          </w:rPr>
          <w:fldChar w:fldCharType="separate"/>
        </w:r>
        <w:r w:rsidR="00582E7E">
          <w:rPr>
            <w:noProof/>
            <w:webHidden/>
          </w:rPr>
          <w:t>31</w:t>
        </w:r>
        <w:r w:rsidR="00582E7E">
          <w:rPr>
            <w:noProof/>
            <w:webHidden/>
          </w:rPr>
          <w:fldChar w:fldCharType="end"/>
        </w:r>
      </w:hyperlink>
    </w:p>
    <w:p w14:paraId="551FF5B0" w14:textId="0D186D81" w:rsidR="00582E7E" w:rsidRDefault="00E545B0">
      <w:pPr>
        <w:pStyle w:val="TableofFigures"/>
        <w:tabs>
          <w:tab w:val="right" w:leader="dot" w:pos="8777"/>
        </w:tabs>
        <w:rPr>
          <w:rFonts w:asciiTheme="minorHAnsi" w:eastAsiaTheme="minorEastAsia" w:hAnsiTheme="minorHAnsi" w:cstheme="minorBidi"/>
          <w:noProof/>
          <w:sz w:val="22"/>
          <w:szCs w:val="22"/>
        </w:rPr>
      </w:pPr>
      <w:hyperlink w:anchor="_Toc510577567" w:history="1">
        <w:r w:rsidR="00582E7E" w:rsidRPr="006B0D49">
          <w:rPr>
            <w:rStyle w:val="Hyperlink"/>
            <w:noProof/>
          </w:rPr>
          <w:t>Hình 2</w:t>
        </w:r>
        <w:r w:rsidR="00582E7E" w:rsidRPr="006B0D49">
          <w:rPr>
            <w:rStyle w:val="Hyperlink"/>
            <w:noProof/>
          </w:rPr>
          <w:noBreakHyphen/>
          <w:t>8: Mô hình use case Quản lý tài chính</w:t>
        </w:r>
        <w:r w:rsidR="00582E7E">
          <w:rPr>
            <w:noProof/>
            <w:webHidden/>
          </w:rPr>
          <w:tab/>
        </w:r>
        <w:r w:rsidR="00582E7E">
          <w:rPr>
            <w:noProof/>
            <w:webHidden/>
          </w:rPr>
          <w:fldChar w:fldCharType="begin"/>
        </w:r>
        <w:r w:rsidR="00582E7E">
          <w:rPr>
            <w:noProof/>
            <w:webHidden/>
          </w:rPr>
          <w:instrText xml:space="preserve"> PAGEREF _Toc510577567 \h </w:instrText>
        </w:r>
        <w:r w:rsidR="00582E7E">
          <w:rPr>
            <w:noProof/>
            <w:webHidden/>
          </w:rPr>
        </w:r>
        <w:r w:rsidR="00582E7E">
          <w:rPr>
            <w:noProof/>
            <w:webHidden/>
          </w:rPr>
          <w:fldChar w:fldCharType="separate"/>
        </w:r>
        <w:r w:rsidR="00582E7E">
          <w:rPr>
            <w:noProof/>
            <w:webHidden/>
          </w:rPr>
          <w:t>37</w:t>
        </w:r>
        <w:r w:rsidR="00582E7E">
          <w:rPr>
            <w:noProof/>
            <w:webHidden/>
          </w:rPr>
          <w:fldChar w:fldCharType="end"/>
        </w:r>
      </w:hyperlink>
    </w:p>
    <w:p w14:paraId="462136E1" w14:textId="73138F2B" w:rsidR="00582E7E" w:rsidRDefault="00E545B0">
      <w:pPr>
        <w:pStyle w:val="TableofFigures"/>
        <w:tabs>
          <w:tab w:val="right" w:leader="dot" w:pos="8777"/>
        </w:tabs>
        <w:rPr>
          <w:rFonts w:asciiTheme="minorHAnsi" w:eastAsiaTheme="minorEastAsia" w:hAnsiTheme="minorHAnsi" w:cstheme="minorBidi"/>
          <w:noProof/>
          <w:sz w:val="22"/>
          <w:szCs w:val="22"/>
        </w:rPr>
      </w:pPr>
      <w:hyperlink w:anchor="_Toc510577568" w:history="1">
        <w:r w:rsidR="00582E7E" w:rsidRPr="006B0D49">
          <w:rPr>
            <w:rStyle w:val="Hyperlink"/>
            <w:noProof/>
          </w:rPr>
          <w:t>Hình 2</w:t>
        </w:r>
        <w:r w:rsidR="00582E7E" w:rsidRPr="006B0D49">
          <w:rPr>
            <w:rStyle w:val="Hyperlink"/>
            <w:noProof/>
          </w:rPr>
          <w:noBreakHyphen/>
          <w:t>9: Mô hình use case Quản lý kế hoạch – báo cáo</w:t>
        </w:r>
        <w:r w:rsidR="00582E7E">
          <w:rPr>
            <w:noProof/>
            <w:webHidden/>
          </w:rPr>
          <w:tab/>
        </w:r>
        <w:r w:rsidR="00582E7E">
          <w:rPr>
            <w:noProof/>
            <w:webHidden/>
          </w:rPr>
          <w:fldChar w:fldCharType="begin"/>
        </w:r>
        <w:r w:rsidR="00582E7E">
          <w:rPr>
            <w:noProof/>
            <w:webHidden/>
          </w:rPr>
          <w:instrText xml:space="preserve"> PAGEREF _Toc510577568 \h </w:instrText>
        </w:r>
        <w:r w:rsidR="00582E7E">
          <w:rPr>
            <w:noProof/>
            <w:webHidden/>
          </w:rPr>
        </w:r>
        <w:r w:rsidR="00582E7E">
          <w:rPr>
            <w:noProof/>
            <w:webHidden/>
          </w:rPr>
          <w:fldChar w:fldCharType="separate"/>
        </w:r>
        <w:r w:rsidR="00582E7E">
          <w:rPr>
            <w:noProof/>
            <w:webHidden/>
          </w:rPr>
          <w:t>43</w:t>
        </w:r>
        <w:r w:rsidR="00582E7E">
          <w:rPr>
            <w:noProof/>
            <w:webHidden/>
          </w:rPr>
          <w:fldChar w:fldCharType="end"/>
        </w:r>
      </w:hyperlink>
    </w:p>
    <w:p w14:paraId="7AD3F525" w14:textId="177E4034" w:rsidR="0089460E" w:rsidRDefault="00291721" w:rsidP="009741A6">
      <w:pPr>
        <w:tabs>
          <w:tab w:val="center" w:pos="6379"/>
        </w:tabs>
        <w:spacing w:after="200" w:line="360" w:lineRule="auto"/>
        <w:rPr>
          <w:sz w:val="26"/>
          <w:szCs w:val="26"/>
        </w:rPr>
      </w:pPr>
      <w:r>
        <w:rPr>
          <w:sz w:val="26"/>
          <w:szCs w:val="26"/>
        </w:rPr>
        <w:fldChar w:fldCharType="end"/>
      </w:r>
    </w:p>
    <w:p w14:paraId="1BBAEA09" w14:textId="4097A170" w:rsidR="006D4203" w:rsidRDefault="0089460E" w:rsidP="0089460E">
      <w:pPr>
        <w:spacing w:after="200" w:line="276" w:lineRule="auto"/>
        <w:rPr>
          <w:sz w:val="26"/>
          <w:szCs w:val="26"/>
        </w:rPr>
      </w:pPr>
      <w:r>
        <w:rPr>
          <w:sz w:val="26"/>
          <w:szCs w:val="26"/>
        </w:rPr>
        <w:br w:type="page"/>
      </w:r>
    </w:p>
    <w:p w14:paraId="43085E74" w14:textId="132FFAFF" w:rsidR="00510AE9" w:rsidRDefault="00845F1F" w:rsidP="008F5065">
      <w:pPr>
        <w:pStyle w:val="Heading1"/>
      </w:pPr>
      <w:bookmarkStart w:id="14" w:name="_Toc510577523"/>
      <w:r>
        <w:lastRenderedPageBreak/>
        <w:t xml:space="preserve">KHẢO SÁT VÀ </w:t>
      </w:r>
      <w:r w:rsidR="00510AE9">
        <w:t>MÔ TẢ YÊU CẦU BÀI TOÁN</w:t>
      </w:r>
      <w:bookmarkEnd w:id="14"/>
    </w:p>
    <w:p w14:paraId="263D2A89" w14:textId="77802C58" w:rsidR="00510AE9" w:rsidRDefault="00A13F73" w:rsidP="00510AE9">
      <w:pPr>
        <w:pStyle w:val="Heading2"/>
      </w:pPr>
      <w:bookmarkStart w:id="15" w:name="_Toc510577524"/>
      <w:r>
        <w:t>Khảo sát</w:t>
      </w:r>
      <w:bookmarkEnd w:id="15"/>
    </w:p>
    <w:p w14:paraId="1DBE05D4" w14:textId="77777777" w:rsidR="00510AE9" w:rsidRDefault="00510AE9" w:rsidP="00510AE9">
      <w:pPr>
        <w:pStyle w:val="Nidungvnbn"/>
      </w:pPr>
      <w:r>
        <w:t>Nhà hàng Hương Phố là một nhà hàng nổi tiếng đã được nhiều người biết tới từ rất lâu ở đường Phan Văn Trị thuộc thành phố Hồ Chí Minh. Nhà hàng gồm hai tòa nhà được thiết kế với hai tầng quay ra mặt đường đối diện nhau qua đường chính Phan Văn Trị, có hầm để xe cho khách đi xe máy và cả xe hơi. Điểm đặc biệt khiến nhà hàng Hương Phố khác biệt với các nhà hàng khác đó chính là cây cầu để bắc qua hai tòa nhà, giúp cho khách có thể đi qua lại giữ hai tòa nhà một cách dễ dàng, tránh phải đi qua đường nguy hiểm vào giờ cao điểm.</w:t>
      </w:r>
    </w:p>
    <w:p w14:paraId="1DF26AE9" w14:textId="77777777" w:rsidR="00510AE9" w:rsidRDefault="00510AE9" w:rsidP="00510AE9">
      <w:pPr>
        <w:pStyle w:val="Nidungvnbn"/>
      </w:pPr>
      <w:r>
        <w:t>Nhà hàng có hai tầng, với cách bài trí với không gian rộng lớn. Mỗi tầng sẽ có hàng lang, mỗi phòng được cách nhau một khoảng nhất định, mỗi phòng bên trong sẽ có diện tích rộng lớn, với gồm những dãy bàn dọc với nhau và một sân khấu lớn ở cuối phòng. Bên trong các phòng sẽ có một quầy bar nhỏ để cho khách hàng có thể đế thưởng thức café, rượu các loại tại quầy, hoặc nếu muốn yên tĩnh khách có thể lên sân thượng phía trên để ngắm cảnh đường phố và phi trường sân bay với một quán café riêng biệt bên trên.</w:t>
      </w:r>
    </w:p>
    <w:p w14:paraId="77FC3EC3" w14:textId="77777777" w:rsidR="00510AE9" w:rsidRDefault="00510AE9" w:rsidP="00510AE9">
      <w:pPr>
        <w:pStyle w:val="Nidungvnbn"/>
      </w:pPr>
      <w:r>
        <w:t>Mỗi tầng của nhà hàng bao gồm hai phòng thường và một phòng vip, hai phòng thường mỗi phòng 20-30 bàn cho việc tổ chức sinh nhật, những buổi tất niên nhỏ. Còn phòng vip từ 60-100 bàn với quy mô cho tổ chức đám cưới, tiệc họp mặt, hội thảo nghiên cứu.</w:t>
      </w:r>
    </w:p>
    <w:p w14:paraId="31A73AE6" w14:textId="235655BD" w:rsidR="0058367E" w:rsidRDefault="00510AE9" w:rsidP="0089460E">
      <w:pPr>
        <w:pStyle w:val="Nidungvnbn"/>
      </w:pPr>
      <w:r>
        <w:t xml:space="preserve">Tổ chức nhà hàng có: </w:t>
      </w:r>
      <w:r w:rsidR="006518C4">
        <w:t>1 giám đ</w:t>
      </w:r>
      <w:r w:rsidR="00C054BC">
        <w:t xml:space="preserve">ốc, </w:t>
      </w:r>
      <w:r>
        <w:t xml:space="preserve">2 thu ngân, </w:t>
      </w:r>
      <w:r w:rsidR="0058367E">
        <w:t>2</w:t>
      </w:r>
      <w:r>
        <w:t xml:space="preserve"> quản lý</w:t>
      </w:r>
      <w:r w:rsidR="0058367E">
        <w:t xml:space="preserve"> (trưởng và phó)</w:t>
      </w:r>
      <w:r>
        <w:t xml:space="preserve">, </w:t>
      </w:r>
      <w:r w:rsidR="00E66DBE">
        <w:t>4</w:t>
      </w:r>
      <w:r>
        <w:t xml:space="preserve"> </w:t>
      </w:r>
      <w:r w:rsidR="00E66DBE">
        <w:t>lễ</w:t>
      </w:r>
      <w:r>
        <w:t xml:space="preserve"> tân và </w:t>
      </w:r>
      <w:r w:rsidR="009612D2">
        <w:t>hơn 50</w:t>
      </w:r>
      <w:r>
        <w:t xml:space="preserve"> </w:t>
      </w:r>
      <w:r w:rsidR="000819C0">
        <w:t xml:space="preserve">nhân viên khác </w:t>
      </w:r>
      <w:r>
        <w:t>khi có tổ chức tiệc ở cả hai nhà hàng.</w:t>
      </w:r>
    </w:p>
    <w:p w14:paraId="0BD3174C" w14:textId="764A11F7" w:rsidR="00510AE9" w:rsidRDefault="001E0ED9" w:rsidP="001E0ED9">
      <w:pPr>
        <w:pStyle w:val="Heading2"/>
      </w:pPr>
      <w:bookmarkStart w:id="16" w:name="_Toc510577525"/>
      <w:r>
        <w:lastRenderedPageBreak/>
        <w:t>Quy chế tổ chức nhà hàng</w:t>
      </w:r>
      <w:bookmarkEnd w:id="16"/>
    </w:p>
    <w:p w14:paraId="12A03369" w14:textId="2BC4D899" w:rsidR="001E0ED9" w:rsidRDefault="00D2511C" w:rsidP="00D2511C">
      <w:pPr>
        <w:pStyle w:val="Heading3"/>
      </w:pPr>
      <w:bookmarkStart w:id="17" w:name="_Toc510577526"/>
      <w:r>
        <w:t>Tổ chức bộ phận quản lý nhà hàng</w:t>
      </w:r>
      <w:bookmarkEnd w:id="17"/>
    </w:p>
    <w:p w14:paraId="39B634A2" w14:textId="4AC8AF01" w:rsidR="00D2511C" w:rsidRDefault="00D2511C" w:rsidP="00D2511C">
      <w:pPr>
        <w:pStyle w:val="Heading4"/>
      </w:pPr>
      <w:r>
        <w:t>Sơ đồ tổ chức</w:t>
      </w:r>
    </w:p>
    <w:p w14:paraId="34519B3B" w14:textId="77777777" w:rsidR="00D2511C" w:rsidRDefault="00D2511C" w:rsidP="00D2511C">
      <w:pPr>
        <w:keepNext/>
      </w:pPr>
      <w:r>
        <w:rPr>
          <w:noProof/>
        </w:rPr>
        <w:drawing>
          <wp:inline distT="0" distB="0" distL="0" distR="0" wp14:anchorId="394DF2DD" wp14:editId="2E0C3669">
            <wp:extent cx="5579745" cy="5561965"/>
            <wp:effectExtent l="0" t="0" r="190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5561965"/>
                    </a:xfrm>
                    <a:prstGeom prst="rect">
                      <a:avLst/>
                    </a:prstGeom>
                  </pic:spPr>
                </pic:pic>
              </a:graphicData>
            </a:graphic>
          </wp:inline>
        </w:drawing>
      </w:r>
    </w:p>
    <w:p w14:paraId="0FEE91C8" w14:textId="43B6D530" w:rsidR="00D2511C" w:rsidRPr="00D2511C" w:rsidRDefault="00D2511C" w:rsidP="00D2511C">
      <w:pPr>
        <w:pStyle w:val="Caption"/>
      </w:pPr>
      <w:bookmarkStart w:id="18" w:name="_Toc510577557"/>
      <w:r>
        <w:t xml:space="preserve">Hình </w:t>
      </w:r>
      <w:fldSimple w:instr=" STYLEREF 1 \s ">
        <w:r w:rsidR="00D42620">
          <w:rPr>
            <w:noProof/>
          </w:rPr>
          <w:t>1</w:t>
        </w:r>
      </w:fldSimple>
      <w:r w:rsidR="00D42620">
        <w:noBreakHyphen/>
      </w:r>
      <w:fldSimple w:instr=" SEQ Hình \* ARABIC \s 1 ">
        <w:r w:rsidR="00D42620">
          <w:rPr>
            <w:noProof/>
          </w:rPr>
          <w:t>1</w:t>
        </w:r>
      </w:fldSimple>
      <w:r>
        <w:t>: Sơ đồ tổ chức của nhà hàng</w:t>
      </w:r>
      <w:bookmarkEnd w:id="18"/>
    </w:p>
    <w:p w14:paraId="1E2011EC" w14:textId="72A6D865" w:rsidR="001E0ED9" w:rsidRDefault="00D2511C" w:rsidP="001E0ED9">
      <w:pPr>
        <w:pStyle w:val="Heading4"/>
      </w:pPr>
      <w:r>
        <w:t>Mô tả chi tiết công việc của các bộ phận</w:t>
      </w:r>
      <w:r w:rsidR="003E5E77">
        <w:t xml:space="preserve"> chính</w:t>
      </w:r>
    </w:p>
    <w:p w14:paraId="01207FF4" w14:textId="0DB77E89" w:rsidR="00D2511C" w:rsidRDefault="00D2511C" w:rsidP="00D51D8C">
      <w:pPr>
        <w:pStyle w:val="Nidungvnbn"/>
      </w:pPr>
      <w:r w:rsidRPr="001F5B85">
        <w:rPr>
          <w:b/>
        </w:rPr>
        <w:t xml:space="preserve">Bộ phận </w:t>
      </w:r>
      <w:r w:rsidR="004813C1" w:rsidRPr="001F5B85">
        <w:rPr>
          <w:b/>
        </w:rPr>
        <w:t>q</w:t>
      </w:r>
      <w:r w:rsidRPr="001F5B85">
        <w:rPr>
          <w:b/>
        </w:rPr>
        <w:t>uản lý nhà hàng</w:t>
      </w:r>
      <w:r w:rsidR="00D51D8C">
        <w:t>:</w:t>
      </w:r>
    </w:p>
    <w:p w14:paraId="0F9D6C12" w14:textId="2052CCED" w:rsidR="00D51D8C" w:rsidRDefault="00D51D8C" w:rsidP="00D51D8C">
      <w:pPr>
        <w:pStyle w:val="Nidungvnbn"/>
        <w:numPr>
          <w:ilvl w:val="0"/>
          <w:numId w:val="42"/>
        </w:numPr>
        <w:ind w:left="1080"/>
      </w:pPr>
      <w:r>
        <w:t>Theo dõi nhân sự trực thuộc, đề xuất tuyển dụng, cùng với phòng nhân sự tổ chức phỏng vấn, đánh giá ứng viên.</w:t>
      </w:r>
    </w:p>
    <w:p w14:paraId="238C5FF0" w14:textId="5656CF6B" w:rsidR="00D51D8C" w:rsidRDefault="00D51D8C" w:rsidP="00D51D8C">
      <w:pPr>
        <w:pStyle w:val="Nidungvnbn"/>
        <w:numPr>
          <w:ilvl w:val="0"/>
          <w:numId w:val="42"/>
        </w:numPr>
        <w:ind w:left="1080"/>
      </w:pPr>
      <w:r>
        <w:t>Tổ chức huấn luyện, kèm cặp nhân viên mới và đào tạo huấn luyện định kỳ theo quy định của nhà hàng.</w:t>
      </w:r>
    </w:p>
    <w:p w14:paraId="5B601077" w14:textId="11830F15" w:rsidR="00D51D8C" w:rsidRDefault="00D51D8C" w:rsidP="00D51D8C">
      <w:pPr>
        <w:pStyle w:val="Nidungvnbn"/>
        <w:numPr>
          <w:ilvl w:val="0"/>
          <w:numId w:val="42"/>
        </w:numPr>
        <w:ind w:left="1080"/>
      </w:pPr>
      <w:r>
        <w:lastRenderedPageBreak/>
        <w:t>Đánh giá nhân viên thử việc, ra quyết định ký hoặc không ký hợp đồng chính thức với nhân viên đã qua thời gian thử việc.</w:t>
      </w:r>
    </w:p>
    <w:p w14:paraId="6BE662F5" w14:textId="5349224F" w:rsidR="00D51D8C" w:rsidRDefault="00D51D8C" w:rsidP="00D51D8C">
      <w:pPr>
        <w:pStyle w:val="Nidungvnbn"/>
        <w:numPr>
          <w:ilvl w:val="0"/>
          <w:numId w:val="42"/>
        </w:numPr>
        <w:ind w:left="1080"/>
      </w:pPr>
      <w:r>
        <w:t>Tổ chức đánh giá công việc của toàn bộ nhân viên hàng tháng.</w:t>
      </w:r>
    </w:p>
    <w:p w14:paraId="37B6212B" w14:textId="0E5B4393" w:rsidR="00D51D8C" w:rsidRDefault="00D51D8C" w:rsidP="00D51D8C">
      <w:pPr>
        <w:pStyle w:val="Nidungvnbn"/>
        <w:numPr>
          <w:ilvl w:val="0"/>
          <w:numId w:val="42"/>
        </w:numPr>
        <w:ind w:left="1080"/>
      </w:pPr>
      <w:r>
        <w:t>Giải quyết các công việc phát sinh, các yêu cầu của khách mà NV không giải được trong quá trình phục vụ khách.</w:t>
      </w:r>
    </w:p>
    <w:p w14:paraId="7A71F109" w14:textId="3DF615B3" w:rsidR="00D51D8C" w:rsidRDefault="00D51D8C" w:rsidP="00D51D8C">
      <w:pPr>
        <w:pStyle w:val="Nidungvnbn"/>
        <w:numPr>
          <w:ilvl w:val="0"/>
          <w:numId w:val="42"/>
        </w:numPr>
        <w:ind w:left="1080"/>
      </w:pPr>
      <w:r>
        <w:t>Báo cáo giám đốc điều hành các ý kiến phản ánh của khách hàng.</w:t>
      </w:r>
    </w:p>
    <w:p w14:paraId="24AB3F1C" w14:textId="147F8224" w:rsidR="00141BD4" w:rsidRDefault="00141BD4" w:rsidP="00D51D8C">
      <w:pPr>
        <w:pStyle w:val="Nidungvnbn"/>
        <w:numPr>
          <w:ilvl w:val="0"/>
          <w:numId w:val="42"/>
        </w:numPr>
        <w:ind w:left="1080"/>
      </w:pPr>
      <w:r>
        <w:t>Đánh giá hoạt động của nhân viên, từ đó có quyết định thưởng phạt.</w:t>
      </w:r>
    </w:p>
    <w:p w14:paraId="45DA7D89" w14:textId="27E0FACD" w:rsidR="00D51D8C" w:rsidRDefault="00D51D8C" w:rsidP="00D51D8C">
      <w:pPr>
        <w:pStyle w:val="Nidungvnbn"/>
        <w:numPr>
          <w:ilvl w:val="0"/>
          <w:numId w:val="42"/>
        </w:numPr>
        <w:ind w:left="1080"/>
      </w:pPr>
      <w:r>
        <w:t>Lập kế hoạch công tác tuần, tháng và chuyển kế hoạch cho giám đốc điều hành.</w:t>
      </w:r>
    </w:p>
    <w:p w14:paraId="7D024C1B" w14:textId="0BF6A792" w:rsidR="00D51D8C" w:rsidRDefault="00D51D8C" w:rsidP="00D51D8C">
      <w:pPr>
        <w:pStyle w:val="Nidungvnbn"/>
        <w:numPr>
          <w:ilvl w:val="0"/>
          <w:numId w:val="42"/>
        </w:numPr>
        <w:ind w:left="1080"/>
      </w:pPr>
      <w:r>
        <w:t>Quản lý toàn bộ tài sản được giao: trang thiết bị, vật tư.</w:t>
      </w:r>
    </w:p>
    <w:p w14:paraId="314A232B" w14:textId="42CAEF41" w:rsidR="00D51D8C" w:rsidRDefault="00D51D8C" w:rsidP="00D51D8C">
      <w:pPr>
        <w:pStyle w:val="Nidungvnbn"/>
        <w:numPr>
          <w:ilvl w:val="0"/>
          <w:numId w:val="42"/>
        </w:numPr>
        <w:ind w:left="1080"/>
      </w:pPr>
      <w:r>
        <w:t>Đề xuất các sáng kiến cải tiến, nâng cao chất lượng dịch vụ nhà hàng.</w:t>
      </w:r>
    </w:p>
    <w:p w14:paraId="162F1119" w14:textId="41062BD2" w:rsidR="00D2511C" w:rsidRDefault="00D2511C" w:rsidP="00D51D8C">
      <w:pPr>
        <w:pStyle w:val="Nidungvnbn"/>
      </w:pPr>
      <w:r w:rsidRPr="001F5B85">
        <w:rPr>
          <w:b/>
        </w:rPr>
        <w:t>Bộ phận lễ tân</w:t>
      </w:r>
      <w:r w:rsidR="00D51D8C">
        <w:t>:</w:t>
      </w:r>
    </w:p>
    <w:p w14:paraId="24CBFF37" w14:textId="147FAF80" w:rsidR="00D51D8C" w:rsidRDefault="00D51D8C" w:rsidP="001F5B85">
      <w:pPr>
        <w:pStyle w:val="Nidungvnbn"/>
        <w:numPr>
          <w:ilvl w:val="0"/>
          <w:numId w:val="42"/>
        </w:numPr>
        <w:ind w:left="1080"/>
      </w:pPr>
      <w:r>
        <w:t>Tiếp đón khách tại khu vực ra vào</w:t>
      </w:r>
      <w:r w:rsidR="001F5B85">
        <w:t>.</w:t>
      </w:r>
    </w:p>
    <w:p w14:paraId="44BFF41C" w14:textId="5CBEB6D6" w:rsidR="001F5B85" w:rsidRDefault="001F5B85" w:rsidP="001F5B85">
      <w:pPr>
        <w:pStyle w:val="Nidungvnbn"/>
        <w:numPr>
          <w:ilvl w:val="0"/>
          <w:numId w:val="42"/>
        </w:numPr>
        <w:ind w:left="1080"/>
      </w:pPr>
      <w:r>
        <w:t>Tư vấn các đặc điểm của nhà hàng cho khách.</w:t>
      </w:r>
    </w:p>
    <w:p w14:paraId="1B79199E" w14:textId="531FEFDE" w:rsidR="001F5B85" w:rsidRDefault="001F5B85" w:rsidP="001F5B85">
      <w:pPr>
        <w:pStyle w:val="Nidungvnbn"/>
        <w:numPr>
          <w:ilvl w:val="0"/>
          <w:numId w:val="42"/>
        </w:numPr>
        <w:ind w:left="1080"/>
      </w:pPr>
      <w:r>
        <w:t>Dẫn khách vào bàn hoặc lên phòng.</w:t>
      </w:r>
    </w:p>
    <w:p w14:paraId="0B41F35D" w14:textId="6FA2996E" w:rsidR="001F5B85" w:rsidRDefault="001F5B85" w:rsidP="001F5B85">
      <w:pPr>
        <w:pStyle w:val="Nidungvnbn"/>
        <w:numPr>
          <w:ilvl w:val="0"/>
          <w:numId w:val="42"/>
        </w:numPr>
        <w:ind w:left="1080"/>
      </w:pPr>
      <w:r>
        <w:t>Tiếp nhận các thông tin đặt bàn và thực hiện theo quy định đặt bàn.</w:t>
      </w:r>
    </w:p>
    <w:p w14:paraId="4BE4F657" w14:textId="0F6037DB" w:rsidR="001F5B85" w:rsidRDefault="001F5B85" w:rsidP="001F5B85">
      <w:pPr>
        <w:pStyle w:val="Nidungvnbn"/>
        <w:numPr>
          <w:ilvl w:val="0"/>
          <w:numId w:val="42"/>
        </w:numPr>
        <w:ind w:left="1080"/>
      </w:pPr>
      <w:r>
        <w:t>Cuối ngày báo cáo hoạt động cho quản lý nhà hàng.</w:t>
      </w:r>
    </w:p>
    <w:p w14:paraId="699F5659" w14:textId="794B8EDE" w:rsidR="00D2511C" w:rsidRDefault="00D2511C" w:rsidP="00D51D8C">
      <w:pPr>
        <w:pStyle w:val="Nidungvnbn"/>
      </w:pPr>
      <w:r w:rsidRPr="001F5B85">
        <w:rPr>
          <w:b/>
        </w:rPr>
        <w:t>Bộ phận phục vụ bàn</w:t>
      </w:r>
      <w:r w:rsidR="00D51D8C">
        <w:t>:</w:t>
      </w:r>
    </w:p>
    <w:p w14:paraId="62B4D155" w14:textId="109369BE" w:rsidR="001F5B85" w:rsidRDefault="001F5B85" w:rsidP="001F5B85">
      <w:pPr>
        <w:pStyle w:val="Nidungvnbn"/>
        <w:numPr>
          <w:ilvl w:val="0"/>
          <w:numId w:val="42"/>
        </w:numPr>
        <w:ind w:left="1080"/>
      </w:pPr>
      <w:r>
        <w:t>Tiếp khách, tư vấn có món ăn, đồ uống, ghi order, thực hiện thanh toán.</w:t>
      </w:r>
    </w:p>
    <w:p w14:paraId="765CA816" w14:textId="0382A914" w:rsidR="001F5B85" w:rsidRDefault="001F5B85" w:rsidP="001F5B85">
      <w:pPr>
        <w:pStyle w:val="Nidungvnbn"/>
        <w:numPr>
          <w:ilvl w:val="0"/>
          <w:numId w:val="42"/>
        </w:numPr>
        <w:ind w:left="1080"/>
      </w:pPr>
      <w:r>
        <w:t>Phân công công việc cho nhân viên.</w:t>
      </w:r>
    </w:p>
    <w:p w14:paraId="469D1D23" w14:textId="207F6239" w:rsidR="001F5B85" w:rsidRDefault="001F5B85" w:rsidP="001F5B85">
      <w:pPr>
        <w:pStyle w:val="Nidungvnbn"/>
        <w:numPr>
          <w:ilvl w:val="0"/>
          <w:numId w:val="42"/>
        </w:numPr>
        <w:ind w:left="1080"/>
      </w:pPr>
      <w:r>
        <w:t>Điều động nhân viên phục vụ thực hiện công việc.</w:t>
      </w:r>
    </w:p>
    <w:p w14:paraId="51E7D748" w14:textId="52F20940" w:rsidR="001F5B85" w:rsidRDefault="001F5B85" w:rsidP="001F5B85">
      <w:pPr>
        <w:pStyle w:val="Nidungvnbn"/>
        <w:numPr>
          <w:ilvl w:val="0"/>
          <w:numId w:val="42"/>
        </w:numPr>
        <w:ind w:left="1080"/>
      </w:pPr>
      <w:r>
        <w:t>Đánh giá công việc nhân viên.</w:t>
      </w:r>
    </w:p>
    <w:p w14:paraId="2A59ABD3" w14:textId="7DB29EF9" w:rsidR="001F5B85" w:rsidRDefault="001F5B85" w:rsidP="001F5B85">
      <w:pPr>
        <w:pStyle w:val="Nidungvnbn"/>
        <w:numPr>
          <w:ilvl w:val="0"/>
          <w:numId w:val="42"/>
        </w:numPr>
        <w:ind w:left="1080"/>
      </w:pPr>
      <w:r>
        <w:t>Báo cáo các tình huống không có chuyên môn giải quyết xảy ra với quản lý nhà hàng.</w:t>
      </w:r>
    </w:p>
    <w:p w14:paraId="4889B17D" w14:textId="10A096AE" w:rsidR="001F5B85" w:rsidRDefault="001F5B85" w:rsidP="001F5B85">
      <w:pPr>
        <w:pStyle w:val="Nidungvnbn"/>
        <w:numPr>
          <w:ilvl w:val="0"/>
          <w:numId w:val="42"/>
        </w:numPr>
        <w:ind w:left="1080"/>
      </w:pPr>
      <w:r>
        <w:t>Hướng dẫn nghiệp vụ cho nhân viên thực hiện đúng theo quy định của nhà hàng.</w:t>
      </w:r>
    </w:p>
    <w:p w14:paraId="6CEE403A" w14:textId="14E4CF62" w:rsidR="00D2511C" w:rsidRDefault="001F5B85" w:rsidP="00D2511C">
      <w:pPr>
        <w:pStyle w:val="Nidungvnbn"/>
        <w:numPr>
          <w:ilvl w:val="0"/>
          <w:numId w:val="42"/>
        </w:numPr>
        <w:ind w:left="1080"/>
      </w:pPr>
      <w:r>
        <w:t>Báo cáo công việc hàng ngày cho quản lý nhà hàng.</w:t>
      </w:r>
    </w:p>
    <w:p w14:paraId="51B23440" w14:textId="28F4AF7B" w:rsidR="00D2511C" w:rsidRDefault="003E5E77" w:rsidP="003E5E77">
      <w:pPr>
        <w:pStyle w:val="Heading3"/>
      </w:pPr>
      <w:bookmarkStart w:id="19" w:name="_Toc510577527"/>
      <w:r>
        <w:lastRenderedPageBreak/>
        <w:t>Tổ chức bộ phận bếp</w:t>
      </w:r>
      <w:bookmarkEnd w:id="19"/>
    </w:p>
    <w:p w14:paraId="4DFCC318" w14:textId="74DC0292" w:rsidR="003E5E77" w:rsidRDefault="003E5E77" w:rsidP="003E5E77">
      <w:pPr>
        <w:pStyle w:val="Heading4"/>
      </w:pPr>
      <w:r>
        <w:t>Sơ đồ tổ chức</w:t>
      </w:r>
    </w:p>
    <w:p w14:paraId="4E9CED72" w14:textId="77777777" w:rsidR="003E5E77" w:rsidRDefault="003E5E77" w:rsidP="00F36930">
      <w:pPr>
        <w:keepNext/>
        <w:jc w:val="center"/>
      </w:pPr>
      <w:r>
        <w:rPr>
          <w:noProof/>
        </w:rPr>
        <w:drawing>
          <wp:inline distT="0" distB="0" distL="0" distR="0" wp14:anchorId="285113F9" wp14:editId="0AAAEF54">
            <wp:extent cx="3676650" cy="33173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a.png"/>
                    <pic:cNvPicPr/>
                  </pic:nvPicPr>
                  <pic:blipFill rotWithShape="1">
                    <a:blip r:embed="rId13">
                      <a:extLst>
                        <a:ext uri="{28A0092B-C50C-407E-A947-70E740481C1C}">
                          <a14:useLocalDpi xmlns:a14="http://schemas.microsoft.com/office/drawing/2010/main" val="0"/>
                        </a:ext>
                      </a:extLst>
                    </a:blip>
                    <a:srcRect b="10926"/>
                    <a:stretch/>
                  </pic:blipFill>
                  <pic:spPr bwMode="auto">
                    <a:xfrm>
                      <a:off x="0" y="0"/>
                      <a:ext cx="3677163" cy="3317822"/>
                    </a:xfrm>
                    <a:prstGeom prst="rect">
                      <a:avLst/>
                    </a:prstGeom>
                    <a:ln>
                      <a:noFill/>
                    </a:ln>
                    <a:extLst>
                      <a:ext uri="{53640926-AAD7-44D8-BBD7-CCE9431645EC}">
                        <a14:shadowObscured xmlns:a14="http://schemas.microsoft.com/office/drawing/2010/main"/>
                      </a:ext>
                    </a:extLst>
                  </pic:spPr>
                </pic:pic>
              </a:graphicData>
            </a:graphic>
          </wp:inline>
        </w:drawing>
      </w:r>
    </w:p>
    <w:p w14:paraId="375B97A5" w14:textId="674B9DCE" w:rsidR="003E5E77" w:rsidRPr="003E5E77" w:rsidRDefault="003E5E77" w:rsidP="00F36930">
      <w:pPr>
        <w:pStyle w:val="Caption"/>
      </w:pPr>
      <w:bookmarkStart w:id="20" w:name="_Toc510577558"/>
      <w:r>
        <w:t xml:space="preserve">Hình </w:t>
      </w:r>
      <w:fldSimple w:instr=" STYLEREF 1 \s ">
        <w:r w:rsidR="00D42620">
          <w:rPr>
            <w:noProof/>
          </w:rPr>
          <w:t>1</w:t>
        </w:r>
      </w:fldSimple>
      <w:r w:rsidR="00D42620">
        <w:noBreakHyphen/>
      </w:r>
      <w:fldSimple w:instr=" SEQ Hình \* ARABIC \s 1 ">
        <w:r w:rsidR="00D42620">
          <w:rPr>
            <w:noProof/>
          </w:rPr>
          <w:t>2</w:t>
        </w:r>
      </w:fldSimple>
      <w:r>
        <w:t>:</w:t>
      </w:r>
      <w:r w:rsidR="007E7EFB">
        <w:t xml:space="preserve"> Sơ đồ tổ chức bộ phận bếp</w:t>
      </w:r>
      <w:bookmarkEnd w:id="20"/>
    </w:p>
    <w:p w14:paraId="098A226E" w14:textId="04C6CF2A" w:rsidR="003C076B" w:rsidRDefault="003C076B" w:rsidP="003C076B">
      <w:pPr>
        <w:pStyle w:val="Heading4"/>
      </w:pPr>
      <w:r w:rsidRPr="003C076B">
        <w:t>Mô tả chi tiết công việc của các bộ phận chính</w:t>
      </w:r>
    </w:p>
    <w:p w14:paraId="7EFA9A32" w14:textId="4F15F77C" w:rsidR="003C076B" w:rsidRDefault="003C076B" w:rsidP="00D54332">
      <w:pPr>
        <w:pStyle w:val="Nidungvnbn"/>
      </w:pPr>
      <w:r w:rsidRPr="00D54332">
        <w:rPr>
          <w:b/>
        </w:rPr>
        <w:t>Bếp trưởng</w:t>
      </w:r>
      <w:r w:rsidR="00D54332">
        <w:t>:</w:t>
      </w:r>
    </w:p>
    <w:p w14:paraId="0558131A" w14:textId="39D941B7" w:rsidR="003C076B" w:rsidRDefault="003C076B" w:rsidP="003840DC">
      <w:pPr>
        <w:pStyle w:val="Nidungvnbn"/>
        <w:numPr>
          <w:ilvl w:val="0"/>
          <w:numId w:val="42"/>
        </w:numPr>
        <w:ind w:left="1080"/>
      </w:pPr>
      <w:r>
        <w:t>Kiểm tra nhiên liệu, thực phẩm tồn để xác định số lượng hàng hóa, nguyên liệu cần nhập.</w:t>
      </w:r>
    </w:p>
    <w:p w14:paraId="5EBAD874" w14:textId="34B03968" w:rsidR="003C076B" w:rsidRDefault="003C076B" w:rsidP="003840DC">
      <w:pPr>
        <w:pStyle w:val="Nidungvnbn"/>
        <w:numPr>
          <w:ilvl w:val="0"/>
          <w:numId w:val="42"/>
        </w:numPr>
        <w:ind w:left="1080"/>
      </w:pPr>
      <w:r>
        <w:t>Thông báo các món ăn phục vụ cho các nhân viên năm rõ</w:t>
      </w:r>
    </w:p>
    <w:p w14:paraId="6797078C" w14:textId="0CD75943" w:rsidR="003C076B" w:rsidRDefault="003C076B" w:rsidP="003840DC">
      <w:pPr>
        <w:pStyle w:val="Nidungvnbn"/>
        <w:numPr>
          <w:ilvl w:val="0"/>
          <w:numId w:val="42"/>
        </w:numPr>
        <w:ind w:left="1080"/>
      </w:pPr>
      <w:r>
        <w:t>Bố trí công việc hằng ngày trong nhà bếp, chỉ đạo, điều hàng toàn bộ nhân viên bếp.</w:t>
      </w:r>
    </w:p>
    <w:p w14:paraId="3C8825EC" w14:textId="2A8A9FE2" w:rsidR="003C076B" w:rsidRDefault="003C076B" w:rsidP="003840DC">
      <w:pPr>
        <w:pStyle w:val="Nidungvnbn"/>
        <w:numPr>
          <w:ilvl w:val="0"/>
          <w:numId w:val="42"/>
        </w:numPr>
        <w:ind w:left="1080"/>
      </w:pPr>
      <w:r>
        <w:t>Tư vấn món ăn cho khách hàng nếu có yêu cầu.</w:t>
      </w:r>
    </w:p>
    <w:p w14:paraId="23245FE5" w14:textId="28323785" w:rsidR="003C076B" w:rsidRDefault="003C076B" w:rsidP="003840DC">
      <w:pPr>
        <w:pStyle w:val="Nidungvnbn"/>
        <w:numPr>
          <w:ilvl w:val="0"/>
          <w:numId w:val="42"/>
        </w:numPr>
        <w:ind w:left="1080"/>
      </w:pPr>
      <w:r>
        <w:t>Tiếp nhận order của khách hàng</w:t>
      </w:r>
    </w:p>
    <w:p w14:paraId="29889F91" w14:textId="133813D4" w:rsidR="003C076B" w:rsidRDefault="003C076B" w:rsidP="003840DC">
      <w:pPr>
        <w:pStyle w:val="Nidungvnbn"/>
        <w:numPr>
          <w:ilvl w:val="0"/>
          <w:numId w:val="42"/>
        </w:numPr>
        <w:ind w:left="1080"/>
      </w:pPr>
      <w:r>
        <w:t>Hỗ trợ nhân viên khi nhân viên gặp khó khăn.</w:t>
      </w:r>
    </w:p>
    <w:p w14:paraId="695D71B2" w14:textId="5E2222DC" w:rsidR="003C076B" w:rsidRDefault="003C076B" w:rsidP="003840DC">
      <w:pPr>
        <w:pStyle w:val="Nidungvnbn"/>
        <w:numPr>
          <w:ilvl w:val="0"/>
          <w:numId w:val="42"/>
        </w:numPr>
        <w:ind w:left="1080"/>
      </w:pPr>
      <w:r>
        <w:t>Kiểm tra, giám sát quá trình nhân viên làm và chế biến món ăn.</w:t>
      </w:r>
    </w:p>
    <w:p w14:paraId="5EA03E31" w14:textId="6AC59991" w:rsidR="006B1D34" w:rsidRDefault="006B1D34" w:rsidP="003840DC">
      <w:pPr>
        <w:pStyle w:val="Nidungvnbn"/>
        <w:numPr>
          <w:ilvl w:val="0"/>
          <w:numId w:val="42"/>
        </w:numPr>
        <w:ind w:left="1080"/>
      </w:pPr>
      <w:r>
        <w:t>Khắc phục các sai sót của nhân viên.</w:t>
      </w:r>
    </w:p>
    <w:p w14:paraId="53A66A1D" w14:textId="370B93D9" w:rsidR="003C076B" w:rsidRDefault="003C076B" w:rsidP="003840DC">
      <w:pPr>
        <w:pStyle w:val="Nidungvnbn"/>
        <w:numPr>
          <w:ilvl w:val="0"/>
          <w:numId w:val="42"/>
        </w:numPr>
        <w:ind w:left="1080"/>
      </w:pPr>
      <w:r>
        <w:t>Kiểm tra số lượng, chất lượng món ăn, đảm bảo món ăn đã được chuẩn bị và chế biến theo đúng quy trình, thời gian, số lượng phù hợp yêu cầu về an toàn vệ sinh thực phẩm.</w:t>
      </w:r>
    </w:p>
    <w:p w14:paraId="5233B08A" w14:textId="5E09D26B" w:rsidR="003C076B" w:rsidRDefault="006B1D34" w:rsidP="003840DC">
      <w:pPr>
        <w:pStyle w:val="Nidungvnbn"/>
        <w:numPr>
          <w:ilvl w:val="0"/>
          <w:numId w:val="42"/>
        </w:numPr>
        <w:ind w:left="1080"/>
      </w:pPr>
      <w:r>
        <w:lastRenderedPageBreak/>
        <w:t>Giải quyết các trường hợp định lượng, chia, chuyển, trang trí thức ăn không đúng với yêu cầu của khách hàng, tiêu chuẩn của nhà hàng.</w:t>
      </w:r>
    </w:p>
    <w:p w14:paraId="39DA3913" w14:textId="1EF29CC3" w:rsidR="006B1D34" w:rsidRDefault="006B1D34" w:rsidP="003840DC">
      <w:pPr>
        <w:pStyle w:val="Nidungvnbn"/>
        <w:numPr>
          <w:ilvl w:val="0"/>
          <w:numId w:val="42"/>
        </w:numPr>
        <w:ind w:left="1080"/>
      </w:pPr>
      <w:r>
        <w:t>Kiểm tra hệ thống trang thiết bị trong khu vực bếp.</w:t>
      </w:r>
    </w:p>
    <w:p w14:paraId="5727679E" w14:textId="003E682A" w:rsidR="006B1D34" w:rsidRDefault="006B1D34" w:rsidP="003840DC">
      <w:pPr>
        <w:pStyle w:val="Nidungvnbn"/>
        <w:numPr>
          <w:ilvl w:val="0"/>
          <w:numId w:val="42"/>
        </w:numPr>
        <w:ind w:left="1080"/>
      </w:pPr>
      <w:r>
        <w:t>Tổng hợp các hóa đơn trong ngày, báo cáo chuyển cho thu ngân.</w:t>
      </w:r>
    </w:p>
    <w:p w14:paraId="752ECA7A" w14:textId="301A0B3B" w:rsidR="006B1D34" w:rsidRDefault="006B1D34" w:rsidP="003840DC">
      <w:pPr>
        <w:pStyle w:val="Nidungvnbn"/>
        <w:numPr>
          <w:ilvl w:val="0"/>
          <w:numId w:val="42"/>
        </w:numPr>
        <w:ind w:left="1080"/>
      </w:pPr>
      <w:r>
        <w:t>Đào tạo kỹ năng, nghiệp vụ cho nhân viên mới.</w:t>
      </w:r>
    </w:p>
    <w:p w14:paraId="722DA7CE" w14:textId="0271EC0D" w:rsidR="006B1D34" w:rsidRDefault="006B1D34" w:rsidP="003840DC">
      <w:pPr>
        <w:pStyle w:val="Nidungvnbn"/>
        <w:numPr>
          <w:ilvl w:val="0"/>
          <w:numId w:val="42"/>
        </w:numPr>
        <w:ind w:left="1080"/>
      </w:pPr>
      <w:r>
        <w:t>Đánh giá hoạt động của nhân viên, từ đó có quyết định thưởng phạt.</w:t>
      </w:r>
    </w:p>
    <w:p w14:paraId="4953437F" w14:textId="42B59A21" w:rsidR="006B1D34" w:rsidRDefault="005E34AA" w:rsidP="003840DC">
      <w:pPr>
        <w:pStyle w:val="Nidungvnbn"/>
        <w:numPr>
          <w:ilvl w:val="0"/>
          <w:numId w:val="42"/>
        </w:numPr>
        <w:ind w:left="1080"/>
      </w:pPr>
      <w:r>
        <w:t>Định kỳ mỗi tuần, mỗi tháng gửi báo cáo cho quản lý nhà hàng về kiểm kê công cụ, dụng cụ nhà bếp.</w:t>
      </w:r>
    </w:p>
    <w:p w14:paraId="1A1453A9" w14:textId="48114B05" w:rsidR="003C076B" w:rsidRDefault="005E34AA" w:rsidP="003840DC">
      <w:pPr>
        <w:pStyle w:val="Nidungvnbn"/>
        <w:numPr>
          <w:ilvl w:val="0"/>
          <w:numId w:val="42"/>
        </w:numPr>
        <w:ind w:left="1080"/>
      </w:pPr>
      <w:r>
        <w:t>Đề xuất các ý tưởng nâng cao chất lượng</w:t>
      </w:r>
      <w:r w:rsidR="003840DC">
        <w:t xml:space="preserve"> phục vụ.</w:t>
      </w:r>
    </w:p>
    <w:p w14:paraId="3C5837D4" w14:textId="08185EB3" w:rsidR="003C076B" w:rsidRDefault="003C076B" w:rsidP="003E5E77">
      <w:pPr>
        <w:pStyle w:val="Nidungvnbn"/>
        <w:numPr>
          <w:ilvl w:val="0"/>
          <w:numId w:val="42"/>
        </w:numPr>
        <w:ind w:left="1080"/>
      </w:pPr>
      <w:r>
        <w:t>Nhân viên bếp</w:t>
      </w:r>
      <w:r w:rsidR="00D54332">
        <w:t>.</w:t>
      </w:r>
    </w:p>
    <w:p w14:paraId="6BA6B0DD" w14:textId="415BD154" w:rsidR="003E5E77" w:rsidRDefault="004E72BE" w:rsidP="00D54332">
      <w:pPr>
        <w:pStyle w:val="Nidungvnbn"/>
      </w:pPr>
      <w:r>
        <w:rPr>
          <w:b/>
        </w:rPr>
        <w:t>Nhân viên bếp</w:t>
      </w:r>
      <w:r w:rsidR="00D54332">
        <w:t>:</w:t>
      </w:r>
    </w:p>
    <w:p w14:paraId="7A7A4CB8" w14:textId="6E6C8F0A" w:rsidR="004E72BE" w:rsidRDefault="001613E0" w:rsidP="00617C61">
      <w:pPr>
        <w:pStyle w:val="Nidungvnbn"/>
        <w:numPr>
          <w:ilvl w:val="0"/>
          <w:numId w:val="42"/>
        </w:numPr>
        <w:ind w:left="1080"/>
      </w:pPr>
      <w:r>
        <w:t>Vệ sinh tủ đựng thực phẩm, sắp xếp thực phẩm, nguyên liệu trong tủ gọn gàng, ngăn nắp, đúng vị trí.</w:t>
      </w:r>
    </w:p>
    <w:p w14:paraId="2E7EF2BE" w14:textId="0D4B6BA3" w:rsidR="001613E0" w:rsidRDefault="001613E0" w:rsidP="00617C61">
      <w:pPr>
        <w:pStyle w:val="Nidungvnbn"/>
        <w:numPr>
          <w:ilvl w:val="0"/>
          <w:numId w:val="42"/>
        </w:numPr>
        <w:ind w:left="1080"/>
      </w:pPr>
      <w:r>
        <w:t>Trực tiếp kiểm tra hệ thống bếp, đèn, thông gió … đảm bảo các hệ thống vận hành tốt trước giờ phục vụ và tắt hết sau khi không còn phục vụ.</w:t>
      </w:r>
    </w:p>
    <w:p w14:paraId="2CF25206" w14:textId="2B533427" w:rsidR="001613E0" w:rsidRDefault="001613E0" w:rsidP="00617C61">
      <w:pPr>
        <w:pStyle w:val="Nidungvnbn"/>
        <w:numPr>
          <w:ilvl w:val="0"/>
          <w:numId w:val="42"/>
        </w:numPr>
        <w:ind w:left="1080"/>
      </w:pPr>
      <w:r>
        <w:t>Kiểm tra nguyên vật liệu trước khi nhập theo phân công của bếp trưởng.</w:t>
      </w:r>
    </w:p>
    <w:p w14:paraId="3204800E" w14:textId="7ADEEB59" w:rsidR="001613E0" w:rsidRDefault="001613E0" w:rsidP="00617C61">
      <w:pPr>
        <w:pStyle w:val="Nidungvnbn"/>
        <w:numPr>
          <w:ilvl w:val="0"/>
          <w:numId w:val="42"/>
        </w:numPr>
        <w:ind w:left="1080"/>
      </w:pPr>
      <w:r>
        <w:t>Trực tiếp tham gia chế biến, trang trí món ăn được phân công.</w:t>
      </w:r>
    </w:p>
    <w:p w14:paraId="366401E1" w14:textId="2A1CFD55" w:rsidR="001613E0" w:rsidRDefault="001613E0" w:rsidP="00617C61">
      <w:pPr>
        <w:pStyle w:val="Nidungvnbn"/>
        <w:numPr>
          <w:ilvl w:val="0"/>
          <w:numId w:val="42"/>
        </w:numPr>
        <w:ind w:left="1080"/>
      </w:pPr>
      <w:r>
        <w:t>Báo cáo tình trạng thực phẩm, nguyên vật liệu, trang thiết bị cho bếp trưởng.</w:t>
      </w:r>
    </w:p>
    <w:p w14:paraId="352F6DBC" w14:textId="7B2BC328" w:rsidR="001613E0" w:rsidRDefault="001613E0" w:rsidP="00617C61">
      <w:pPr>
        <w:pStyle w:val="Nidungvnbn"/>
        <w:numPr>
          <w:ilvl w:val="0"/>
          <w:numId w:val="42"/>
        </w:numPr>
        <w:ind w:left="1080"/>
      </w:pPr>
      <w:r>
        <w:t>Bảo quản giữ gìn máy móc, thiết bị nhà bếp định kỳ 1 tháng/lần.</w:t>
      </w:r>
    </w:p>
    <w:p w14:paraId="7E040474" w14:textId="7DCC9FA1" w:rsidR="001613E0" w:rsidRDefault="00617C61" w:rsidP="00617C61">
      <w:pPr>
        <w:pStyle w:val="Nidungvnbn"/>
        <w:numPr>
          <w:ilvl w:val="0"/>
          <w:numId w:val="42"/>
        </w:numPr>
        <w:ind w:left="1080"/>
      </w:pPr>
      <w:r>
        <w:t>Hỗ trợ bếp trưởng kiểm kê.</w:t>
      </w:r>
    </w:p>
    <w:p w14:paraId="2E14E797" w14:textId="7ED5FAB5" w:rsidR="00617C61" w:rsidRDefault="00617C61" w:rsidP="00617C61">
      <w:pPr>
        <w:pStyle w:val="Nidungvnbn"/>
        <w:numPr>
          <w:ilvl w:val="0"/>
          <w:numId w:val="42"/>
        </w:numPr>
        <w:ind w:left="1080"/>
      </w:pPr>
      <w:r>
        <w:t>Đề xuất các biện pháp khắc phục nhằm hạn chế các sai sót xảy ra.</w:t>
      </w:r>
    </w:p>
    <w:p w14:paraId="10D808FB" w14:textId="204190CC" w:rsidR="004C55A1" w:rsidRDefault="00617C61" w:rsidP="00081941">
      <w:pPr>
        <w:pStyle w:val="Nidungvnbn"/>
        <w:numPr>
          <w:ilvl w:val="0"/>
          <w:numId w:val="42"/>
        </w:numPr>
        <w:ind w:left="1080"/>
      </w:pPr>
      <w:r>
        <w:t>Đào tạo, hướng dẫn kỹ năng nghiệp vụ cho nhân viên mới.</w:t>
      </w:r>
    </w:p>
    <w:p w14:paraId="69081D48" w14:textId="77777777" w:rsidR="00310BB3" w:rsidRDefault="00310BB3" w:rsidP="00310BB3">
      <w:pPr>
        <w:pStyle w:val="Heading3"/>
      </w:pPr>
      <w:bookmarkStart w:id="21" w:name="_Toc510577528"/>
      <w:r>
        <w:lastRenderedPageBreak/>
        <w:t>Tổ chức bộ phận phòng kế toán</w:t>
      </w:r>
      <w:bookmarkEnd w:id="21"/>
    </w:p>
    <w:p w14:paraId="77584BA3" w14:textId="77777777" w:rsidR="00310BB3" w:rsidRDefault="00310BB3" w:rsidP="00310BB3">
      <w:pPr>
        <w:pStyle w:val="Heading4"/>
      </w:pPr>
      <w:r>
        <w:t>Sơ đồ tổ chức</w:t>
      </w:r>
    </w:p>
    <w:p w14:paraId="115AAF6B" w14:textId="77777777" w:rsidR="00310BB3" w:rsidRDefault="00310BB3" w:rsidP="00310BB3">
      <w:pPr>
        <w:pStyle w:val="Nidungvnbn"/>
        <w:keepNext/>
        <w:ind w:firstLine="0"/>
      </w:pPr>
      <w:r>
        <w:rPr>
          <w:noProof/>
        </w:rPr>
        <w:drawing>
          <wp:inline distT="0" distB="0" distL="0" distR="0" wp14:anchorId="1EBA3B1A" wp14:editId="697A061F">
            <wp:extent cx="5409524" cy="265714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9524" cy="2657143"/>
                    </a:xfrm>
                    <a:prstGeom prst="rect">
                      <a:avLst/>
                    </a:prstGeom>
                  </pic:spPr>
                </pic:pic>
              </a:graphicData>
            </a:graphic>
          </wp:inline>
        </w:drawing>
      </w:r>
    </w:p>
    <w:p w14:paraId="5F085171" w14:textId="3EC43BFA" w:rsidR="00310BB3" w:rsidRDefault="00310BB3" w:rsidP="007723B1">
      <w:pPr>
        <w:pStyle w:val="Caption"/>
      </w:pPr>
      <w:bookmarkStart w:id="22" w:name="_Toc510577559"/>
      <w:r>
        <w:t xml:space="preserve">Hình </w:t>
      </w:r>
      <w:fldSimple w:instr=" STYLEREF 1 \s ">
        <w:r w:rsidR="00D42620">
          <w:rPr>
            <w:noProof/>
          </w:rPr>
          <w:t>1</w:t>
        </w:r>
      </w:fldSimple>
      <w:r w:rsidR="00D42620">
        <w:noBreakHyphen/>
      </w:r>
      <w:fldSimple w:instr=" SEQ Hình \* ARABIC \s 1 ">
        <w:r w:rsidR="00D42620">
          <w:rPr>
            <w:noProof/>
          </w:rPr>
          <w:t>3</w:t>
        </w:r>
      </w:fldSimple>
      <w:r>
        <w:t>:</w:t>
      </w:r>
      <w:r w:rsidR="00B23EC8">
        <w:t xml:space="preserve"> Sơ đồ tổ chức bộ phận kế toán</w:t>
      </w:r>
      <w:bookmarkEnd w:id="22"/>
    </w:p>
    <w:p w14:paraId="5D295762" w14:textId="77777777" w:rsidR="00310BB3" w:rsidRDefault="00310BB3" w:rsidP="00310BB3">
      <w:pPr>
        <w:pStyle w:val="Heading4"/>
      </w:pPr>
      <w:r>
        <w:t>Chức năng của phòng kế toán</w:t>
      </w:r>
    </w:p>
    <w:p w14:paraId="160A23B2" w14:textId="77777777" w:rsidR="00310BB3" w:rsidRDefault="00310BB3" w:rsidP="00310BB3">
      <w:pPr>
        <w:pStyle w:val="Nidungvnbn"/>
        <w:numPr>
          <w:ilvl w:val="0"/>
          <w:numId w:val="42"/>
        </w:numPr>
        <w:ind w:left="360"/>
      </w:pPr>
      <w:r>
        <w:t>Thực hiện những công việc về nghiệp vụ tài chính kế toán đúng theo quy định của Nhà nước về chuẩn mực và nguyên tắc kế toán.</w:t>
      </w:r>
    </w:p>
    <w:p w14:paraId="1E081605" w14:textId="77777777" w:rsidR="00310BB3" w:rsidRDefault="00310BB3" w:rsidP="00310BB3">
      <w:pPr>
        <w:pStyle w:val="Nidungvnbn"/>
        <w:numPr>
          <w:ilvl w:val="0"/>
          <w:numId w:val="42"/>
        </w:numPr>
        <w:ind w:left="360"/>
      </w:pPr>
      <w:r>
        <w:t>Theo dõi, phản ánh sự vận động vốn kinh doanh của nhà hàng dưới mọi hình thái và cố vấn cho ban lãnh đạo các vấn đề liên quan.</w:t>
      </w:r>
    </w:p>
    <w:p w14:paraId="374173B1" w14:textId="2BD8DCC1" w:rsidR="00310BB3" w:rsidRDefault="00310BB3" w:rsidP="00310BB3">
      <w:pPr>
        <w:pStyle w:val="Nidungvnbn"/>
        <w:numPr>
          <w:ilvl w:val="0"/>
          <w:numId w:val="42"/>
        </w:numPr>
        <w:ind w:left="360"/>
      </w:pPr>
      <w:r>
        <w:t>Thu thập và xử lý thôn</w:t>
      </w:r>
      <w:r w:rsidR="00305098">
        <w:t>g</w:t>
      </w:r>
      <w:r>
        <w:t xml:space="preserve"> tin có liên quan đến nghiệp vụ kinh tế tài chính phát sinh trong nhà hàng.</w:t>
      </w:r>
    </w:p>
    <w:p w14:paraId="650017C7" w14:textId="77777777" w:rsidR="00310BB3" w:rsidRDefault="00310BB3" w:rsidP="00310BB3">
      <w:pPr>
        <w:pStyle w:val="Nidungvnbn"/>
        <w:numPr>
          <w:ilvl w:val="0"/>
          <w:numId w:val="42"/>
        </w:numPr>
        <w:ind w:left="360"/>
      </w:pPr>
      <w:r>
        <w:t>Giữ bí mật về số liệu kế toán – tài chính và bí mật kinh doanh của nhà hàng.</w:t>
      </w:r>
    </w:p>
    <w:p w14:paraId="0E5CA3FA" w14:textId="7774CF04" w:rsidR="00310BB3" w:rsidRDefault="00310BB3" w:rsidP="00310BB3">
      <w:pPr>
        <w:pStyle w:val="Nidungvnbn"/>
        <w:numPr>
          <w:ilvl w:val="0"/>
          <w:numId w:val="42"/>
        </w:numPr>
        <w:ind w:left="360"/>
      </w:pPr>
      <w:r>
        <w:t>Báo cáo, tổng hợp các hoạt động về kinh tế tài chính cho ban lãnh đạo của nhà hàng.</w:t>
      </w:r>
    </w:p>
    <w:p w14:paraId="113C46E1" w14:textId="5077E7E6" w:rsidR="00310BB3" w:rsidRPr="00310BB3" w:rsidRDefault="00310BB3" w:rsidP="00310BB3">
      <w:pPr>
        <w:spacing w:after="200" w:line="276" w:lineRule="auto"/>
        <w:rPr>
          <w:sz w:val="26"/>
          <w:szCs w:val="26"/>
        </w:rPr>
      </w:pPr>
      <w:r>
        <w:br w:type="page"/>
      </w:r>
    </w:p>
    <w:p w14:paraId="6F1D4594" w14:textId="292BF4BA" w:rsidR="00510AE9" w:rsidRDefault="00510AE9" w:rsidP="00510AE9">
      <w:pPr>
        <w:pStyle w:val="Heading2"/>
      </w:pPr>
      <w:bookmarkStart w:id="23" w:name="_Toc510577529"/>
      <w:r>
        <w:lastRenderedPageBreak/>
        <w:t>Quy trình nghiệp vụ</w:t>
      </w:r>
      <w:r w:rsidR="004813C1">
        <w:t>, quy định chung trong quản lý</w:t>
      </w:r>
      <w:r w:rsidR="00081941">
        <w:t xml:space="preserve"> của</w:t>
      </w:r>
      <w:r w:rsidR="004813C1">
        <w:t xml:space="preserve"> nhà hàng</w:t>
      </w:r>
      <w:bookmarkEnd w:id="23"/>
    </w:p>
    <w:p w14:paraId="1C17A6CA" w14:textId="389A0940" w:rsidR="00845F1F" w:rsidRDefault="00081941" w:rsidP="00845F1F">
      <w:pPr>
        <w:pStyle w:val="Heading3"/>
      </w:pPr>
      <w:bookmarkStart w:id="24" w:name="_Toc510577530"/>
      <w:r>
        <w:t>Quản lý kế hoạch của nhân viên</w:t>
      </w:r>
      <w:bookmarkEnd w:id="24"/>
    </w:p>
    <w:p w14:paraId="77D981C5" w14:textId="4E7193AE" w:rsidR="00081941" w:rsidRDefault="00D77C2C" w:rsidP="00D77C2C">
      <w:pPr>
        <w:pStyle w:val="Heading4"/>
      </w:pPr>
      <w:r>
        <w:t>Mục đích</w:t>
      </w:r>
    </w:p>
    <w:p w14:paraId="763B6355" w14:textId="57B4562A" w:rsidR="00D77C2C" w:rsidRDefault="00D77C2C" w:rsidP="00D77C2C">
      <w:pPr>
        <w:pStyle w:val="Nidungvnbn"/>
        <w:numPr>
          <w:ilvl w:val="0"/>
          <w:numId w:val="42"/>
        </w:numPr>
        <w:ind w:left="360"/>
      </w:pPr>
      <w:r>
        <w:t>Đảm bảo việc triển kha</w:t>
      </w:r>
      <w:r w:rsidR="00305098">
        <w:t>i</w:t>
      </w:r>
      <w:r>
        <w:t xml:space="preserve"> và kiểm soát công việc theo nhiệm vụ và công việc được giao.</w:t>
      </w:r>
    </w:p>
    <w:p w14:paraId="2D74954D" w14:textId="4CA41F85" w:rsidR="00D77C2C" w:rsidRPr="00D77C2C" w:rsidRDefault="00D77C2C" w:rsidP="00D77C2C">
      <w:pPr>
        <w:pStyle w:val="Nidungvnbn"/>
        <w:numPr>
          <w:ilvl w:val="0"/>
          <w:numId w:val="42"/>
        </w:numPr>
        <w:ind w:left="360"/>
      </w:pPr>
      <w:r>
        <w:t>Đánh giá sự hiệu quả thực hiện công việc.</w:t>
      </w:r>
    </w:p>
    <w:p w14:paraId="332078DC" w14:textId="5D837AC5" w:rsidR="00D77C2C" w:rsidRDefault="00D77C2C" w:rsidP="00D77C2C">
      <w:pPr>
        <w:pStyle w:val="Heading4"/>
      </w:pPr>
      <w:r>
        <w:t>Nội dung</w:t>
      </w:r>
    </w:p>
    <w:p w14:paraId="49B37440" w14:textId="77777777" w:rsidR="0049728F" w:rsidRDefault="0049728F" w:rsidP="0049728F">
      <w:pPr>
        <w:pStyle w:val="Nidungvnbn"/>
        <w:numPr>
          <w:ilvl w:val="0"/>
          <w:numId w:val="42"/>
        </w:numPr>
        <w:ind w:left="360"/>
      </w:pPr>
      <w:r>
        <w:t>Trưởng các bộ phận (quản lý, bếp, kế toán) phải lập kế hoạch tuần.</w:t>
      </w:r>
    </w:p>
    <w:p w14:paraId="047F9E4F" w14:textId="77777777" w:rsidR="0049728F" w:rsidRDefault="0049728F" w:rsidP="0049728F">
      <w:pPr>
        <w:pStyle w:val="Nidungvnbn"/>
        <w:numPr>
          <w:ilvl w:val="0"/>
          <w:numId w:val="42"/>
        </w:numPr>
        <w:ind w:left="360"/>
      </w:pPr>
      <w:r>
        <w:t>Thời gian nộp kế hoạch: trước 14h chiều thứ bảy hàng tuần.</w:t>
      </w:r>
    </w:p>
    <w:p w14:paraId="2EE8F51F" w14:textId="77777777" w:rsidR="0049728F" w:rsidRDefault="0049728F" w:rsidP="0049728F">
      <w:pPr>
        <w:pStyle w:val="Nidungvnbn"/>
        <w:numPr>
          <w:ilvl w:val="0"/>
          <w:numId w:val="42"/>
        </w:numPr>
        <w:ind w:left="360"/>
      </w:pPr>
      <w:r>
        <w:t>Hình thức nộp: qua phần mềm quản lý của nhà hàng.</w:t>
      </w:r>
    </w:p>
    <w:p w14:paraId="3A10777C" w14:textId="77777777" w:rsidR="0049728F" w:rsidRDefault="0049728F" w:rsidP="0049728F">
      <w:pPr>
        <w:pStyle w:val="Nidungvnbn"/>
        <w:numPr>
          <w:ilvl w:val="0"/>
          <w:numId w:val="42"/>
        </w:numPr>
        <w:ind w:left="360"/>
      </w:pPr>
      <w:r>
        <w:t>Kế hoạch sẽ được gửi cho: giám đốc điều hành nhà hàng.</w:t>
      </w:r>
    </w:p>
    <w:p w14:paraId="24C4A5FE" w14:textId="77777777" w:rsidR="0049728F" w:rsidRDefault="0049728F" w:rsidP="000E7339">
      <w:pPr>
        <w:pStyle w:val="Nidungvnbn"/>
        <w:ind w:firstLine="0"/>
      </w:pPr>
      <w:r>
        <w:t>Mẫu báo cáo kế hoạch công tác tuần:</w:t>
      </w:r>
    </w:p>
    <w:p w14:paraId="1809C411" w14:textId="2ECA396E" w:rsidR="0049728F" w:rsidRPr="0049728F" w:rsidRDefault="000E7339" w:rsidP="0049728F">
      <w:r>
        <w:rPr>
          <w:noProof/>
        </w:rPr>
        <w:drawing>
          <wp:inline distT="0" distB="0" distL="0" distR="0" wp14:anchorId="1F0A0050" wp14:editId="0970CDED">
            <wp:extent cx="5000184" cy="48249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1568" cy="4826254"/>
                    </a:xfrm>
                    <a:prstGeom prst="rect">
                      <a:avLst/>
                    </a:prstGeom>
                  </pic:spPr>
                </pic:pic>
              </a:graphicData>
            </a:graphic>
          </wp:inline>
        </w:drawing>
      </w:r>
    </w:p>
    <w:p w14:paraId="7A169C73" w14:textId="77777777" w:rsidR="00081941" w:rsidRPr="00081941" w:rsidRDefault="00081941" w:rsidP="00081941"/>
    <w:p w14:paraId="3B3F4F6F" w14:textId="574F4C8F" w:rsidR="008858A6" w:rsidRDefault="003F5F8B" w:rsidP="00845F1F">
      <w:pPr>
        <w:pStyle w:val="Heading3"/>
      </w:pPr>
      <w:bookmarkStart w:id="25" w:name="_Toc509774478"/>
      <w:bookmarkStart w:id="26" w:name="_Toc510577531"/>
      <w:r>
        <w:lastRenderedPageBreak/>
        <w:t>Quy định về đặt tiệc/đặt bàn của khách</w:t>
      </w:r>
      <w:bookmarkEnd w:id="25"/>
      <w:bookmarkEnd w:id="26"/>
    </w:p>
    <w:p w14:paraId="587BF7EB" w14:textId="77777777" w:rsidR="005870CE" w:rsidRDefault="005870CE" w:rsidP="005870CE">
      <w:pPr>
        <w:pStyle w:val="Heading4"/>
      </w:pPr>
      <w:r>
        <w:t>Mục đích</w:t>
      </w:r>
    </w:p>
    <w:p w14:paraId="26E2E756" w14:textId="77777777" w:rsidR="005870CE" w:rsidRDefault="005870CE" w:rsidP="005870CE">
      <w:pPr>
        <w:pStyle w:val="Nidungvnbn"/>
        <w:numPr>
          <w:ilvl w:val="0"/>
          <w:numId w:val="42"/>
        </w:numPr>
        <w:ind w:left="360"/>
      </w:pPr>
      <w:r>
        <w:t>Quy định các bước chuẩn bị thực hiện trong việc tiếp nhận thông tin khách hàng đặt bàn và các bước yêu cầu xử lý thông tin, chuẩn bị cung cấp dịch vụ cho khách hàng theo yêu cầu.</w:t>
      </w:r>
    </w:p>
    <w:p w14:paraId="4711B775" w14:textId="1E16E431" w:rsidR="005870CE" w:rsidRPr="00037EF3" w:rsidRDefault="005870CE" w:rsidP="00037EF3">
      <w:pPr>
        <w:pStyle w:val="Nidungvnbn"/>
        <w:numPr>
          <w:ilvl w:val="0"/>
          <w:numId w:val="42"/>
        </w:numPr>
        <w:ind w:left="360"/>
      </w:pPr>
      <w:r>
        <w:t>Quy trình áp dụng xuyên suốt cho tất cả bộ phận, nhân viên của nhà hàng.</w:t>
      </w:r>
    </w:p>
    <w:p w14:paraId="56F87C9F" w14:textId="77777777" w:rsidR="007637E4" w:rsidRDefault="007637E4" w:rsidP="007637E4">
      <w:pPr>
        <w:pStyle w:val="Heading4"/>
      </w:pPr>
      <w:r>
        <w:t>Nội dung</w:t>
      </w:r>
    </w:p>
    <w:p w14:paraId="4D0DB706" w14:textId="4AF7E514" w:rsidR="0085722E" w:rsidRPr="003828B9" w:rsidRDefault="0085722E" w:rsidP="0085722E">
      <w:pPr>
        <w:pStyle w:val="Nidungvnbn"/>
        <w:rPr>
          <w:b/>
        </w:rPr>
      </w:pPr>
      <w:r w:rsidRPr="00DB7FFA">
        <w:rPr>
          <w:b/>
        </w:rPr>
        <w:t>Sơ đồ tổ chức thực hiện</w:t>
      </w:r>
      <w:r w:rsidR="00132FB1">
        <w:rPr>
          <w:b/>
        </w:rPr>
        <w:t>:</w:t>
      </w:r>
    </w:p>
    <w:tbl>
      <w:tblPr>
        <w:tblStyle w:val="TableGrid"/>
        <w:tblW w:w="5000" w:type="pct"/>
        <w:tblLook w:val="04A0" w:firstRow="1" w:lastRow="0" w:firstColumn="1" w:lastColumn="0" w:noHBand="0" w:noVBand="1"/>
      </w:tblPr>
      <w:tblGrid>
        <w:gridCol w:w="2694"/>
        <w:gridCol w:w="4861"/>
        <w:gridCol w:w="1222"/>
      </w:tblGrid>
      <w:tr w:rsidR="0085722E" w14:paraId="7D9DD464" w14:textId="77777777" w:rsidTr="00A84D49">
        <w:tc>
          <w:tcPr>
            <w:tcW w:w="1535" w:type="pct"/>
          </w:tcPr>
          <w:p w14:paraId="223332C7" w14:textId="52DC28F4" w:rsidR="0085722E" w:rsidRPr="00A84D49" w:rsidRDefault="00E2423E" w:rsidP="00E20C4D">
            <w:pPr>
              <w:spacing w:before="120" w:after="120"/>
              <w:jc w:val="center"/>
              <w:rPr>
                <w:b/>
                <w:sz w:val="26"/>
                <w:szCs w:val="26"/>
              </w:rPr>
            </w:pPr>
            <w:r w:rsidRPr="00A84D49">
              <w:rPr>
                <w:b/>
                <w:sz w:val="26"/>
                <w:szCs w:val="26"/>
              </w:rPr>
              <w:t>Nhân viên</w:t>
            </w:r>
            <w:r w:rsidR="00F77183" w:rsidRPr="00A84D49">
              <w:rPr>
                <w:b/>
                <w:sz w:val="26"/>
                <w:szCs w:val="26"/>
              </w:rPr>
              <w:t xml:space="preserve"> tham gia</w:t>
            </w:r>
          </w:p>
        </w:tc>
        <w:tc>
          <w:tcPr>
            <w:tcW w:w="2769" w:type="pct"/>
          </w:tcPr>
          <w:p w14:paraId="212FCEB7" w14:textId="77777777" w:rsidR="0085722E" w:rsidRPr="00A84D49" w:rsidRDefault="0085722E" w:rsidP="00E20C4D">
            <w:pPr>
              <w:spacing w:before="120" w:after="120"/>
              <w:jc w:val="center"/>
              <w:rPr>
                <w:b/>
                <w:sz w:val="26"/>
                <w:szCs w:val="26"/>
              </w:rPr>
            </w:pPr>
            <w:r w:rsidRPr="00A84D49">
              <w:rPr>
                <w:b/>
                <w:sz w:val="26"/>
                <w:szCs w:val="26"/>
              </w:rPr>
              <w:t>Các bước thực hiện</w:t>
            </w:r>
          </w:p>
        </w:tc>
        <w:tc>
          <w:tcPr>
            <w:tcW w:w="696" w:type="pct"/>
          </w:tcPr>
          <w:p w14:paraId="421A14D4" w14:textId="77777777" w:rsidR="0085722E" w:rsidRPr="00A84D49" w:rsidRDefault="0085722E" w:rsidP="00E20C4D">
            <w:pPr>
              <w:spacing w:before="120" w:after="120"/>
              <w:jc w:val="center"/>
              <w:rPr>
                <w:b/>
                <w:sz w:val="26"/>
                <w:szCs w:val="26"/>
              </w:rPr>
            </w:pPr>
            <w:r w:rsidRPr="00A84D49">
              <w:rPr>
                <w:b/>
                <w:sz w:val="26"/>
                <w:szCs w:val="26"/>
              </w:rPr>
              <w:t>Diễn giải</w:t>
            </w:r>
          </w:p>
        </w:tc>
      </w:tr>
      <w:tr w:rsidR="0085722E" w14:paraId="7464AC2A" w14:textId="77777777" w:rsidTr="00A84D49">
        <w:tc>
          <w:tcPr>
            <w:tcW w:w="1535" w:type="pct"/>
          </w:tcPr>
          <w:p w14:paraId="2AE9F631" w14:textId="77777777" w:rsidR="0085722E" w:rsidRPr="00A84D49" w:rsidRDefault="0085722E" w:rsidP="00E20C4D">
            <w:pPr>
              <w:spacing w:before="120" w:after="120"/>
              <w:rPr>
                <w:sz w:val="26"/>
                <w:szCs w:val="26"/>
              </w:rPr>
            </w:pPr>
            <w:r w:rsidRPr="00A84D49">
              <w:rPr>
                <w:sz w:val="26"/>
                <w:szCs w:val="26"/>
              </w:rPr>
              <w:t>Nhân viên lễ tân</w:t>
            </w:r>
          </w:p>
        </w:tc>
        <w:tc>
          <w:tcPr>
            <w:tcW w:w="2769" w:type="pct"/>
          </w:tcPr>
          <w:p w14:paraId="6C9684FF" w14:textId="77777777" w:rsidR="0085722E" w:rsidRPr="00A84D49" w:rsidRDefault="0085722E" w:rsidP="00E20C4D">
            <w:pPr>
              <w:spacing w:before="120" w:after="120"/>
              <w:rPr>
                <w:sz w:val="26"/>
                <w:szCs w:val="26"/>
              </w:rPr>
            </w:pPr>
            <w:r w:rsidRPr="00A84D49">
              <w:rPr>
                <w:sz w:val="26"/>
                <w:szCs w:val="26"/>
              </w:rPr>
              <w:t>Tiếp nhận thông tin</w:t>
            </w:r>
          </w:p>
        </w:tc>
        <w:tc>
          <w:tcPr>
            <w:tcW w:w="696" w:type="pct"/>
          </w:tcPr>
          <w:p w14:paraId="65792A9D" w14:textId="77777777" w:rsidR="0085722E" w:rsidRPr="00A84D49" w:rsidRDefault="0085722E" w:rsidP="00E20C4D">
            <w:pPr>
              <w:spacing w:before="120" w:after="120"/>
              <w:jc w:val="center"/>
              <w:rPr>
                <w:sz w:val="26"/>
                <w:szCs w:val="26"/>
              </w:rPr>
            </w:pPr>
            <w:r w:rsidRPr="00A84D49">
              <w:rPr>
                <w:sz w:val="26"/>
                <w:szCs w:val="26"/>
              </w:rPr>
              <w:t>1</w:t>
            </w:r>
          </w:p>
        </w:tc>
      </w:tr>
      <w:tr w:rsidR="0085722E" w14:paraId="027A8D1D" w14:textId="77777777" w:rsidTr="00A84D49">
        <w:tc>
          <w:tcPr>
            <w:tcW w:w="1535" w:type="pct"/>
          </w:tcPr>
          <w:p w14:paraId="552DAD02" w14:textId="48214AE5" w:rsidR="0085722E" w:rsidRPr="00A84D49" w:rsidRDefault="0085722E" w:rsidP="00E20C4D">
            <w:pPr>
              <w:spacing w:before="120" w:after="120"/>
              <w:rPr>
                <w:sz w:val="26"/>
                <w:szCs w:val="26"/>
              </w:rPr>
            </w:pPr>
            <w:r w:rsidRPr="00A84D49">
              <w:rPr>
                <w:sz w:val="26"/>
                <w:szCs w:val="26"/>
              </w:rPr>
              <w:t>Nhân viên lễ tân</w:t>
            </w:r>
            <w:r w:rsidR="00F77183" w:rsidRPr="00A84D49">
              <w:rPr>
                <w:sz w:val="26"/>
                <w:szCs w:val="26"/>
              </w:rPr>
              <w:t>, Quản lý nhà hàng</w:t>
            </w:r>
          </w:p>
        </w:tc>
        <w:tc>
          <w:tcPr>
            <w:tcW w:w="2769" w:type="pct"/>
          </w:tcPr>
          <w:p w14:paraId="54531957" w14:textId="48E9A10C" w:rsidR="0085722E" w:rsidRPr="00A84D49" w:rsidRDefault="0085722E" w:rsidP="00E20C4D">
            <w:pPr>
              <w:spacing w:before="120" w:after="120"/>
              <w:rPr>
                <w:sz w:val="26"/>
                <w:szCs w:val="26"/>
              </w:rPr>
            </w:pPr>
            <w:r w:rsidRPr="00A84D49">
              <w:rPr>
                <w:sz w:val="26"/>
                <w:szCs w:val="26"/>
              </w:rPr>
              <w:t>Xác định khả năng phục vụ</w:t>
            </w:r>
            <w:r w:rsidR="003C17C2" w:rsidRPr="00A84D49">
              <w:rPr>
                <w:sz w:val="26"/>
                <w:szCs w:val="26"/>
              </w:rPr>
              <w:t xml:space="preserve"> và trả lời khách hàng</w:t>
            </w:r>
          </w:p>
        </w:tc>
        <w:tc>
          <w:tcPr>
            <w:tcW w:w="696" w:type="pct"/>
          </w:tcPr>
          <w:p w14:paraId="130002DD" w14:textId="77777777" w:rsidR="0085722E" w:rsidRPr="00A84D49" w:rsidRDefault="0085722E" w:rsidP="00E20C4D">
            <w:pPr>
              <w:spacing w:before="120" w:after="120"/>
              <w:jc w:val="center"/>
              <w:rPr>
                <w:sz w:val="26"/>
                <w:szCs w:val="26"/>
              </w:rPr>
            </w:pPr>
            <w:r w:rsidRPr="00A84D49">
              <w:rPr>
                <w:sz w:val="26"/>
                <w:szCs w:val="26"/>
              </w:rPr>
              <w:t>2</w:t>
            </w:r>
          </w:p>
        </w:tc>
      </w:tr>
      <w:tr w:rsidR="0085722E" w14:paraId="20045671" w14:textId="77777777" w:rsidTr="00A84D49">
        <w:tc>
          <w:tcPr>
            <w:tcW w:w="1535" w:type="pct"/>
          </w:tcPr>
          <w:p w14:paraId="7E9E3D47" w14:textId="77777777" w:rsidR="0085722E" w:rsidRPr="00A84D49" w:rsidRDefault="0085722E" w:rsidP="00E20C4D">
            <w:pPr>
              <w:spacing w:before="120" w:after="120"/>
              <w:rPr>
                <w:sz w:val="26"/>
                <w:szCs w:val="26"/>
              </w:rPr>
            </w:pPr>
            <w:r w:rsidRPr="00A84D49">
              <w:rPr>
                <w:sz w:val="26"/>
                <w:szCs w:val="26"/>
              </w:rPr>
              <w:t>Nhân viên lễ tân</w:t>
            </w:r>
          </w:p>
        </w:tc>
        <w:tc>
          <w:tcPr>
            <w:tcW w:w="2769" w:type="pct"/>
          </w:tcPr>
          <w:p w14:paraId="17A1CF52" w14:textId="731D683C" w:rsidR="0085722E" w:rsidRPr="00A84D49" w:rsidRDefault="0085722E" w:rsidP="00E20C4D">
            <w:pPr>
              <w:spacing w:before="120" w:after="120"/>
              <w:rPr>
                <w:sz w:val="26"/>
                <w:szCs w:val="26"/>
              </w:rPr>
            </w:pPr>
            <w:r w:rsidRPr="00A84D49">
              <w:rPr>
                <w:sz w:val="26"/>
                <w:szCs w:val="26"/>
              </w:rPr>
              <w:t>Chuyển thông tin</w:t>
            </w:r>
            <w:r w:rsidR="00E6078E" w:rsidRPr="00A84D49">
              <w:rPr>
                <w:sz w:val="26"/>
                <w:szCs w:val="26"/>
              </w:rPr>
              <w:t xml:space="preserve"> đặt bàn</w:t>
            </w:r>
            <w:r w:rsidRPr="00A84D49">
              <w:rPr>
                <w:sz w:val="26"/>
                <w:szCs w:val="26"/>
              </w:rPr>
              <w:t xml:space="preserve"> đến những người có liên quan</w:t>
            </w:r>
          </w:p>
        </w:tc>
        <w:tc>
          <w:tcPr>
            <w:tcW w:w="696" w:type="pct"/>
          </w:tcPr>
          <w:p w14:paraId="359B4073" w14:textId="76BA614A" w:rsidR="0085722E" w:rsidRPr="00A84D49" w:rsidRDefault="009D50A6" w:rsidP="00E20C4D">
            <w:pPr>
              <w:spacing w:before="120" w:after="120"/>
              <w:jc w:val="center"/>
              <w:rPr>
                <w:sz w:val="26"/>
                <w:szCs w:val="26"/>
              </w:rPr>
            </w:pPr>
            <w:r w:rsidRPr="00A84D49">
              <w:rPr>
                <w:sz w:val="26"/>
                <w:szCs w:val="26"/>
              </w:rPr>
              <w:t>3</w:t>
            </w:r>
          </w:p>
        </w:tc>
      </w:tr>
      <w:tr w:rsidR="0085722E" w14:paraId="1DFA07C0" w14:textId="77777777" w:rsidTr="00A84D49">
        <w:tc>
          <w:tcPr>
            <w:tcW w:w="1535" w:type="pct"/>
          </w:tcPr>
          <w:p w14:paraId="6174FEA5" w14:textId="052A0362" w:rsidR="0085722E" w:rsidRPr="00A84D49" w:rsidRDefault="00704D5D" w:rsidP="00E20C4D">
            <w:pPr>
              <w:spacing w:before="120" w:after="120"/>
              <w:rPr>
                <w:sz w:val="26"/>
                <w:szCs w:val="26"/>
              </w:rPr>
            </w:pPr>
            <w:r w:rsidRPr="00A84D49">
              <w:rPr>
                <w:sz w:val="26"/>
                <w:szCs w:val="26"/>
              </w:rPr>
              <w:t>Nhân viên lễ tân</w:t>
            </w:r>
            <w:r w:rsidR="00E72DDF" w:rsidRPr="00A84D49">
              <w:rPr>
                <w:sz w:val="26"/>
                <w:szCs w:val="26"/>
              </w:rPr>
              <w:t>, Nhân viên phục vụ</w:t>
            </w:r>
          </w:p>
        </w:tc>
        <w:tc>
          <w:tcPr>
            <w:tcW w:w="2769" w:type="pct"/>
          </w:tcPr>
          <w:p w14:paraId="6059F8B9" w14:textId="243AFE87" w:rsidR="0085722E" w:rsidRPr="00A84D49" w:rsidRDefault="0085722E" w:rsidP="00E20C4D">
            <w:pPr>
              <w:spacing w:before="120" w:after="120"/>
              <w:rPr>
                <w:sz w:val="26"/>
                <w:szCs w:val="26"/>
              </w:rPr>
            </w:pPr>
            <w:r w:rsidRPr="00A84D49">
              <w:rPr>
                <w:sz w:val="26"/>
                <w:szCs w:val="26"/>
              </w:rPr>
              <w:t>Chuẩn bị hợp đồng</w:t>
            </w:r>
            <w:r w:rsidR="000A7814" w:rsidRPr="00A84D49">
              <w:rPr>
                <w:sz w:val="26"/>
                <w:szCs w:val="26"/>
              </w:rPr>
              <w:t xml:space="preserve"> (tiệc lớn) hay đặt món (tiệc nhỏ)</w:t>
            </w:r>
          </w:p>
        </w:tc>
        <w:tc>
          <w:tcPr>
            <w:tcW w:w="696" w:type="pct"/>
          </w:tcPr>
          <w:p w14:paraId="76A7C9EA" w14:textId="3519D9BD" w:rsidR="0085722E" w:rsidRPr="00A84D49" w:rsidRDefault="009D50A6" w:rsidP="00E20C4D">
            <w:pPr>
              <w:spacing w:before="120" w:after="120"/>
              <w:jc w:val="center"/>
              <w:rPr>
                <w:sz w:val="26"/>
                <w:szCs w:val="26"/>
              </w:rPr>
            </w:pPr>
            <w:r w:rsidRPr="00A84D49">
              <w:rPr>
                <w:sz w:val="26"/>
                <w:szCs w:val="26"/>
              </w:rPr>
              <w:t>4</w:t>
            </w:r>
          </w:p>
        </w:tc>
      </w:tr>
      <w:tr w:rsidR="0085722E" w14:paraId="4C8D3E9E" w14:textId="77777777" w:rsidTr="00A84D49">
        <w:tc>
          <w:tcPr>
            <w:tcW w:w="1535" w:type="pct"/>
          </w:tcPr>
          <w:p w14:paraId="0D124AAA" w14:textId="77777777" w:rsidR="0085722E" w:rsidRPr="00A84D49" w:rsidRDefault="0085722E" w:rsidP="00E20C4D">
            <w:pPr>
              <w:spacing w:before="120" w:after="120"/>
              <w:rPr>
                <w:sz w:val="26"/>
                <w:szCs w:val="26"/>
              </w:rPr>
            </w:pPr>
            <w:r w:rsidRPr="00A84D49">
              <w:rPr>
                <w:sz w:val="26"/>
                <w:szCs w:val="26"/>
              </w:rPr>
              <w:t>Nhân viên thu ngân</w:t>
            </w:r>
          </w:p>
        </w:tc>
        <w:tc>
          <w:tcPr>
            <w:tcW w:w="2769" w:type="pct"/>
          </w:tcPr>
          <w:p w14:paraId="11C7256A" w14:textId="77777777" w:rsidR="0085722E" w:rsidRPr="00A84D49" w:rsidRDefault="0085722E" w:rsidP="00E20C4D">
            <w:pPr>
              <w:spacing w:before="120" w:after="120"/>
              <w:rPr>
                <w:sz w:val="26"/>
                <w:szCs w:val="26"/>
              </w:rPr>
            </w:pPr>
            <w:r w:rsidRPr="00A84D49">
              <w:rPr>
                <w:sz w:val="26"/>
                <w:szCs w:val="26"/>
              </w:rPr>
              <w:t>Thanh toán lần 1</w:t>
            </w:r>
          </w:p>
        </w:tc>
        <w:tc>
          <w:tcPr>
            <w:tcW w:w="696" w:type="pct"/>
          </w:tcPr>
          <w:p w14:paraId="1FF31C31" w14:textId="04FC4FF4" w:rsidR="0085722E" w:rsidRPr="00A84D49" w:rsidRDefault="00E6078E" w:rsidP="00E20C4D">
            <w:pPr>
              <w:spacing w:before="120" w:after="120"/>
              <w:jc w:val="center"/>
              <w:rPr>
                <w:sz w:val="26"/>
                <w:szCs w:val="26"/>
              </w:rPr>
            </w:pPr>
            <w:r w:rsidRPr="00A84D49">
              <w:rPr>
                <w:sz w:val="26"/>
                <w:szCs w:val="26"/>
              </w:rPr>
              <w:t>5</w:t>
            </w:r>
          </w:p>
        </w:tc>
      </w:tr>
      <w:tr w:rsidR="0085722E" w14:paraId="2ECE72D3" w14:textId="77777777" w:rsidTr="00A84D49">
        <w:trPr>
          <w:trHeight w:val="638"/>
        </w:trPr>
        <w:tc>
          <w:tcPr>
            <w:tcW w:w="1535" w:type="pct"/>
          </w:tcPr>
          <w:p w14:paraId="61A823CA" w14:textId="77777777" w:rsidR="0085722E" w:rsidRPr="00A84D49" w:rsidRDefault="0085722E" w:rsidP="00E20C4D">
            <w:pPr>
              <w:spacing w:before="120" w:after="120"/>
              <w:rPr>
                <w:sz w:val="26"/>
                <w:szCs w:val="26"/>
              </w:rPr>
            </w:pPr>
            <w:r w:rsidRPr="00A84D49">
              <w:rPr>
                <w:sz w:val="26"/>
                <w:szCs w:val="26"/>
              </w:rPr>
              <w:t>Nhân viên thu ngân</w:t>
            </w:r>
          </w:p>
        </w:tc>
        <w:tc>
          <w:tcPr>
            <w:tcW w:w="2769" w:type="pct"/>
          </w:tcPr>
          <w:p w14:paraId="0A71E7E9" w14:textId="3C17DADB" w:rsidR="0085722E" w:rsidRPr="00A84D49" w:rsidRDefault="0085722E" w:rsidP="00E20C4D">
            <w:pPr>
              <w:spacing w:before="120" w:after="120"/>
              <w:rPr>
                <w:sz w:val="26"/>
                <w:szCs w:val="26"/>
              </w:rPr>
            </w:pPr>
            <w:r w:rsidRPr="00A84D49">
              <w:rPr>
                <w:sz w:val="26"/>
                <w:szCs w:val="26"/>
              </w:rPr>
              <w:t>Chuyển thông tin</w:t>
            </w:r>
            <w:r w:rsidR="001E1FE8" w:rsidRPr="00A84D49">
              <w:rPr>
                <w:sz w:val="26"/>
                <w:szCs w:val="26"/>
              </w:rPr>
              <w:t xml:space="preserve"> đặt món</w:t>
            </w:r>
            <w:r w:rsidRPr="00A84D49">
              <w:rPr>
                <w:sz w:val="26"/>
                <w:szCs w:val="26"/>
              </w:rPr>
              <w:t xml:space="preserve"> đến những người liên quan</w:t>
            </w:r>
          </w:p>
        </w:tc>
        <w:tc>
          <w:tcPr>
            <w:tcW w:w="696" w:type="pct"/>
          </w:tcPr>
          <w:p w14:paraId="4EDA7BDB" w14:textId="6D2B8F30" w:rsidR="0085722E" w:rsidRPr="00A84D49" w:rsidRDefault="00E6078E" w:rsidP="00E20C4D">
            <w:pPr>
              <w:spacing w:before="120" w:after="120"/>
              <w:jc w:val="center"/>
              <w:rPr>
                <w:sz w:val="26"/>
                <w:szCs w:val="26"/>
              </w:rPr>
            </w:pPr>
            <w:r w:rsidRPr="00A84D49">
              <w:rPr>
                <w:sz w:val="26"/>
                <w:szCs w:val="26"/>
              </w:rPr>
              <w:t>6</w:t>
            </w:r>
          </w:p>
        </w:tc>
      </w:tr>
      <w:tr w:rsidR="0085722E" w14:paraId="4655C102" w14:textId="77777777" w:rsidTr="00A84D49">
        <w:tc>
          <w:tcPr>
            <w:tcW w:w="1535" w:type="pct"/>
          </w:tcPr>
          <w:p w14:paraId="4C5BAD51" w14:textId="7010D1C7" w:rsidR="0085722E" w:rsidRPr="00A84D49" w:rsidRDefault="00EB3F84" w:rsidP="00E20C4D">
            <w:pPr>
              <w:spacing w:before="120" w:after="120"/>
              <w:rPr>
                <w:sz w:val="26"/>
                <w:szCs w:val="26"/>
              </w:rPr>
            </w:pPr>
            <w:r w:rsidRPr="00A84D49">
              <w:rPr>
                <w:sz w:val="26"/>
                <w:szCs w:val="26"/>
              </w:rPr>
              <w:t>Tất cả nhân viên của bộ phận bếp và quản lý</w:t>
            </w:r>
          </w:p>
        </w:tc>
        <w:tc>
          <w:tcPr>
            <w:tcW w:w="2769" w:type="pct"/>
          </w:tcPr>
          <w:p w14:paraId="7414D1B1" w14:textId="77777777" w:rsidR="0085722E" w:rsidRPr="00A84D49" w:rsidRDefault="0085722E" w:rsidP="00E20C4D">
            <w:pPr>
              <w:spacing w:before="120" w:after="120"/>
              <w:rPr>
                <w:sz w:val="26"/>
                <w:szCs w:val="26"/>
              </w:rPr>
            </w:pPr>
            <w:r w:rsidRPr="00A84D49">
              <w:rPr>
                <w:sz w:val="26"/>
                <w:szCs w:val="26"/>
              </w:rPr>
              <w:t>Chuẩn bị đáp ứng theo yêu cầu của khách hàng</w:t>
            </w:r>
          </w:p>
        </w:tc>
        <w:tc>
          <w:tcPr>
            <w:tcW w:w="696" w:type="pct"/>
          </w:tcPr>
          <w:p w14:paraId="5DBD6843" w14:textId="0181B996" w:rsidR="0085722E" w:rsidRPr="00A84D49" w:rsidRDefault="00E6078E" w:rsidP="00E20C4D">
            <w:pPr>
              <w:spacing w:before="120" w:after="120"/>
              <w:jc w:val="center"/>
              <w:rPr>
                <w:sz w:val="26"/>
                <w:szCs w:val="26"/>
              </w:rPr>
            </w:pPr>
            <w:r w:rsidRPr="00A84D49">
              <w:rPr>
                <w:sz w:val="26"/>
                <w:szCs w:val="26"/>
              </w:rPr>
              <w:t>7</w:t>
            </w:r>
          </w:p>
        </w:tc>
      </w:tr>
      <w:tr w:rsidR="0085722E" w14:paraId="23F642FC" w14:textId="77777777" w:rsidTr="00A84D49">
        <w:tc>
          <w:tcPr>
            <w:tcW w:w="1535" w:type="pct"/>
          </w:tcPr>
          <w:p w14:paraId="62DA4E6E" w14:textId="77777777" w:rsidR="0085722E" w:rsidRPr="00A84D49" w:rsidRDefault="0085722E" w:rsidP="00E20C4D">
            <w:pPr>
              <w:spacing w:before="120" w:after="120"/>
              <w:rPr>
                <w:sz w:val="26"/>
                <w:szCs w:val="26"/>
              </w:rPr>
            </w:pPr>
            <w:r w:rsidRPr="00A84D49">
              <w:rPr>
                <w:sz w:val="26"/>
                <w:szCs w:val="26"/>
              </w:rPr>
              <w:t>Nhân viên thu ngân</w:t>
            </w:r>
          </w:p>
        </w:tc>
        <w:tc>
          <w:tcPr>
            <w:tcW w:w="2769" w:type="pct"/>
          </w:tcPr>
          <w:p w14:paraId="6BFFB098" w14:textId="77777777" w:rsidR="0085722E" w:rsidRPr="00A84D49" w:rsidRDefault="0085722E" w:rsidP="00E20C4D">
            <w:pPr>
              <w:spacing w:before="120" w:after="120"/>
              <w:rPr>
                <w:sz w:val="26"/>
                <w:szCs w:val="26"/>
              </w:rPr>
            </w:pPr>
            <w:r w:rsidRPr="00A84D49">
              <w:rPr>
                <w:sz w:val="26"/>
                <w:szCs w:val="26"/>
              </w:rPr>
              <w:t>Thanh toán lần 2</w:t>
            </w:r>
          </w:p>
        </w:tc>
        <w:tc>
          <w:tcPr>
            <w:tcW w:w="696" w:type="pct"/>
          </w:tcPr>
          <w:p w14:paraId="4B26A0DE" w14:textId="2D4CDC4B" w:rsidR="0085722E" w:rsidRPr="00A84D49" w:rsidRDefault="00E6078E" w:rsidP="00E20C4D">
            <w:pPr>
              <w:spacing w:before="120" w:after="120"/>
              <w:jc w:val="center"/>
              <w:rPr>
                <w:sz w:val="26"/>
                <w:szCs w:val="26"/>
              </w:rPr>
            </w:pPr>
            <w:r w:rsidRPr="00A84D49">
              <w:rPr>
                <w:sz w:val="26"/>
                <w:szCs w:val="26"/>
              </w:rPr>
              <w:t>8</w:t>
            </w:r>
          </w:p>
        </w:tc>
      </w:tr>
    </w:tbl>
    <w:p w14:paraId="6047F74C" w14:textId="062FD271" w:rsidR="00EA1083" w:rsidRDefault="00EA1083" w:rsidP="00B21CA3">
      <w:pPr>
        <w:pStyle w:val="Nidungvnbn"/>
      </w:pPr>
      <w:r w:rsidRPr="00751D7F">
        <w:rPr>
          <w:b/>
        </w:rPr>
        <w:t>Mô tả diễn giải</w:t>
      </w:r>
      <w:r w:rsidR="00CB3EE2" w:rsidRPr="00B27C96">
        <w:rPr>
          <w:b/>
        </w:rPr>
        <w:t>:</w:t>
      </w:r>
    </w:p>
    <w:p w14:paraId="35364E0F" w14:textId="452133A4" w:rsidR="00CA1874" w:rsidRDefault="00EB2CCC" w:rsidP="00414F9E">
      <w:pPr>
        <w:pStyle w:val="Nidungvnbn"/>
      </w:pPr>
      <w:r>
        <w:t>*</w:t>
      </w:r>
      <w:r w:rsidR="009552D3">
        <w:t>Diễn giải 1:</w:t>
      </w:r>
    </w:p>
    <w:p w14:paraId="4EEC1739" w14:textId="0DE907F2" w:rsidR="00E66DBE" w:rsidRDefault="00E66DBE" w:rsidP="00414F9E">
      <w:pPr>
        <w:pStyle w:val="Nidungvnbn"/>
      </w:pPr>
      <w:r>
        <w:t xml:space="preserve">Khi khách đặt tiệc đến sẽ gặp </w:t>
      </w:r>
      <w:r w:rsidR="002644B0">
        <w:t>lễ tân để</w:t>
      </w:r>
      <w:r>
        <w:t xml:space="preserve"> đặt tiệc trước, </w:t>
      </w:r>
      <w:r w:rsidR="00A53578">
        <w:t xml:space="preserve">lễ tân </w:t>
      </w:r>
      <w:r>
        <w:t>sẽ lấy ghi phiếu yêu cầu của khách hàng về số lượng bàn,</w:t>
      </w:r>
      <w:r w:rsidR="00A53578">
        <w:t xml:space="preserve"> yêu cầu món ăn,</w:t>
      </w:r>
      <w:r>
        <w:t xml:space="preserve"> ước tính bao nhiêu người tham dự</w:t>
      </w:r>
      <w:r w:rsidR="00D3577B">
        <w:t xml:space="preserve">, ... Nhân viên lễ tân sẽ liên hệ với một quản lý trong trường hợp tiệc lớn để gặp gỡ với khách hàng, </w:t>
      </w:r>
      <w:r>
        <w:t xml:space="preserve">quản lý buổi tiệc sẽ bàn về </w:t>
      </w:r>
      <w:r w:rsidR="00D3577B">
        <w:t>những quy định thỏa thuận của nhà hàng với khách hàng</w:t>
      </w:r>
      <w:r w:rsidR="004D4B24">
        <w:t>.</w:t>
      </w:r>
      <w:r w:rsidR="00FE3182">
        <w:t xml:space="preserve"> </w:t>
      </w:r>
    </w:p>
    <w:p w14:paraId="755D2015" w14:textId="42BC1439" w:rsidR="00756E30" w:rsidRDefault="00756E30" w:rsidP="00414F9E">
      <w:pPr>
        <w:pStyle w:val="Nidungvnbn"/>
      </w:pPr>
      <w:r>
        <w:t>*Diễn giải 2:</w:t>
      </w:r>
    </w:p>
    <w:p w14:paraId="6DF67927" w14:textId="59A0B391" w:rsidR="00756E30" w:rsidRDefault="006B35A2" w:rsidP="00414F9E">
      <w:pPr>
        <w:pStyle w:val="Nidungvnbn"/>
      </w:pPr>
      <w:r>
        <w:lastRenderedPageBreak/>
        <w:t>Nhân viên tiếp nhận thông tin đặt bàn thực hiện kiểm tra khả năng cung cấp thông qua sổ đặt bàn. Nếu còn khả năng cung cấp, trả lời cho khách hàng biết vị trí sẽ tổ chức sự kiện. Nếu không còn khả năng cung cấp, trả lời cho khách hàng biết và tư vấn cho khách hàng lựa chọn phòng trống phù hợp tại một thời điểm khác, đồng thời</w:t>
      </w:r>
      <w:r w:rsidR="00A566DC">
        <w:t xml:space="preserve"> gửi lời</w:t>
      </w:r>
      <w:r>
        <w:t xml:space="preserve"> xin lỗi khách hàng</w:t>
      </w:r>
      <w:r w:rsidR="00716F6A">
        <w:t xml:space="preserve"> vì sự bất tiện này</w:t>
      </w:r>
      <w:r>
        <w:t>.</w:t>
      </w:r>
      <w:r w:rsidR="009B1577" w:rsidRPr="009B1577">
        <w:t xml:space="preserve"> </w:t>
      </w:r>
      <w:r w:rsidR="00017B13">
        <w:t>Nếu khách hàng đồng ý thay đổi yêu cầu thì thực hiện lại bước như diễn giải 1.</w:t>
      </w:r>
    </w:p>
    <w:p w14:paraId="0515B718" w14:textId="088B2CC7" w:rsidR="00BE6FC0" w:rsidRDefault="00BE6FC0" w:rsidP="00414F9E">
      <w:pPr>
        <w:pStyle w:val="Nidungvnbn"/>
      </w:pPr>
      <w:r>
        <w:t>*Diễn giải 3:</w:t>
      </w:r>
    </w:p>
    <w:p w14:paraId="3F1EEF6F" w14:textId="41BC4F78" w:rsidR="002C7F26" w:rsidRDefault="00E66DBE" w:rsidP="00D13204">
      <w:pPr>
        <w:pStyle w:val="Nidungvnbn"/>
      </w:pPr>
      <w:r>
        <w:t>Sau khi đã lấy yêu cầu xong,</w:t>
      </w:r>
      <w:r w:rsidR="0054378E">
        <w:t xml:space="preserve"> </w:t>
      </w:r>
      <w:r w:rsidR="00D13204">
        <w:t>lễ tân</w:t>
      </w:r>
      <w:r>
        <w:t xml:space="preserve"> sẽ </w:t>
      </w:r>
      <w:r w:rsidR="000932D0">
        <w:t>nhập cẩn thận thông tin yêu cầu của khách hàng cũng như vị trí đã thỏa thuân vào trong hệ thống, yêu cầu đặt bàn này sẽ được gửi và thông báo đến cho bộ phận</w:t>
      </w:r>
      <w:r w:rsidR="003F348A">
        <w:t xml:space="preserve"> quản lý</w:t>
      </w:r>
      <w:r w:rsidR="00A362CA">
        <w:t xml:space="preserve"> được biết</w:t>
      </w:r>
      <w:r w:rsidR="009829E0">
        <w:t xml:space="preserve"> có một yêu cầu</w:t>
      </w:r>
      <w:r w:rsidR="004665B0">
        <w:t xml:space="preserve"> đặt bàn</w:t>
      </w:r>
      <w:r w:rsidR="009829E0">
        <w:t xml:space="preserve"> được khởi tạo</w:t>
      </w:r>
      <w:r w:rsidR="000932D0">
        <w:t>.</w:t>
      </w:r>
    </w:p>
    <w:p w14:paraId="15201081" w14:textId="7690646B" w:rsidR="00124E00" w:rsidRDefault="002D6C29" w:rsidP="00D13204">
      <w:pPr>
        <w:pStyle w:val="Nidungvnbn"/>
      </w:pPr>
      <w:r>
        <w:t>*Diễn giải 4:</w:t>
      </w:r>
    </w:p>
    <w:p w14:paraId="63C1C9BC" w14:textId="06C70369" w:rsidR="00B50746" w:rsidRDefault="00DD49D0" w:rsidP="00B50746">
      <w:pPr>
        <w:pStyle w:val="Nidungvnbn"/>
      </w:pPr>
      <w:r>
        <w:t>Đối với tiệc nhỏ, tổ chức ngay thì nhân viên phục vụ sẽ lại chỗ vị trí phòng của khách hàng và ghi nhận yêu cầu đặt món ăn phù hợp, sau đó danh sách món ăn sẽ được nhân viên lễ tân ghi nhận</w:t>
      </w:r>
      <w:r w:rsidR="006010A0">
        <w:t xml:space="preserve"> danh sách các món ăn</w:t>
      </w:r>
      <w:r>
        <w:t>.</w:t>
      </w:r>
      <w:r w:rsidR="00B50746">
        <w:t xml:space="preserve"> </w:t>
      </w:r>
      <w:r>
        <w:t>Đối với tiệc lớn, nhân viên lễ tân sẽ gợi ý một số thực đơn mẫu cho khách hàng lựa chọn, khách hàng có thể tùy ý thay đổi, nếu khách hàng đồng ý thì ghi nhận lại danh sách các món ăn</w:t>
      </w:r>
      <w:r w:rsidR="00161373">
        <w:t xml:space="preserve">, những yêu cầu </w:t>
      </w:r>
      <w:r w:rsidR="0026784B">
        <w:t>phụ của khách hàng</w:t>
      </w:r>
      <w:r>
        <w:t>.</w:t>
      </w:r>
      <w:r w:rsidR="00B50746">
        <w:t xml:space="preserve"> </w:t>
      </w:r>
    </w:p>
    <w:p w14:paraId="31025ABD" w14:textId="36ECC570" w:rsidR="00DD49D0" w:rsidRDefault="00B50746" w:rsidP="00D13204">
      <w:pPr>
        <w:pStyle w:val="Nidungvnbn"/>
      </w:pPr>
      <w:r>
        <w:t>Khi đã ghi nhận thông tin món ăn xong, lễ tân</w:t>
      </w:r>
      <w:r w:rsidR="00A27616">
        <w:t xml:space="preserve"> lập</w:t>
      </w:r>
      <w:r>
        <w:t xml:space="preserve"> một phiếu thông tin khách hàng đặt bàn gồm thông tin của khách hàng</w:t>
      </w:r>
      <w:r w:rsidR="00A27616">
        <w:t xml:space="preserve"> lưu trong hệ thống, đồng thời có thể in phiếu đó để khách hàng và phía đại diện quản lý nhà hàng (lễ tân, quản lý) ký kết (trường hợp tiệc l</w:t>
      </w:r>
      <w:r w:rsidR="007B20E1">
        <w:t>ớ</w:t>
      </w:r>
      <w:r w:rsidR="00A27616">
        <w:t>n)</w:t>
      </w:r>
      <w:r w:rsidR="00D4746A">
        <w:t>.</w:t>
      </w:r>
      <w:r w:rsidR="009F3825">
        <w:t xml:space="preserve"> Sau đó lễ tân cũng sẽ lập một phiếu đặt món lưu vào trong hệ thống</w:t>
      </w:r>
      <w:r w:rsidR="00266B79">
        <w:t>, in phiếu đó (trường hợp tiệc lớn) để khách hàng kiểm tra lại coi có sai sót gì</w:t>
      </w:r>
      <w:r w:rsidR="00A801C1">
        <w:t xml:space="preserve"> về yêu cầu đặt món hay</w:t>
      </w:r>
      <w:r w:rsidR="00266B79">
        <w:t xml:space="preserve"> không</w:t>
      </w:r>
      <w:r w:rsidR="009F3825">
        <w:t>.</w:t>
      </w:r>
    </w:p>
    <w:p w14:paraId="345F2CEF" w14:textId="3BEABC29" w:rsidR="00440A99" w:rsidRDefault="00756442" w:rsidP="00D13204">
      <w:pPr>
        <w:pStyle w:val="Nidungvnbn"/>
      </w:pPr>
      <w:r>
        <w:t>Mẫu phiếu thông tin khách hàng:</w:t>
      </w:r>
    </w:p>
    <w:p w14:paraId="37414ABC" w14:textId="05072D67" w:rsidR="00756442" w:rsidRDefault="00823CED" w:rsidP="00D13204">
      <w:pPr>
        <w:pStyle w:val="Nidungvnbn"/>
      </w:pPr>
      <w:r>
        <w:rPr>
          <w:noProof/>
        </w:rPr>
        <w:lastRenderedPageBreak/>
        <w:drawing>
          <wp:inline distT="0" distB="0" distL="0" distR="0" wp14:anchorId="7F6580C3" wp14:editId="65394F0B">
            <wp:extent cx="4899542" cy="3581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7940" cy="3587539"/>
                    </a:xfrm>
                    <a:prstGeom prst="rect">
                      <a:avLst/>
                    </a:prstGeom>
                  </pic:spPr>
                </pic:pic>
              </a:graphicData>
            </a:graphic>
          </wp:inline>
        </w:drawing>
      </w:r>
    </w:p>
    <w:p w14:paraId="5A89067B" w14:textId="66EE6C69" w:rsidR="00756442" w:rsidRDefault="00756442" w:rsidP="00D13204">
      <w:pPr>
        <w:pStyle w:val="Nidungvnbn"/>
      </w:pPr>
      <w:r>
        <w:t>Mẫu phiếu đặt món:</w:t>
      </w:r>
    </w:p>
    <w:p w14:paraId="63C1DEB8" w14:textId="09BF4075" w:rsidR="00756442" w:rsidRDefault="0057412C" w:rsidP="00D13204">
      <w:pPr>
        <w:pStyle w:val="Nidungvnbn"/>
      </w:pPr>
      <w:r>
        <w:rPr>
          <w:noProof/>
        </w:rPr>
        <w:drawing>
          <wp:inline distT="0" distB="0" distL="0" distR="0" wp14:anchorId="091872D8" wp14:editId="3CAF0D6D">
            <wp:extent cx="5219700" cy="3350302"/>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2787" cy="3352284"/>
                    </a:xfrm>
                    <a:prstGeom prst="rect">
                      <a:avLst/>
                    </a:prstGeom>
                  </pic:spPr>
                </pic:pic>
              </a:graphicData>
            </a:graphic>
          </wp:inline>
        </w:drawing>
      </w:r>
    </w:p>
    <w:p w14:paraId="73B2DF14" w14:textId="1592106A" w:rsidR="009F6614" w:rsidRDefault="00B50746" w:rsidP="009F6614">
      <w:pPr>
        <w:pStyle w:val="Nidungvnbn"/>
      </w:pPr>
      <w:r>
        <w:t xml:space="preserve">*Diễn giải 5: </w:t>
      </w:r>
    </w:p>
    <w:p w14:paraId="1F8C823C" w14:textId="58B7B5BB" w:rsidR="00F94DD3" w:rsidRDefault="005A51C9" w:rsidP="005A51C9">
      <w:pPr>
        <w:pStyle w:val="Nidungvnbn"/>
      </w:pPr>
      <w:r>
        <w:t>Nhân viên thu ngân sẽ thanh toán lần 1 với khách hàng với số tiền bằng 30% tổng thanh toán.</w:t>
      </w:r>
    </w:p>
    <w:p w14:paraId="5F0833CA" w14:textId="6034C3FE" w:rsidR="005A51C9" w:rsidRPr="00F94DD3" w:rsidRDefault="00F94DD3" w:rsidP="00F94DD3">
      <w:pPr>
        <w:spacing w:after="200" w:line="276" w:lineRule="auto"/>
        <w:rPr>
          <w:sz w:val="26"/>
          <w:szCs w:val="26"/>
        </w:rPr>
      </w:pPr>
      <w:r>
        <w:br w:type="page"/>
      </w:r>
    </w:p>
    <w:p w14:paraId="1ED9B371" w14:textId="30453721" w:rsidR="00FB71D4" w:rsidRDefault="00A27D38" w:rsidP="00E66DBE">
      <w:pPr>
        <w:pStyle w:val="Nidungvnbn"/>
      </w:pPr>
      <w:r>
        <w:lastRenderedPageBreak/>
        <w:t>*Diễn giải 6:</w:t>
      </w:r>
    </w:p>
    <w:p w14:paraId="6A60B2E5" w14:textId="2391832A" w:rsidR="00A362CA" w:rsidRDefault="00034EAA" w:rsidP="00E66DBE">
      <w:pPr>
        <w:pStyle w:val="Nidungvnbn"/>
      </w:pPr>
      <w:r>
        <w:t>Thông tin đặt bàn và đặt món sẽ</w:t>
      </w:r>
      <w:r w:rsidR="000D5848">
        <w:t xml:space="preserve"> được nhân viên thu ngân</w:t>
      </w:r>
      <w:r>
        <w:t xml:space="preserve"> chuyển đến tất cả các bộ phận, thời gian</w:t>
      </w:r>
      <w:r w:rsidR="00815FBF">
        <w:t xml:space="preserve"> chuyển</w:t>
      </w:r>
      <w:r>
        <w:t xml:space="preserve"> không</w:t>
      </w:r>
      <w:r w:rsidR="00815FBF">
        <w:t xml:space="preserve"> được</w:t>
      </w:r>
      <w:r>
        <w:t xml:space="preserve"> quá </w:t>
      </w:r>
      <w:r w:rsidR="00815FBF">
        <w:t>10</w:t>
      </w:r>
      <w:r>
        <w:t xml:space="preserve"> phút.</w:t>
      </w:r>
    </w:p>
    <w:p w14:paraId="57F43459" w14:textId="35F33848" w:rsidR="00890240" w:rsidRDefault="00E7003C" w:rsidP="00E66DBE">
      <w:pPr>
        <w:pStyle w:val="Nidungvnbn"/>
      </w:pPr>
      <w:r>
        <w:t>*</w:t>
      </w:r>
      <w:r w:rsidR="00890240">
        <w:t>Diễn giải 7:</w:t>
      </w:r>
    </w:p>
    <w:p w14:paraId="363F7943" w14:textId="3B7A5666" w:rsidR="00890240" w:rsidRDefault="00C9200E" w:rsidP="00E66DBE">
      <w:pPr>
        <w:pStyle w:val="Nidungvnbn"/>
      </w:pPr>
      <w:r>
        <w:t xml:space="preserve">Quản lý nhà hàng sau khi tiếp nhận thông tin đặt bàn, thông báo cho cho tất cả nhân viên bộ phận, chuẩn bị sẵn sàng phục vụ theo thời gian quy định, nhắc nhở yêu cầu </w:t>
      </w:r>
      <w:r w:rsidR="00420D7E">
        <w:t>về thái độ ứng xử chuẩn mực trước khách hàng.</w:t>
      </w:r>
    </w:p>
    <w:p w14:paraId="5F514A57" w14:textId="6E4B382B" w:rsidR="00420D7E" w:rsidRDefault="00420D7E" w:rsidP="00E66DBE">
      <w:pPr>
        <w:pStyle w:val="Nidungvnbn"/>
      </w:pPr>
      <w:r>
        <w:t>Trường hợp khách hàng hủy đặt bàn, tất cả nhân viên tiếp nhận phải thông báo cho nhân viên tham gia quản lý nhà hàng (quản lý, giám đốc, bếp trưởng, kế toán trưởng) biết để xác nhận hủy thông tin đặt hàng. Trường hợp này sẽ không được hoàn lại tiền thanh toán lần 1.</w:t>
      </w:r>
    </w:p>
    <w:p w14:paraId="56B6CED8" w14:textId="736182AA" w:rsidR="00E226A9" w:rsidRDefault="00E226A9" w:rsidP="00E66DBE">
      <w:pPr>
        <w:pStyle w:val="Nidungvnbn"/>
      </w:pPr>
      <w:r>
        <w:t>Trường hợp khách hàng gọi thêm món trong quá trình diễn ra tiệc, nhân viên phục vụ cần ghi nhận lại, gửi thông tin đó cho nhân viên thu ngân để nhân viên thu ngân</w:t>
      </w:r>
      <w:r w:rsidR="00684D12">
        <w:t xml:space="preserve"> xác định khả năng món ăn có thể cung cấp cho khách hàng hay không, nếu được thì </w:t>
      </w:r>
      <w:r>
        <w:t xml:space="preserve">cập nhật danh sách đặt món, đồng thời ngay lập tức chuyển đến cho bộ phận bếp </w:t>
      </w:r>
      <w:r w:rsidR="00684D12">
        <w:t xml:space="preserve">biết để thực hiện </w:t>
      </w:r>
      <w:r w:rsidR="00620115">
        <w:t>món ăn</w:t>
      </w:r>
      <w:r w:rsidR="00B623FD">
        <w:t xml:space="preserve"> cho khách hàng</w:t>
      </w:r>
      <w:r w:rsidR="00620115">
        <w:t>.</w:t>
      </w:r>
    </w:p>
    <w:p w14:paraId="033F59FC" w14:textId="1A42D52A" w:rsidR="00802794" w:rsidRDefault="00802794" w:rsidP="00E66DBE">
      <w:pPr>
        <w:pStyle w:val="Nidungvnbn"/>
      </w:pPr>
      <w:r>
        <w:t>*Diễn giải 8:</w:t>
      </w:r>
    </w:p>
    <w:p w14:paraId="10F86C79" w14:textId="35AA29F3" w:rsidR="00802794" w:rsidRDefault="00802794" w:rsidP="00E66DBE">
      <w:pPr>
        <w:pStyle w:val="Nidungvnbn"/>
      </w:pPr>
      <w:r>
        <w:t>Khách hàng thực hiện thanh toán 70% số tiền còn lại</w:t>
      </w:r>
      <w:r w:rsidR="0045688D">
        <w:t xml:space="preserve"> ban đầu</w:t>
      </w:r>
      <w:r>
        <w:t xml:space="preserve"> sau khi đã tiệc xong</w:t>
      </w:r>
      <w:r w:rsidR="007B046A">
        <w:t xml:space="preserve"> cộng với</w:t>
      </w:r>
      <w:r w:rsidR="005D4711">
        <w:t xml:space="preserve"> tiền đặt món thêm và chi phí dịch vụ phát sinh (nếu có)</w:t>
      </w:r>
      <w:r>
        <w:t>.</w:t>
      </w:r>
    </w:p>
    <w:p w14:paraId="62340824" w14:textId="78DAA1DF" w:rsidR="00CC0E44" w:rsidRDefault="00CC0E44">
      <w:pPr>
        <w:spacing w:after="200" w:line="276" w:lineRule="auto"/>
      </w:pPr>
      <w:r>
        <w:br w:type="page"/>
      </w:r>
    </w:p>
    <w:p w14:paraId="079CBA88" w14:textId="3439C59A" w:rsidR="00D0251A" w:rsidRPr="00516079" w:rsidRDefault="002800E7" w:rsidP="00D0251A">
      <w:pPr>
        <w:pStyle w:val="Heading1"/>
      </w:pPr>
      <w:bookmarkStart w:id="27" w:name="_Toc510577532"/>
      <w:r>
        <w:lastRenderedPageBreak/>
        <w:t>PHÂN TÍCH HỆ THỐNG</w:t>
      </w:r>
      <w:bookmarkEnd w:id="27"/>
    </w:p>
    <w:p w14:paraId="542C220A" w14:textId="23E4E891" w:rsidR="00D0251A" w:rsidRDefault="00973CDC" w:rsidP="00973CDC">
      <w:pPr>
        <w:pStyle w:val="Heading2"/>
      </w:pPr>
      <w:bookmarkStart w:id="28" w:name="_Toc510577533"/>
      <w:r>
        <w:t>Tổng quát hệ thống</w:t>
      </w:r>
      <w:bookmarkEnd w:id="28"/>
    </w:p>
    <w:p w14:paraId="630C3AA2" w14:textId="4B49932C" w:rsidR="00A53595" w:rsidRDefault="00A53595" w:rsidP="00F059F8">
      <w:pPr>
        <w:pStyle w:val="Heading3"/>
      </w:pPr>
      <w:bookmarkStart w:id="29" w:name="_Toc510577534"/>
      <w:r>
        <w:t>Mô hình phân cấp người dùng</w:t>
      </w:r>
      <w:bookmarkEnd w:id="29"/>
    </w:p>
    <w:p w14:paraId="55468E87" w14:textId="77777777" w:rsidR="003E40F5" w:rsidRDefault="00F209C2" w:rsidP="003E40F5">
      <w:pPr>
        <w:keepNext/>
      </w:pPr>
      <w:r>
        <w:rPr>
          <w:rFonts w:eastAsiaTheme="majorEastAsia"/>
          <w:noProof/>
        </w:rPr>
        <w:drawing>
          <wp:inline distT="0" distB="0" distL="0" distR="0" wp14:anchorId="59387EC6" wp14:editId="012B573A">
            <wp:extent cx="5579745" cy="324167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han cap nguoi dung.jpg"/>
                    <pic:cNvPicPr/>
                  </pic:nvPicPr>
                  <pic:blipFill>
                    <a:blip r:embed="rId18">
                      <a:extLst>
                        <a:ext uri="{28A0092B-C50C-407E-A947-70E740481C1C}">
                          <a14:useLocalDpi xmlns:a14="http://schemas.microsoft.com/office/drawing/2010/main" val="0"/>
                        </a:ext>
                      </a:extLst>
                    </a:blip>
                    <a:stretch>
                      <a:fillRect/>
                    </a:stretch>
                  </pic:blipFill>
                  <pic:spPr>
                    <a:xfrm>
                      <a:off x="0" y="0"/>
                      <a:ext cx="5579745" cy="3241675"/>
                    </a:xfrm>
                    <a:prstGeom prst="rect">
                      <a:avLst/>
                    </a:prstGeom>
                  </pic:spPr>
                </pic:pic>
              </a:graphicData>
            </a:graphic>
          </wp:inline>
        </w:drawing>
      </w:r>
    </w:p>
    <w:p w14:paraId="609FCDCF" w14:textId="28513860" w:rsidR="00F059F8" w:rsidRPr="00F059F8" w:rsidRDefault="003E40F5" w:rsidP="00844692">
      <w:pPr>
        <w:pStyle w:val="Caption"/>
        <w:rPr>
          <w:rFonts w:eastAsiaTheme="majorEastAsia"/>
        </w:rPr>
      </w:pPr>
      <w:bookmarkStart w:id="30" w:name="_Toc510577560"/>
      <w:r>
        <w:t xml:space="preserve">Hình </w:t>
      </w:r>
      <w:fldSimple w:instr=" STYLEREF 1 \s ">
        <w:r w:rsidR="00D42620">
          <w:rPr>
            <w:noProof/>
          </w:rPr>
          <w:t>2</w:t>
        </w:r>
      </w:fldSimple>
      <w:r w:rsidR="00D42620">
        <w:noBreakHyphen/>
      </w:r>
      <w:fldSimple w:instr=" SEQ Hình \* ARABIC \s 1 ">
        <w:r w:rsidR="00D42620">
          <w:rPr>
            <w:noProof/>
          </w:rPr>
          <w:t>1</w:t>
        </w:r>
      </w:fldSimple>
      <w:r>
        <w:t>: Mô hình</w:t>
      </w:r>
      <w:r w:rsidR="00675388">
        <w:t xml:space="preserve"> use case</w:t>
      </w:r>
      <w:r>
        <w:t xml:space="preserve"> phân cấp người dùng</w:t>
      </w:r>
      <w:r w:rsidR="0034416D">
        <w:t xml:space="preserve"> trên các actor</w:t>
      </w:r>
      <w:bookmarkEnd w:id="30"/>
    </w:p>
    <w:p w14:paraId="57699DA0" w14:textId="45404F56" w:rsidR="00973CDC" w:rsidRDefault="00973CDC" w:rsidP="00D0251A">
      <w:pPr>
        <w:pStyle w:val="Heading3"/>
      </w:pPr>
      <w:bookmarkStart w:id="31" w:name="_Toc510577535"/>
      <w:r>
        <w:lastRenderedPageBreak/>
        <w:t>Mô hình tổng quan hệ thống quản lý</w:t>
      </w:r>
      <w:bookmarkEnd w:id="31"/>
    </w:p>
    <w:p w14:paraId="4F306631" w14:textId="1382FFF9" w:rsidR="00F209C2" w:rsidRDefault="0075537A" w:rsidP="00F209C2">
      <w:pPr>
        <w:rPr>
          <w:rFonts w:eastAsiaTheme="majorEastAsia"/>
        </w:rPr>
      </w:pPr>
      <w:r>
        <w:rPr>
          <w:rFonts w:eastAsiaTheme="majorEastAsia"/>
          <w:noProof/>
        </w:rPr>
        <w:drawing>
          <wp:inline distT="0" distB="0" distL="0" distR="0" wp14:anchorId="23A2B0E6" wp14:editId="5838A4E5">
            <wp:extent cx="5579745" cy="4358640"/>
            <wp:effectExtent l="0" t="0" r="190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ong quan.jpg"/>
                    <pic:cNvPicPr/>
                  </pic:nvPicPr>
                  <pic:blipFill>
                    <a:blip r:embed="rId19">
                      <a:extLst>
                        <a:ext uri="{28A0092B-C50C-407E-A947-70E740481C1C}">
                          <a14:useLocalDpi xmlns:a14="http://schemas.microsoft.com/office/drawing/2010/main" val="0"/>
                        </a:ext>
                      </a:extLst>
                    </a:blip>
                    <a:stretch>
                      <a:fillRect/>
                    </a:stretch>
                  </pic:blipFill>
                  <pic:spPr>
                    <a:xfrm>
                      <a:off x="0" y="0"/>
                      <a:ext cx="5579745" cy="4358640"/>
                    </a:xfrm>
                    <a:prstGeom prst="rect">
                      <a:avLst/>
                    </a:prstGeom>
                  </pic:spPr>
                </pic:pic>
              </a:graphicData>
            </a:graphic>
          </wp:inline>
        </w:drawing>
      </w:r>
    </w:p>
    <w:p w14:paraId="57009AD7" w14:textId="09C4F0FF" w:rsidR="00844692" w:rsidRDefault="00AB5467" w:rsidP="00844692">
      <w:pPr>
        <w:keepNext/>
      </w:pPr>
      <w:r>
        <w:rPr>
          <w:noProof/>
        </w:rPr>
        <w:drawing>
          <wp:inline distT="0" distB="0" distL="0" distR="0" wp14:anchorId="635E2DAB" wp14:editId="4E6B6C1B">
            <wp:extent cx="5505450" cy="1771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c-tk.jpg"/>
                    <pic:cNvPicPr/>
                  </pic:nvPicPr>
                  <pic:blipFill>
                    <a:blip r:embed="rId20">
                      <a:extLst>
                        <a:ext uri="{28A0092B-C50C-407E-A947-70E740481C1C}">
                          <a14:useLocalDpi xmlns:a14="http://schemas.microsoft.com/office/drawing/2010/main" val="0"/>
                        </a:ext>
                      </a:extLst>
                    </a:blip>
                    <a:stretch>
                      <a:fillRect/>
                    </a:stretch>
                  </pic:blipFill>
                  <pic:spPr>
                    <a:xfrm>
                      <a:off x="0" y="0"/>
                      <a:ext cx="5505450" cy="1771650"/>
                    </a:xfrm>
                    <a:prstGeom prst="rect">
                      <a:avLst/>
                    </a:prstGeom>
                  </pic:spPr>
                </pic:pic>
              </a:graphicData>
            </a:graphic>
          </wp:inline>
        </w:drawing>
      </w:r>
    </w:p>
    <w:p w14:paraId="3B83F251" w14:textId="76DBD07F" w:rsidR="00367B71" w:rsidRDefault="00844692" w:rsidP="00A03DD0">
      <w:pPr>
        <w:pStyle w:val="Caption"/>
        <w:rPr>
          <w:rFonts w:eastAsiaTheme="majorEastAsia"/>
        </w:rPr>
      </w:pPr>
      <w:bookmarkStart w:id="32" w:name="_Toc510577561"/>
      <w:r>
        <w:t xml:space="preserve">Hình </w:t>
      </w:r>
      <w:fldSimple w:instr=" STYLEREF 1 \s ">
        <w:r w:rsidR="00D42620">
          <w:rPr>
            <w:noProof/>
          </w:rPr>
          <w:t>2</w:t>
        </w:r>
      </w:fldSimple>
      <w:r w:rsidR="00D42620">
        <w:noBreakHyphen/>
      </w:r>
      <w:fldSimple w:instr=" SEQ Hình \* ARABIC \s 1 ">
        <w:r w:rsidR="00D42620">
          <w:rPr>
            <w:noProof/>
          </w:rPr>
          <w:t>2</w:t>
        </w:r>
      </w:fldSimple>
      <w:r>
        <w:t>: Mô hình</w:t>
      </w:r>
      <w:r w:rsidR="00D84F36">
        <w:t xml:space="preserve"> use case</w:t>
      </w:r>
      <w:r>
        <w:t xml:space="preserve"> tổng quan của hệ thống quản lý</w:t>
      </w:r>
      <w:bookmarkEnd w:id="32"/>
    </w:p>
    <w:p w14:paraId="1561888F" w14:textId="467A9957" w:rsidR="00C230FC" w:rsidRDefault="00241913" w:rsidP="00241913">
      <w:pPr>
        <w:pStyle w:val="Heading2"/>
      </w:pPr>
      <w:bookmarkStart w:id="33" w:name="_Toc510577536"/>
      <w:r>
        <w:lastRenderedPageBreak/>
        <w:t>Ủy quyền hệ thống</w:t>
      </w:r>
      <w:bookmarkEnd w:id="33"/>
    </w:p>
    <w:p w14:paraId="434B632B" w14:textId="63FEF781" w:rsidR="00AC6DD1" w:rsidRPr="004D1C25" w:rsidRDefault="00AC6DD1" w:rsidP="00AC6DD1">
      <w:pPr>
        <w:pStyle w:val="Heading3"/>
      </w:pPr>
      <w:bookmarkStart w:id="34" w:name="_Toc510577537"/>
      <w:r>
        <w:t xml:space="preserve">Mô hình </w:t>
      </w:r>
      <w:r w:rsidR="00651480">
        <w:t>use case</w:t>
      </w:r>
      <w:bookmarkEnd w:id="34"/>
    </w:p>
    <w:p w14:paraId="0866CF28" w14:textId="77777777" w:rsidR="0070018E" w:rsidRDefault="00870D9E" w:rsidP="0070018E">
      <w:pPr>
        <w:keepNext/>
      </w:pPr>
      <w:r>
        <w:rPr>
          <w:rFonts w:eastAsiaTheme="majorEastAsia"/>
        </w:rPr>
        <w:t>Đăc</w:t>
      </w:r>
      <w:r w:rsidR="00FE04A7">
        <w:rPr>
          <w:rFonts w:eastAsiaTheme="majorEastAsia"/>
          <w:noProof/>
        </w:rPr>
        <w:drawing>
          <wp:inline distT="0" distB="0" distL="0" distR="0" wp14:anchorId="72F367C5" wp14:editId="4662BB20">
            <wp:extent cx="5579745" cy="296037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y quyen.jpg"/>
                    <pic:cNvPicPr/>
                  </pic:nvPicPr>
                  <pic:blipFill>
                    <a:blip r:embed="rId21">
                      <a:extLst>
                        <a:ext uri="{28A0092B-C50C-407E-A947-70E740481C1C}">
                          <a14:useLocalDpi xmlns:a14="http://schemas.microsoft.com/office/drawing/2010/main" val="0"/>
                        </a:ext>
                      </a:extLst>
                    </a:blip>
                    <a:stretch>
                      <a:fillRect/>
                    </a:stretch>
                  </pic:blipFill>
                  <pic:spPr>
                    <a:xfrm>
                      <a:off x="0" y="0"/>
                      <a:ext cx="5579745" cy="2960370"/>
                    </a:xfrm>
                    <a:prstGeom prst="rect">
                      <a:avLst/>
                    </a:prstGeom>
                  </pic:spPr>
                </pic:pic>
              </a:graphicData>
            </a:graphic>
          </wp:inline>
        </w:drawing>
      </w:r>
    </w:p>
    <w:p w14:paraId="71F874CB" w14:textId="6EE739EB" w:rsidR="00F209C2" w:rsidRDefault="0070018E" w:rsidP="00271D4D">
      <w:pPr>
        <w:pStyle w:val="Caption"/>
        <w:rPr>
          <w:rFonts w:eastAsiaTheme="majorEastAsia"/>
        </w:rPr>
      </w:pPr>
      <w:bookmarkStart w:id="35" w:name="_Toc510577562"/>
      <w:r>
        <w:t xml:space="preserve">Hình </w:t>
      </w:r>
      <w:fldSimple w:instr=" STYLEREF 1 \s ">
        <w:r w:rsidR="00D42620">
          <w:rPr>
            <w:noProof/>
          </w:rPr>
          <w:t>2</w:t>
        </w:r>
      </w:fldSimple>
      <w:r w:rsidR="00D42620">
        <w:noBreakHyphen/>
      </w:r>
      <w:fldSimple w:instr=" SEQ Hình \* ARABIC \s 1 ">
        <w:r w:rsidR="00D42620">
          <w:rPr>
            <w:noProof/>
          </w:rPr>
          <w:t>3</w:t>
        </w:r>
      </w:fldSimple>
      <w:r>
        <w:t>: Mô hình</w:t>
      </w:r>
      <w:r w:rsidR="00FA23F3">
        <w:t xml:space="preserve"> use case</w:t>
      </w:r>
      <w:r>
        <w:t xml:space="preserve"> ủy quyền của hệ thống</w:t>
      </w:r>
      <w:bookmarkEnd w:id="35"/>
    </w:p>
    <w:p w14:paraId="246DCDB2" w14:textId="4C8B6B1E" w:rsidR="00870D9E" w:rsidRDefault="003663CF" w:rsidP="00F209C2">
      <w:pPr>
        <w:pStyle w:val="Heading3"/>
      </w:pPr>
      <w:bookmarkStart w:id="36" w:name="_Toc510577538"/>
      <w:r>
        <w:t>Chi tiết đặc tả</w:t>
      </w:r>
      <w:bookmarkEnd w:id="36"/>
    </w:p>
    <w:p w14:paraId="1B992CCD" w14:textId="35997124" w:rsidR="001B40E1" w:rsidRPr="001B40E1" w:rsidRDefault="001B40E1" w:rsidP="001B40E1">
      <w:pPr>
        <w:pStyle w:val="Heading4"/>
      </w:pPr>
      <w:r>
        <w:t>Use case Đ</w:t>
      </w:r>
      <w:r w:rsidR="00603343">
        <w:t>ă</w:t>
      </w:r>
      <w:r>
        <w:t>ng nhập</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58450D" w14:paraId="0F354C27" w14:textId="19847FDA" w:rsidTr="00F5557F">
        <w:tc>
          <w:tcPr>
            <w:tcW w:w="3417" w:type="dxa"/>
          </w:tcPr>
          <w:p w14:paraId="6FF7C45E" w14:textId="527E4624" w:rsidR="0058450D" w:rsidRDefault="0058450D" w:rsidP="0058450D">
            <w:pPr>
              <w:pStyle w:val="Nidungvnbn"/>
              <w:ind w:firstLine="0"/>
            </w:pPr>
            <w:r w:rsidRPr="00641A13">
              <w:rPr>
                <w:b/>
              </w:rPr>
              <w:t>Tên use case</w:t>
            </w:r>
            <w:r>
              <w:t xml:space="preserve">: </w:t>
            </w:r>
            <w:r w:rsidR="00641A13">
              <w:t>Đăng nhập</w:t>
            </w:r>
          </w:p>
        </w:tc>
        <w:tc>
          <w:tcPr>
            <w:tcW w:w="2184" w:type="dxa"/>
            <w:gridSpan w:val="3"/>
          </w:tcPr>
          <w:p w14:paraId="6F6BC8E8" w14:textId="53508632" w:rsidR="0058450D" w:rsidRDefault="0058450D" w:rsidP="0058450D">
            <w:pPr>
              <w:pStyle w:val="Nidungvnbn"/>
              <w:ind w:firstLine="0"/>
            </w:pPr>
            <w:r w:rsidRPr="00641A13">
              <w:rPr>
                <w:b/>
              </w:rPr>
              <w:t>ID</w:t>
            </w:r>
            <w:r>
              <w:t>:</w:t>
            </w:r>
            <w:r w:rsidR="00641A13">
              <w:t xml:space="preserve"> UC_1</w:t>
            </w:r>
          </w:p>
        </w:tc>
        <w:tc>
          <w:tcPr>
            <w:tcW w:w="3176" w:type="dxa"/>
          </w:tcPr>
          <w:p w14:paraId="0B298BDD" w14:textId="0F33C6FD" w:rsidR="0058450D" w:rsidRDefault="0058450D" w:rsidP="0058450D">
            <w:pPr>
              <w:pStyle w:val="Nidungvnbn"/>
              <w:ind w:firstLine="0"/>
            </w:pPr>
            <w:r w:rsidRPr="00641A13">
              <w:rPr>
                <w:b/>
              </w:rPr>
              <w:t>Mức quan trọng</w:t>
            </w:r>
            <w:r>
              <w:t>:</w:t>
            </w:r>
            <w:r w:rsidR="00641A13">
              <w:t xml:space="preserve"> Cao</w:t>
            </w:r>
          </w:p>
        </w:tc>
      </w:tr>
      <w:tr w:rsidR="0058450D" w14:paraId="30532CC9" w14:textId="53E76391" w:rsidTr="00F5557F">
        <w:trPr>
          <w:trHeight w:val="332"/>
        </w:trPr>
        <w:tc>
          <w:tcPr>
            <w:tcW w:w="4500" w:type="dxa"/>
            <w:gridSpan w:val="3"/>
          </w:tcPr>
          <w:p w14:paraId="3EC6B643" w14:textId="114AC6A4" w:rsidR="0058450D" w:rsidRDefault="0058450D" w:rsidP="0058450D">
            <w:pPr>
              <w:pStyle w:val="Nidungvnbn"/>
              <w:ind w:firstLine="0"/>
            </w:pPr>
            <w:r w:rsidRPr="00641A13">
              <w:rPr>
                <w:b/>
              </w:rPr>
              <w:t>Actor</w:t>
            </w:r>
            <w:r>
              <w:t>:</w:t>
            </w:r>
            <w:r w:rsidR="006E250C">
              <w:t xml:space="preserve"> </w:t>
            </w:r>
            <w:r w:rsidR="006E250C" w:rsidRPr="006E250C">
              <w:t>Nhân viên tác động quản lý</w:t>
            </w:r>
          </w:p>
        </w:tc>
        <w:tc>
          <w:tcPr>
            <w:tcW w:w="4277" w:type="dxa"/>
            <w:gridSpan w:val="2"/>
          </w:tcPr>
          <w:p w14:paraId="6EE39A0C" w14:textId="0186B53D" w:rsidR="0058450D" w:rsidRDefault="0058450D" w:rsidP="0058450D">
            <w:pPr>
              <w:pStyle w:val="Nidungvnbn"/>
              <w:ind w:firstLine="0"/>
              <w:jc w:val="left"/>
            </w:pPr>
            <w:r w:rsidRPr="00641A13">
              <w:rPr>
                <w:b/>
              </w:rPr>
              <w:t>Loại use case</w:t>
            </w:r>
            <w:r>
              <w:t xml:space="preserve">: </w:t>
            </w:r>
            <w:r w:rsidR="003C102C">
              <w:t>Chi tiết, thiết yếu</w:t>
            </w:r>
          </w:p>
        </w:tc>
      </w:tr>
      <w:tr w:rsidR="0058450D" w14:paraId="0660B93D" w14:textId="2C99BF8A" w:rsidTr="00F5557F">
        <w:tc>
          <w:tcPr>
            <w:tcW w:w="8777" w:type="dxa"/>
            <w:gridSpan w:val="5"/>
          </w:tcPr>
          <w:p w14:paraId="0EBEFE6E" w14:textId="77777777" w:rsidR="0058450D" w:rsidRDefault="0058450D" w:rsidP="0058450D">
            <w:pPr>
              <w:pStyle w:val="Nidungvnbn"/>
              <w:ind w:firstLine="0"/>
            </w:pPr>
            <w:r w:rsidRPr="00641A13">
              <w:rPr>
                <w:b/>
              </w:rPr>
              <w:t>Các bên liên quan và mối quan tâm của họ</w:t>
            </w:r>
            <w:r>
              <w:t>:</w:t>
            </w:r>
          </w:p>
          <w:p w14:paraId="2155CA4E" w14:textId="61574785" w:rsidR="00A06DA5" w:rsidRDefault="00A06DA5" w:rsidP="0058450D">
            <w:pPr>
              <w:pStyle w:val="Nidungvnbn"/>
              <w:ind w:firstLine="0"/>
            </w:pPr>
            <w:r w:rsidRPr="006E250C">
              <w:t>Nhân viên tác động quản lý</w:t>
            </w:r>
            <w:r>
              <w:t xml:space="preserve"> – Muốn đăng nhập để tham gia quá trình quản lý thành phần</w:t>
            </w:r>
            <w:r w:rsidR="007D37D9">
              <w:t xml:space="preserve"> được phép</w:t>
            </w:r>
            <w:r>
              <w:t xml:space="preserve"> của hệ thống</w:t>
            </w:r>
            <w:r w:rsidR="00274D6C">
              <w:t>.</w:t>
            </w:r>
          </w:p>
        </w:tc>
      </w:tr>
      <w:tr w:rsidR="0058450D" w14:paraId="1F8AC8A5" w14:textId="733EDC83" w:rsidTr="00F5557F">
        <w:tc>
          <w:tcPr>
            <w:tcW w:w="8777" w:type="dxa"/>
            <w:gridSpan w:val="5"/>
          </w:tcPr>
          <w:p w14:paraId="4D9E870C" w14:textId="57D0059C" w:rsidR="0058450D" w:rsidRDefault="0058450D" w:rsidP="0058450D">
            <w:pPr>
              <w:pStyle w:val="Nidungvnbn"/>
              <w:ind w:firstLine="0"/>
            </w:pPr>
            <w:r w:rsidRPr="00641A13">
              <w:rPr>
                <w:b/>
              </w:rPr>
              <w:t>Mô tả tóm tắt</w:t>
            </w:r>
            <w:r>
              <w:t>:</w:t>
            </w:r>
            <w:r w:rsidR="007D37D9">
              <w:t xml:space="preserve"> Đăng nhập để tham gia quản lý hệ thống.</w:t>
            </w:r>
          </w:p>
        </w:tc>
      </w:tr>
      <w:tr w:rsidR="0058450D" w14:paraId="7900CA57" w14:textId="55AFC222" w:rsidTr="00F5557F">
        <w:tc>
          <w:tcPr>
            <w:tcW w:w="8777" w:type="dxa"/>
            <w:gridSpan w:val="5"/>
          </w:tcPr>
          <w:p w14:paraId="52B765F9" w14:textId="3962AAC8" w:rsidR="0058450D" w:rsidRDefault="002B5430" w:rsidP="0058450D">
            <w:pPr>
              <w:pStyle w:val="Nidungvnbn"/>
              <w:ind w:firstLine="0"/>
            </w:pPr>
            <w:r>
              <w:rPr>
                <w:b/>
              </w:rPr>
              <w:t xml:space="preserve">Điều kiện </w:t>
            </w:r>
            <w:r w:rsidR="00D75D74">
              <w:rPr>
                <w:b/>
              </w:rPr>
              <w:t>trước</w:t>
            </w:r>
            <w:r w:rsidR="0058450D">
              <w:t>:</w:t>
            </w:r>
            <w:r w:rsidR="00C90F11">
              <w:t xml:space="preserve"> Không.</w:t>
            </w:r>
          </w:p>
        </w:tc>
      </w:tr>
      <w:tr w:rsidR="006163E7" w14:paraId="13BBBEEE" w14:textId="77777777" w:rsidTr="00F5557F">
        <w:tc>
          <w:tcPr>
            <w:tcW w:w="8777" w:type="dxa"/>
            <w:gridSpan w:val="5"/>
          </w:tcPr>
          <w:p w14:paraId="3E3F0BFD" w14:textId="0D132F20" w:rsidR="006163E7" w:rsidRDefault="006163E7" w:rsidP="0058450D">
            <w:pPr>
              <w:pStyle w:val="Nidungvnbn"/>
              <w:ind w:firstLine="0"/>
              <w:rPr>
                <w:b/>
              </w:rPr>
            </w:pPr>
            <w:r>
              <w:rPr>
                <w:b/>
              </w:rPr>
              <w:t xml:space="preserve">Điều kiện sau: </w:t>
            </w:r>
            <w:r w:rsidR="00E557CF" w:rsidRPr="006E250C">
              <w:t>Nhân viên tác động quản lý</w:t>
            </w:r>
            <w:r w:rsidR="00E557CF">
              <w:t xml:space="preserve"> được hệ thống cấp phiên làm việc.</w:t>
            </w:r>
          </w:p>
        </w:tc>
      </w:tr>
      <w:tr w:rsidR="0058450D" w14:paraId="1BFFE9CF" w14:textId="60CFD034" w:rsidTr="00F5557F">
        <w:tc>
          <w:tcPr>
            <w:tcW w:w="8777" w:type="dxa"/>
            <w:gridSpan w:val="5"/>
          </w:tcPr>
          <w:p w14:paraId="41446B54" w14:textId="77777777" w:rsidR="0058450D" w:rsidRDefault="0058450D" w:rsidP="0058450D">
            <w:pPr>
              <w:pStyle w:val="Nidungvnbn"/>
              <w:ind w:firstLine="0"/>
            </w:pPr>
            <w:r w:rsidRPr="00641A13">
              <w:rPr>
                <w:b/>
              </w:rPr>
              <w:t>Các mối quan hệ</w:t>
            </w:r>
            <w:r w:rsidR="003E31D6" w:rsidRPr="003E31D6">
              <w:t>:</w:t>
            </w:r>
          </w:p>
          <w:p w14:paraId="1F73576C" w14:textId="02586304" w:rsidR="002E46F9" w:rsidRPr="002E46F9" w:rsidRDefault="002E46F9" w:rsidP="0058450D">
            <w:pPr>
              <w:pStyle w:val="Nidungvnbn"/>
              <w:ind w:firstLine="0"/>
            </w:pPr>
            <w:r>
              <w:t>Bao gồm (Include): Quản lý đặt bàn, Quản lý nhân viên, Quản lý trang thiết bị, Quản lý thực đơn, Quản lý tài chính</w:t>
            </w:r>
            <w:r w:rsidR="00F87C86">
              <w:t>, Quản lý báo cao – thống kê</w:t>
            </w:r>
            <w:r w:rsidR="0026734D">
              <w:t>, Đăng xuất</w:t>
            </w:r>
            <w:r>
              <w:t>.</w:t>
            </w:r>
          </w:p>
        </w:tc>
      </w:tr>
      <w:tr w:rsidR="00E50922" w14:paraId="7637C7E7" w14:textId="77777777" w:rsidTr="006E578A">
        <w:trPr>
          <w:trHeight w:val="305"/>
        </w:trPr>
        <w:tc>
          <w:tcPr>
            <w:tcW w:w="8777" w:type="dxa"/>
            <w:gridSpan w:val="5"/>
          </w:tcPr>
          <w:p w14:paraId="422A9235" w14:textId="579EB221" w:rsidR="00E50922" w:rsidRPr="00E50922" w:rsidRDefault="00E50922" w:rsidP="0058450D">
            <w:pPr>
              <w:pStyle w:val="Nidungvnbn"/>
              <w:ind w:firstLine="0"/>
            </w:pPr>
            <w:r w:rsidRPr="00641A13">
              <w:rPr>
                <w:b/>
              </w:rPr>
              <w:t>Quy trình xử lý</w:t>
            </w:r>
            <w:r>
              <w:rPr>
                <w:b/>
              </w:rPr>
              <w:t xml:space="preserve"> (Luồng sự kiện chính)</w:t>
            </w:r>
            <w:r>
              <w:t>:</w:t>
            </w:r>
          </w:p>
        </w:tc>
      </w:tr>
      <w:tr w:rsidR="00983687" w14:paraId="2B67FC9D" w14:textId="77777777" w:rsidTr="0098336D">
        <w:tc>
          <w:tcPr>
            <w:tcW w:w="4315" w:type="dxa"/>
            <w:gridSpan w:val="2"/>
          </w:tcPr>
          <w:p w14:paraId="721F123C" w14:textId="52A29DFE" w:rsidR="00983687" w:rsidRPr="00CE287B" w:rsidRDefault="00983687" w:rsidP="00CE287B">
            <w:pPr>
              <w:pStyle w:val="Nidungvnbn"/>
              <w:ind w:firstLine="0"/>
              <w:jc w:val="center"/>
              <w:rPr>
                <w:b/>
              </w:rPr>
            </w:pPr>
            <w:r w:rsidRPr="00CE287B">
              <w:rPr>
                <w:b/>
              </w:rPr>
              <w:t>Tác nhân</w:t>
            </w:r>
          </w:p>
        </w:tc>
        <w:tc>
          <w:tcPr>
            <w:tcW w:w="4462" w:type="dxa"/>
            <w:gridSpan w:val="3"/>
          </w:tcPr>
          <w:p w14:paraId="2D0B73D8" w14:textId="2A79241E" w:rsidR="00983687" w:rsidRPr="00CE287B" w:rsidRDefault="00983687" w:rsidP="00CE287B">
            <w:pPr>
              <w:pStyle w:val="Nidungvnbn"/>
              <w:ind w:firstLine="0"/>
              <w:jc w:val="center"/>
              <w:rPr>
                <w:b/>
              </w:rPr>
            </w:pPr>
            <w:r w:rsidRPr="00CE287B">
              <w:rPr>
                <w:b/>
              </w:rPr>
              <w:t>Hệ thống</w:t>
            </w:r>
          </w:p>
        </w:tc>
      </w:tr>
      <w:tr w:rsidR="00E50922" w14:paraId="3DD1F367" w14:textId="26ED9FBB" w:rsidTr="0098336D">
        <w:tc>
          <w:tcPr>
            <w:tcW w:w="4315" w:type="dxa"/>
            <w:gridSpan w:val="2"/>
          </w:tcPr>
          <w:p w14:paraId="01AD9D9C" w14:textId="25A4848F" w:rsidR="002B5F1F" w:rsidRDefault="00E91BAC" w:rsidP="00305098">
            <w:pPr>
              <w:pStyle w:val="Nidungvnbn"/>
              <w:ind w:firstLine="0"/>
              <w:jc w:val="left"/>
            </w:pPr>
            <w:r>
              <w:lastRenderedPageBreak/>
              <w:t>1.Nhân viên tác động quản lý yêu cầu hệ thống cho đăng nhập.</w:t>
            </w:r>
          </w:p>
          <w:p w14:paraId="660D5C6F" w14:textId="77777777" w:rsidR="003E5B61" w:rsidRDefault="003E5B61" w:rsidP="00305098">
            <w:pPr>
              <w:pStyle w:val="Nidungvnbn"/>
              <w:ind w:firstLine="0"/>
              <w:jc w:val="left"/>
            </w:pPr>
          </w:p>
          <w:p w14:paraId="0AA10C3F" w14:textId="3B1FFE6A" w:rsidR="00E50922" w:rsidRPr="00CA1ADF" w:rsidRDefault="00E91BAC" w:rsidP="00305098">
            <w:pPr>
              <w:pStyle w:val="Nidungvnbn"/>
              <w:ind w:firstLine="0"/>
              <w:jc w:val="left"/>
            </w:pPr>
            <w:r>
              <w:t>3.Nhân viên tác động quản lý nhập thông tin đăng nhập.</w:t>
            </w:r>
          </w:p>
        </w:tc>
        <w:tc>
          <w:tcPr>
            <w:tcW w:w="4462" w:type="dxa"/>
            <w:gridSpan w:val="3"/>
          </w:tcPr>
          <w:p w14:paraId="5DCDBB39" w14:textId="543B8DD6" w:rsidR="00FA2DAE" w:rsidRDefault="00FA2DAE" w:rsidP="00305098">
            <w:pPr>
              <w:pStyle w:val="Nidungvnbn"/>
              <w:ind w:firstLine="0"/>
              <w:jc w:val="left"/>
            </w:pPr>
            <w:r>
              <w:t>2</w:t>
            </w:r>
            <w:r w:rsidR="002B5F1F">
              <w:t>.Đưa ra giao diện đăng nhập</w:t>
            </w:r>
            <w:r>
              <w:t xml:space="preserve"> và yêu cầu</w:t>
            </w:r>
            <w:r w:rsidR="006F3AED">
              <w:t>.</w:t>
            </w:r>
            <w:r>
              <w:t xml:space="preserve"> Nhân viên tác động quản ý nhập thông tin đăng nhập</w:t>
            </w:r>
            <w:r w:rsidR="00305098">
              <w:t>.</w:t>
            </w:r>
          </w:p>
          <w:p w14:paraId="05158614" w14:textId="4370E220" w:rsidR="00A24363" w:rsidRPr="00CA1ADF" w:rsidRDefault="00A24363" w:rsidP="00305098">
            <w:pPr>
              <w:pStyle w:val="Nidungvnbn"/>
              <w:ind w:firstLine="0"/>
              <w:jc w:val="left"/>
            </w:pPr>
            <w:r>
              <w:t>4.</w:t>
            </w:r>
            <w:r w:rsidR="0001613B">
              <w:t>X</w:t>
            </w:r>
            <w:r>
              <w:t>ác nhận thông tin đăng nhập và thông báo kết quả.</w:t>
            </w:r>
          </w:p>
        </w:tc>
      </w:tr>
      <w:tr w:rsidR="00340E7F" w14:paraId="4998128F" w14:textId="77777777" w:rsidTr="00F5557F">
        <w:tc>
          <w:tcPr>
            <w:tcW w:w="8777" w:type="dxa"/>
            <w:gridSpan w:val="5"/>
          </w:tcPr>
          <w:p w14:paraId="590901D4" w14:textId="43BC2C51" w:rsidR="00340E7F" w:rsidRPr="00340E7F" w:rsidRDefault="00340E7F" w:rsidP="0058450D">
            <w:pPr>
              <w:pStyle w:val="Nidungvnbn"/>
              <w:ind w:firstLine="0"/>
            </w:pPr>
            <w:r w:rsidRPr="00641A13">
              <w:rPr>
                <w:b/>
              </w:rPr>
              <w:t>Các xử lý ngoại lệ</w:t>
            </w:r>
            <w:r>
              <w:rPr>
                <w:b/>
              </w:rPr>
              <w:t xml:space="preserve"> (Luồng thay thế)</w:t>
            </w:r>
            <w:r>
              <w:t>:</w:t>
            </w:r>
          </w:p>
        </w:tc>
      </w:tr>
      <w:tr w:rsidR="00340E7F" w14:paraId="43D96D58" w14:textId="77777777" w:rsidTr="0098336D">
        <w:tc>
          <w:tcPr>
            <w:tcW w:w="4315" w:type="dxa"/>
            <w:gridSpan w:val="2"/>
          </w:tcPr>
          <w:p w14:paraId="45AE5AA9" w14:textId="25DE0C1D" w:rsidR="00340E7F" w:rsidRPr="00CE287B" w:rsidRDefault="00983687" w:rsidP="00CE287B">
            <w:pPr>
              <w:pStyle w:val="Nidungvnbn"/>
              <w:ind w:firstLine="0"/>
              <w:jc w:val="center"/>
              <w:rPr>
                <w:b/>
              </w:rPr>
            </w:pPr>
            <w:r w:rsidRPr="00CE287B">
              <w:rPr>
                <w:b/>
              </w:rPr>
              <w:t>Tác nhân</w:t>
            </w:r>
          </w:p>
        </w:tc>
        <w:tc>
          <w:tcPr>
            <w:tcW w:w="4462" w:type="dxa"/>
            <w:gridSpan w:val="3"/>
          </w:tcPr>
          <w:p w14:paraId="2F50A512" w14:textId="63AF9300" w:rsidR="00340E7F" w:rsidRPr="00CE287B" w:rsidRDefault="00983687" w:rsidP="00CE287B">
            <w:pPr>
              <w:pStyle w:val="Nidungvnbn"/>
              <w:ind w:firstLine="0"/>
              <w:jc w:val="center"/>
              <w:rPr>
                <w:b/>
              </w:rPr>
            </w:pPr>
            <w:r w:rsidRPr="00CE287B">
              <w:rPr>
                <w:b/>
              </w:rPr>
              <w:t>Hệ thống</w:t>
            </w:r>
          </w:p>
        </w:tc>
      </w:tr>
      <w:tr w:rsidR="00CE287B" w14:paraId="26223CF2" w14:textId="77777777" w:rsidTr="0098336D">
        <w:tc>
          <w:tcPr>
            <w:tcW w:w="4315" w:type="dxa"/>
            <w:gridSpan w:val="2"/>
          </w:tcPr>
          <w:p w14:paraId="23CE8622" w14:textId="10C72D1F" w:rsidR="00CE287B" w:rsidRDefault="00CE287B" w:rsidP="0058450D">
            <w:pPr>
              <w:pStyle w:val="Nidungvnbn"/>
              <w:ind w:firstLine="0"/>
            </w:pPr>
          </w:p>
        </w:tc>
        <w:tc>
          <w:tcPr>
            <w:tcW w:w="4462" w:type="dxa"/>
            <w:gridSpan w:val="3"/>
          </w:tcPr>
          <w:p w14:paraId="44FC825F" w14:textId="69D77409" w:rsidR="00CE287B" w:rsidRDefault="00A16620" w:rsidP="0058450D">
            <w:pPr>
              <w:pStyle w:val="Nidungvnbn"/>
              <w:ind w:firstLine="0"/>
            </w:pPr>
            <w:r>
              <w:t>4.</w:t>
            </w:r>
            <w:proofErr w:type="gramStart"/>
            <w:r>
              <w:t>a.</w:t>
            </w:r>
            <w:r w:rsidR="00CE4561">
              <w:t>S</w:t>
            </w:r>
            <w:r>
              <w:t>ai</w:t>
            </w:r>
            <w:proofErr w:type="gramEnd"/>
            <w:r>
              <w:t xml:space="preserve"> thông tin đăng nhập (để trống, sai username, password) thì thông báo </w:t>
            </w:r>
            <w:r w:rsidR="00B60F27">
              <w:t>yêu cầu nhập lại.</w:t>
            </w:r>
          </w:p>
        </w:tc>
      </w:tr>
    </w:tbl>
    <w:p w14:paraId="15226F05" w14:textId="2DF2A5B7" w:rsidR="00683264" w:rsidRDefault="00452565" w:rsidP="008F56ED">
      <w:pPr>
        <w:pStyle w:val="Heading4"/>
      </w:pPr>
      <w:r>
        <w:t xml:space="preserve">Use case </w:t>
      </w:r>
      <w:r w:rsidR="00C50223">
        <w:t>Đ</w:t>
      </w:r>
      <w:r>
        <w:t>ăng xuất</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683264" w14:paraId="1FCCE273" w14:textId="77777777" w:rsidTr="0016333E">
        <w:tc>
          <w:tcPr>
            <w:tcW w:w="3417" w:type="dxa"/>
          </w:tcPr>
          <w:p w14:paraId="20C85F36" w14:textId="57335108" w:rsidR="00683264" w:rsidRDefault="00683264" w:rsidP="0016333E">
            <w:pPr>
              <w:pStyle w:val="Nidungvnbn"/>
              <w:ind w:firstLine="0"/>
            </w:pPr>
            <w:r w:rsidRPr="00641A13">
              <w:rPr>
                <w:b/>
              </w:rPr>
              <w:t>Tên use case</w:t>
            </w:r>
            <w:r>
              <w:t xml:space="preserve">: Đăng </w:t>
            </w:r>
            <w:r w:rsidR="00E529A9">
              <w:t>xuất</w:t>
            </w:r>
          </w:p>
        </w:tc>
        <w:tc>
          <w:tcPr>
            <w:tcW w:w="2184" w:type="dxa"/>
            <w:gridSpan w:val="3"/>
          </w:tcPr>
          <w:p w14:paraId="41F96386" w14:textId="6BA59C83" w:rsidR="00683264" w:rsidRDefault="00683264" w:rsidP="0016333E">
            <w:pPr>
              <w:pStyle w:val="Nidungvnbn"/>
              <w:ind w:firstLine="0"/>
            </w:pPr>
            <w:r w:rsidRPr="00641A13">
              <w:rPr>
                <w:b/>
              </w:rPr>
              <w:t>ID</w:t>
            </w:r>
            <w:r>
              <w:t>: UC_</w:t>
            </w:r>
            <w:r w:rsidR="00E529A9">
              <w:t>2</w:t>
            </w:r>
          </w:p>
        </w:tc>
        <w:tc>
          <w:tcPr>
            <w:tcW w:w="3176" w:type="dxa"/>
          </w:tcPr>
          <w:p w14:paraId="176BDB68" w14:textId="77777777" w:rsidR="00683264" w:rsidRDefault="00683264" w:rsidP="0016333E">
            <w:pPr>
              <w:pStyle w:val="Nidungvnbn"/>
              <w:ind w:firstLine="0"/>
            </w:pPr>
            <w:r w:rsidRPr="00641A13">
              <w:rPr>
                <w:b/>
              </w:rPr>
              <w:t>Mức quan trọng</w:t>
            </w:r>
            <w:r>
              <w:t>: Cao</w:t>
            </w:r>
          </w:p>
        </w:tc>
      </w:tr>
      <w:tr w:rsidR="00683264" w14:paraId="1511A078" w14:textId="77777777" w:rsidTr="0016333E">
        <w:trPr>
          <w:trHeight w:val="332"/>
        </w:trPr>
        <w:tc>
          <w:tcPr>
            <w:tcW w:w="4500" w:type="dxa"/>
            <w:gridSpan w:val="3"/>
          </w:tcPr>
          <w:p w14:paraId="12181C10" w14:textId="77777777" w:rsidR="00683264" w:rsidRDefault="00683264" w:rsidP="0016333E">
            <w:pPr>
              <w:pStyle w:val="Nidungvnbn"/>
              <w:ind w:firstLine="0"/>
            </w:pPr>
            <w:r w:rsidRPr="00641A13">
              <w:rPr>
                <w:b/>
              </w:rPr>
              <w:t>Actor</w:t>
            </w:r>
            <w:r>
              <w:t xml:space="preserve">: </w:t>
            </w:r>
            <w:r w:rsidRPr="006E250C">
              <w:t>Nhân viên tác động quản lý</w:t>
            </w:r>
          </w:p>
        </w:tc>
        <w:tc>
          <w:tcPr>
            <w:tcW w:w="4277" w:type="dxa"/>
            <w:gridSpan w:val="2"/>
          </w:tcPr>
          <w:p w14:paraId="41F953D3" w14:textId="77777777" w:rsidR="00683264" w:rsidRDefault="00683264" w:rsidP="0016333E">
            <w:pPr>
              <w:pStyle w:val="Nidungvnbn"/>
              <w:ind w:firstLine="0"/>
              <w:jc w:val="left"/>
            </w:pPr>
            <w:r w:rsidRPr="00641A13">
              <w:rPr>
                <w:b/>
              </w:rPr>
              <w:t>Loại use case</w:t>
            </w:r>
            <w:r>
              <w:t>: Chi tiết, thiết yếu</w:t>
            </w:r>
          </w:p>
        </w:tc>
      </w:tr>
      <w:tr w:rsidR="00683264" w14:paraId="0BD9DBB3" w14:textId="77777777" w:rsidTr="0016333E">
        <w:tc>
          <w:tcPr>
            <w:tcW w:w="8777" w:type="dxa"/>
            <w:gridSpan w:val="5"/>
          </w:tcPr>
          <w:p w14:paraId="6045D4C3" w14:textId="77777777" w:rsidR="00683264" w:rsidRDefault="00683264" w:rsidP="0016333E">
            <w:pPr>
              <w:pStyle w:val="Nidungvnbn"/>
              <w:ind w:firstLine="0"/>
            </w:pPr>
            <w:r w:rsidRPr="00641A13">
              <w:rPr>
                <w:b/>
              </w:rPr>
              <w:t>Các bên liên quan và mối quan tâm của họ</w:t>
            </w:r>
            <w:r>
              <w:t>:</w:t>
            </w:r>
          </w:p>
          <w:p w14:paraId="72002D61" w14:textId="01180483" w:rsidR="00683264" w:rsidRDefault="00683264" w:rsidP="0016333E">
            <w:pPr>
              <w:pStyle w:val="Nidungvnbn"/>
              <w:ind w:firstLine="0"/>
            </w:pPr>
            <w:r w:rsidRPr="006E250C">
              <w:t>Nhân viên tác động quản lý</w:t>
            </w:r>
            <w:r>
              <w:t xml:space="preserve"> – Muốn đăng </w:t>
            </w:r>
            <w:r w:rsidR="00C90479">
              <w:t>xuất sau khi tham gia quá trình quản lý hệ thống</w:t>
            </w:r>
            <w:r w:rsidR="001F3365">
              <w:t xml:space="preserve"> hoặc thay đổi </w:t>
            </w:r>
            <w:r w:rsidR="006F7E68">
              <w:t>người đăng nhập</w:t>
            </w:r>
            <w:r>
              <w:t>.</w:t>
            </w:r>
          </w:p>
        </w:tc>
      </w:tr>
      <w:tr w:rsidR="00683264" w14:paraId="62A56A4E" w14:textId="77777777" w:rsidTr="0016333E">
        <w:tc>
          <w:tcPr>
            <w:tcW w:w="8777" w:type="dxa"/>
            <w:gridSpan w:val="5"/>
          </w:tcPr>
          <w:p w14:paraId="3FCE2670" w14:textId="4617A347" w:rsidR="00683264" w:rsidRDefault="00683264" w:rsidP="0016333E">
            <w:pPr>
              <w:pStyle w:val="Nidungvnbn"/>
              <w:ind w:firstLine="0"/>
            </w:pPr>
            <w:r w:rsidRPr="00641A13">
              <w:rPr>
                <w:b/>
              </w:rPr>
              <w:t>Mô tả tóm tắt</w:t>
            </w:r>
            <w:r>
              <w:t xml:space="preserve">: Đăng nhập </w:t>
            </w:r>
            <w:r w:rsidR="001D76FE">
              <w:t>để thoát tham gia quản lý hệ thống</w:t>
            </w:r>
            <w:r>
              <w:t>.</w:t>
            </w:r>
          </w:p>
        </w:tc>
      </w:tr>
      <w:tr w:rsidR="00683264" w14:paraId="44B23CF2" w14:textId="77777777" w:rsidTr="0016333E">
        <w:tc>
          <w:tcPr>
            <w:tcW w:w="8777" w:type="dxa"/>
            <w:gridSpan w:val="5"/>
          </w:tcPr>
          <w:p w14:paraId="7EEC2772" w14:textId="4A96AF73" w:rsidR="00683264" w:rsidRDefault="00496EAF" w:rsidP="0016333E">
            <w:pPr>
              <w:pStyle w:val="Nidungvnbn"/>
              <w:ind w:firstLine="0"/>
            </w:pPr>
            <w:r>
              <w:rPr>
                <w:b/>
              </w:rPr>
              <w:t>Điều kiện</w:t>
            </w:r>
            <w:r w:rsidR="00FB63A9">
              <w:rPr>
                <w:b/>
              </w:rPr>
              <w:t xml:space="preserve"> trước</w:t>
            </w:r>
            <w:r w:rsidR="00683264">
              <w:t xml:space="preserve">: </w:t>
            </w:r>
            <w:r w:rsidR="00711189">
              <w:t>Đã đăng nhập</w:t>
            </w:r>
            <w:r w:rsidR="00683264">
              <w:t>.</w:t>
            </w:r>
          </w:p>
        </w:tc>
      </w:tr>
      <w:tr w:rsidR="00FB63A9" w14:paraId="7F698A97" w14:textId="77777777" w:rsidTr="0016333E">
        <w:tc>
          <w:tcPr>
            <w:tcW w:w="8777" w:type="dxa"/>
            <w:gridSpan w:val="5"/>
          </w:tcPr>
          <w:p w14:paraId="149DA903" w14:textId="5D28FA07" w:rsidR="00FB63A9" w:rsidRPr="00FB63A9" w:rsidRDefault="00FB63A9" w:rsidP="0016333E">
            <w:pPr>
              <w:pStyle w:val="Nidungvnbn"/>
              <w:ind w:firstLine="0"/>
            </w:pPr>
            <w:r>
              <w:rPr>
                <w:b/>
              </w:rPr>
              <w:t xml:space="preserve">Điều kiện sau: </w:t>
            </w:r>
            <w:r w:rsidRPr="006E250C">
              <w:t>Nhân viên tác động quản lý</w:t>
            </w:r>
            <w:r>
              <w:t xml:space="preserve"> được hệ thống xóa phiên làm việc.</w:t>
            </w:r>
          </w:p>
        </w:tc>
      </w:tr>
      <w:tr w:rsidR="00683264" w14:paraId="626A0903" w14:textId="77777777" w:rsidTr="0016333E">
        <w:tc>
          <w:tcPr>
            <w:tcW w:w="8777" w:type="dxa"/>
            <w:gridSpan w:val="5"/>
          </w:tcPr>
          <w:p w14:paraId="04D8E590" w14:textId="77777777" w:rsidR="00683264" w:rsidRDefault="00683264" w:rsidP="0016333E">
            <w:pPr>
              <w:pStyle w:val="Nidungvnbn"/>
              <w:ind w:firstLine="0"/>
            </w:pPr>
            <w:r w:rsidRPr="00641A13">
              <w:rPr>
                <w:b/>
              </w:rPr>
              <w:t>Các mối quan hệ</w:t>
            </w:r>
            <w:r w:rsidRPr="003E31D6">
              <w:t>:</w:t>
            </w:r>
          </w:p>
          <w:p w14:paraId="554F6888" w14:textId="793FCEE4" w:rsidR="00683264" w:rsidRPr="002E46F9" w:rsidRDefault="00683264" w:rsidP="0016333E">
            <w:pPr>
              <w:pStyle w:val="Nidungvnbn"/>
              <w:ind w:firstLine="0"/>
            </w:pPr>
            <w:r>
              <w:t xml:space="preserve">Bao gồm (Include): </w:t>
            </w:r>
            <w:r w:rsidR="000478A7">
              <w:t>Đăng nhập</w:t>
            </w:r>
            <w:r>
              <w:t>.</w:t>
            </w:r>
          </w:p>
        </w:tc>
      </w:tr>
      <w:tr w:rsidR="00683264" w14:paraId="31A575EC" w14:textId="77777777" w:rsidTr="0016333E">
        <w:trPr>
          <w:trHeight w:val="305"/>
        </w:trPr>
        <w:tc>
          <w:tcPr>
            <w:tcW w:w="8777" w:type="dxa"/>
            <w:gridSpan w:val="5"/>
          </w:tcPr>
          <w:p w14:paraId="18E8AF9A" w14:textId="77777777" w:rsidR="00683264" w:rsidRPr="00E50922" w:rsidRDefault="00683264" w:rsidP="0016333E">
            <w:pPr>
              <w:pStyle w:val="Nidungvnbn"/>
              <w:ind w:firstLine="0"/>
            </w:pPr>
            <w:r w:rsidRPr="00641A13">
              <w:rPr>
                <w:b/>
              </w:rPr>
              <w:t>Quy trình xử lý</w:t>
            </w:r>
            <w:r>
              <w:rPr>
                <w:b/>
              </w:rPr>
              <w:t xml:space="preserve"> (Luồng sự kiện chính)</w:t>
            </w:r>
            <w:r>
              <w:t>:</w:t>
            </w:r>
          </w:p>
        </w:tc>
      </w:tr>
      <w:tr w:rsidR="00683264" w14:paraId="4E775A20" w14:textId="77777777" w:rsidTr="0016333E">
        <w:tc>
          <w:tcPr>
            <w:tcW w:w="4315" w:type="dxa"/>
            <w:gridSpan w:val="2"/>
          </w:tcPr>
          <w:p w14:paraId="33A9A372" w14:textId="77777777" w:rsidR="00683264" w:rsidRPr="00CE287B" w:rsidRDefault="00683264" w:rsidP="0016333E">
            <w:pPr>
              <w:pStyle w:val="Nidungvnbn"/>
              <w:ind w:firstLine="0"/>
              <w:jc w:val="center"/>
              <w:rPr>
                <w:b/>
              </w:rPr>
            </w:pPr>
            <w:r w:rsidRPr="00CE287B">
              <w:rPr>
                <w:b/>
              </w:rPr>
              <w:t>Tác nhân</w:t>
            </w:r>
          </w:p>
        </w:tc>
        <w:tc>
          <w:tcPr>
            <w:tcW w:w="4462" w:type="dxa"/>
            <w:gridSpan w:val="3"/>
          </w:tcPr>
          <w:p w14:paraId="0DF0158C" w14:textId="77777777" w:rsidR="00683264" w:rsidRPr="00CE287B" w:rsidRDefault="00683264" w:rsidP="0016333E">
            <w:pPr>
              <w:pStyle w:val="Nidungvnbn"/>
              <w:ind w:firstLine="0"/>
              <w:jc w:val="center"/>
              <w:rPr>
                <w:b/>
              </w:rPr>
            </w:pPr>
            <w:r w:rsidRPr="00CE287B">
              <w:rPr>
                <w:b/>
              </w:rPr>
              <w:t>Hệ thống</w:t>
            </w:r>
          </w:p>
        </w:tc>
      </w:tr>
      <w:tr w:rsidR="00683264" w14:paraId="4149BDE3" w14:textId="77777777" w:rsidTr="0016333E">
        <w:tc>
          <w:tcPr>
            <w:tcW w:w="4315" w:type="dxa"/>
            <w:gridSpan w:val="2"/>
          </w:tcPr>
          <w:p w14:paraId="53C9554A" w14:textId="0F17535B" w:rsidR="00683264" w:rsidRDefault="00683264" w:rsidP="0016333E">
            <w:pPr>
              <w:pStyle w:val="Nidungvnbn"/>
              <w:ind w:firstLine="0"/>
            </w:pPr>
            <w:r>
              <w:t xml:space="preserve">1.Nhân viên tác động quản lý yêu cầu hệ thống cho đăng </w:t>
            </w:r>
            <w:r w:rsidR="00B42384">
              <w:t>xuất</w:t>
            </w:r>
            <w:r>
              <w:t>.</w:t>
            </w:r>
          </w:p>
          <w:p w14:paraId="5B4C157A" w14:textId="5D6DC14F" w:rsidR="00683264" w:rsidRPr="00CA1ADF" w:rsidRDefault="00423625" w:rsidP="0016333E">
            <w:pPr>
              <w:pStyle w:val="Nidungvnbn"/>
              <w:ind w:firstLine="0"/>
            </w:pPr>
            <w:r>
              <w:t>3</w:t>
            </w:r>
            <w:r w:rsidR="00683264">
              <w:t>.Nhân viên tác động quản lý</w:t>
            </w:r>
            <w:r>
              <w:t xml:space="preserve"> nhấn nút xác nhận</w:t>
            </w:r>
            <w:r w:rsidR="00683264">
              <w:t>.</w:t>
            </w:r>
          </w:p>
        </w:tc>
        <w:tc>
          <w:tcPr>
            <w:tcW w:w="4462" w:type="dxa"/>
            <w:gridSpan w:val="3"/>
          </w:tcPr>
          <w:p w14:paraId="10E0D30C" w14:textId="01E20768" w:rsidR="00683264" w:rsidRDefault="00683264" w:rsidP="0016333E">
            <w:pPr>
              <w:pStyle w:val="Nidungvnbn"/>
              <w:ind w:firstLine="0"/>
            </w:pPr>
            <w:r>
              <w:t>2.</w:t>
            </w:r>
            <w:r w:rsidR="00885712">
              <w:t>Thông báo xác nhận đăng xuất hay không?</w:t>
            </w:r>
          </w:p>
          <w:p w14:paraId="1C0D3227" w14:textId="7FA5C3AD" w:rsidR="00683264" w:rsidRPr="00CA1ADF" w:rsidRDefault="00683264" w:rsidP="0016333E">
            <w:pPr>
              <w:pStyle w:val="Nidungvnbn"/>
              <w:ind w:firstLine="0"/>
            </w:pPr>
            <w:r>
              <w:t>4.</w:t>
            </w:r>
            <w:r w:rsidR="00423625">
              <w:t>Thoát khỏi giao diện hiện tại và trở về giao diện đăng nhập</w:t>
            </w:r>
            <w:r>
              <w:t>.</w:t>
            </w:r>
          </w:p>
        </w:tc>
      </w:tr>
      <w:tr w:rsidR="00683264" w14:paraId="252B7C66" w14:textId="77777777" w:rsidTr="0016333E">
        <w:tc>
          <w:tcPr>
            <w:tcW w:w="8777" w:type="dxa"/>
            <w:gridSpan w:val="5"/>
          </w:tcPr>
          <w:p w14:paraId="45067E63" w14:textId="77777777" w:rsidR="00683264" w:rsidRPr="00340E7F" w:rsidRDefault="00683264" w:rsidP="0016333E">
            <w:pPr>
              <w:pStyle w:val="Nidungvnbn"/>
              <w:ind w:firstLine="0"/>
            </w:pPr>
            <w:r w:rsidRPr="00641A13">
              <w:rPr>
                <w:b/>
              </w:rPr>
              <w:t>Các xử lý ngoại lệ</w:t>
            </w:r>
            <w:r>
              <w:rPr>
                <w:b/>
              </w:rPr>
              <w:t xml:space="preserve"> (Luồng thay thế)</w:t>
            </w:r>
            <w:r>
              <w:t>:</w:t>
            </w:r>
          </w:p>
        </w:tc>
      </w:tr>
      <w:tr w:rsidR="00683264" w14:paraId="67150A77" w14:textId="77777777" w:rsidTr="0016333E">
        <w:tc>
          <w:tcPr>
            <w:tcW w:w="4315" w:type="dxa"/>
            <w:gridSpan w:val="2"/>
          </w:tcPr>
          <w:p w14:paraId="10502621" w14:textId="77777777" w:rsidR="00683264" w:rsidRPr="00CE287B" w:rsidRDefault="00683264" w:rsidP="0016333E">
            <w:pPr>
              <w:pStyle w:val="Nidungvnbn"/>
              <w:ind w:firstLine="0"/>
              <w:jc w:val="center"/>
              <w:rPr>
                <w:b/>
              </w:rPr>
            </w:pPr>
            <w:r w:rsidRPr="00CE287B">
              <w:rPr>
                <w:b/>
              </w:rPr>
              <w:t>Tác nhân</w:t>
            </w:r>
          </w:p>
        </w:tc>
        <w:tc>
          <w:tcPr>
            <w:tcW w:w="4462" w:type="dxa"/>
            <w:gridSpan w:val="3"/>
          </w:tcPr>
          <w:p w14:paraId="6DD387FE" w14:textId="77777777" w:rsidR="00683264" w:rsidRPr="00CE287B" w:rsidRDefault="00683264" w:rsidP="0016333E">
            <w:pPr>
              <w:pStyle w:val="Nidungvnbn"/>
              <w:ind w:firstLine="0"/>
              <w:jc w:val="center"/>
              <w:rPr>
                <w:b/>
              </w:rPr>
            </w:pPr>
            <w:r w:rsidRPr="00CE287B">
              <w:rPr>
                <w:b/>
              </w:rPr>
              <w:t>Hệ thống</w:t>
            </w:r>
          </w:p>
        </w:tc>
      </w:tr>
      <w:tr w:rsidR="00683264" w14:paraId="47F0F6F4" w14:textId="77777777" w:rsidTr="0016333E">
        <w:tc>
          <w:tcPr>
            <w:tcW w:w="4315" w:type="dxa"/>
            <w:gridSpan w:val="2"/>
          </w:tcPr>
          <w:p w14:paraId="2D3F665A" w14:textId="77777777" w:rsidR="00683264" w:rsidRDefault="00683264" w:rsidP="0016333E">
            <w:pPr>
              <w:pStyle w:val="Nidungvnbn"/>
              <w:ind w:firstLine="0"/>
            </w:pPr>
          </w:p>
        </w:tc>
        <w:tc>
          <w:tcPr>
            <w:tcW w:w="4462" w:type="dxa"/>
            <w:gridSpan w:val="3"/>
          </w:tcPr>
          <w:p w14:paraId="74464C7B" w14:textId="499A7DA6" w:rsidR="00683264" w:rsidRDefault="00683264" w:rsidP="0016333E">
            <w:pPr>
              <w:pStyle w:val="Nidungvnbn"/>
              <w:ind w:firstLine="0"/>
            </w:pPr>
          </w:p>
        </w:tc>
      </w:tr>
    </w:tbl>
    <w:p w14:paraId="51ED89B2" w14:textId="77777777" w:rsidR="00683264" w:rsidRDefault="00683264">
      <w:pPr>
        <w:spacing w:after="200" w:line="276" w:lineRule="auto"/>
        <w:rPr>
          <w:sz w:val="26"/>
          <w:szCs w:val="26"/>
        </w:rPr>
      </w:pPr>
    </w:p>
    <w:p w14:paraId="7A595C4E" w14:textId="6F3F1A00" w:rsidR="00C00152" w:rsidRDefault="0035568A" w:rsidP="00996DBD">
      <w:pPr>
        <w:pStyle w:val="Heading4"/>
      </w:pPr>
      <w:r>
        <w:t>Use case Đổi mật khẩu</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C00152" w14:paraId="44B6FC64" w14:textId="77777777" w:rsidTr="0016333E">
        <w:tc>
          <w:tcPr>
            <w:tcW w:w="3417" w:type="dxa"/>
          </w:tcPr>
          <w:p w14:paraId="666A2113" w14:textId="0B9EC27D" w:rsidR="00C00152" w:rsidRDefault="00C00152" w:rsidP="0016333E">
            <w:pPr>
              <w:pStyle w:val="Nidungvnbn"/>
              <w:ind w:firstLine="0"/>
            </w:pPr>
            <w:r w:rsidRPr="00641A13">
              <w:rPr>
                <w:b/>
              </w:rPr>
              <w:t>Tên use case</w:t>
            </w:r>
            <w:r>
              <w:t>: Đ</w:t>
            </w:r>
            <w:r w:rsidR="00AA557E">
              <w:t>ổi mật khẩu</w:t>
            </w:r>
          </w:p>
        </w:tc>
        <w:tc>
          <w:tcPr>
            <w:tcW w:w="2184" w:type="dxa"/>
            <w:gridSpan w:val="3"/>
          </w:tcPr>
          <w:p w14:paraId="1083BDE8" w14:textId="4B8D9DD5" w:rsidR="00C00152" w:rsidRDefault="00C00152" w:rsidP="0016333E">
            <w:pPr>
              <w:pStyle w:val="Nidungvnbn"/>
              <w:ind w:firstLine="0"/>
            </w:pPr>
            <w:r w:rsidRPr="00641A13">
              <w:rPr>
                <w:b/>
              </w:rPr>
              <w:t>ID</w:t>
            </w:r>
            <w:r>
              <w:t>: UC_</w:t>
            </w:r>
            <w:r w:rsidR="009D0BC3">
              <w:t>3</w:t>
            </w:r>
          </w:p>
        </w:tc>
        <w:tc>
          <w:tcPr>
            <w:tcW w:w="3176" w:type="dxa"/>
          </w:tcPr>
          <w:p w14:paraId="29192541" w14:textId="77777777" w:rsidR="00C00152" w:rsidRDefault="00C00152" w:rsidP="0016333E">
            <w:pPr>
              <w:pStyle w:val="Nidungvnbn"/>
              <w:ind w:firstLine="0"/>
            </w:pPr>
            <w:r w:rsidRPr="00641A13">
              <w:rPr>
                <w:b/>
              </w:rPr>
              <w:t>Mức quan trọng</w:t>
            </w:r>
            <w:r>
              <w:t>: Cao</w:t>
            </w:r>
          </w:p>
        </w:tc>
      </w:tr>
      <w:tr w:rsidR="00C00152" w14:paraId="00F89539" w14:textId="77777777" w:rsidTr="0016333E">
        <w:trPr>
          <w:trHeight w:val="332"/>
        </w:trPr>
        <w:tc>
          <w:tcPr>
            <w:tcW w:w="4500" w:type="dxa"/>
            <w:gridSpan w:val="3"/>
          </w:tcPr>
          <w:p w14:paraId="3AFD50A2" w14:textId="698361F9" w:rsidR="00C00152" w:rsidRDefault="00C00152" w:rsidP="0016333E">
            <w:pPr>
              <w:pStyle w:val="Nidungvnbn"/>
              <w:ind w:firstLine="0"/>
            </w:pPr>
            <w:r w:rsidRPr="00641A13">
              <w:rPr>
                <w:b/>
              </w:rPr>
              <w:t>Actor</w:t>
            </w:r>
            <w:r>
              <w:t xml:space="preserve">: </w:t>
            </w:r>
            <w:r w:rsidRPr="006E250C">
              <w:t>Nhân viên</w:t>
            </w:r>
          </w:p>
        </w:tc>
        <w:tc>
          <w:tcPr>
            <w:tcW w:w="4277" w:type="dxa"/>
            <w:gridSpan w:val="2"/>
          </w:tcPr>
          <w:p w14:paraId="230B3B8F" w14:textId="77777777" w:rsidR="00C00152" w:rsidRDefault="00C00152" w:rsidP="0016333E">
            <w:pPr>
              <w:pStyle w:val="Nidungvnbn"/>
              <w:ind w:firstLine="0"/>
              <w:jc w:val="left"/>
            </w:pPr>
            <w:r w:rsidRPr="00641A13">
              <w:rPr>
                <w:b/>
              </w:rPr>
              <w:t>Loại use case</w:t>
            </w:r>
            <w:r>
              <w:t>: Chi tiết, thiết yếu</w:t>
            </w:r>
          </w:p>
        </w:tc>
      </w:tr>
      <w:tr w:rsidR="00C00152" w14:paraId="04C84E2D" w14:textId="77777777" w:rsidTr="0016333E">
        <w:tc>
          <w:tcPr>
            <w:tcW w:w="8777" w:type="dxa"/>
            <w:gridSpan w:val="5"/>
          </w:tcPr>
          <w:p w14:paraId="5B816EFE" w14:textId="77777777" w:rsidR="00C00152" w:rsidRDefault="00C00152" w:rsidP="0016333E">
            <w:pPr>
              <w:pStyle w:val="Nidungvnbn"/>
              <w:ind w:firstLine="0"/>
            </w:pPr>
            <w:r w:rsidRPr="00641A13">
              <w:rPr>
                <w:b/>
              </w:rPr>
              <w:t>Các bên liên quan và mối quan tâm của họ</w:t>
            </w:r>
            <w:r>
              <w:t>:</w:t>
            </w:r>
          </w:p>
          <w:p w14:paraId="0F8BE476" w14:textId="3236E78B" w:rsidR="00C00152" w:rsidRDefault="00C00152" w:rsidP="0016333E">
            <w:pPr>
              <w:pStyle w:val="Nidungvnbn"/>
              <w:ind w:firstLine="0"/>
            </w:pPr>
            <w:r w:rsidRPr="006E250C">
              <w:t>Nhân viên</w:t>
            </w:r>
            <w:r w:rsidR="003A59D0">
              <w:t xml:space="preserve"> </w:t>
            </w:r>
            <w:r>
              <w:t xml:space="preserve">– Muốn </w:t>
            </w:r>
            <w:r w:rsidR="003A59D0">
              <w:t>thay đổi mật khẩu theo ý của mình</w:t>
            </w:r>
            <w:r>
              <w:t>.</w:t>
            </w:r>
          </w:p>
        </w:tc>
      </w:tr>
      <w:tr w:rsidR="00C00152" w14:paraId="2645B933" w14:textId="77777777" w:rsidTr="0016333E">
        <w:tc>
          <w:tcPr>
            <w:tcW w:w="8777" w:type="dxa"/>
            <w:gridSpan w:val="5"/>
          </w:tcPr>
          <w:p w14:paraId="136BB685" w14:textId="563E6D02" w:rsidR="00C00152" w:rsidRDefault="00C00152" w:rsidP="0016333E">
            <w:pPr>
              <w:pStyle w:val="Nidungvnbn"/>
              <w:ind w:firstLine="0"/>
            </w:pPr>
            <w:r w:rsidRPr="00641A13">
              <w:rPr>
                <w:b/>
              </w:rPr>
              <w:t>Mô tả tóm tắt</w:t>
            </w:r>
            <w:r>
              <w:t xml:space="preserve">: </w:t>
            </w:r>
            <w:r w:rsidR="00974881">
              <w:t>Cách nhân viên có thể thay đổi mật khẩu của mình</w:t>
            </w:r>
            <w:r>
              <w:t>.</w:t>
            </w:r>
          </w:p>
        </w:tc>
      </w:tr>
      <w:tr w:rsidR="00C00152" w14:paraId="08719BE3" w14:textId="77777777" w:rsidTr="0016333E">
        <w:tc>
          <w:tcPr>
            <w:tcW w:w="8777" w:type="dxa"/>
            <w:gridSpan w:val="5"/>
          </w:tcPr>
          <w:p w14:paraId="5BDEABCC" w14:textId="77777777" w:rsidR="00C00152" w:rsidRDefault="00C00152" w:rsidP="0016333E">
            <w:pPr>
              <w:pStyle w:val="Nidungvnbn"/>
              <w:ind w:firstLine="0"/>
            </w:pPr>
            <w:r>
              <w:rPr>
                <w:b/>
              </w:rPr>
              <w:t>Điều kiện trước</w:t>
            </w:r>
            <w:r>
              <w:t>: Đã đăng nhập.</w:t>
            </w:r>
          </w:p>
        </w:tc>
      </w:tr>
      <w:tr w:rsidR="00C00152" w14:paraId="0F0687F6" w14:textId="77777777" w:rsidTr="0016333E">
        <w:tc>
          <w:tcPr>
            <w:tcW w:w="8777" w:type="dxa"/>
            <w:gridSpan w:val="5"/>
          </w:tcPr>
          <w:p w14:paraId="097600BA" w14:textId="1F73FF60" w:rsidR="00C00152" w:rsidRPr="00FB63A9" w:rsidRDefault="00C00152" w:rsidP="0016333E">
            <w:pPr>
              <w:pStyle w:val="Nidungvnbn"/>
              <w:ind w:firstLine="0"/>
            </w:pPr>
            <w:r>
              <w:rPr>
                <w:b/>
              </w:rPr>
              <w:t>Điều kiện sau:</w:t>
            </w:r>
            <w:r w:rsidR="00105011">
              <w:t xml:space="preserve"> Thông tin mật khẩu của nhân viên được thay đổi</w:t>
            </w:r>
            <w:r>
              <w:t>.</w:t>
            </w:r>
          </w:p>
        </w:tc>
      </w:tr>
      <w:tr w:rsidR="00C00152" w14:paraId="3C5FACE2" w14:textId="77777777" w:rsidTr="0016333E">
        <w:tc>
          <w:tcPr>
            <w:tcW w:w="8777" w:type="dxa"/>
            <w:gridSpan w:val="5"/>
          </w:tcPr>
          <w:p w14:paraId="089A982D" w14:textId="77777777" w:rsidR="00C00152" w:rsidRDefault="00C00152" w:rsidP="0016333E">
            <w:pPr>
              <w:pStyle w:val="Nidungvnbn"/>
              <w:ind w:firstLine="0"/>
            </w:pPr>
            <w:r w:rsidRPr="00641A13">
              <w:rPr>
                <w:b/>
              </w:rPr>
              <w:t>Các mối quan hệ</w:t>
            </w:r>
            <w:r w:rsidRPr="003E31D6">
              <w:t>:</w:t>
            </w:r>
          </w:p>
          <w:p w14:paraId="1EF51CD4" w14:textId="77777777" w:rsidR="00C00152" w:rsidRPr="002E46F9" w:rsidRDefault="00C00152" w:rsidP="0016333E">
            <w:pPr>
              <w:pStyle w:val="Nidungvnbn"/>
              <w:ind w:firstLine="0"/>
            </w:pPr>
            <w:r>
              <w:t>Bao gồm (Include): Đăng nhập.</w:t>
            </w:r>
          </w:p>
        </w:tc>
      </w:tr>
      <w:tr w:rsidR="00C00152" w14:paraId="482E0D8F" w14:textId="77777777" w:rsidTr="0016333E">
        <w:trPr>
          <w:trHeight w:val="305"/>
        </w:trPr>
        <w:tc>
          <w:tcPr>
            <w:tcW w:w="8777" w:type="dxa"/>
            <w:gridSpan w:val="5"/>
          </w:tcPr>
          <w:p w14:paraId="3D7838F6" w14:textId="77777777" w:rsidR="00C00152" w:rsidRPr="00E50922" w:rsidRDefault="00C00152" w:rsidP="0016333E">
            <w:pPr>
              <w:pStyle w:val="Nidungvnbn"/>
              <w:ind w:firstLine="0"/>
            </w:pPr>
            <w:r w:rsidRPr="00641A13">
              <w:rPr>
                <w:b/>
              </w:rPr>
              <w:t>Quy trình xử lý</w:t>
            </w:r>
            <w:r>
              <w:rPr>
                <w:b/>
              </w:rPr>
              <w:t xml:space="preserve"> (Luồng sự kiện chính)</w:t>
            </w:r>
            <w:r>
              <w:t>:</w:t>
            </w:r>
          </w:p>
        </w:tc>
      </w:tr>
      <w:tr w:rsidR="00C00152" w14:paraId="77150B2C" w14:textId="77777777" w:rsidTr="0016333E">
        <w:tc>
          <w:tcPr>
            <w:tcW w:w="4315" w:type="dxa"/>
            <w:gridSpan w:val="2"/>
          </w:tcPr>
          <w:p w14:paraId="29CAF8C6" w14:textId="77777777" w:rsidR="00C00152" w:rsidRPr="00CE287B" w:rsidRDefault="00C00152" w:rsidP="0016333E">
            <w:pPr>
              <w:pStyle w:val="Nidungvnbn"/>
              <w:ind w:firstLine="0"/>
              <w:jc w:val="center"/>
              <w:rPr>
                <w:b/>
              </w:rPr>
            </w:pPr>
            <w:r w:rsidRPr="00CE287B">
              <w:rPr>
                <w:b/>
              </w:rPr>
              <w:t>Tác nhân</w:t>
            </w:r>
          </w:p>
        </w:tc>
        <w:tc>
          <w:tcPr>
            <w:tcW w:w="4462" w:type="dxa"/>
            <w:gridSpan w:val="3"/>
          </w:tcPr>
          <w:p w14:paraId="6AB684E4" w14:textId="77777777" w:rsidR="00C00152" w:rsidRPr="00CE287B" w:rsidRDefault="00C00152" w:rsidP="0016333E">
            <w:pPr>
              <w:pStyle w:val="Nidungvnbn"/>
              <w:ind w:firstLine="0"/>
              <w:jc w:val="center"/>
              <w:rPr>
                <w:b/>
              </w:rPr>
            </w:pPr>
            <w:r w:rsidRPr="00CE287B">
              <w:rPr>
                <w:b/>
              </w:rPr>
              <w:t>Hệ thống</w:t>
            </w:r>
          </w:p>
        </w:tc>
      </w:tr>
      <w:tr w:rsidR="00C00152" w14:paraId="3DDB074C" w14:textId="77777777" w:rsidTr="0016333E">
        <w:tc>
          <w:tcPr>
            <w:tcW w:w="4315" w:type="dxa"/>
            <w:gridSpan w:val="2"/>
          </w:tcPr>
          <w:p w14:paraId="7D5A89D9" w14:textId="492AA9D5" w:rsidR="00C00152" w:rsidRDefault="00C00152" w:rsidP="0016333E">
            <w:pPr>
              <w:pStyle w:val="Nidungvnbn"/>
              <w:ind w:firstLine="0"/>
            </w:pPr>
            <w:r>
              <w:t>1.Nhân viên tác động quản lý yêu cầu hệ thống cho</w:t>
            </w:r>
            <w:r w:rsidR="00E75D83">
              <w:t xml:space="preserve"> đổi mật khẩu</w:t>
            </w:r>
            <w:r>
              <w:t>.</w:t>
            </w:r>
          </w:p>
          <w:p w14:paraId="15673535" w14:textId="08428D9D" w:rsidR="00C00152" w:rsidRPr="00CA1ADF" w:rsidRDefault="00C00152" w:rsidP="0016333E">
            <w:pPr>
              <w:pStyle w:val="Nidungvnbn"/>
              <w:ind w:firstLine="0"/>
            </w:pPr>
            <w:r>
              <w:t xml:space="preserve">3.Nhân viên </w:t>
            </w:r>
            <w:r w:rsidR="008B6DBF">
              <w:t>nhập lại mật khẩu và nhấn nút</w:t>
            </w:r>
            <w:r w:rsidR="00E835C4">
              <w:t xml:space="preserve"> xác nhận.</w:t>
            </w:r>
          </w:p>
        </w:tc>
        <w:tc>
          <w:tcPr>
            <w:tcW w:w="4462" w:type="dxa"/>
            <w:gridSpan w:val="3"/>
          </w:tcPr>
          <w:p w14:paraId="3370F0F8" w14:textId="65829F2B" w:rsidR="00C00152" w:rsidRDefault="00C00152" w:rsidP="0016333E">
            <w:pPr>
              <w:pStyle w:val="Nidungvnbn"/>
              <w:ind w:firstLine="0"/>
            </w:pPr>
            <w:r>
              <w:t>2.</w:t>
            </w:r>
            <w:r w:rsidR="00141497">
              <w:t>Hiển thị form xác nhận lại mật khẩu</w:t>
            </w:r>
            <w:r w:rsidR="008B6DBF">
              <w:t xml:space="preserve"> và nhập mật khẩu mới</w:t>
            </w:r>
            <w:r w:rsidR="00141497">
              <w:t>.</w:t>
            </w:r>
          </w:p>
          <w:p w14:paraId="0ED93536" w14:textId="6801FE95" w:rsidR="00C00152" w:rsidRPr="00CA1ADF" w:rsidRDefault="00C00152" w:rsidP="0016333E">
            <w:pPr>
              <w:pStyle w:val="Nidungvnbn"/>
              <w:ind w:firstLine="0"/>
            </w:pPr>
            <w:r>
              <w:t>4.</w:t>
            </w:r>
            <w:r w:rsidR="000A2CFF">
              <w:t>Cập nhật mật khẩu của nhân viên</w:t>
            </w:r>
            <w:r w:rsidR="00233FAB">
              <w:t>, đăng xuất và quay</w:t>
            </w:r>
            <w:r w:rsidR="000A2CFF">
              <w:t xml:space="preserve"> trở lại giao diện đăng </w:t>
            </w:r>
            <w:r w:rsidR="00233FAB">
              <w:t>nhập để</w:t>
            </w:r>
            <w:r w:rsidR="006E4469">
              <w:t xml:space="preserve"> nhân viên có thể thử đăng nhập</w:t>
            </w:r>
            <w:r>
              <w:t>.</w:t>
            </w:r>
          </w:p>
        </w:tc>
      </w:tr>
      <w:tr w:rsidR="00C00152" w14:paraId="0B0C4AB8" w14:textId="77777777" w:rsidTr="0016333E">
        <w:tc>
          <w:tcPr>
            <w:tcW w:w="8777" w:type="dxa"/>
            <w:gridSpan w:val="5"/>
          </w:tcPr>
          <w:p w14:paraId="16B3CEAC" w14:textId="77777777" w:rsidR="00C00152" w:rsidRPr="00340E7F" w:rsidRDefault="00C00152" w:rsidP="0016333E">
            <w:pPr>
              <w:pStyle w:val="Nidungvnbn"/>
              <w:ind w:firstLine="0"/>
            </w:pPr>
            <w:r w:rsidRPr="00641A13">
              <w:rPr>
                <w:b/>
              </w:rPr>
              <w:t>Các xử lý ngoại lệ</w:t>
            </w:r>
            <w:r>
              <w:rPr>
                <w:b/>
              </w:rPr>
              <w:t xml:space="preserve"> (Luồng thay thế)</w:t>
            </w:r>
            <w:r>
              <w:t>:</w:t>
            </w:r>
          </w:p>
        </w:tc>
      </w:tr>
      <w:tr w:rsidR="00C00152" w14:paraId="34C70D4A" w14:textId="77777777" w:rsidTr="0016333E">
        <w:tc>
          <w:tcPr>
            <w:tcW w:w="4315" w:type="dxa"/>
            <w:gridSpan w:val="2"/>
          </w:tcPr>
          <w:p w14:paraId="719B2B17" w14:textId="77777777" w:rsidR="00C00152" w:rsidRPr="00CE287B" w:rsidRDefault="00C00152" w:rsidP="0016333E">
            <w:pPr>
              <w:pStyle w:val="Nidungvnbn"/>
              <w:ind w:firstLine="0"/>
              <w:jc w:val="center"/>
              <w:rPr>
                <w:b/>
              </w:rPr>
            </w:pPr>
            <w:r w:rsidRPr="00CE287B">
              <w:rPr>
                <w:b/>
              </w:rPr>
              <w:t>Tác nhân</w:t>
            </w:r>
          </w:p>
        </w:tc>
        <w:tc>
          <w:tcPr>
            <w:tcW w:w="4462" w:type="dxa"/>
            <w:gridSpan w:val="3"/>
          </w:tcPr>
          <w:p w14:paraId="68D0FEAC" w14:textId="77777777" w:rsidR="00C00152" w:rsidRPr="00CE287B" w:rsidRDefault="00C00152" w:rsidP="0016333E">
            <w:pPr>
              <w:pStyle w:val="Nidungvnbn"/>
              <w:ind w:firstLine="0"/>
              <w:jc w:val="center"/>
              <w:rPr>
                <w:b/>
              </w:rPr>
            </w:pPr>
            <w:r w:rsidRPr="00CE287B">
              <w:rPr>
                <w:b/>
              </w:rPr>
              <w:t>Hệ thống</w:t>
            </w:r>
          </w:p>
        </w:tc>
      </w:tr>
      <w:tr w:rsidR="00C00152" w14:paraId="2F6C7CA9" w14:textId="77777777" w:rsidTr="0016333E">
        <w:tc>
          <w:tcPr>
            <w:tcW w:w="4315" w:type="dxa"/>
            <w:gridSpan w:val="2"/>
          </w:tcPr>
          <w:p w14:paraId="53558C93" w14:textId="77777777" w:rsidR="00C00152" w:rsidRDefault="00C00152" w:rsidP="0016333E">
            <w:pPr>
              <w:pStyle w:val="Nidungvnbn"/>
              <w:ind w:firstLine="0"/>
            </w:pPr>
          </w:p>
        </w:tc>
        <w:tc>
          <w:tcPr>
            <w:tcW w:w="4462" w:type="dxa"/>
            <w:gridSpan w:val="3"/>
          </w:tcPr>
          <w:p w14:paraId="13FEC231" w14:textId="7F68AB0F" w:rsidR="00C00152" w:rsidRDefault="00CF2D14" w:rsidP="0016333E">
            <w:pPr>
              <w:pStyle w:val="Nidungvnbn"/>
              <w:ind w:firstLine="0"/>
            </w:pPr>
            <w:r>
              <w:t>4.a.</w:t>
            </w:r>
            <w:r w:rsidR="00D138B5">
              <w:t xml:space="preserve"> </w:t>
            </w:r>
            <w:r>
              <w:t xml:space="preserve">Mật khẩu phải đúng với quy tắc </w:t>
            </w:r>
            <w:r w:rsidR="003D657B">
              <w:t>không được bỏ trống</w:t>
            </w:r>
            <w:r w:rsidR="00BB34D5">
              <w:t xml:space="preserve">, </w:t>
            </w:r>
            <w:r>
              <w:t>có ít nhất 6 ký tự</w:t>
            </w:r>
            <w:r w:rsidR="006F4788">
              <w:t xml:space="preserve"> </w:t>
            </w:r>
            <w:r>
              <w:t>và một chữ cái viết hoa, nếu sai hiện thông báo yêu cầu nhập cho đúng quy tắc.</w:t>
            </w:r>
          </w:p>
        </w:tc>
      </w:tr>
    </w:tbl>
    <w:p w14:paraId="334626FC" w14:textId="1CDAB16D" w:rsidR="00AD5162" w:rsidRDefault="00AD5162">
      <w:pPr>
        <w:spacing w:after="200" w:line="276" w:lineRule="auto"/>
        <w:rPr>
          <w:sz w:val="26"/>
          <w:szCs w:val="26"/>
        </w:rPr>
      </w:pPr>
    </w:p>
    <w:p w14:paraId="0CD5704D" w14:textId="77777777" w:rsidR="00AD5162" w:rsidRDefault="00AD5162">
      <w:pPr>
        <w:spacing w:after="200" w:line="276" w:lineRule="auto"/>
        <w:rPr>
          <w:sz w:val="26"/>
          <w:szCs w:val="26"/>
        </w:rPr>
      </w:pPr>
      <w:r>
        <w:rPr>
          <w:sz w:val="26"/>
          <w:szCs w:val="26"/>
        </w:rPr>
        <w:br w:type="page"/>
      </w:r>
    </w:p>
    <w:p w14:paraId="4242EF14" w14:textId="08CB76FF" w:rsidR="00683264" w:rsidRDefault="00AD5162" w:rsidP="003E49FF">
      <w:pPr>
        <w:pStyle w:val="Heading2"/>
      </w:pPr>
      <w:bookmarkStart w:id="37" w:name="_Toc510577539"/>
      <w:r>
        <w:lastRenderedPageBreak/>
        <w:t>Quản lý nhân viên</w:t>
      </w:r>
      <w:bookmarkEnd w:id="37"/>
    </w:p>
    <w:p w14:paraId="00A0B802" w14:textId="1F977F8F" w:rsidR="003E49FF" w:rsidRDefault="00651480" w:rsidP="00291E7C">
      <w:pPr>
        <w:pStyle w:val="Heading3"/>
      </w:pPr>
      <w:bookmarkStart w:id="38" w:name="_Toc510577540"/>
      <w:r>
        <w:t xml:space="preserve">Mô hình </w:t>
      </w:r>
      <w:r w:rsidR="00291E7C">
        <w:t>use case</w:t>
      </w:r>
      <w:bookmarkEnd w:id="38"/>
    </w:p>
    <w:p w14:paraId="1F8D2109" w14:textId="77777777" w:rsidR="00B77B96" w:rsidRDefault="00641A96" w:rsidP="00B77B96">
      <w:pPr>
        <w:keepNext/>
      </w:pPr>
      <w:r>
        <w:rPr>
          <w:noProof/>
        </w:rPr>
        <w:drawing>
          <wp:inline distT="0" distB="0" distL="0" distR="0" wp14:anchorId="76E17C5A" wp14:editId="15CE6B50">
            <wp:extent cx="5579745" cy="265049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uan ly nhan vien.jpg"/>
                    <pic:cNvPicPr/>
                  </pic:nvPicPr>
                  <pic:blipFill>
                    <a:blip r:embed="rId22">
                      <a:extLst>
                        <a:ext uri="{28A0092B-C50C-407E-A947-70E740481C1C}">
                          <a14:useLocalDpi xmlns:a14="http://schemas.microsoft.com/office/drawing/2010/main" val="0"/>
                        </a:ext>
                      </a:extLst>
                    </a:blip>
                    <a:stretch>
                      <a:fillRect/>
                    </a:stretch>
                  </pic:blipFill>
                  <pic:spPr>
                    <a:xfrm>
                      <a:off x="0" y="0"/>
                      <a:ext cx="5579745" cy="2650490"/>
                    </a:xfrm>
                    <a:prstGeom prst="rect">
                      <a:avLst/>
                    </a:prstGeom>
                  </pic:spPr>
                </pic:pic>
              </a:graphicData>
            </a:graphic>
          </wp:inline>
        </w:drawing>
      </w:r>
    </w:p>
    <w:p w14:paraId="12055E34" w14:textId="73FB3938" w:rsidR="00953DCD" w:rsidRPr="00953DCD" w:rsidRDefault="00B77B96" w:rsidP="004E1CBE">
      <w:pPr>
        <w:pStyle w:val="Caption"/>
      </w:pPr>
      <w:bookmarkStart w:id="39" w:name="_Toc510577563"/>
      <w:r>
        <w:t xml:space="preserve">Hình </w:t>
      </w:r>
      <w:fldSimple w:instr=" STYLEREF 1 \s ">
        <w:r w:rsidR="00D42620">
          <w:rPr>
            <w:noProof/>
          </w:rPr>
          <w:t>2</w:t>
        </w:r>
      </w:fldSimple>
      <w:r w:rsidR="00D42620">
        <w:noBreakHyphen/>
      </w:r>
      <w:fldSimple w:instr=" SEQ Hình \* ARABIC \s 1 ">
        <w:r w:rsidR="00D42620">
          <w:rPr>
            <w:noProof/>
          </w:rPr>
          <w:t>4</w:t>
        </w:r>
      </w:fldSimple>
      <w:r>
        <w:t xml:space="preserve">: Mô hình use case </w:t>
      </w:r>
      <w:r w:rsidR="00D05323">
        <w:t>Q</w:t>
      </w:r>
      <w:r>
        <w:t>uản lý nhân viên</w:t>
      </w:r>
      <w:bookmarkEnd w:id="39"/>
    </w:p>
    <w:p w14:paraId="4D7637C3" w14:textId="5BCDABCC" w:rsidR="00291E7C" w:rsidRDefault="00291E7C" w:rsidP="00291E7C">
      <w:pPr>
        <w:pStyle w:val="Heading3"/>
      </w:pPr>
      <w:bookmarkStart w:id="40" w:name="_Toc510577541"/>
      <w:r>
        <w:t>Chi tiết đặc tả</w:t>
      </w:r>
      <w:bookmarkEnd w:id="40"/>
    </w:p>
    <w:p w14:paraId="7C44A326" w14:textId="1DF29EAB" w:rsidR="00291E7C" w:rsidRPr="00291E7C" w:rsidRDefault="00291E7C" w:rsidP="002577DF">
      <w:pPr>
        <w:pStyle w:val="Heading4"/>
      </w:pPr>
      <w:r>
        <w:t>Use case thêm nhân viên</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FD6C75" w14:paraId="567EF942" w14:textId="77777777" w:rsidTr="0016333E">
        <w:tc>
          <w:tcPr>
            <w:tcW w:w="3417" w:type="dxa"/>
          </w:tcPr>
          <w:p w14:paraId="5EBF30CD" w14:textId="001397DD" w:rsidR="00FD6C75" w:rsidRDefault="00FD6C75" w:rsidP="0016333E">
            <w:pPr>
              <w:pStyle w:val="Nidungvnbn"/>
              <w:ind w:firstLine="0"/>
            </w:pPr>
            <w:r w:rsidRPr="00641A13">
              <w:rPr>
                <w:b/>
              </w:rPr>
              <w:t>Tên use case</w:t>
            </w:r>
            <w:r>
              <w:t>: Thêm nhân viên</w:t>
            </w:r>
          </w:p>
        </w:tc>
        <w:tc>
          <w:tcPr>
            <w:tcW w:w="2184" w:type="dxa"/>
            <w:gridSpan w:val="3"/>
          </w:tcPr>
          <w:p w14:paraId="67C015CA" w14:textId="22023E68" w:rsidR="00FD6C75" w:rsidRDefault="00FD6C75" w:rsidP="0016333E">
            <w:pPr>
              <w:pStyle w:val="Nidungvnbn"/>
              <w:ind w:firstLine="0"/>
            </w:pPr>
            <w:r w:rsidRPr="00641A13">
              <w:rPr>
                <w:b/>
              </w:rPr>
              <w:t>ID</w:t>
            </w:r>
            <w:r>
              <w:t>: UC_</w:t>
            </w:r>
            <w:r w:rsidR="004F1084">
              <w:t>4</w:t>
            </w:r>
          </w:p>
        </w:tc>
        <w:tc>
          <w:tcPr>
            <w:tcW w:w="3176" w:type="dxa"/>
          </w:tcPr>
          <w:p w14:paraId="4F10E71C" w14:textId="77777777" w:rsidR="00FD6C75" w:rsidRDefault="00FD6C75" w:rsidP="0016333E">
            <w:pPr>
              <w:pStyle w:val="Nidungvnbn"/>
              <w:ind w:firstLine="0"/>
            </w:pPr>
            <w:r w:rsidRPr="00641A13">
              <w:rPr>
                <w:b/>
              </w:rPr>
              <w:t>Mức quan trọng</w:t>
            </w:r>
            <w:r>
              <w:t>: Cao</w:t>
            </w:r>
          </w:p>
        </w:tc>
      </w:tr>
      <w:tr w:rsidR="00FD6C75" w14:paraId="560CCCBE" w14:textId="77777777" w:rsidTr="0016333E">
        <w:trPr>
          <w:trHeight w:val="332"/>
        </w:trPr>
        <w:tc>
          <w:tcPr>
            <w:tcW w:w="4500" w:type="dxa"/>
            <w:gridSpan w:val="3"/>
          </w:tcPr>
          <w:p w14:paraId="602D3BE1" w14:textId="172B74A8" w:rsidR="00FD6C75" w:rsidRDefault="00FD6C75" w:rsidP="0016333E">
            <w:pPr>
              <w:pStyle w:val="Nidungvnbn"/>
              <w:ind w:firstLine="0"/>
            </w:pPr>
            <w:r w:rsidRPr="00641A13">
              <w:rPr>
                <w:b/>
              </w:rPr>
              <w:t>Actor</w:t>
            </w:r>
            <w:r>
              <w:t xml:space="preserve">: </w:t>
            </w:r>
            <w:r w:rsidR="00F14F1F">
              <w:t>Giám đốc, Quản lý</w:t>
            </w:r>
          </w:p>
        </w:tc>
        <w:tc>
          <w:tcPr>
            <w:tcW w:w="4277" w:type="dxa"/>
            <w:gridSpan w:val="2"/>
          </w:tcPr>
          <w:p w14:paraId="425F1DF3" w14:textId="77777777" w:rsidR="00FD6C75" w:rsidRDefault="00FD6C75" w:rsidP="0016333E">
            <w:pPr>
              <w:pStyle w:val="Nidungvnbn"/>
              <w:ind w:firstLine="0"/>
              <w:jc w:val="left"/>
            </w:pPr>
            <w:r w:rsidRPr="00641A13">
              <w:rPr>
                <w:b/>
              </w:rPr>
              <w:t>Loại use case</w:t>
            </w:r>
            <w:r>
              <w:t>: Chi tiết, thiết yếu</w:t>
            </w:r>
          </w:p>
        </w:tc>
      </w:tr>
      <w:tr w:rsidR="00FD6C75" w14:paraId="6BE91C2B" w14:textId="77777777" w:rsidTr="0016333E">
        <w:tc>
          <w:tcPr>
            <w:tcW w:w="8777" w:type="dxa"/>
            <w:gridSpan w:val="5"/>
          </w:tcPr>
          <w:p w14:paraId="44176A38" w14:textId="77777777" w:rsidR="00FD6C75" w:rsidRDefault="00FD6C75" w:rsidP="0016333E">
            <w:pPr>
              <w:pStyle w:val="Nidungvnbn"/>
              <w:ind w:firstLine="0"/>
            </w:pPr>
            <w:r w:rsidRPr="00641A13">
              <w:rPr>
                <w:b/>
              </w:rPr>
              <w:t>Các bên liên quan và mối quan tâm của họ</w:t>
            </w:r>
            <w:r>
              <w:t>:</w:t>
            </w:r>
          </w:p>
          <w:p w14:paraId="5152ADF9" w14:textId="1B437470" w:rsidR="00FD6C75" w:rsidRDefault="00F57C88" w:rsidP="0016333E">
            <w:pPr>
              <w:pStyle w:val="Nidungvnbn"/>
              <w:ind w:firstLine="0"/>
            </w:pPr>
            <w:r>
              <w:t xml:space="preserve">Giám đốc, Quản </w:t>
            </w:r>
            <w:r w:rsidR="005E03CE">
              <w:t>lý</w:t>
            </w:r>
            <w:r w:rsidR="00FD6C75">
              <w:t xml:space="preserve"> – Muốn</w:t>
            </w:r>
            <w:r w:rsidR="00CC6552">
              <w:t xml:space="preserve"> thêm một nhân viên vào làm việc cho nhà hàng</w:t>
            </w:r>
            <w:r w:rsidR="00FD6C75">
              <w:t>.</w:t>
            </w:r>
          </w:p>
        </w:tc>
      </w:tr>
      <w:tr w:rsidR="00FD6C75" w14:paraId="0C3C9366" w14:textId="77777777" w:rsidTr="0016333E">
        <w:tc>
          <w:tcPr>
            <w:tcW w:w="8777" w:type="dxa"/>
            <w:gridSpan w:val="5"/>
          </w:tcPr>
          <w:p w14:paraId="68EAA158" w14:textId="3064A7D5" w:rsidR="00FD6C75" w:rsidRDefault="00FD6C75" w:rsidP="0016333E">
            <w:pPr>
              <w:pStyle w:val="Nidungvnbn"/>
              <w:ind w:firstLine="0"/>
            </w:pPr>
            <w:r w:rsidRPr="00641A13">
              <w:rPr>
                <w:b/>
              </w:rPr>
              <w:t>Mô tả tóm tắt</w:t>
            </w:r>
            <w:r>
              <w:t xml:space="preserve">: </w:t>
            </w:r>
            <w:r w:rsidR="006A3DD1">
              <w:t>Cách t</w:t>
            </w:r>
            <w:r w:rsidR="00211DC1">
              <w:t>hêm một nhân viên vào hệ thống</w:t>
            </w:r>
            <w:r>
              <w:t>.</w:t>
            </w:r>
          </w:p>
        </w:tc>
      </w:tr>
      <w:tr w:rsidR="00FD6C75" w14:paraId="1E87B609" w14:textId="77777777" w:rsidTr="0016333E">
        <w:tc>
          <w:tcPr>
            <w:tcW w:w="8777" w:type="dxa"/>
            <w:gridSpan w:val="5"/>
          </w:tcPr>
          <w:p w14:paraId="0AEF6F26" w14:textId="251FF280" w:rsidR="00FD6C75" w:rsidRDefault="00FD6C75" w:rsidP="0016333E">
            <w:pPr>
              <w:pStyle w:val="Nidungvnbn"/>
              <w:ind w:firstLine="0"/>
            </w:pPr>
            <w:r>
              <w:rPr>
                <w:b/>
              </w:rPr>
              <w:t xml:space="preserve">Điều kiện </w:t>
            </w:r>
            <w:r w:rsidR="00A9620A">
              <w:rPr>
                <w:b/>
              </w:rPr>
              <w:t>trước</w:t>
            </w:r>
            <w:r>
              <w:t>: Đã đăng nhập.</w:t>
            </w:r>
          </w:p>
        </w:tc>
      </w:tr>
      <w:tr w:rsidR="00A9620A" w14:paraId="57862993" w14:textId="77777777" w:rsidTr="0016333E">
        <w:tc>
          <w:tcPr>
            <w:tcW w:w="8777" w:type="dxa"/>
            <w:gridSpan w:val="5"/>
          </w:tcPr>
          <w:p w14:paraId="7D76F446" w14:textId="16B10A33" w:rsidR="00A9620A" w:rsidRPr="00A9620A" w:rsidRDefault="00A9620A" w:rsidP="0016333E">
            <w:pPr>
              <w:pStyle w:val="Nidungvnbn"/>
              <w:ind w:firstLine="0"/>
            </w:pPr>
            <w:r>
              <w:rPr>
                <w:b/>
              </w:rPr>
              <w:t xml:space="preserve">Điều kiện sau: </w:t>
            </w:r>
            <w:r>
              <w:t>Thông tin nhân viên mới được thêm vào hệ thống.</w:t>
            </w:r>
          </w:p>
        </w:tc>
      </w:tr>
      <w:tr w:rsidR="00FD6C75" w14:paraId="4E6D7C8F" w14:textId="77777777" w:rsidTr="0016333E">
        <w:tc>
          <w:tcPr>
            <w:tcW w:w="8777" w:type="dxa"/>
            <w:gridSpan w:val="5"/>
          </w:tcPr>
          <w:p w14:paraId="5732AEEC" w14:textId="2A0243C6" w:rsidR="00FD6C75" w:rsidRPr="002E46F9" w:rsidRDefault="00FD6C75" w:rsidP="0016333E">
            <w:pPr>
              <w:pStyle w:val="Nidungvnbn"/>
              <w:ind w:firstLine="0"/>
            </w:pPr>
            <w:r w:rsidRPr="00641A13">
              <w:rPr>
                <w:b/>
              </w:rPr>
              <w:t>Các mối quan hệ</w:t>
            </w:r>
            <w:r w:rsidRPr="003E31D6">
              <w:t>:</w:t>
            </w:r>
          </w:p>
        </w:tc>
      </w:tr>
      <w:tr w:rsidR="00FD6C75" w14:paraId="7A54D66C" w14:textId="77777777" w:rsidTr="0016333E">
        <w:trPr>
          <w:trHeight w:val="305"/>
        </w:trPr>
        <w:tc>
          <w:tcPr>
            <w:tcW w:w="8777" w:type="dxa"/>
            <w:gridSpan w:val="5"/>
          </w:tcPr>
          <w:p w14:paraId="59505835" w14:textId="77777777" w:rsidR="00FD6C75" w:rsidRPr="00E50922" w:rsidRDefault="00FD6C75" w:rsidP="0016333E">
            <w:pPr>
              <w:pStyle w:val="Nidungvnbn"/>
              <w:ind w:firstLine="0"/>
            </w:pPr>
            <w:r w:rsidRPr="00641A13">
              <w:rPr>
                <w:b/>
              </w:rPr>
              <w:t>Quy trình xử lý</w:t>
            </w:r>
            <w:r>
              <w:rPr>
                <w:b/>
              </w:rPr>
              <w:t xml:space="preserve"> (Luồng sự kiện chính)</w:t>
            </w:r>
            <w:r>
              <w:t>:</w:t>
            </w:r>
          </w:p>
        </w:tc>
      </w:tr>
      <w:tr w:rsidR="00FD6C75" w14:paraId="31F09F62" w14:textId="77777777" w:rsidTr="0016333E">
        <w:tc>
          <w:tcPr>
            <w:tcW w:w="4315" w:type="dxa"/>
            <w:gridSpan w:val="2"/>
          </w:tcPr>
          <w:p w14:paraId="23B2E007" w14:textId="77777777" w:rsidR="00FD6C75" w:rsidRPr="00CE287B" w:rsidRDefault="00FD6C75" w:rsidP="0016333E">
            <w:pPr>
              <w:pStyle w:val="Nidungvnbn"/>
              <w:ind w:firstLine="0"/>
              <w:jc w:val="center"/>
              <w:rPr>
                <w:b/>
              </w:rPr>
            </w:pPr>
            <w:r w:rsidRPr="00CE287B">
              <w:rPr>
                <w:b/>
              </w:rPr>
              <w:t>Tác nhân</w:t>
            </w:r>
          </w:p>
        </w:tc>
        <w:tc>
          <w:tcPr>
            <w:tcW w:w="4462" w:type="dxa"/>
            <w:gridSpan w:val="3"/>
          </w:tcPr>
          <w:p w14:paraId="20492A83" w14:textId="77777777" w:rsidR="00FD6C75" w:rsidRPr="00CE287B" w:rsidRDefault="00FD6C75" w:rsidP="0016333E">
            <w:pPr>
              <w:pStyle w:val="Nidungvnbn"/>
              <w:ind w:firstLine="0"/>
              <w:jc w:val="center"/>
              <w:rPr>
                <w:b/>
              </w:rPr>
            </w:pPr>
            <w:r w:rsidRPr="00CE287B">
              <w:rPr>
                <w:b/>
              </w:rPr>
              <w:t>Hệ thống</w:t>
            </w:r>
          </w:p>
        </w:tc>
      </w:tr>
      <w:tr w:rsidR="00FD6C75" w14:paraId="2AED4E5D" w14:textId="77777777" w:rsidTr="0016333E">
        <w:tc>
          <w:tcPr>
            <w:tcW w:w="4315" w:type="dxa"/>
            <w:gridSpan w:val="2"/>
          </w:tcPr>
          <w:p w14:paraId="771F4A7D" w14:textId="0357D891" w:rsidR="00FD6C75" w:rsidRDefault="00FD6C75" w:rsidP="0016333E">
            <w:pPr>
              <w:pStyle w:val="Nidungvnbn"/>
              <w:ind w:firstLine="0"/>
            </w:pPr>
            <w:r>
              <w:t>1.</w:t>
            </w:r>
            <w:r w:rsidR="00875CBF">
              <w:t>Yêu cầu chức năng thêm nhân viên</w:t>
            </w:r>
            <w:r>
              <w:t>.</w:t>
            </w:r>
          </w:p>
          <w:p w14:paraId="1C016A8F" w14:textId="77777777" w:rsidR="007A41F5" w:rsidRDefault="007A41F5" w:rsidP="0016333E">
            <w:pPr>
              <w:pStyle w:val="Nidungvnbn"/>
              <w:ind w:firstLine="0"/>
            </w:pPr>
          </w:p>
          <w:p w14:paraId="25546372" w14:textId="77777777" w:rsidR="007A41F5" w:rsidRDefault="007A41F5" w:rsidP="0016333E">
            <w:pPr>
              <w:pStyle w:val="Nidungvnbn"/>
              <w:ind w:firstLine="0"/>
            </w:pPr>
          </w:p>
          <w:p w14:paraId="253BD27B" w14:textId="5B293D72" w:rsidR="00FD6C75" w:rsidRDefault="00FD6C75" w:rsidP="0016333E">
            <w:pPr>
              <w:pStyle w:val="Nidungvnbn"/>
              <w:ind w:firstLine="0"/>
            </w:pPr>
            <w:r>
              <w:t>3.</w:t>
            </w:r>
            <w:r w:rsidR="005E4163">
              <w:t>Nhập thông tin</w:t>
            </w:r>
            <w:r w:rsidR="005039C6">
              <w:t xml:space="preserve"> (</w:t>
            </w:r>
            <w:r w:rsidR="00483AD2">
              <w:t xml:space="preserve">phần mật khẩu lấy mật khẩu mặc định là </w:t>
            </w:r>
            <w:r w:rsidR="0021762F">
              <w:t>“12345678”</w:t>
            </w:r>
            <w:r w:rsidR="00F77AEB">
              <w:t xml:space="preserve"> nên không cần nhập</w:t>
            </w:r>
            <w:r w:rsidR="005039C6">
              <w:t>)</w:t>
            </w:r>
            <w:r w:rsidR="007D3873">
              <w:t>.</w:t>
            </w:r>
          </w:p>
          <w:p w14:paraId="0679A017" w14:textId="4E787C78" w:rsidR="007C66C0" w:rsidRPr="00CA1ADF" w:rsidRDefault="007C66C0" w:rsidP="0016333E">
            <w:pPr>
              <w:pStyle w:val="Nidungvnbn"/>
              <w:ind w:firstLine="0"/>
            </w:pPr>
            <w:r>
              <w:lastRenderedPageBreak/>
              <w:t>4.Yêu cầu ghi nhận</w:t>
            </w:r>
            <w:r w:rsidR="007D3873">
              <w:t>.</w:t>
            </w:r>
          </w:p>
        </w:tc>
        <w:tc>
          <w:tcPr>
            <w:tcW w:w="4462" w:type="dxa"/>
            <w:gridSpan w:val="3"/>
          </w:tcPr>
          <w:p w14:paraId="02FF3D71" w14:textId="21BDDD9D" w:rsidR="00FD6C75" w:rsidRDefault="00FD6C75" w:rsidP="0016333E">
            <w:pPr>
              <w:pStyle w:val="Nidungvnbn"/>
              <w:ind w:firstLine="0"/>
            </w:pPr>
            <w:r>
              <w:lastRenderedPageBreak/>
              <w:t>2.</w:t>
            </w:r>
            <w:r w:rsidR="00875CBF">
              <w:t>Hiển thị form nhập thông tin nhân viên</w:t>
            </w:r>
            <w:r w:rsidR="009B7E8C">
              <w:t xml:space="preserve"> (họ tên, ngày sinh, số cmnd …)</w:t>
            </w:r>
            <w:r w:rsidR="00875CBF">
              <w:t>, xác nhận chức vụ của nhân viên.</w:t>
            </w:r>
          </w:p>
          <w:p w14:paraId="326B960E" w14:textId="64685726" w:rsidR="007C66C0" w:rsidRDefault="007C66C0" w:rsidP="0016333E">
            <w:pPr>
              <w:pStyle w:val="Nidungvnbn"/>
              <w:ind w:firstLine="0"/>
            </w:pPr>
          </w:p>
          <w:p w14:paraId="4FA7934C" w14:textId="77777777" w:rsidR="00A42F2E" w:rsidRDefault="00A42F2E" w:rsidP="0016333E">
            <w:pPr>
              <w:pStyle w:val="Nidungvnbn"/>
              <w:ind w:firstLine="0"/>
            </w:pPr>
          </w:p>
          <w:p w14:paraId="7BCE790A" w14:textId="77777777" w:rsidR="00A42F2E" w:rsidRDefault="00A42F2E" w:rsidP="0016333E">
            <w:pPr>
              <w:pStyle w:val="Nidungvnbn"/>
              <w:ind w:firstLine="0"/>
            </w:pPr>
          </w:p>
          <w:p w14:paraId="14E4DC8A" w14:textId="6ACAA951" w:rsidR="00FD6C75" w:rsidRPr="00CA1ADF" w:rsidRDefault="007C66C0" w:rsidP="0016333E">
            <w:pPr>
              <w:pStyle w:val="Nidungvnbn"/>
              <w:ind w:firstLine="0"/>
            </w:pPr>
            <w:r>
              <w:lastRenderedPageBreak/>
              <w:t>5</w:t>
            </w:r>
            <w:r w:rsidR="00FD6C75">
              <w:t>.</w:t>
            </w:r>
            <w:r w:rsidR="00F41F3D">
              <w:t>Ghi nhận thông tin nhân viên mới và thông báo kết quả</w:t>
            </w:r>
            <w:r w:rsidR="00FD6C75">
              <w:t>.</w:t>
            </w:r>
          </w:p>
        </w:tc>
      </w:tr>
      <w:tr w:rsidR="00FD6C75" w14:paraId="02094391" w14:textId="77777777" w:rsidTr="0016333E">
        <w:tc>
          <w:tcPr>
            <w:tcW w:w="8777" w:type="dxa"/>
            <w:gridSpan w:val="5"/>
          </w:tcPr>
          <w:p w14:paraId="6CE4010D" w14:textId="77777777" w:rsidR="00FD6C75" w:rsidRPr="00340E7F" w:rsidRDefault="00FD6C75" w:rsidP="0016333E">
            <w:pPr>
              <w:pStyle w:val="Nidungvnbn"/>
              <w:ind w:firstLine="0"/>
            </w:pPr>
            <w:r w:rsidRPr="00641A13">
              <w:rPr>
                <w:b/>
              </w:rPr>
              <w:t>Các xử lý ngoại lệ</w:t>
            </w:r>
            <w:r>
              <w:rPr>
                <w:b/>
              </w:rPr>
              <w:t xml:space="preserve"> (Luồng thay thế)</w:t>
            </w:r>
            <w:r>
              <w:t>:</w:t>
            </w:r>
          </w:p>
        </w:tc>
      </w:tr>
      <w:tr w:rsidR="00FD6C75" w14:paraId="5F812C8E" w14:textId="77777777" w:rsidTr="0016333E">
        <w:tc>
          <w:tcPr>
            <w:tcW w:w="4315" w:type="dxa"/>
            <w:gridSpan w:val="2"/>
          </w:tcPr>
          <w:p w14:paraId="3871BE42" w14:textId="77777777" w:rsidR="00FD6C75" w:rsidRPr="00CE287B" w:rsidRDefault="00FD6C75" w:rsidP="0016333E">
            <w:pPr>
              <w:pStyle w:val="Nidungvnbn"/>
              <w:ind w:firstLine="0"/>
              <w:jc w:val="center"/>
              <w:rPr>
                <w:b/>
              </w:rPr>
            </w:pPr>
            <w:r w:rsidRPr="00CE287B">
              <w:rPr>
                <w:b/>
              </w:rPr>
              <w:t>Tác nhân</w:t>
            </w:r>
          </w:p>
        </w:tc>
        <w:tc>
          <w:tcPr>
            <w:tcW w:w="4462" w:type="dxa"/>
            <w:gridSpan w:val="3"/>
          </w:tcPr>
          <w:p w14:paraId="7E9CC6BD" w14:textId="77777777" w:rsidR="00FD6C75" w:rsidRPr="00CE287B" w:rsidRDefault="00FD6C75" w:rsidP="0016333E">
            <w:pPr>
              <w:pStyle w:val="Nidungvnbn"/>
              <w:ind w:firstLine="0"/>
              <w:jc w:val="center"/>
              <w:rPr>
                <w:b/>
              </w:rPr>
            </w:pPr>
            <w:r w:rsidRPr="00CE287B">
              <w:rPr>
                <w:b/>
              </w:rPr>
              <w:t>Hệ thống</w:t>
            </w:r>
          </w:p>
        </w:tc>
      </w:tr>
      <w:tr w:rsidR="00FD6C75" w14:paraId="02BE411F" w14:textId="77777777" w:rsidTr="0016333E">
        <w:tc>
          <w:tcPr>
            <w:tcW w:w="4315" w:type="dxa"/>
            <w:gridSpan w:val="2"/>
          </w:tcPr>
          <w:p w14:paraId="79973300" w14:textId="77777777" w:rsidR="00FD6C75" w:rsidRDefault="00FD6C75" w:rsidP="0016333E">
            <w:pPr>
              <w:pStyle w:val="Nidungvnbn"/>
              <w:ind w:firstLine="0"/>
            </w:pPr>
          </w:p>
        </w:tc>
        <w:tc>
          <w:tcPr>
            <w:tcW w:w="4462" w:type="dxa"/>
            <w:gridSpan w:val="3"/>
          </w:tcPr>
          <w:p w14:paraId="388C8B06" w14:textId="40780A93" w:rsidR="00FD6C75" w:rsidRDefault="00341083" w:rsidP="0016333E">
            <w:pPr>
              <w:pStyle w:val="Nidungvnbn"/>
              <w:ind w:firstLine="0"/>
            </w:pPr>
            <w:r>
              <w:t>5</w:t>
            </w:r>
            <w:r w:rsidR="006C1239">
              <w:t>.a.</w:t>
            </w:r>
            <w:r w:rsidR="000D070A">
              <w:t xml:space="preserve"> </w:t>
            </w:r>
            <w:r w:rsidR="006C1239">
              <w:t>Thông tin về CMND, Họ tên, Ngày sinh là bắt buộc, nếu rỗng hiện thông báo các nội dung trên không được rỗng.</w:t>
            </w:r>
          </w:p>
        </w:tc>
      </w:tr>
    </w:tbl>
    <w:p w14:paraId="27F1C898" w14:textId="0F1EF57F" w:rsidR="003B4D32" w:rsidRDefault="00A65729" w:rsidP="00A65729">
      <w:pPr>
        <w:pStyle w:val="Heading4"/>
      </w:pPr>
      <w:r>
        <w:t>Use case Xóa nhân viên</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16333E" w14:paraId="453BC80F" w14:textId="77777777" w:rsidTr="0016333E">
        <w:tc>
          <w:tcPr>
            <w:tcW w:w="3417" w:type="dxa"/>
          </w:tcPr>
          <w:p w14:paraId="457F2568" w14:textId="4174C177" w:rsidR="0016333E" w:rsidRDefault="0016333E" w:rsidP="0016333E">
            <w:pPr>
              <w:pStyle w:val="Nidungvnbn"/>
              <w:ind w:firstLine="0"/>
            </w:pPr>
            <w:r w:rsidRPr="00641A13">
              <w:rPr>
                <w:b/>
              </w:rPr>
              <w:t>Tên use case</w:t>
            </w:r>
            <w:r>
              <w:t xml:space="preserve">: </w:t>
            </w:r>
            <w:r w:rsidR="00F93E1B">
              <w:t>Xóa</w:t>
            </w:r>
            <w:r>
              <w:t xml:space="preserve"> nhân viên</w:t>
            </w:r>
          </w:p>
        </w:tc>
        <w:tc>
          <w:tcPr>
            <w:tcW w:w="2184" w:type="dxa"/>
            <w:gridSpan w:val="3"/>
          </w:tcPr>
          <w:p w14:paraId="39CAE112" w14:textId="5E7304AA" w:rsidR="0016333E" w:rsidRDefault="0016333E" w:rsidP="0016333E">
            <w:pPr>
              <w:pStyle w:val="Nidungvnbn"/>
              <w:ind w:firstLine="0"/>
            </w:pPr>
            <w:r w:rsidRPr="00641A13">
              <w:rPr>
                <w:b/>
              </w:rPr>
              <w:t>ID</w:t>
            </w:r>
            <w:r>
              <w:t>: UC_5</w:t>
            </w:r>
          </w:p>
        </w:tc>
        <w:tc>
          <w:tcPr>
            <w:tcW w:w="3176" w:type="dxa"/>
          </w:tcPr>
          <w:p w14:paraId="372944A9" w14:textId="77777777" w:rsidR="0016333E" w:rsidRDefault="0016333E" w:rsidP="0016333E">
            <w:pPr>
              <w:pStyle w:val="Nidungvnbn"/>
              <w:ind w:firstLine="0"/>
            </w:pPr>
            <w:r w:rsidRPr="00641A13">
              <w:rPr>
                <w:b/>
              </w:rPr>
              <w:t>Mức quan trọng</w:t>
            </w:r>
            <w:r>
              <w:t>: Cao</w:t>
            </w:r>
          </w:p>
        </w:tc>
      </w:tr>
      <w:tr w:rsidR="0016333E" w14:paraId="189A3DA5" w14:textId="77777777" w:rsidTr="0016333E">
        <w:trPr>
          <w:trHeight w:val="332"/>
        </w:trPr>
        <w:tc>
          <w:tcPr>
            <w:tcW w:w="4500" w:type="dxa"/>
            <w:gridSpan w:val="3"/>
          </w:tcPr>
          <w:p w14:paraId="2176B7ED" w14:textId="77777777" w:rsidR="0016333E" w:rsidRDefault="0016333E" w:rsidP="0016333E">
            <w:pPr>
              <w:pStyle w:val="Nidungvnbn"/>
              <w:ind w:firstLine="0"/>
            </w:pPr>
            <w:r w:rsidRPr="00641A13">
              <w:rPr>
                <w:b/>
              </w:rPr>
              <w:t>Actor</w:t>
            </w:r>
            <w:r>
              <w:t>: Giám đốc, Quản lý</w:t>
            </w:r>
          </w:p>
        </w:tc>
        <w:tc>
          <w:tcPr>
            <w:tcW w:w="4277" w:type="dxa"/>
            <w:gridSpan w:val="2"/>
          </w:tcPr>
          <w:p w14:paraId="627AB5B8" w14:textId="77777777" w:rsidR="0016333E" w:rsidRDefault="0016333E" w:rsidP="0016333E">
            <w:pPr>
              <w:pStyle w:val="Nidungvnbn"/>
              <w:ind w:firstLine="0"/>
              <w:jc w:val="left"/>
            </w:pPr>
            <w:r w:rsidRPr="00641A13">
              <w:rPr>
                <w:b/>
              </w:rPr>
              <w:t>Loại use case</w:t>
            </w:r>
            <w:r>
              <w:t>: Chi tiết, thiết yếu</w:t>
            </w:r>
          </w:p>
        </w:tc>
      </w:tr>
      <w:tr w:rsidR="0016333E" w14:paraId="5E9C935B" w14:textId="77777777" w:rsidTr="0016333E">
        <w:tc>
          <w:tcPr>
            <w:tcW w:w="8777" w:type="dxa"/>
            <w:gridSpan w:val="5"/>
          </w:tcPr>
          <w:p w14:paraId="703BA8B2" w14:textId="77777777" w:rsidR="0016333E" w:rsidRDefault="0016333E" w:rsidP="0016333E">
            <w:pPr>
              <w:pStyle w:val="Nidungvnbn"/>
              <w:ind w:firstLine="0"/>
            </w:pPr>
            <w:r w:rsidRPr="00641A13">
              <w:rPr>
                <w:b/>
              </w:rPr>
              <w:t>Các bên liên quan và mối quan tâm của họ</w:t>
            </w:r>
            <w:r>
              <w:t>:</w:t>
            </w:r>
          </w:p>
          <w:p w14:paraId="3BC3B8FD" w14:textId="326F8E47" w:rsidR="0016333E" w:rsidRDefault="0016333E" w:rsidP="0016333E">
            <w:pPr>
              <w:pStyle w:val="Nidungvnbn"/>
              <w:ind w:firstLine="0"/>
            </w:pPr>
            <w:r>
              <w:t xml:space="preserve">Giám đốc, Quản lý – Muốn </w:t>
            </w:r>
            <w:r w:rsidR="00E84AFF">
              <w:t>xóa</w:t>
            </w:r>
            <w:r w:rsidR="00D00A3C">
              <w:t xml:space="preserve"> vì </w:t>
            </w:r>
            <w:r w:rsidR="00561D2E">
              <w:t xml:space="preserve">thêm </w:t>
            </w:r>
            <w:r w:rsidR="00D00A3C">
              <w:t>nhầm</w:t>
            </w:r>
            <w:r w:rsidR="00385327">
              <w:t>,</w:t>
            </w:r>
            <w:r w:rsidR="00146B22">
              <w:t xml:space="preserve"> kết thúc hay</w:t>
            </w:r>
            <w:r w:rsidR="00385327">
              <w:t xml:space="preserve"> thôi việc</w:t>
            </w:r>
            <w:r>
              <w:t xml:space="preserve"> một nhân viên </w:t>
            </w:r>
            <w:r w:rsidR="00E84AFF">
              <w:t>khỏi hệ thống nhà hàng</w:t>
            </w:r>
            <w:r>
              <w:t>.</w:t>
            </w:r>
          </w:p>
        </w:tc>
      </w:tr>
      <w:tr w:rsidR="0016333E" w14:paraId="733942DE" w14:textId="77777777" w:rsidTr="0016333E">
        <w:tc>
          <w:tcPr>
            <w:tcW w:w="8777" w:type="dxa"/>
            <w:gridSpan w:val="5"/>
          </w:tcPr>
          <w:p w14:paraId="37CDF4E8" w14:textId="082A36B8" w:rsidR="0016333E" w:rsidRDefault="0016333E" w:rsidP="0016333E">
            <w:pPr>
              <w:pStyle w:val="Nidungvnbn"/>
              <w:ind w:firstLine="0"/>
            </w:pPr>
            <w:r w:rsidRPr="00641A13">
              <w:rPr>
                <w:b/>
              </w:rPr>
              <w:t>Mô tả tóm tắt</w:t>
            </w:r>
            <w:r>
              <w:t xml:space="preserve">: Cách </w:t>
            </w:r>
            <w:r w:rsidR="007E2623">
              <w:t>xóa</w:t>
            </w:r>
            <w:r>
              <w:t xml:space="preserve"> một nhân viên </w:t>
            </w:r>
            <w:r w:rsidR="007E2623">
              <w:t>khỏi</w:t>
            </w:r>
            <w:r>
              <w:t xml:space="preserve"> hệ thống.</w:t>
            </w:r>
          </w:p>
        </w:tc>
      </w:tr>
      <w:tr w:rsidR="0016333E" w14:paraId="527B7D1F" w14:textId="77777777" w:rsidTr="0016333E">
        <w:tc>
          <w:tcPr>
            <w:tcW w:w="8777" w:type="dxa"/>
            <w:gridSpan w:val="5"/>
          </w:tcPr>
          <w:p w14:paraId="76C72FA3" w14:textId="77777777" w:rsidR="0016333E" w:rsidRDefault="0016333E" w:rsidP="0016333E">
            <w:pPr>
              <w:pStyle w:val="Nidungvnbn"/>
              <w:ind w:firstLine="0"/>
            </w:pPr>
            <w:r>
              <w:rPr>
                <w:b/>
              </w:rPr>
              <w:t>Điều kiện trước</w:t>
            </w:r>
            <w:r>
              <w:t>: Đã đăng nhập.</w:t>
            </w:r>
          </w:p>
        </w:tc>
      </w:tr>
      <w:tr w:rsidR="0016333E" w14:paraId="39590C91" w14:textId="77777777" w:rsidTr="0016333E">
        <w:tc>
          <w:tcPr>
            <w:tcW w:w="8777" w:type="dxa"/>
            <w:gridSpan w:val="5"/>
          </w:tcPr>
          <w:p w14:paraId="667BE04E" w14:textId="0AE6840F" w:rsidR="0016333E" w:rsidRPr="00A9620A" w:rsidRDefault="0016333E" w:rsidP="0016333E">
            <w:pPr>
              <w:pStyle w:val="Nidungvnbn"/>
              <w:ind w:firstLine="0"/>
            </w:pPr>
            <w:r>
              <w:rPr>
                <w:b/>
              </w:rPr>
              <w:t xml:space="preserve">Điều kiện sau: </w:t>
            </w:r>
            <w:r>
              <w:t xml:space="preserve">Thông tin nhân viên </w:t>
            </w:r>
            <w:r w:rsidR="001C698D">
              <w:t>cũ</w:t>
            </w:r>
            <w:r>
              <w:t xml:space="preserve"> được </w:t>
            </w:r>
            <w:r w:rsidR="001C698D">
              <w:t>xóa khỏi</w:t>
            </w:r>
            <w:r>
              <w:t xml:space="preserve"> hệ thống.</w:t>
            </w:r>
          </w:p>
        </w:tc>
      </w:tr>
      <w:tr w:rsidR="0016333E" w14:paraId="2EA5BECE" w14:textId="77777777" w:rsidTr="0016333E">
        <w:tc>
          <w:tcPr>
            <w:tcW w:w="8777" w:type="dxa"/>
            <w:gridSpan w:val="5"/>
          </w:tcPr>
          <w:p w14:paraId="74C7C38C" w14:textId="353FF0C8" w:rsidR="0016333E" w:rsidRPr="002E46F9" w:rsidRDefault="0016333E" w:rsidP="0016333E">
            <w:pPr>
              <w:pStyle w:val="Nidungvnbn"/>
              <w:ind w:firstLine="0"/>
            </w:pPr>
            <w:r w:rsidRPr="00641A13">
              <w:rPr>
                <w:b/>
              </w:rPr>
              <w:t>Các mối quan hệ</w:t>
            </w:r>
            <w:r w:rsidRPr="003E31D6">
              <w:t>:</w:t>
            </w:r>
          </w:p>
        </w:tc>
      </w:tr>
      <w:tr w:rsidR="0016333E" w14:paraId="3761BD47" w14:textId="77777777" w:rsidTr="0016333E">
        <w:trPr>
          <w:trHeight w:val="305"/>
        </w:trPr>
        <w:tc>
          <w:tcPr>
            <w:tcW w:w="8777" w:type="dxa"/>
            <w:gridSpan w:val="5"/>
          </w:tcPr>
          <w:p w14:paraId="2795C2DF" w14:textId="77777777" w:rsidR="0016333E" w:rsidRPr="00E50922" w:rsidRDefault="0016333E" w:rsidP="0016333E">
            <w:pPr>
              <w:pStyle w:val="Nidungvnbn"/>
              <w:ind w:firstLine="0"/>
            </w:pPr>
            <w:r w:rsidRPr="00641A13">
              <w:rPr>
                <w:b/>
              </w:rPr>
              <w:t>Quy trình xử lý</w:t>
            </w:r>
            <w:r>
              <w:rPr>
                <w:b/>
              </w:rPr>
              <w:t xml:space="preserve"> (Luồng sự kiện chính)</w:t>
            </w:r>
            <w:r>
              <w:t>:</w:t>
            </w:r>
          </w:p>
        </w:tc>
      </w:tr>
      <w:tr w:rsidR="0016333E" w14:paraId="089BB19B" w14:textId="77777777" w:rsidTr="0016333E">
        <w:tc>
          <w:tcPr>
            <w:tcW w:w="4315" w:type="dxa"/>
            <w:gridSpan w:val="2"/>
          </w:tcPr>
          <w:p w14:paraId="3BA72595" w14:textId="77777777" w:rsidR="0016333E" w:rsidRPr="00CE287B" w:rsidRDefault="0016333E" w:rsidP="0016333E">
            <w:pPr>
              <w:pStyle w:val="Nidungvnbn"/>
              <w:ind w:firstLine="0"/>
              <w:jc w:val="center"/>
              <w:rPr>
                <w:b/>
              </w:rPr>
            </w:pPr>
            <w:r w:rsidRPr="00CE287B">
              <w:rPr>
                <w:b/>
              </w:rPr>
              <w:t>Tác nhân</w:t>
            </w:r>
          </w:p>
        </w:tc>
        <w:tc>
          <w:tcPr>
            <w:tcW w:w="4462" w:type="dxa"/>
            <w:gridSpan w:val="3"/>
          </w:tcPr>
          <w:p w14:paraId="1659A856" w14:textId="77777777" w:rsidR="0016333E" w:rsidRPr="00CE287B" w:rsidRDefault="0016333E" w:rsidP="0016333E">
            <w:pPr>
              <w:pStyle w:val="Nidungvnbn"/>
              <w:ind w:firstLine="0"/>
              <w:jc w:val="center"/>
              <w:rPr>
                <w:b/>
              </w:rPr>
            </w:pPr>
            <w:r w:rsidRPr="00CE287B">
              <w:rPr>
                <w:b/>
              </w:rPr>
              <w:t>Hệ thống</w:t>
            </w:r>
          </w:p>
        </w:tc>
      </w:tr>
      <w:tr w:rsidR="0016333E" w14:paraId="2D80CF44" w14:textId="77777777" w:rsidTr="0016333E">
        <w:tc>
          <w:tcPr>
            <w:tcW w:w="4315" w:type="dxa"/>
            <w:gridSpan w:val="2"/>
          </w:tcPr>
          <w:p w14:paraId="57F929ED" w14:textId="79DAA881" w:rsidR="0016333E" w:rsidRDefault="0016333E" w:rsidP="0016333E">
            <w:pPr>
              <w:pStyle w:val="Nidungvnbn"/>
              <w:ind w:firstLine="0"/>
            </w:pPr>
            <w:r>
              <w:t xml:space="preserve">1.Yêu cầu chức năng </w:t>
            </w:r>
            <w:r w:rsidR="00DB5C2B">
              <w:t>xóa</w:t>
            </w:r>
            <w:r>
              <w:t xml:space="preserve"> nhân viên.</w:t>
            </w:r>
          </w:p>
          <w:p w14:paraId="2FFD138D" w14:textId="77777777" w:rsidR="00AD07D4" w:rsidRDefault="00AD07D4" w:rsidP="0016333E">
            <w:pPr>
              <w:pStyle w:val="Nidungvnbn"/>
              <w:ind w:firstLine="0"/>
            </w:pPr>
          </w:p>
          <w:p w14:paraId="3D90EBE7" w14:textId="0C04D21B" w:rsidR="0016333E" w:rsidRDefault="0016333E" w:rsidP="0016333E">
            <w:pPr>
              <w:pStyle w:val="Nidungvnbn"/>
              <w:ind w:firstLine="0"/>
            </w:pPr>
            <w:r>
              <w:t>3.</w:t>
            </w:r>
            <w:r w:rsidR="00AD07D4">
              <w:t>Tìm kiếm và chọn nhân viên cần xóa</w:t>
            </w:r>
            <w:r>
              <w:t>.</w:t>
            </w:r>
          </w:p>
          <w:p w14:paraId="7BB6E1C5" w14:textId="0355DC77" w:rsidR="0016333E" w:rsidRPr="00CA1ADF" w:rsidRDefault="0016333E" w:rsidP="0016333E">
            <w:pPr>
              <w:pStyle w:val="Nidungvnbn"/>
              <w:ind w:firstLine="0"/>
            </w:pPr>
            <w:r>
              <w:t>4</w:t>
            </w:r>
            <w:r w:rsidR="00AD07D4">
              <w:t>.Xác nhận yêu cầu xóa</w:t>
            </w:r>
            <w:r>
              <w:t>.</w:t>
            </w:r>
          </w:p>
        </w:tc>
        <w:tc>
          <w:tcPr>
            <w:tcW w:w="4462" w:type="dxa"/>
            <w:gridSpan w:val="3"/>
          </w:tcPr>
          <w:p w14:paraId="32002F24" w14:textId="1A74425A" w:rsidR="0016333E" w:rsidRDefault="0016333E" w:rsidP="0016333E">
            <w:pPr>
              <w:pStyle w:val="Nidungvnbn"/>
              <w:ind w:firstLine="0"/>
            </w:pPr>
            <w:r>
              <w:t xml:space="preserve">2.Hiển thị </w:t>
            </w:r>
            <w:r w:rsidR="007C20B2">
              <w:t>danh sách các nhân viên</w:t>
            </w:r>
            <w:r w:rsidR="00C105BE">
              <w:t xml:space="preserve">, </w:t>
            </w:r>
            <w:r w:rsidR="00AD07D4">
              <w:t>có khả năng tìm kiếm theo tên hay cmnd</w:t>
            </w:r>
            <w:r w:rsidR="002028EE">
              <w:t>.</w:t>
            </w:r>
          </w:p>
          <w:p w14:paraId="4C1D3332" w14:textId="77777777" w:rsidR="0016333E" w:rsidRDefault="0016333E" w:rsidP="0016333E">
            <w:pPr>
              <w:pStyle w:val="Nidungvnbn"/>
              <w:ind w:firstLine="0"/>
            </w:pPr>
          </w:p>
          <w:p w14:paraId="7B37FA0D" w14:textId="3C5E19CC" w:rsidR="0016333E" w:rsidRPr="00CA1ADF" w:rsidRDefault="0016333E" w:rsidP="0016333E">
            <w:pPr>
              <w:pStyle w:val="Nidungvnbn"/>
              <w:ind w:firstLine="0"/>
            </w:pPr>
            <w:r>
              <w:t>5.</w:t>
            </w:r>
            <w:r w:rsidR="00C9485F">
              <w:t>Xóa thông tin nhân viên khỏi hệ thống và thông báo kết quả</w:t>
            </w:r>
          </w:p>
        </w:tc>
      </w:tr>
      <w:tr w:rsidR="0016333E" w14:paraId="211D18BE" w14:textId="77777777" w:rsidTr="0016333E">
        <w:tc>
          <w:tcPr>
            <w:tcW w:w="8777" w:type="dxa"/>
            <w:gridSpan w:val="5"/>
          </w:tcPr>
          <w:p w14:paraId="419C37FF" w14:textId="77777777" w:rsidR="0016333E" w:rsidRPr="00340E7F" w:rsidRDefault="0016333E" w:rsidP="0016333E">
            <w:pPr>
              <w:pStyle w:val="Nidungvnbn"/>
              <w:ind w:firstLine="0"/>
            </w:pPr>
            <w:r w:rsidRPr="00641A13">
              <w:rPr>
                <w:b/>
              </w:rPr>
              <w:t>Các xử lý ngoại lệ</w:t>
            </w:r>
            <w:r>
              <w:rPr>
                <w:b/>
              </w:rPr>
              <w:t xml:space="preserve"> (Luồng thay thế)</w:t>
            </w:r>
            <w:r>
              <w:t>:</w:t>
            </w:r>
          </w:p>
        </w:tc>
      </w:tr>
      <w:tr w:rsidR="0016333E" w14:paraId="22073906" w14:textId="77777777" w:rsidTr="0016333E">
        <w:tc>
          <w:tcPr>
            <w:tcW w:w="4315" w:type="dxa"/>
            <w:gridSpan w:val="2"/>
          </w:tcPr>
          <w:p w14:paraId="744AE219" w14:textId="77777777" w:rsidR="0016333E" w:rsidRPr="00CE287B" w:rsidRDefault="0016333E" w:rsidP="0016333E">
            <w:pPr>
              <w:pStyle w:val="Nidungvnbn"/>
              <w:ind w:firstLine="0"/>
              <w:jc w:val="center"/>
              <w:rPr>
                <w:b/>
              </w:rPr>
            </w:pPr>
            <w:r w:rsidRPr="00CE287B">
              <w:rPr>
                <w:b/>
              </w:rPr>
              <w:t>Tác nhân</w:t>
            </w:r>
          </w:p>
        </w:tc>
        <w:tc>
          <w:tcPr>
            <w:tcW w:w="4462" w:type="dxa"/>
            <w:gridSpan w:val="3"/>
          </w:tcPr>
          <w:p w14:paraId="77D0D84F" w14:textId="77777777" w:rsidR="0016333E" w:rsidRPr="00CE287B" w:rsidRDefault="0016333E" w:rsidP="0016333E">
            <w:pPr>
              <w:pStyle w:val="Nidungvnbn"/>
              <w:ind w:firstLine="0"/>
              <w:jc w:val="center"/>
              <w:rPr>
                <w:b/>
              </w:rPr>
            </w:pPr>
            <w:r w:rsidRPr="00CE287B">
              <w:rPr>
                <w:b/>
              </w:rPr>
              <w:t>Hệ thống</w:t>
            </w:r>
          </w:p>
        </w:tc>
      </w:tr>
      <w:tr w:rsidR="0016333E" w14:paraId="3D962CCC" w14:textId="77777777" w:rsidTr="0016333E">
        <w:tc>
          <w:tcPr>
            <w:tcW w:w="4315" w:type="dxa"/>
            <w:gridSpan w:val="2"/>
          </w:tcPr>
          <w:p w14:paraId="0A236B6E" w14:textId="77777777" w:rsidR="0016333E" w:rsidRDefault="0016333E" w:rsidP="0016333E">
            <w:pPr>
              <w:pStyle w:val="Nidungvnbn"/>
              <w:ind w:firstLine="0"/>
            </w:pPr>
          </w:p>
        </w:tc>
        <w:tc>
          <w:tcPr>
            <w:tcW w:w="4462" w:type="dxa"/>
            <w:gridSpan w:val="3"/>
          </w:tcPr>
          <w:p w14:paraId="0BDD230C" w14:textId="3D426A19" w:rsidR="0016333E" w:rsidRDefault="000D4B48" w:rsidP="0016333E">
            <w:pPr>
              <w:pStyle w:val="Nidungvnbn"/>
              <w:ind w:firstLine="0"/>
            </w:pPr>
            <w:r>
              <w:t>5.a.</w:t>
            </w:r>
            <w:r w:rsidR="00436022">
              <w:t xml:space="preserve"> </w:t>
            </w:r>
            <w:r>
              <w:t xml:space="preserve">Nếu tài khoản là của giám đốc thì hiện thông không thể xóa tài khoản của giám đốc, nếu là của chính người đang </w:t>
            </w:r>
            <w:r>
              <w:lastRenderedPageBreak/>
              <w:t>đăng nhập thì thông báo không thể xóa chính bạn</w:t>
            </w:r>
            <w:r w:rsidR="005019B0">
              <w:t xml:space="preserve"> khi đang đăng nhập</w:t>
            </w:r>
            <w:r>
              <w:t>.</w:t>
            </w:r>
          </w:p>
        </w:tc>
      </w:tr>
    </w:tbl>
    <w:p w14:paraId="0D12162C" w14:textId="44CEC950" w:rsidR="0016333E" w:rsidRDefault="00017F5B" w:rsidP="00017F5B">
      <w:pPr>
        <w:pStyle w:val="Heading4"/>
      </w:pPr>
      <w:r>
        <w:t>Use case Cập nhật nhân viên</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16333E" w14:paraId="2ECF36D7" w14:textId="77777777" w:rsidTr="0016333E">
        <w:tc>
          <w:tcPr>
            <w:tcW w:w="3417" w:type="dxa"/>
          </w:tcPr>
          <w:p w14:paraId="67A49B66" w14:textId="07424F9F" w:rsidR="0016333E" w:rsidRDefault="0016333E" w:rsidP="0016333E">
            <w:pPr>
              <w:pStyle w:val="Nidungvnbn"/>
              <w:ind w:firstLine="0"/>
            </w:pPr>
            <w:r w:rsidRPr="00641A13">
              <w:rPr>
                <w:b/>
              </w:rPr>
              <w:t>Tên use case</w:t>
            </w:r>
            <w:r>
              <w:t xml:space="preserve">: </w:t>
            </w:r>
            <w:r w:rsidR="00C04B2B">
              <w:t>Cập nhật</w:t>
            </w:r>
            <w:r>
              <w:t xml:space="preserve"> nhân viên</w:t>
            </w:r>
          </w:p>
        </w:tc>
        <w:tc>
          <w:tcPr>
            <w:tcW w:w="2184" w:type="dxa"/>
            <w:gridSpan w:val="3"/>
          </w:tcPr>
          <w:p w14:paraId="30EA823B" w14:textId="34351F26" w:rsidR="0016333E" w:rsidRDefault="0016333E" w:rsidP="0016333E">
            <w:pPr>
              <w:pStyle w:val="Nidungvnbn"/>
              <w:ind w:firstLine="0"/>
            </w:pPr>
            <w:r w:rsidRPr="00641A13">
              <w:rPr>
                <w:b/>
              </w:rPr>
              <w:t>ID</w:t>
            </w:r>
            <w:r>
              <w:t>: UC_</w:t>
            </w:r>
            <w:r w:rsidR="00663D8A">
              <w:t>6</w:t>
            </w:r>
          </w:p>
        </w:tc>
        <w:tc>
          <w:tcPr>
            <w:tcW w:w="3176" w:type="dxa"/>
          </w:tcPr>
          <w:p w14:paraId="2F92D3AC" w14:textId="58DE080A" w:rsidR="0016333E" w:rsidRDefault="0016333E" w:rsidP="0016333E">
            <w:pPr>
              <w:pStyle w:val="Nidungvnbn"/>
              <w:ind w:firstLine="0"/>
            </w:pPr>
            <w:r w:rsidRPr="00641A13">
              <w:rPr>
                <w:b/>
              </w:rPr>
              <w:t>Mức quan trọng</w:t>
            </w:r>
            <w:r>
              <w:t xml:space="preserve">: </w:t>
            </w:r>
            <w:r w:rsidR="00143FE5">
              <w:t>Trung bình</w:t>
            </w:r>
          </w:p>
        </w:tc>
      </w:tr>
      <w:tr w:rsidR="0016333E" w14:paraId="07C68B9E" w14:textId="77777777" w:rsidTr="0016333E">
        <w:trPr>
          <w:trHeight w:val="332"/>
        </w:trPr>
        <w:tc>
          <w:tcPr>
            <w:tcW w:w="4500" w:type="dxa"/>
            <w:gridSpan w:val="3"/>
          </w:tcPr>
          <w:p w14:paraId="5E77A946" w14:textId="77777777" w:rsidR="0016333E" w:rsidRDefault="0016333E" w:rsidP="0016333E">
            <w:pPr>
              <w:pStyle w:val="Nidungvnbn"/>
              <w:ind w:firstLine="0"/>
            </w:pPr>
            <w:r w:rsidRPr="00641A13">
              <w:rPr>
                <w:b/>
              </w:rPr>
              <w:t>Actor</w:t>
            </w:r>
            <w:r>
              <w:t>: Giám đốc, Quản lý</w:t>
            </w:r>
          </w:p>
        </w:tc>
        <w:tc>
          <w:tcPr>
            <w:tcW w:w="4277" w:type="dxa"/>
            <w:gridSpan w:val="2"/>
          </w:tcPr>
          <w:p w14:paraId="2FA5D419" w14:textId="77777777" w:rsidR="0016333E" w:rsidRDefault="0016333E" w:rsidP="0016333E">
            <w:pPr>
              <w:pStyle w:val="Nidungvnbn"/>
              <w:ind w:firstLine="0"/>
              <w:jc w:val="left"/>
            </w:pPr>
            <w:r w:rsidRPr="00641A13">
              <w:rPr>
                <w:b/>
              </w:rPr>
              <w:t>Loại use case</w:t>
            </w:r>
            <w:r>
              <w:t>: Chi tiết, thiết yếu</w:t>
            </w:r>
          </w:p>
        </w:tc>
      </w:tr>
      <w:tr w:rsidR="0016333E" w14:paraId="144E4D60" w14:textId="77777777" w:rsidTr="0016333E">
        <w:tc>
          <w:tcPr>
            <w:tcW w:w="8777" w:type="dxa"/>
            <w:gridSpan w:val="5"/>
          </w:tcPr>
          <w:p w14:paraId="66E6D947" w14:textId="77777777" w:rsidR="0016333E" w:rsidRDefault="0016333E" w:rsidP="0016333E">
            <w:pPr>
              <w:pStyle w:val="Nidungvnbn"/>
              <w:ind w:firstLine="0"/>
            </w:pPr>
            <w:r w:rsidRPr="00641A13">
              <w:rPr>
                <w:b/>
              </w:rPr>
              <w:t>Các bên liên quan và mối quan tâm của họ</w:t>
            </w:r>
            <w:r>
              <w:t>:</w:t>
            </w:r>
          </w:p>
          <w:p w14:paraId="412A716E" w14:textId="7EEDD1EF" w:rsidR="0016333E" w:rsidRDefault="0016333E" w:rsidP="0016333E">
            <w:pPr>
              <w:pStyle w:val="Nidungvnbn"/>
              <w:ind w:firstLine="0"/>
            </w:pPr>
            <w:r>
              <w:t xml:space="preserve">Giám đốc, Quản lý – Muốn </w:t>
            </w:r>
            <w:r w:rsidR="00BF7B35">
              <w:t xml:space="preserve">thay đổi thông tin </w:t>
            </w:r>
            <w:r w:rsidR="00BB4807">
              <w:t>(trừ mật khẩu) của nhân viên</w:t>
            </w:r>
            <w:r>
              <w:t>.</w:t>
            </w:r>
          </w:p>
        </w:tc>
      </w:tr>
      <w:tr w:rsidR="0016333E" w14:paraId="2B9A2C1A" w14:textId="77777777" w:rsidTr="0016333E">
        <w:tc>
          <w:tcPr>
            <w:tcW w:w="8777" w:type="dxa"/>
            <w:gridSpan w:val="5"/>
          </w:tcPr>
          <w:p w14:paraId="1AFB0922" w14:textId="52215FAE" w:rsidR="0016333E" w:rsidRDefault="0016333E" w:rsidP="0016333E">
            <w:pPr>
              <w:pStyle w:val="Nidungvnbn"/>
              <w:ind w:firstLine="0"/>
            </w:pPr>
            <w:r w:rsidRPr="00641A13">
              <w:rPr>
                <w:b/>
              </w:rPr>
              <w:t>Mô tả tóm tắt</w:t>
            </w:r>
            <w:r>
              <w:t xml:space="preserve">: Cách </w:t>
            </w:r>
            <w:r w:rsidR="00167231">
              <w:t>sửa thông tin</w:t>
            </w:r>
            <w:r w:rsidR="001142B8">
              <w:t xml:space="preserve"> của nhân viên</w:t>
            </w:r>
            <w:r w:rsidR="00167231">
              <w:t xml:space="preserve"> đã được lưu trong hệ thống</w:t>
            </w:r>
            <w:r>
              <w:t>.</w:t>
            </w:r>
          </w:p>
        </w:tc>
      </w:tr>
      <w:tr w:rsidR="0016333E" w14:paraId="4E82D787" w14:textId="77777777" w:rsidTr="0016333E">
        <w:tc>
          <w:tcPr>
            <w:tcW w:w="8777" w:type="dxa"/>
            <w:gridSpan w:val="5"/>
          </w:tcPr>
          <w:p w14:paraId="549AB79D" w14:textId="77777777" w:rsidR="0016333E" w:rsidRDefault="0016333E" w:rsidP="0016333E">
            <w:pPr>
              <w:pStyle w:val="Nidungvnbn"/>
              <w:ind w:firstLine="0"/>
            </w:pPr>
            <w:r>
              <w:rPr>
                <w:b/>
              </w:rPr>
              <w:t>Điều kiện trước</w:t>
            </w:r>
            <w:r>
              <w:t>: Đã đăng nhập.</w:t>
            </w:r>
          </w:p>
        </w:tc>
      </w:tr>
      <w:tr w:rsidR="0016333E" w14:paraId="07139218" w14:textId="77777777" w:rsidTr="0016333E">
        <w:tc>
          <w:tcPr>
            <w:tcW w:w="8777" w:type="dxa"/>
            <w:gridSpan w:val="5"/>
          </w:tcPr>
          <w:p w14:paraId="0C93398D" w14:textId="56F8A8D8" w:rsidR="0016333E" w:rsidRPr="00A9620A" w:rsidRDefault="0016333E" w:rsidP="0016333E">
            <w:pPr>
              <w:pStyle w:val="Nidungvnbn"/>
              <w:ind w:firstLine="0"/>
            </w:pPr>
            <w:r>
              <w:rPr>
                <w:b/>
              </w:rPr>
              <w:t xml:space="preserve">Điều kiện sau: </w:t>
            </w:r>
            <w:r>
              <w:t>Thông tin nhân viên được</w:t>
            </w:r>
            <w:r w:rsidR="008703C4">
              <w:t xml:space="preserve"> cập nhật</w:t>
            </w:r>
            <w:r>
              <w:t xml:space="preserve"> vào hệ thống.</w:t>
            </w:r>
          </w:p>
        </w:tc>
      </w:tr>
      <w:tr w:rsidR="0016333E" w14:paraId="01ECF82B" w14:textId="77777777" w:rsidTr="0016333E">
        <w:tc>
          <w:tcPr>
            <w:tcW w:w="8777" w:type="dxa"/>
            <w:gridSpan w:val="5"/>
          </w:tcPr>
          <w:p w14:paraId="110EDACF" w14:textId="72E18CB6" w:rsidR="0016333E" w:rsidRPr="002E46F9" w:rsidRDefault="0016333E" w:rsidP="0016333E">
            <w:pPr>
              <w:pStyle w:val="Nidungvnbn"/>
              <w:ind w:firstLine="0"/>
            </w:pPr>
            <w:r w:rsidRPr="00641A13">
              <w:rPr>
                <w:b/>
              </w:rPr>
              <w:t>Các mối quan hệ</w:t>
            </w:r>
            <w:r w:rsidRPr="003E31D6">
              <w:t>:</w:t>
            </w:r>
          </w:p>
        </w:tc>
      </w:tr>
      <w:tr w:rsidR="0016333E" w14:paraId="43AFFC07" w14:textId="77777777" w:rsidTr="0016333E">
        <w:trPr>
          <w:trHeight w:val="305"/>
        </w:trPr>
        <w:tc>
          <w:tcPr>
            <w:tcW w:w="8777" w:type="dxa"/>
            <w:gridSpan w:val="5"/>
          </w:tcPr>
          <w:p w14:paraId="7AF9293D" w14:textId="77777777" w:rsidR="0016333E" w:rsidRPr="00E50922" w:rsidRDefault="0016333E" w:rsidP="0016333E">
            <w:pPr>
              <w:pStyle w:val="Nidungvnbn"/>
              <w:ind w:firstLine="0"/>
            </w:pPr>
            <w:r w:rsidRPr="00641A13">
              <w:rPr>
                <w:b/>
              </w:rPr>
              <w:t>Quy trình xử lý</w:t>
            </w:r>
            <w:r>
              <w:rPr>
                <w:b/>
              </w:rPr>
              <w:t xml:space="preserve"> (Luồng sự kiện chính)</w:t>
            </w:r>
            <w:r>
              <w:t>:</w:t>
            </w:r>
          </w:p>
        </w:tc>
      </w:tr>
      <w:tr w:rsidR="0016333E" w14:paraId="36F64AC2" w14:textId="77777777" w:rsidTr="0016333E">
        <w:tc>
          <w:tcPr>
            <w:tcW w:w="4315" w:type="dxa"/>
            <w:gridSpan w:val="2"/>
          </w:tcPr>
          <w:p w14:paraId="5164747B" w14:textId="77777777" w:rsidR="0016333E" w:rsidRPr="00CE287B" w:rsidRDefault="0016333E" w:rsidP="0016333E">
            <w:pPr>
              <w:pStyle w:val="Nidungvnbn"/>
              <w:ind w:firstLine="0"/>
              <w:jc w:val="center"/>
              <w:rPr>
                <w:b/>
              </w:rPr>
            </w:pPr>
            <w:r w:rsidRPr="00CE287B">
              <w:rPr>
                <w:b/>
              </w:rPr>
              <w:t>Tác nhân</w:t>
            </w:r>
          </w:p>
        </w:tc>
        <w:tc>
          <w:tcPr>
            <w:tcW w:w="4462" w:type="dxa"/>
            <w:gridSpan w:val="3"/>
          </w:tcPr>
          <w:p w14:paraId="15D567A8" w14:textId="77777777" w:rsidR="0016333E" w:rsidRPr="00CE287B" w:rsidRDefault="0016333E" w:rsidP="0016333E">
            <w:pPr>
              <w:pStyle w:val="Nidungvnbn"/>
              <w:ind w:firstLine="0"/>
              <w:jc w:val="center"/>
              <w:rPr>
                <w:b/>
              </w:rPr>
            </w:pPr>
            <w:r w:rsidRPr="00CE287B">
              <w:rPr>
                <w:b/>
              </w:rPr>
              <w:t>Hệ thống</w:t>
            </w:r>
          </w:p>
        </w:tc>
      </w:tr>
      <w:tr w:rsidR="0016333E" w14:paraId="03250E45" w14:textId="77777777" w:rsidTr="0016333E">
        <w:tc>
          <w:tcPr>
            <w:tcW w:w="4315" w:type="dxa"/>
            <w:gridSpan w:val="2"/>
          </w:tcPr>
          <w:p w14:paraId="0725231E" w14:textId="087634B9" w:rsidR="0016333E" w:rsidRDefault="0016333E" w:rsidP="0016333E">
            <w:pPr>
              <w:pStyle w:val="Nidungvnbn"/>
              <w:ind w:firstLine="0"/>
            </w:pPr>
            <w:r>
              <w:t xml:space="preserve">1.Yêu cầu chức năng </w:t>
            </w:r>
            <w:r w:rsidR="00E65A77">
              <w:t>cập nhật</w:t>
            </w:r>
            <w:r>
              <w:t xml:space="preserve"> nhân viên.</w:t>
            </w:r>
          </w:p>
          <w:p w14:paraId="36C0D824" w14:textId="29FD9CB3" w:rsidR="0016333E" w:rsidRDefault="0016333E" w:rsidP="0016333E">
            <w:pPr>
              <w:pStyle w:val="Nidungvnbn"/>
              <w:ind w:firstLine="0"/>
            </w:pPr>
            <w:r>
              <w:t>3.</w:t>
            </w:r>
            <w:r w:rsidR="00C105BE">
              <w:t>Tìm kiếm nhân viên và chọn nhân viên cần cập nhật, ấn nút xác nhận.</w:t>
            </w:r>
          </w:p>
          <w:p w14:paraId="485927C5" w14:textId="1F5798B8" w:rsidR="00711447" w:rsidRDefault="00711447" w:rsidP="0016333E">
            <w:pPr>
              <w:pStyle w:val="Nidungvnbn"/>
              <w:ind w:firstLine="0"/>
            </w:pPr>
          </w:p>
          <w:p w14:paraId="7E8A90C0" w14:textId="43E1319A" w:rsidR="00711447" w:rsidRDefault="00711447" w:rsidP="0016333E">
            <w:pPr>
              <w:pStyle w:val="Nidungvnbn"/>
              <w:ind w:firstLine="0"/>
            </w:pPr>
            <w:r>
              <w:t>5.Tiến hành cập nhật thông tin theo đúng quy định</w:t>
            </w:r>
            <w:r w:rsidR="002059C8">
              <w:t>.</w:t>
            </w:r>
          </w:p>
          <w:p w14:paraId="1F30B74B" w14:textId="4D9E1955" w:rsidR="0016333E" w:rsidRPr="00CA1ADF" w:rsidRDefault="007B474B" w:rsidP="0016333E">
            <w:pPr>
              <w:pStyle w:val="Nidungvnbn"/>
              <w:ind w:firstLine="0"/>
            </w:pPr>
            <w:r>
              <w:t>6</w:t>
            </w:r>
            <w:r w:rsidR="0016333E">
              <w:t>.Yêu cầu ghi nhận</w:t>
            </w:r>
            <w:r w:rsidR="002B6D0D">
              <w:t xml:space="preserve"> cập nhật</w:t>
            </w:r>
            <w:r w:rsidR="0016333E">
              <w:t>.</w:t>
            </w:r>
          </w:p>
        </w:tc>
        <w:tc>
          <w:tcPr>
            <w:tcW w:w="4462" w:type="dxa"/>
            <w:gridSpan w:val="3"/>
          </w:tcPr>
          <w:p w14:paraId="2AF48666" w14:textId="2372DC32" w:rsidR="0016333E" w:rsidRDefault="0016333E" w:rsidP="0016333E">
            <w:pPr>
              <w:pStyle w:val="Nidungvnbn"/>
              <w:ind w:firstLine="0"/>
            </w:pPr>
            <w:r>
              <w:t>2.</w:t>
            </w:r>
            <w:r w:rsidR="00C105BE">
              <w:t xml:space="preserve"> Hiển thị danh sách các nhân viên, có khả năng tìm kiếm theo tên hay cmnd.</w:t>
            </w:r>
          </w:p>
          <w:p w14:paraId="01D4BBD8" w14:textId="6C8EB60E" w:rsidR="0016333E" w:rsidRDefault="00C105BE" w:rsidP="0016333E">
            <w:pPr>
              <w:pStyle w:val="Nidungvnbn"/>
              <w:ind w:firstLine="0"/>
            </w:pPr>
            <w:r>
              <w:t>4.</w:t>
            </w:r>
            <w:r w:rsidR="00C82CFF">
              <w:t xml:space="preserve"> </w:t>
            </w:r>
            <w:r>
              <w:t>Chuyển đến trang cập nhật thông tin nhân viên với nội dung thông tin cũ được hiến thị.</w:t>
            </w:r>
          </w:p>
          <w:p w14:paraId="5936F734" w14:textId="3F60B6B5" w:rsidR="0016333E" w:rsidRDefault="0016333E" w:rsidP="0016333E">
            <w:pPr>
              <w:pStyle w:val="Nidungvnbn"/>
              <w:ind w:firstLine="0"/>
            </w:pPr>
          </w:p>
          <w:p w14:paraId="2CB66667" w14:textId="77777777" w:rsidR="0016333E" w:rsidRDefault="0016333E" w:rsidP="0016333E">
            <w:pPr>
              <w:pStyle w:val="Nidungvnbn"/>
              <w:ind w:firstLine="0"/>
            </w:pPr>
          </w:p>
          <w:p w14:paraId="6C834619" w14:textId="0EB37603" w:rsidR="0016333E" w:rsidRPr="00CA1ADF" w:rsidRDefault="007B474B" w:rsidP="0016333E">
            <w:pPr>
              <w:pStyle w:val="Nidungvnbn"/>
              <w:ind w:firstLine="0"/>
            </w:pPr>
            <w:r>
              <w:t>7</w:t>
            </w:r>
            <w:r w:rsidR="0016333E">
              <w:t>.</w:t>
            </w:r>
            <w:r w:rsidR="00736E2C">
              <w:t xml:space="preserve">Cập nhật thông tin cho nhân viên và </w:t>
            </w:r>
            <w:r w:rsidR="00260B70">
              <w:t>thông báo kết quả</w:t>
            </w:r>
            <w:r w:rsidR="0016333E">
              <w:t>.</w:t>
            </w:r>
          </w:p>
        </w:tc>
      </w:tr>
      <w:tr w:rsidR="0016333E" w14:paraId="210EA155" w14:textId="77777777" w:rsidTr="0016333E">
        <w:tc>
          <w:tcPr>
            <w:tcW w:w="8777" w:type="dxa"/>
            <w:gridSpan w:val="5"/>
          </w:tcPr>
          <w:p w14:paraId="3FA110CF" w14:textId="77777777" w:rsidR="0016333E" w:rsidRPr="00340E7F" w:rsidRDefault="0016333E" w:rsidP="0016333E">
            <w:pPr>
              <w:pStyle w:val="Nidungvnbn"/>
              <w:ind w:firstLine="0"/>
            </w:pPr>
            <w:r w:rsidRPr="00641A13">
              <w:rPr>
                <w:b/>
              </w:rPr>
              <w:t>Các xử lý ngoại lệ</w:t>
            </w:r>
            <w:r>
              <w:rPr>
                <w:b/>
              </w:rPr>
              <w:t xml:space="preserve"> (Luồng thay thế)</w:t>
            </w:r>
            <w:r>
              <w:t>:</w:t>
            </w:r>
          </w:p>
        </w:tc>
      </w:tr>
      <w:tr w:rsidR="0016333E" w14:paraId="14581E20" w14:textId="77777777" w:rsidTr="0016333E">
        <w:tc>
          <w:tcPr>
            <w:tcW w:w="4315" w:type="dxa"/>
            <w:gridSpan w:val="2"/>
          </w:tcPr>
          <w:p w14:paraId="494FF2F9" w14:textId="77777777" w:rsidR="0016333E" w:rsidRPr="00CE287B" w:rsidRDefault="0016333E" w:rsidP="0016333E">
            <w:pPr>
              <w:pStyle w:val="Nidungvnbn"/>
              <w:ind w:firstLine="0"/>
              <w:jc w:val="center"/>
              <w:rPr>
                <w:b/>
              </w:rPr>
            </w:pPr>
            <w:r w:rsidRPr="00CE287B">
              <w:rPr>
                <w:b/>
              </w:rPr>
              <w:t>Tác nhân</w:t>
            </w:r>
          </w:p>
        </w:tc>
        <w:tc>
          <w:tcPr>
            <w:tcW w:w="4462" w:type="dxa"/>
            <w:gridSpan w:val="3"/>
          </w:tcPr>
          <w:p w14:paraId="1B292409" w14:textId="77777777" w:rsidR="0016333E" w:rsidRPr="00CE287B" w:rsidRDefault="0016333E" w:rsidP="0016333E">
            <w:pPr>
              <w:pStyle w:val="Nidungvnbn"/>
              <w:ind w:firstLine="0"/>
              <w:jc w:val="center"/>
              <w:rPr>
                <w:b/>
              </w:rPr>
            </w:pPr>
            <w:r w:rsidRPr="00CE287B">
              <w:rPr>
                <w:b/>
              </w:rPr>
              <w:t>Hệ thống</w:t>
            </w:r>
          </w:p>
        </w:tc>
      </w:tr>
      <w:tr w:rsidR="0016333E" w14:paraId="1379203D" w14:textId="77777777" w:rsidTr="0016333E">
        <w:tc>
          <w:tcPr>
            <w:tcW w:w="4315" w:type="dxa"/>
            <w:gridSpan w:val="2"/>
          </w:tcPr>
          <w:p w14:paraId="13887597" w14:textId="77777777" w:rsidR="0016333E" w:rsidRDefault="0016333E" w:rsidP="0016333E">
            <w:pPr>
              <w:pStyle w:val="Nidungvnbn"/>
              <w:ind w:firstLine="0"/>
            </w:pPr>
          </w:p>
        </w:tc>
        <w:tc>
          <w:tcPr>
            <w:tcW w:w="4462" w:type="dxa"/>
            <w:gridSpan w:val="3"/>
          </w:tcPr>
          <w:p w14:paraId="7513CBAA" w14:textId="505C6A48" w:rsidR="0016333E" w:rsidRDefault="004F312A" w:rsidP="0016333E">
            <w:pPr>
              <w:pStyle w:val="Nidungvnbn"/>
              <w:ind w:firstLine="0"/>
            </w:pPr>
            <w:r>
              <w:t>7</w:t>
            </w:r>
            <w:r w:rsidR="0016333E">
              <w:t>.a.</w:t>
            </w:r>
            <w:r w:rsidR="00B72D69">
              <w:t xml:space="preserve"> </w:t>
            </w:r>
            <w:r w:rsidR="0016333E">
              <w:t>Thông tin về CMND, Họ tên, Ngày sinh là bắt buộc, nếu rỗng hiện thông báo các nội dung trên không được rỗng.</w:t>
            </w:r>
          </w:p>
        </w:tc>
      </w:tr>
    </w:tbl>
    <w:p w14:paraId="76102B8C" w14:textId="5EF4923D" w:rsidR="00510AE9" w:rsidRDefault="00017F5B" w:rsidP="00017F5B">
      <w:pPr>
        <w:pStyle w:val="Heading4"/>
      </w:pPr>
      <w:r>
        <w:t>Use case Tra cứu nhân viên</w:t>
      </w:r>
    </w:p>
    <w:p w14:paraId="2D4267C4" w14:textId="77777777" w:rsidR="005E5032" w:rsidRDefault="00E7446B">
      <w:pPr>
        <w:spacing w:after="200" w:line="276" w:lineRule="auto"/>
      </w:pPr>
      <w:r>
        <w:br w:type="page"/>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5E5032" w14:paraId="39C47463" w14:textId="77777777" w:rsidTr="00FB71D4">
        <w:tc>
          <w:tcPr>
            <w:tcW w:w="3417" w:type="dxa"/>
          </w:tcPr>
          <w:p w14:paraId="6793A8B0" w14:textId="48BC1222" w:rsidR="005E5032" w:rsidRDefault="005E5032" w:rsidP="00FB71D4">
            <w:pPr>
              <w:pStyle w:val="Nidungvnbn"/>
              <w:ind w:firstLine="0"/>
            </w:pPr>
            <w:r w:rsidRPr="00641A13">
              <w:rPr>
                <w:b/>
              </w:rPr>
              <w:lastRenderedPageBreak/>
              <w:t>Tên use case</w:t>
            </w:r>
            <w:r>
              <w:t>: Tra cứu nhân viên</w:t>
            </w:r>
          </w:p>
        </w:tc>
        <w:tc>
          <w:tcPr>
            <w:tcW w:w="2184" w:type="dxa"/>
            <w:gridSpan w:val="3"/>
          </w:tcPr>
          <w:p w14:paraId="26BB43A7" w14:textId="6D2B5BD7" w:rsidR="005E5032" w:rsidRDefault="005E5032" w:rsidP="00FB71D4">
            <w:pPr>
              <w:pStyle w:val="Nidungvnbn"/>
              <w:ind w:firstLine="0"/>
            </w:pPr>
            <w:r w:rsidRPr="00641A13">
              <w:rPr>
                <w:b/>
              </w:rPr>
              <w:t>ID</w:t>
            </w:r>
            <w:r>
              <w:t>: UC_7</w:t>
            </w:r>
          </w:p>
        </w:tc>
        <w:tc>
          <w:tcPr>
            <w:tcW w:w="3176" w:type="dxa"/>
          </w:tcPr>
          <w:p w14:paraId="791F1DBA" w14:textId="4397FDA9" w:rsidR="005E5032" w:rsidRDefault="005E5032" w:rsidP="00FB71D4">
            <w:pPr>
              <w:pStyle w:val="Nidungvnbn"/>
              <w:ind w:firstLine="0"/>
            </w:pPr>
            <w:r w:rsidRPr="00641A13">
              <w:rPr>
                <w:b/>
              </w:rPr>
              <w:t>Mức quan trọng</w:t>
            </w:r>
            <w:r>
              <w:t xml:space="preserve">: </w:t>
            </w:r>
            <w:r w:rsidR="00062708">
              <w:t>Cao</w:t>
            </w:r>
          </w:p>
        </w:tc>
      </w:tr>
      <w:tr w:rsidR="005E5032" w14:paraId="67D15AAD" w14:textId="77777777" w:rsidTr="00FB71D4">
        <w:trPr>
          <w:trHeight w:val="332"/>
        </w:trPr>
        <w:tc>
          <w:tcPr>
            <w:tcW w:w="4500" w:type="dxa"/>
            <w:gridSpan w:val="3"/>
          </w:tcPr>
          <w:p w14:paraId="40B1D1B5" w14:textId="77777777" w:rsidR="005E5032" w:rsidRDefault="005E5032" w:rsidP="00FB71D4">
            <w:pPr>
              <w:pStyle w:val="Nidungvnbn"/>
              <w:ind w:firstLine="0"/>
            </w:pPr>
            <w:r w:rsidRPr="00641A13">
              <w:rPr>
                <w:b/>
              </w:rPr>
              <w:t>Actor</w:t>
            </w:r>
            <w:r>
              <w:t>: Giám đốc, Quản lý</w:t>
            </w:r>
          </w:p>
        </w:tc>
        <w:tc>
          <w:tcPr>
            <w:tcW w:w="4277" w:type="dxa"/>
            <w:gridSpan w:val="2"/>
          </w:tcPr>
          <w:p w14:paraId="00C6DB22" w14:textId="77777777" w:rsidR="005E5032" w:rsidRDefault="005E5032" w:rsidP="00FB71D4">
            <w:pPr>
              <w:pStyle w:val="Nidungvnbn"/>
              <w:ind w:firstLine="0"/>
              <w:jc w:val="left"/>
            </w:pPr>
            <w:r w:rsidRPr="00641A13">
              <w:rPr>
                <w:b/>
              </w:rPr>
              <w:t>Loại use case</w:t>
            </w:r>
            <w:r>
              <w:t>: Chi tiết, thiết yếu</w:t>
            </w:r>
          </w:p>
        </w:tc>
      </w:tr>
      <w:tr w:rsidR="005E5032" w14:paraId="3414CD8D" w14:textId="77777777" w:rsidTr="00FB71D4">
        <w:tc>
          <w:tcPr>
            <w:tcW w:w="8777" w:type="dxa"/>
            <w:gridSpan w:val="5"/>
          </w:tcPr>
          <w:p w14:paraId="659088F2" w14:textId="77777777" w:rsidR="005E5032" w:rsidRDefault="005E5032" w:rsidP="00FB71D4">
            <w:pPr>
              <w:pStyle w:val="Nidungvnbn"/>
              <w:ind w:firstLine="0"/>
            </w:pPr>
            <w:r w:rsidRPr="00641A13">
              <w:rPr>
                <w:b/>
              </w:rPr>
              <w:t>Các bên liên quan và mối quan tâm của họ</w:t>
            </w:r>
            <w:r>
              <w:t>:</w:t>
            </w:r>
          </w:p>
          <w:p w14:paraId="74E29902" w14:textId="3796DAAF" w:rsidR="005E5032" w:rsidRDefault="005E5032" w:rsidP="00FB71D4">
            <w:pPr>
              <w:pStyle w:val="Nidungvnbn"/>
              <w:ind w:firstLine="0"/>
            </w:pPr>
            <w:r>
              <w:t xml:space="preserve">Giám đốc, Quản lý – Muốn </w:t>
            </w:r>
            <w:r w:rsidR="00EC060D">
              <w:t>xem các thông tin của nhân viên</w:t>
            </w:r>
            <w:r>
              <w:t>.</w:t>
            </w:r>
          </w:p>
        </w:tc>
      </w:tr>
      <w:tr w:rsidR="005E5032" w14:paraId="30CB045A" w14:textId="77777777" w:rsidTr="00FB71D4">
        <w:tc>
          <w:tcPr>
            <w:tcW w:w="8777" w:type="dxa"/>
            <w:gridSpan w:val="5"/>
          </w:tcPr>
          <w:p w14:paraId="1D1E5C63" w14:textId="542B081D" w:rsidR="005E5032" w:rsidRDefault="005E5032" w:rsidP="00FB71D4">
            <w:pPr>
              <w:pStyle w:val="Nidungvnbn"/>
              <w:ind w:firstLine="0"/>
            </w:pPr>
            <w:r w:rsidRPr="00641A13">
              <w:rPr>
                <w:b/>
              </w:rPr>
              <w:t>Mô tả tóm tắt</w:t>
            </w:r>
            <w:r>
              <w:t xml:space="preserve">: Cách </w:t>
            </w:r>
            <w:r w:rsidR="007725E8">
              <w:t>xem thông tin nhân viên đã được lưu trong hệ thống</w:t>
            </w:r>
            <w:r>
              <w:t>.</w:t>
            </w:r>
          </w:p>
        </w:tc>
      </w:tr>
      <w:tr w:rsidR="005E5032" w14:paraId="096EFFD8" w14:textId="77777777" w:rsidTr="00FB71D4">
        <w:tc>
          <w:tcPr>
            <w:tcW w:w="8777" w:type="dxa"/>
            <w:gridSpan w:val="5"/>
          </w:tcPr>
          <w:p w14:paraId="7772C7FC" w14:textId="77777777" w:rsidR="005E5032" w:rsidRDefault="005E5032" w:rsidP="00FB71D4">
            <w:pPr>
              <w:pStyle w:val="Nidungvnbn"/>
              <w:ind w:firstLine="0"/>
            </w:pPr>
            <w:r>
              <w:rPr>
                <w:b/>
              </w:rPr>
              <w:t>Điều kiện trước</w:t>
            </w:r>
            <w:r>
              <w:t>: Đã đăng nhập.</w:t>
            </w:r>
          </w:p>
        </w:tc>
      </w:tr>
      <w:tr w:rsidR="005E5032" w14:paraId="446E9162" w14:textId="77777777" w:rsidTr="00FB71D4">
        <w:tc>
          <w:tcPr>
            <w:tcW w:w="8777" w:type="dxa"/>
            <w:gridSpan w:val="5"/>
          </w:tcPr>
          <w:p w14:paraId="0259A729" w14:textId="6229A61D" w:rsidR="005E5032" w:rsidRPr="00A9620A" w:rsidRDefault="005E5032" w:rsidP="00FB71D4">
            <w:pPr>
              <w:pStyle w:val="Nidungvnbn"/>
              <w:ind w:firstLine="0"/>
            </w:pPr>
            <w:r>
              <w:rPr>
                <w:b/>
              </w:rPr>
              <w:t xml:space="preserve">Điều kiện sau: </w:t>
            </w:r>
            <w:r w:rsidR="00A05737">
              <w:t>Hiển thị chi tiết thông tin nhân viên đã lưu.</w:t>
            </w:r>
          </w:p>
        </w:tc>
      </w:tr>
      <w:tr w:rsidR="005E5032" w14:paraId="13E74606" w14:textId="77777777" w:rsidTr="00FB71D4">
        <w:tc>
          <w:tcPr>
            <w:tcW w:w="8777" w:type="dxa"/>
            <w:gridSpan w:val="5"/>
          </w:tcPr>
          <w:p w14:paraId="60CC2D00" w14:textId="77777777" w:rsidR="005E5032" w:rsidRPr="002E46F9" w:rsidRDefault="005E5032" w:rsidP="00FB71D4">
            <w:pPr>
              <w:pStyle w:val="Nidungvnbn"/>
              <w:ind w:firstLine="0"/>
            </w:pPr>
            <w:r w:rsidRPr="00641A13">
              <w:rPr>
                <w:b/>
              </w:rPr>
              <w:t>Các mối quan hệ</w:t>
            </w:r>
            <w:r w:rsidRPr="003E31D6">
              <w:t>:</w:t>
            </w:r>
          </w:p>
        </w:tc>
      </w:tr>
      <w:tr w:rsidR="005E5032" w14:paraId="0EB716B2" w14:textId="77777777" w:rsidTr="00FB71D4">
        <w:trPr>
          <w:trHeight w:val="305"/>
        </w:trPr>
        <w:tc>
          <w:tcPr>
            <w:tcW w:w="8777" w:type="dxa"/>
            <w:gridSpan w:val="5"/>
          </w:tcPr>
          <w:p w14:paraId="2A7612AC" w14:textId="77777777" w:rsidR="005E5032" w:rsidRPr="00E50922" w:rsidRDefault="005E5032" w:rsidP="00FB71D4">
            <w:pPr>
              <w:pStyle w:val="Nidungvnbn"/>
              <w:ind w:firstLine="0"/>
            </w:pPr>
            <w:r w:rsidRPr="00641A13">
              <w:rPr>
                <w:b/>
              </w:rPr>
              <w:t>Quy trình xử lý</w:t>
            </w:r>
            <w:r>
              <w:rPr>
                <w:b/>
              </w:rPr>
              <w:t xml:space="preserve"> (Luồng sự kiện chính)</w:t>
            </w:r>
            <w:r>
              <w:t>:</w:t>
            </w:r>
          </w:p>
        </w:tc>
      </w:tr>
      <w:tr w:rsidR="005E5032" w14:paraId="1F20D219" w14:textId="77777777" w:rsidTr="00FB71D4">
        <w:tc>
          <w:tcPr>
            <w:tcW w:w="4315" w:type="dxa"/>
            <w:gridSpan w:val="2"/>
          </w:tcPr>
          <w:p w14:paraId="20EE65B6" w14:textId="77777777" w:rsidR="005E5032" w:rsidRPr="00CE287B" w:rsidRDefault="005E5032" w:rsidP="00FB71D4">
            <w:pPr>
              <w:pStyle w:val="Nidungvnbn"/>
              <w:ind w:firstLine="0"/>
              <w:jc w:val="center"/>
              <w:rPr>
                <w:b/>
              </w:rPr>
            </w:pPr>
            <w:r w:rsidRPr="00CE287B">
              <w:rPr>
                <w:b/>
              </w:rPr>
              <w:t>Tác nhân</w:t>
            </w:r>
          </w:p>
        </w:tc>
        <w:tc>
          <w:tcPr>
            <w:tcW w:w="4462" w:type="dxa"/>
            <w:gridSpan w:val="3"/>
          </w:tcPr>
          <w:p w14:paraId="74C0AFAF" w14:textId="77777777" w:rsidR="005E5032" w:rsidRPr="00CE287B" w:rsidRDefault="005E5032" w:rsidP="00FB71D4">
            <w:pPr>
              <w:pStyle w:val="Nidungvnbn"/>
              <w:ind w:firstLine="0"/>
              <w:jc w:val="center"/>
              <w:rPr>
                <w:b/>
              </w:rPr>
            </w:pPr>
            <w:r w:rsidRPr="00CE287B">
              <w:rPr>
                <w:b/>
              </w:rPr>
              <w:t>Hệ thống</w:t>
            </w:r>
          </w:p>
        </w:tc>
      </w:tr>
      <w:tr w:rsidR="005E5032" w14:paraId="1DD6C0A7" w14:textId="77777777" w:rsidTr="00FB71D4">
        <w:tc>
          <w:tcPr>
            <w:tcW w:w="4315" w:type="dxa"/>
            <w:gridSpan w:val="2"/>
          </w:tcPr>
          <w:p w14:paraId="4928D6EF" w14:textId="10E54D10" w:rsidR="005E5032" w:rsidRDefault="005E5032" w:rsidP="00FB71D4">
            <w:pPr>
              <w:pStyle w:val="Nidungvnbn"/>
              <w:ind w:firstLine="0"/>
            </w:pPr>
            <w:r>
              <w:t>1.</w:t>
            </w:r>
            <w:r w:rsidR="003024AF">
              <w:t xml:space="preserve"> </w:t>
            </w:r>
            <w:r w:rsidR="003F38EF">
              <w:t>Yêu cầu chức năng tra cứu thông tin nhân viên.</w:t>
            </w:r>
          </w:p>
          <w:p w14:paraId="1CFBEA55" w14:textId="47CA2C37" w:rsidR="00180867" w:rsidRPr="00CA1ADF" w:rsidRDefault="005E5032" w:rsidP="00FB71D4">
            <w:pPr>
              <w:pStyle w:val="Nidungvnbn"/>
              <w:ind w:firstLine="0"/>
            </w:pPr>
            <w:r>
              <w:t>3.</w:t>
            </w:r>
            <w:r w:rsidR="003024AF">
              <w:t xml:space="preserve"> </w:t>
            </w:r>
            <w:r>
              <w:t xml:space="preserve">Tìm kiếm nhân viên và chọn nhân viên cần </w:t>
            </w:r>
            <w:r w:rsidR="001E6FD0">
              <w:t>xem</w:t>
            </w:r>
            <w:r>
              <w:t>, ấn nút x</w:t>
            </w:r>
            <w:r w:rsidR="006C4889">
              <w:t>em chi tiết</w:t>
            </w:r>
            <w:r w:rsidR="00180867">
              <w:t>.</w:t>
            </w:r>
          </w:p>
        </w:tc>
        <w:tc>
          <w:tcPr>
            <w:tcW w:w="4462" w:type="dxa"/>
            <w:gridSpan w:val="3"/>
          </w:tcPr>
          <w:p w14:paraId="07598876" w14:textId="77777777" w:rsidR="005E5032" w:rsidRDefault="005E5032" w:rsidP="00FB71D4">
            <w:pPr>
              <w:pStyle w:val="Nidungvnbn"/>
              <w:ind w:firstLine="0"/>
            </w:pPr>
            <w:r>
              <w:t>2. Hiển thị danh sách các nhân viên, có khả năng tìm kiếm theo tên hay cmnd.</w:t>
            </w:r>
          </w:p>
          <w:p w14:paraId="419575D8" w14:textId="0F60D558" w:rsidR="005E5032" w:rsidRPr="00CA1ADF" w:rsidRDefault="00B20F26" w:rsidP="00FB71D4">
            <w:pPr>
              <w:pStyle w:val="Nidungvnbn"/>
              <w:ind w:firstLine="0"/>
            </w:pPr>
            <w:r>
              <w:t>4.</w:t>
            </w:r>
            <w:r w:rsidR="003024AF">
              <w:t xml:space="preserve"> </w:t>
            </w:r>
            <w:r>
              <w:t>Hiển thị trang thông tin chi tiết nhân viên.</w:t>
            </w:r>
          </w:p>
        </w:tc>
      </w:tr>
      <w:tr w:rsidR="005E5032" w14:paraId="4E20E830" w14:textId="77777777" w:rsidTr="00FB71D4">
        <w:tc>
          <w:tcPr>
            <w:tcW w:w="8777" w:type="dxa"/>
            <w:gridSpan w:val="5"/>
          </w:tcPr>
          <w:p w14:paraId="52A990B2" w14:textId="77777777" w:rsidR="005E5032" w:rsidRPr="00340E7F" w:rsidRDefault="005E5032" w:rsidP="00FB71D4">
            <w:pPr>
              <w:pStyle w:val="Nidungvnbn"/>
              <w:ind w:firstLine="0"/>
            </w:pPr>
            <w:r w:rsidRPr="00641A13">
              <w:rPr>
                <w:b/>
              </w:rPr>
              <w:t>Các xử lý ngoại lệ</w:t>
            </w:r>
            <w:r>
              <w:rPr>
                <w:b/>
              </w:rPr>
              <w:t xml:space="preserve"> (Luồng thay thế)</w:t>
            </w:r>
            <w:r>
              <w:t>:</w:t>
            </w:r>
          </w:p>
        </w:tc>
      </w:tr>
      <w:tr w:rsidR="005E5032" w14:paraId="671323F8" w14:textId="77777777" w:rsidTr="00FB71D4">
        <w:tc>
          <w:tcPr>
            <w:tcW w:w="4315" w:type="dxa"/>
            <w:gridSpan w:val="2"/>
          </w:tcPr>
          <w:p w14:paraId="5F784603" w14:textId="77777777" w:rsidR="005E5032" w:rsidRPr="00CE287B" w:rsidRDefault="005E5032" w:rsidP="00FB71D4">
            <w:pPr>
              <w:pStyle w:val="Nidungvnbn"/>
              <w:ind w:firstLine="0"/>
              <w:jc w:val="center"/>
              <w:rPr>
                <w:b/>
              </w:rPr>
            </w:pPr>
            <w:r w:rsidRPr="00CE287B">
              <w:rPr>
                <w:b/>
              </w:rPr>
              <w:t>Tác nhân</w:t>
            </w:r>
          </w:p>
        </w:tc>
        <w:tc>
          <w:tcPr>
            <w:tcW w:w="4462" w:type="dxa"/>
            <w:gridSpan w:val="3"/>
          </w:tcPr>
          <w:p w14:paraId="2422D35C" w14:textId="77777777" w:rsidR="005E5032" w:rsidRPr="00CE287B" w:rsidRDefault="005E5032" w:rsidP="00FB71D4">
            <w:pPr>
              <w:pStyle w:val="Nidungvnbn"/>
              <w:ind w:firstLine="0"/>
              <w:jc w:val="center"/>
              <w:rPr>
                <w:b/>
              </w:rPr>
            </w:pPr>
            <w:r w:rsidRPr="00CE287B">
              <w:rPr>
                <w:b/>
              </w:rPr>
              <w:t>Hệ thống</w:t>
            </w:r>
          </w:p>
        </w:tc>
      </w:tr>
      <w:tr w:rsidR="005E5032" w14:paraId="2F76EF4C" w14:textId="77777777" w:rsidTr="00FB71D4">
        <w:tc>
          <w:tcPr>
            <w:tcW w:w="4315" w:type="dxa"/>
            <w:gridSpan w:val="2"/>
          </w:tcPr>
          <w:p w14:paraId="6457E018" w14:textId="238A3B69" w:rsidR="005E5032" w:rsidRDefault="005E5032" w:rsidP="00FB71D4">
            <w:pPr>
              <w:pStyle w:val="Nidungvnbn"/>
              <w:ind w:firstLine="0"/>
            </w:pPr>
          </w:p>
        </w:tc>
        <w:tc>
          <w:tcPr>
            <w:tcW w:w="4462" w:type="dxa"/>
            <w:gridSpan w:val="3"/>
          </w:tcPr>
          <w:p w14:paraId="1A3CF45A" w14:textId="2C2EE735" w:rsidR="005E5032" w:rsidRDefault="005E5032" w:rsidP="00FB71D4">
            <w:pPr>
              <w:pStyle w:val="Nidungvnbn"/>
              <w:ind w:firstLine="0"/>
            </w:pPr>
          </w:p>
        </w:tc>
      </w:tr>
    </w:tbl>
    <w:p w14:paraId="2E6C6925" w14:textId="429DCB94" w:rsidR="005C5800" w:rsidRDefault="00F13C7C" w:rsidP="005C5800">
      <w:pPr>
        <w:pStyle w:val="Heading2"/>
      </w:pPr>
      <w:bookmarkStart w:id="41" w:name="_Toc510577542"/>
      <w:r>
        <w:t>Quản lý nhập kho</w:t>
      </w:r>
      <w:bookmarkEnd w:id="41"/>
    </w:p>
    <w:p w14:paraId="3A97C99A" w14:textId="60FC58CC" w:rsidR="005C5800" w:rsidRDefault="005C5800" w:rsidP="005C5800">
      <w:pPr>
        <w:pStyle w:val="Heading3"/>
      </w:pPr>
      <w:bookmarkStart w:id="42" w:name="_Toc510577543"/>
      <w:r>
        <w:t>Mô hình use case</w:t>
      </w:r>
      <w:bookmarkEnd w:id="42"/>
    </w:p>
    <w:p w14:paraId="06F3780C" w14:textId="77777777" w:rsidR="00CB460C" w:rsidRDefault="005F19F7" w:rsidP="00CB460C">
      <w:pPr>
        <w:keepNext/>
      </w:pPr>
      <w:r>
        <w:rPr>
          <w:noProof/>
        </w:rPr>
        <w:drawing>
          <wp:inline distT="0" distB="0" distL="0" distR="0" wp14:anchorId="2ED82CAC" wp14:editId="4F3FAA16">
            <wp:extent cx="5579745" cy="2738755"/>
            <wp:effectExtent l="0" t="0" r="190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hap Kho.jpg"/>
                    <pic:cNvPicPr/>
                  </pic:nvPicPr>
                  <pic:blipFill>
                    <a:blip r:embed="rId23">
                      <a:extLst>
                        <a:ext uri="{28A0092B-C50C-407E-A947-70E740481C1C}">
                          <a14:useLocalDpi xmlns:a14="http://schemas.microsoft.com/office/drawing/2010/main" val="0"/>
                        </a:ext>
                      </a:extLst>
                    </a:blip>
                    <a:stretch>
                      <a:fillRect/>
                    </a:stretch>
                  </pic:blipFill>
                  <pic:spPr>
                    <a:xfrm>
                      <a:off x="0" y="0"/>
                      <a:ext cx="5579745" cy="2738755"/>
                    </a:xfrm>
                    <a:prstGeom prst="rect">
                      <a:avLst/>
                    </a:prstGeom>
                  </pic:spPr>
                </pic:pic>
              </a:graphicData>
            </a:graphic>
          </wp:inline>
        </w:drawing>
      </w:r>
    </w:p>
    <w:p w14:paraId="4BE77914" w14:textId="41E4738E" w:rsidR="00DE39E3" w:rsidRPr="00DE39E3" w:rsidRDefault="00CB460C" w:rsidP="00BD45F9">
      <w:pPr>
        <w:pStyle w:val="Caption"/>
      </w:pPr>
      <w:bookmarkStart w:id="43" w:name="_Toc510577564"/>
      <w:r>
        <w:t xml:space="preserve">Hình </w:t>
      </w:r>
      <w:fldSimple w:instr=" STYLEREF 1 \s ">
        <w:r w:rsidR="00D42620">
          <w:rPr>
            <w:noProof/>
          </w:rPr>
          <w:t>2</w:t>
        </w:r>
      </w:fldSimple>
      <w:r w:rsidR="00D42620">
        <w:noBreakHyphen/>
      </w:r>
      <w:fldSimple w:instr=" SEQ Hình \* ARABIC \s 1 ">
        <w:r w:rsidR="00D42620">
          <w:rPr>
            <w:noProof/>
          </w:rPr>
          <w:t>5</w:t>
        </w:r>
      </w:fldSimple>
      <w:r>
        <w:t xml:space="preserve">: Mô hình use case </w:t>
      </w:r>
      <w:r w:rsidR="000F4E78">
        <w:t>Quản lý nhập kho</w:t>
      </w:r>
      <w:bookmarkEnd w:id="43"/>
    </w:p>
    <w:p w14:paraId="4E72E33B" w14:textId="6898B4CB" w:rsidR="005C5800" w:rsidRDefault="00DE39E3" w:rsidP="00DE39E3">
      <w:pPr>
        <w:pStyle w:val="Heading3"/>
      </w:pPr>
      <w:bookmarkStart w:id="44" w:name="_Toc510577544"/>
      <w:r>
        <w:lastRenderedPageBreak/>
        <w:t>Chi tiết đặc tả</w:t>
      </w:r>
      <w:bookmarkEnd w:id="44"/>
    </w:p>
    <w:p w14:paraId="455CBC78" w14:textId="534E35ED" w:rsidR="0018724B" w:rsidRPr="0018724B" w:rsidRDefault="0018724B" w:rsidP="006772D9">
      <w:pPr>
        <w:pStyle w:val="Heading4"/>
      </w:pPr>
      <w:r>
        <w:t>Use case</w:t>
      </w:r>
      <w:r w:rsidR="00C1598A">
        <w:t xml:space="preserve"> Thêm thông tin nhập kho</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1547CC" w14:paraId="2D7CF9E5" w14:textId="77777777" w:rsidTr="00192CCA">
        <w:tc>
          <w:tcPr>
            <w:tcW w:w="3417" w:type="dxa"/>
          </w:tcPr>
          <w:p w14:paraId="2AF6F605" w14:textId="4EFBE5BB" w:rsidR="001547CC" w:rsidRDefault="001547CC" w:rsidP="00192CCA">
            <w:pPr>
              <w:pStyle w:val="Nidungvnbn"/>
              <w:ind w:firstLine="0"/>
            </w:pPr>
            <w:r w:rsidRPr="00641A13">
              <w:rPr>
                <w:b/>
              </w:rPr>
              <w:t>Tên use case</w:t>
            </w:r>
            <w:r>
              <w:t xml:space="preserve">: Thêm </w:t>
            </w:r>
            <w:r w:rsidR="002B4540">
              <w:t>thông tin nhập kho</w:t>
            </w:r>
          </w:p>
        </w:tc>
        <w:tc>
          <w:tcPr>
            <w:tcW w:w="2184" w:type="dxa"/>
            <w:gridSpan w:val="3"/>
          </w:tcPr>
          <w:p w14:paraId="5F48E047" w14:textId="4FCCAEF0" w:rsidR="001547CC" w:rsidRDefault="001547CC" w:rsidP="00192CCA">
            <w:pPr>
              <w:pStyle w:val="Nidungvnbn"/>
              <w:ind w:firstLine="0"/>
            </w:pPr>
            <w:r w:rsidRPr="00641A13">
              <w:rPr>
                <w:b/>
              </w:rPr>
              <w:t>ID</w:t>
            </w:r>
            <w:r>
              <w:t>: UC_</w:t>
            </w:r>
            <w:r w:rsidR="002B4540">
              <w:t>8</w:t>
            </w:r>
          </w:p>
        </w:tc>
        <w:tc>
          <w:tcPr>
            <w:tcW w:w="3176" w:type="dxa"/>
          </w:tcPr>
          <w:p w14:paraId="09D0E20E" w14:textId="77777777" w:rsidR="001547CC" w:rsidRDefault="001547CC" w:rsidP="00192CCA">
            <w:pPr>
              <w:pStyle w:val="Nidungvnbn"/>
              <w:ind w:firstLine="0"/>
            </w:pPr>
            <w:r w:rsidRPr="00641A13">
              <w:rPr>
                <w:b/>
              </w:rPr>
              <w:t>Mức quan trọng</w:t>
            </w:r>
            <w:r>
              <w:t>: Cao</w:t>
            </w:r>
          </w:p>
        </w:tc>
      </w:tr>
      <w:tr w:rsidR="001547CC" w14:paraId="695710B9" w14:textId="77777777" w:rsidTr="00192CCA">
        <w:trPr>
          <w:trHeight w:val="332"/>
        </w:trPr>
        <w:tc>
          <w:tcPr>
            <w:tcW w:w="4500" w:type="dxa"/>
            <w:gridSpan w:val="3"/>
          </w:tcPr>
          <w:p w14:paraId="2E8B929F" w14:textId="686EE33C" w:rsidR="001547CC" w:rsidRDefault="001547CC" w:rsidP="00192CCA">
            <w:pPr>
              <w:pStyle w:val="Nidungvnbn"/>
              <w:ind w:firstLine="0"/>
            </w:pPr>
            <w:r w:rsidRPr="00641A13">
              <w:rPr>
                <w:b/>
              </w:rPr>
              <w:t>Actor</w:t>
            </w:r>
            <w:r>
              <w:t xml:space="preserve">: Giám đốc, </w:t>
            </w:r>
            <w:r w:rsidR="005C5A86">
              <w:t>Bếp trưởng</w:t>
            </w:r>
          </w:p>
        </w:tc>
        <w:tc>
          <w:tcPr>
            <w:tcW w:w="4277" w:type="dxa"/>
            <w:gridSpan w:val="2"/>
          </w:tcPr>
          <w:p w14:paraId="3B849BBA" w14:textId="77777777" w:rsidR="001547CC" w:rsidRDefault="001547CC" w:rsidP="00192CCA">
            <w:pPr>
              <w:pStyle w:val="Nidungvnbn"/>
              <w:ind w:firstLine="0"/>
              <w:jc w:val="left"/>
            </w:pPr>
            <w:r w:rsidRPr="00641A13">
              <w:rPr>
                <w:b/>
              </w:rPr>
              <w:t>Loại use case</w:t>
            </w:r>
            <w:r>
              <w:t>: Chi tiết, thiết yếu</w:t>
            </w:r>
          </w:p>
        </w:tc>
      </w:tr>
      <w:tr w:rsidR="001547CC" w14:paraId="2C143429" w14:textId="77777777" w:rsidTr="00192CCA">
        <w:tc>
          <w:tcPr>
            <w:tcW w:w="8777" w:type="dxa"/>
            <w:gridSpan w:val="5"/>
          </w:tcPr>
          <w:p w14:paraId="4C298776" w14:textId="77777777" w:rsidR="001547CC" w:rsidRDefault="001547CC" w:rsidP="00192CCA">
            <w:pPr>
              <w:pStyle w:val="Nidungvnbn"/>
              <w:ind w:firstLine="0"/>
            </w:pPr>
            <w:r w:rsidRPr="00641A13">
              <w:rPr>
                <w:b/>
              </w:rPr>
              <w:t>Các bên liên quan và mối quan tâm của họ</w:t>
            </w:r>
            <w:r>
              <w:t>:</w:t>
            </w:r>
          </w:p>
          <w:p w14:paraId="703E962D" w14:textId="18D197E9" w:rsidR="001547CC" w:rsidRDefault="001547CC" w:rsidP="00192CCA">
            <w:pPr>
              <w:pStyle w:val="Nidungvnbn"/>
              <w:ind w:firstLine="0"/>
            </w:pPr>
            <w:r>
              <w:t>Giám đốc,</w:t>
            </w:r>
            <w:r w:rsidR="001D19F0">
              <w:t xml:space="preserve"> Bếp trưởng </w:t>
            </w:r>
            <w:r>
              <w:t>– Muốn thêm mộ</w:t>
            </w:r>
            <w:r w:rsidR="008977B0">
              <w:t>t đơn hàng, thông tin về hàng hóa, nguyên vật liệu đã nhập từ đối tác</w:t>
            </w:r>
            <w:r w:rsidR="0035335C">
              <w:t xml:space="preserve"> về</w:t>
            </w:r>
            <w:r>
              <w:t>.</w:t>
            </w:r>
          </w:p>
        </w:tc>
      </w:tr>
      <w:tr w:rsidR="001547CC" w14:paraId="11D3BCB3" w14:textId="77777777" w:rsidTr="00192CCA">
        <w:tc>
          <w:tcPr>
            <w:tcW w:w="8777" w:type="dxa"/>
            <w:gridSpan w:val="5"/>
          </w:tcPr>
          <w:p w14:paraId="1E21CD75" w14:textId="64477533" w:rsidR="001547CC" w:rsidRDefault="001547CC" w:rsidP="00192CCA">
            <w:pPr>
              <w:pStyle w:val="Nidungvnbn"/>
              <w:ind w:firstLine="0"/>
            </w:pPr>
            <w:r w:rsidRPr="00641A13">
              <w:rPr>
                <w:b/>
              </w:rPr>
              <w:t>Mô tả tóm tắt</w:t>
            </w:r>
            <w:r>
              <w:t xml:space="preserve">: Cách thêm một </w:t>
            </w:r>
            <w:r w:rsidR="000044E2">
              <w:t xml:space="preserve">thông tin nhập kho </w:t>
            </w:r>
            <w:r>
              <w:t>vào hệ thống.</w:t>
            </w:r>
          </w:p>
        </w:tc>
      </w:tr>
      <w:tr w:rsidR="001547CC" w14:paraId="6E448FAF" w14:textId="77777777" w:rsidTr="00192CCA">
        <w:tc>
          <w:tcPr>
            <w:tcW w:w="8777" w:type="dxa"/>
            <w:gridSpan w:val="5"/>
          </w:tcPr>
          <w:p w14:paraId="02FAE58A" w14:textId="77777777" w:rsidR="001547CC" w:rsidRDefault="001547CC" w:rsidP="00192CCA">
            <w:pPr>
              <w:pStyle w:val="Nidungvnbn"/>
              <w:ind w:firstLine="0"/>
            </w:pPr>
            <w:r>
              <w:rPr>
                <w:b/>
              </w:rPr>
              <w:t>Điều kiện trước</w:t>
            </w:r>
            <w:r>
              <w:t>: Đã đăng nhập.</w:t>
            </w:r>
          </w:p>
        </w:tc>
      </w:tr>
      <w:tr w:rsidR="001547CC" w14:paraId="2B92CAA0" w14:textId="77777777" w:rsidTr="00192CCA">
        <w:tc>
          <w:tcPr>
            <w:tcW w:w="8777" w:type="dxa"/>
            <w:gridSpan w:val="5"/>
          </w:tcPr>
          <w:p w14:paraId="57492163" w14:textId="77777777" w:rsidR="001547CC" w:rsidRPr="00A9620A" w:rsidRDefault="001547CC" w:rsidP="00192CCA">
            <w:pPr>
              <w:pStyle w:val="Nidungvnbn"/>
              <w:ind w:firstLine="0"/>
            </w:pPr>
            <w:r>
              <w:rPr>
                <w:b/>
              </w:rPr>
              <w:t xml:space="preserve">Điều kiện sau: </w:t>
            </w:r>
            <w:r>
              <w:t>Thông tin nhân viên mới được thêm vào hệ thống.</w:t>
            </w:r>
          </w:p>
        </w:tc>
      </w:tr>
      <w:tr w:rsidR="001547CC" w14:paraId="3ABCF11A" w14:textId="77777777" w:rsidTr="00192CCA">
        <w:tc>
          <w:tcPr>
            <w:tcW w:w="8777" w:type="dxa"/>
            <w:gridSpan w:val="5"/>
          </w:tcPr>
          <w:p w14:paraId="39743909" w14:textId="77777777" w:rsidR="001547CC" w:rsidRPr="002E46F9" w:rsidRDefault="001547CC" w:rsidP="00192CCA">
            <w:pPr>
              <w:pStyle w:val="Nidungvnbn"/>
              <w:ind w:firstLine="0"/>
            </w:pPr>
            <w:r w:rsidRPr="00641A13">
              <w:rPr>
                <w:b/>
              </w:rPr>
              <w:t>Các mối quan hệ</w:t>
            </w:r>
            <w:r w:rsidRPr="003E31D6">
              <w:t>:</w:t>
            </w:r>
          </w:p>
        </w:tc>
      </w:tr>
      <w:tr w:rsidR="001547CC" w14:paraId="556919BD" w14:textId="77777777" w:rsidTr="00192CCA">
        <w:trPr>
          <w:trHeight w:val="305"/>
        </w:trPr>
        <w:tc>
          <w:tcPr>
            <w:tcW w:w="8777" w:type="dxa"/>
            <w:gridSpan w:val="5"/>
          </w:tcPr>
          <w:p w14:paraId="7D7A3C52" w14:textId="77777777" w:rsidR="001547CC" w:rsidRPr="00E50922" w:rsidRDefault="001547CC" w:rsidP="00192CCA">
            <w:pPr>
              <w:pStyle w:val="Nidungvnbn"/>
              <w:ind w:firstLine="0"/>
            </w:pPr>
            <w:r w:rsidRPr="00641A13">
              <w:rPr>
                <w:b/>
              </w:rPr>
              <w:t>Quy trình xử lý</w:t>
            </w:r>
            <w:r>
              <w:rPr>
                <w:b/>
              </w:rPr>
              <w:t xml:space="preserve"> (Luồng sự kiện chính)</w:t>
            </w:r>
            <w:r>
              <w:t>:</w:t>
            </w:r>
          </w:p>
        </w:tc>
      </w:tr>
      <w:tr w:rsidR="001547CC" w14:paraId="35F12D97" w14:textId="77777777" w:rsidTr="00192CCA">
        <w:tc>
          <w:tcPr>
            <w:tcW w:w="4315" w:type="dxa"/>
            <w:gridSpan w:val="2"/>
          </w:tcPr>
          <w:p w14:paraId="3C0D3C8E" w14:textId="77777777" w:rsidR="001547CC" w:rsidRPr="00CE287B" w:rsidRDefault="001547CC" w:rsidP="00192CCA">
            <w:pPr>
              <w:pStyle w:val="Nidungvnbn"/>
              <w:ind w:firstLine="0"/>
              <w:jc w:val="center"/>
              <w:rPr>
                <w:b/>
              </w:rPr>
            </w:pPr>
            <w:r w:rsidRPr="00CE287B">
              <w:rPr>
                <w:b/>
              </w:rPr>
              <w:t>Tác nhân</w:t>
            </w:r>
          </w:p>
        </w:tc>
        <w:tc>
          <w:tcPr>
            <w:tcW w:w="4462" w:type="dxa"/>
            <w:gridSpan w:val="3"/>
          </w:tcPr>
          <w:p w14:paraId="62D8E5B5" w14:textId="77777777" w:rsidR="001547CC" w:rsidRPr="00CE287B" w:rsidRDefault="001547CC" w:rsidP="00192CCA">
            <w:pPr>
              <w:pStyle w:val="Nidungvnbn"/>
              <w:ind w:firstLine="0"/>
              <w:jc w:val="center"/>
              <w:rPr>
                <w:b/>
              </w:rPr>
            </w:pPr>
            <w:r w:rsidRPr="00CE287B">
              <w:rPr>
                <w:b/>
              </w:rPr>
              <w:t>Hệ thống</w:t>
            </w:r>
          </w:p>
        </w:tc>
      </w:tr>
      <w:tr w:rsidR="001547CC" w14:paraId="2B82D13F" w14:textId="77777777" w:rsidTr="00192CCA">
        <w:tc>
          <w:tcPr>
            <w:tcW w:w="4315" w:type="dxa"/>
            <w:gridSpan w:val="2"/>
          </w:tcPr>
          <w:p w14:paraId="006ED5B9" w14:textId="4A80CFAC" w:rsidR="001547CC" w:rsidRDefault="001547CC" w:rsidP="00192CCA">
            <w:pPr>
              <w:pStyle w:val="Nidungvnbn"/>
              <w:ind w:firstLine="0"/>
            </w:pPr>
            <w:r>
              <w:t>1.</w:t>
            </w:r>
            <w:r w:rsidR="00E10B01">
              <w:t xml:space="preserve"> </w:t>
            </w:r>
            <w:r>
              <w:t xml:space="preserve">Yêu cầu chức năng thêm </w:t>
            </w:r>
            <w:r w:rsidR="003C22D5">
              <w:t>thông tin nhập kho</w:t>
            </w:r>
            <w:r>
              <w:t>.</w:t>
            </w:r>
          </w:p>
          <w:p w14:paraId="0C5E58AF" w14:textId="77777777" w:rsidR="001547CC" w:rsidRDefault="001547CC" w:rsidP="00192CCA">
            <w:pPr>
              <w:pStyle w:val="Nidungvnbn"/>
              <w:ind w:firstLine="0"/>
            </w:pPr>
          </w:p>
          <w:p w14:paraId="1A7CEF05" w14:textId="28B5DD08" w:rsidR="001547CC" w:rsidRDefault="001547CC" w:rsidP="00192CCA">
            <w:pPr>
              <w:pStyle w:val="Nidungvnbn"/>
              <w:ind w:firstLine="0"/>
            </w:pPr>
            <w:r>
              <w:t xml:space="preserve">3.Nhập thông tin </w:t>
            </w:r>
            <w:r w:rsidR="00D733D5">
              <w:t>yêu cầu</w:t>
            </w:r>
            <w:r w:rsidR="008269AC">
              <w:t>.</w:t>
            </w:r>
          </w:p>
          <w:p w14:paraId="45EA4432" w14:textId="77777777" w:rsidR="001547CC" w:rsidRPr="00CA1ADF" w:rsidRDefault="001547CC" w:rsidP="00192CCA">
            <w:pPr>
              <w:pStyle w:val="Nidungvnbn"/>
              <w:ind w:firstLine="0"/>
            </w:pPr>
            <w:r>
              <w:t>4.Yêu cầu ghi nhận.</w:t>
            </w:r>
          </w:p>
        </w:tc>
        <w:tc>
          <w:tcPr>
            <w:tcW w:w="4462" w:type="dxa"/>
            <w:gridSpan w:val="3"/>
          </w:tcPr>
          <w:p w14:paraId="4747008A" w14:textId="265B9C29" w:rsidR="001547CC" w:rsidRDefault="001547CC" w:rsidP="00192CCA">
            <w:pPr>
              <w:pStyle w:val="Nidungvnbn"/>
              <w:ind w:firstLine="0"/>
            </w:pPr>
            <w:r>
              <w:t xml:space="preserve">2.Hiển thị form nhập thông tin </w:t>
            </w:r>
            <w:r w:rsidR="0090173E">
              <w:t>nhập kho</w:t>
            </w:r>
            <w:r>
              <w:t xml:space="preserve"> (</w:t>
            </w:r>
            <w:r w:rsidR="006929A2">
              <w:t>mặt hàng, ngày tháng, số lượng, đơn giá, tổng tiền</w:t>
            </w:r>
            <w:r>
              <w:t xml:space="preserve"> …)</w:t>
            </w:r>
            <w:r w:rsidR="00C17567">
              <w:t>.</w:t>
            </w:r>
          </w:p>
          <w:p w14:paraId="09EC87D3" w14:textId="77777777" w:rsidR="001547CC" w:rsidRDefault="001547CC" w:rsidP="00192CCA">
            <w:pPr>
              <w:pStyle w:val="Nidungvnbn"/>
              <w:ind w:firstLine="0"/>
            </w:pPr>
          </w:p>
          <w:p w14:paraId="09A8CB10" w14:textId="7204896A" w:rsidR="001547CC" w:rsidRPr="00CA1ADF" w:rsidRDefault="001547CC" w:rsidP="00192CCA">
            <w:pPr>
              <w:pStyle w:val="Nidungvnbn"/>
              <w:ind w:firstLine="0"/>
            </w:pPr>
            <w:r>
              <w:t xml:space="preserve">5.Ghi nhận thông tin </w:t>
            </w:r>
            <w:r w:rsidR="00E07F99">
              <w:t>nhập kho</w:t>
            </w:r>
            <w:r>
              <w:t xml:space="preserve"> mới và thông báo kết quả.</w:t>
            </w:r>
          </w:p>
        </w:tc>
      </w:tr>
      <w:tr w:rsidR="001547CC" w14:paraId="6C9A1F40" w14:textId="77777777" w:rsidTr="00192CCA">
        <w:tc>
          <w:tcPr>
            <w:tcW w:w="8777" w:type="dxa"/>
            <w:gridSpan w:val="5"/>
          </w:tcPr>
          <w:p w14:paraId="54A22CB6" w14:textId="77777777" w:rsidR="001547CC" w:rsidRPr="00340E7F" w:rsidRDefault="001547CC" w:rsidP="00192CCA">
            <w:pPr>
              <w:pStyle w:val="Nidungvnbn"/>
              <w:ind w:firstLine="0"/>
            </w:pPr>
            <w:r w:rsidRPr="00641A13">
              <w:rPr>
                <w:b/>
              </w:rPr>
              <w:t>Các xử lý ngoại lệ</w:t>
            </w:r>
            <w:r>
              <w:rPr>
                <w:b/>
              </w:rPr>
              <w:t xml:space="preserve"> (Luồng thay thế)</w:t>
            </w:r>
            <w:r>
              <w:t>:</w:t>
            </w:r>
          </w:p>
        </w:tc>
      </w:tr>
      <w:tr w:rsidR="001547CC" w14:paraId="7319B81F" w14:textId="77777777" w:rsidTr="00192CCA">
        <w:tc>
          <w:tcPr>
            <w:tcW w:w="4315" w:type="dxa"/>
            <w:gridSpan w:val="2"/>
          </w:tcPr>
          <w:p w14:paraId="6FADD1FC" w14:textId="77777777" w:rsidR="001547CC" w:rsidRPr="00CE287B" w:rsidRDefault="001547CC" w:rsidP="00192CCA">
            <w:pPr>
              <w:pStyle w:val="Nidungvnbn"/>
              <w:ind w:firstLine="0"/>
              <w:jc w:val="center"/>
              <w:rPr>
                <w:b/>
              </w:rPr>
            </w:pPr>
            <w:r w:rsidRPr="00CE287B">
              <w:rPr>
                <w:b/>
              </w:rPr>
              <w:t>Tác nhân</w:t>
            </w:r>
          </w:p>
        </w:tc>
        <w:tc>
          <w:tcPr>
            <w:tcW w:w="4462" w:type="dxa"/>
            <w:gridSpan w:val="3"/>
          </w:tcPr>
          <w:p w14:paraId="7A5D9493" w14:textId="77777777" w:rsidR="001547CC" w:rsidRPr="00CE287B" w:rsidRDefault="001547CC" w:rsidP="00192CCA">
            <w:pPr>
              <w:pStyle w:val="Nidungvnbn"/>
              <w:ind w:firstLine="0"/>
              <w:jc w:val="center"/>
              <w:rPr>
                <w:b/>
              </w:rPr>
            </w:pPr>
            <w:r w:rsidRPr="00CE287B">
              <w:rPr>
                <w:b/>
              </w:rPr>
              <w:t>Hệ thống</w:t>
            </w:r>
          </w:p>
        </w:tc>
      </w:tr>
      <w:tr w:rsidR="001547CC" w14:paraId="664822AB" w14:textId="77777777" w:rsidTr="00192CCA">
        <w:tc>
          <w:tcPr>
            <w:tcW w:w="4315" w:type="dxa"/>
            <w:gridSpan w:val="2"/>
          </w:tcPr>
          <w:p w14:paraId="3CB96CAE" w14:textId="77777777" w:rsidR="001547CC" w:rsidRDefault="001547CC" w:rsidP="00192CCA">
            <w:pPr>
              <w:pStyle w:val="Nidungvnbn"/>
              <w:ind w:firstLine="0"/>
            </w:pPr>
          </w:p>
        </w:tc>
        <w:tc>
          <w:tcPr>
            <w:tcW w:w="4462" w:type="dxa"/>
            <w:gridSpan w:val="3"/>
          </w:tcPr>
          <w:p w14:paraId="308B2CF3" w14:textId="7AB32484" w:rsidR="001547CC" w:rsidRDefault="001547CC" w:rsidP="00192CCA">
            <w:pPr>
              <w:pStyle w:val="Nidungvnbn"/>
              <w:ind w:firstLine="0"/>
            </w:pPr>
            <w:r>
              <w:t>5.a.</w:t>
            </w:r>
            <w:r w:rsidR="005D0F8B">
              <w:t xml:space="preserve"> </w:t>
            </w:r>
            <w:r>
              <w:t xml:space="preserve">Thông tin về </w:t>
            </w:r>
            <w:r w:rsidR="0026246E">
              <w:t>tên</w:t>
            </w:r>
            <w:r w:rsidR="00BE36D6">
              <w:t xml:space="preserve"> mặt hàng</w:t>
            </w:r>
            <w:r>
              <w:t xml:space="preserve">, </w:t>
            </w:r>
            <w:r w:rsidR="00BE36D6">
              <w:t>ngày tháng</w:t>
            </w:r>
            <w:r>
              <w:t>,</w:t>
            </w:r>
            <w:r w:rsidR="00BE36D6">
              <w:t xml:space="preserve"> số lượng, đơn giá, tổng tiền</w:t>
            </w:r>
            <w:r>
              <w:t xml:space="preserve"> là bắt buộc, nếu rỗng hiện thông báo các nội dung trên không được rỗng.</w:t>
            </w:r>
          </w:p>
        </w:tc>
      </w:tr>
    </w:tbl>
    <w:p w14:paraId="7866E364" w14:textId="57A3252D" w:rsidR="001547CC" w:rsidRDefault="001547CC" w:rsidP="00A24D9D">
      <w:pPr>
        <w:pStyle w:val="Heading4"/>
      </w:pPr>
      <w:r>
        <w:t xml:space="preserve">Use case Xóa </w:t>
      </w:r>
      <w:r w:rsidR="0003439C">
        <w:t>thông tin nhập kho</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1547CC" w14:paraId="2ABCA2B3" w14:textId="77777777" w:rsidTr="00192CCA">
        <w:tc>
          <w:tcPr>
            <w:tcW w:w="3417" w:type="dxa"/>
          </w:tcPr>
          <w:p w14:paraId="1E2E7B66" w14:textId="4C973E4E" w:rsidR="001547CC" w:rsidRDefault="001547CC" w:rsidP="00192CCA">
            <w:pPr>
              <w:pStyle w:val="Nidungvnbn"/>
              <w:ind w:firstLine="0"/>
            </w:pPr>
            <w:r w:rsidRPr="00641A13">
              <w:rPr>
                <w:b/>
              </w:rPr>
              <w:t>Tên use case</w:t>
            </w:r>
            <w:r>
              <w:t xml:space="preserve">: Xóa </w:t>
            </w:r>
            <w:r w:rsidR="00692E96">
              <w:t>thông tin nhập kho</w:t>
            </w:r>
          </w:p>
        </w:tc>
        <w:tc>
          <w:tcPr>
            <w:tcW w:w="2184" w:type="dxa"/>
            <w:gridSpan w:val="3"/>
          </w:tcPr>
          <w:p w14:paraId="7840CC7F" w14:textId="416C56AA" w:rsidR="001547CC" w:rsidRDefault="001547CC" w:rsidP="00192CCA">
            <w:pPr>
              <w:pStyle w:val="Nidungvnbn"/>
              <w:ind w:firstLine="0"/>
            </w:pPr>
            <w:r w:rsidRPr="00641A13">
              <w:rPr>
                <w:b/>
              </w:rPr>
              <w:t>ID</w:t>
            </w:r>
            <w:r>
              <w:t>: UC_</w:t>
            </w:r>
            <w:r w:rsidR="00190A56">
              <w:t>9</w:t>
            </w:r>
          </w:p>
        </w:tc>
        <w:tc>
          <w:tcPr>
            <w:tcW w:w="3176" w:type="dxa"/>
          </w:tcPr>
          <w:p w14:paraId="68F2192C" w14:textId="77777777" w:rsidR="001547CC" w:rsidRDefault="001547CC" w:rsidP="00192CCA">
            <w:pPr>
              <w:pStyle w:val="Nidungvnbn"/>
              <w:ind w:firstLine="0"/>
            </w:pPr>
            <w:r w:rsidRPr="00641A13">
              <w:rPr>
                <w:b/>
              </w:rPr>
              <w:t>Mức quan trọng</w:t>
            </w:r>
            <w:r>
              <w:t>: Cao</w:t>
            </w:r>
          </w:p>
        </w:tc>
      </w:tr>
      <w:tr w:rsidR="001547CC" w14:paraId="43FE4127" w14:textId="77777777" w:rsidTr="00192CCA">
        <w:trPr>
          <w:trHeight w:val="332"/>
        </w:trPr>
        <w:tc>
          <w:tcPr>
            <w:tcW w:w="4500" w:type="dxa"/>
            <w:gridSpan w:val="3"/>
          </w:tcPr>
          <w:p w14:paraId="21BA6E38" w14:textId="3EF50B65" w:rsidR="001547CC" w:rsidRDefault="001547CC" w:rsidP="00192CCA">
            <w:pPr>
              <w:pStyle w:val="Nidungvnbn"/>
              <w:ind w:firstLine="0"/>
            </w:pPr>
            <w:r w:rsidRPr="00641A13">
              <w:rPr>
                <w:b/>
              </w:rPr>
              <w:t>Actor</w:t>
            </w:r>
            <w:r>
              <w:t xml:space="preserve">: Giám đốc, </w:t>
            </w:r>
            <w:r w:rsidR="00A25870">
              <w:t>Bếp trưởng</w:t>
            </w:r>
          </w:p>
        </w:tc>
        <w:tc>
          <w:tcPr>
            <w:tcW w:w="4277" w:type="dxa"/>
            <w:gridSpan w:val="2"/>
          </w:tcPr>
          <w:p w14:paraId="08230EDF" w14:textId="77777777" w:rsidR="001547CC" w:rsidRDefault="001547CC" w:rsidP="00192CCA">
            <w:pPr>
              <w:pStyle w:val="Nidungvnbn"/>
              <w:ind w:firstLine="0"/>
              <w:jc w:val="left"/>
            </w:pPr>
            <w:r w:rsidRPr="00641A13">
              <w:rPr>
                <w:b/>
              </w:rPr>
              <w:t>Loại use case</w:t>
            </w:r>
            <w:r>
              <w:t>: Chi tiết, thiết yếu</w:t>
            </w:r>
          </w:p>
        </w:tc>
      </w:tr>
      <w:tr w:rsidR="001547CC" w14:paraId="0F8DDC50" w14:textId="77777777" w:rsidTr="00192CCA">
        <w:tc>
          <w:tcPr>
            <w:tcW w:w="8777" w:type="dxa"/>
            <w:gridSpan w:val="5"/>
          </w:tcPr>
          <w:p w14:paraId="0C163B3B" w14:textId="77777777" w:rsidR="001547CC" w:rsidRDefault="001547CC" w:rsidP="00192CCA">
            <w:pPr>
              <w:pStyle w:val="Nidungvnbn"/>
              <w:ind w:firstLine="0"/>
            </w:pPr>
            <w:r w:rsidRPr="00641A13">
              <w:rPr>
                <w:b/>
              </w:rPr>
              <w:lastRenderedPageBreak/>
              <w:t>Các bên liên quan và mối quan tâm của họ</w:t>
            </w:r>
            <w:r>
              <w:t>:</w:t>
            </w:r>
          </w:p>
          <w:p w14:paraId="4BEAF38A" w14:textId="2E6C2F2E" w:rsidR="001547CC" w:rsidRDefault="001547CC" w:rsidP="00192CCA">
            <w:pPr>
              <w:pStyle w:val="Nidungvnbn"/>
              <w:ind w:firstLine="0"/>
            </w:pPr>
            <w:r>
              <w:t xml:space="preserve">Giám đốc, </w:t>
            </w:r>
            <w:r w:rsidR="00DA749B">
              <w:t>Bếp trưởng</w:t>
            </w:r>
            <w:r>
              <w:t xml:space="preserve"> – Muốn xóa vì</w:t>
            </w:r>
            <w:r w:rsidR="00DA749B">
              <w:t xml:space="preserve"> có</w:t>
            </w:r>
            <w:r w:rsidR="00E1275D">
              <w:t xml:space="preserve"> thể</w:t>
            </w:r>
            <w:r w:rsidR="00B42F55">
              <w:t xml:space="preserve"> do</w:t>
            </w:r>
            <w:r w:rsidR="00DA749B">
              <w:t xml:space="preserve"> thêm nhầm một thông tin nhập kho</w:t>
            </w:r>
            <w:r>
              <w:t>.</w:t>
            </w:r>
          </w:p>
        </w:tc>
      </w:tr>
      <w:tr w:rsidR="001547CC" w14:paraId="33B683EB" w14:textId="77777777" w:rsidTr="00192CCA">
        <w:tc>
          <w:tcPr>
            <w:tcW w:w="8777" w:type="dxa"/>
            <w:gridSpan w:val="5"/>
          </w:tcPr>
          <w:p w14:paraId="5049A11C" w14:textId="76C82886" w:rsidR="001547CC" w:rsidRDefault="001547CC" w:rsidP="00192CCA">
            <w:pPr>
              <w:pStyle w:val="Nidungvnbn"/>
              <w:ind w:firstLine="0"/>
            </w:pPr>
            <w:r w:rsidRPr="00641A13">
              <w:rPr>
                <w:b/>
              </w:rPr>
              <w:t>Mô tả tóm tắt</w:t>
            </w:r>
            <w:r>
              <w:t>: Cách xóa một</w:t>
            </w:r>
            <w:r w:rsidR="00771246">
              <w:t xml:space="preserve"> thông tin nhập kho</w:t>
            </w:r>
            <w:r>
              <w:t xml:space="preserve"> khỏi hệ thống.</w:t>
            </w:r>
          </w:p>
        </w:tc>
      </w:tr>
      <w:tr w:rsidR="001547CC" w14:paraId="30D636AA" w14:textId="77777777" w:rsidTr="00192CCA">
        <w:tc>
          <w:tcPr>
            <w:tcW w:w="8777" w:type="dxa"/>
            <w:gridSpan w:val="5"/>
          </w:tcPr>
          <w:p w14:paraId="7BEF928D" w14:textId="77777777" w:rsidR="001547CC" w:rsidRDefault="001547CC" w:rsidP="00192CCA">
            <w:pPr>
              <w:pStyle w:val="Nidungvnbn"/>
              <w:ind w:firstLine="0"/>
            </w:pPr>
            <w:r>
              <w:rPr>
                <w:b/>
              </w:rPr>
              <w:t>Điều kiện trước</w:t>
            </w:r>
            <w:r>
              <w:t>: Đã đăng nhập.</w:t>
            </w:r>
          </w:p>
        </w:tc>
      </w:tr>
      <w:tr w:rsidR="001547CC" w14:paraId="70A409EC" w14:textId="77777777" w:rsidTr="00192CCA">
        <w:tc>
          <w:tcPr>
            <w:tcW w:w="8777" w:type="dxa"/>
            <w:gridSpan w:val="5"/>
          </w:tcPr>
          <w:p w14:paraId="24FBF2F3" w14:textId="77777777" w:rsidR="001547CC" w:rsidRPr="00A9620A" w:rsidRDefault="001547CC" w:rsidP="00192CCA">
            <w:pPr>
              <w:pStyle w:val="Nidungvnbn"/>
              <w:ind w:firstLine="0"/>
            </w:pPr>
            <w:r>
              <w:rPr>
                <w:b/>
              </w:rPr>
              <w:t xml:space="preserve">Điều kiện sau: </w:t>
            </w:r>
            <w:r>
              <w:t>Thông tin nhân viên cũ được xóa khỏi hệ thống.</w:t>
            </w:r>
          </w:p>
        </w:tc>
      </w:tr>
      <w:tr w:rsidR="001547CC" w14:paraId="6C511F50" w14:textId="77777777" w:rsidTr="00192CCA">
        <w:tc>
          <w:tcPr>
            <w:tcW w:w="8777" w:type="dxa"/>
            <w:gridSpan w:val="5"/>
          </w:tcPr>
          <w:p w14:paraId="601DA508" w14:textId="77777777" w:rsidR="001547CC" w:rsidRPr="002E46F9" w:rsidRDefault="001547CC" w:rsidP="00192CCA">
            <w:pPr>
              <w:pStyle w:val="Nidungvnbn"/>
              <w:ind w:firstLine="0"/>
            </w:pPr>
            <w:r w:rsidRPr="00641A13">
              <w:rPr>
                <w:b/>
              </w:rPr>
              <w:t>Các mối quan hệ</w:t>
            </w:r>
            <w:r w:rsidRPr="003E31D6">
              <w:t>:</w:t>
            </w:r>
          </w:p>
        </w:tc>
      </w:tr>
      <w:tr w:rsidR="001547CC" w14:paraId="347C1A02" w14:textId="77777777" w:rsidTr="00192CCA">
        <w:trPr>
          <w:trHeight w:val="305"/>
        </w:trPr>
        <w:tc>
          <w:tcPr>
            <w:tcW w:w="8777" w:type="dxa"/>
            <w:gridSpan w:val="5"/>
          </w:tcPr>
          <w:p w14:paraId="7F2B201E" w14:textId="77777777" w:rsidR="001547CC" w:rsidRPr="00E50922" w:rsidRDefault="001547CC" w:rsidP="00192CCA">
            <w:pPr>
              <w:pStyle w:val="Nidungvnbn"/>
              <w:ind w:firstLine="0"/>
            </w:pPr>
            <w:r w:rsidRPr="00641A13">
              <w:rPr>
                <w:b/>
              </w:rPr>
              <w:t>Quy trình xử lý</w:t>
            </w:r>
            <w:r>
              <w:rPr>
                <w:b/>
              </w:rPr>
              <w:t xml:space="preserve"> (Luồng sự kiện chính)</w:t>
            </w:r>
            <w:r>
              <w:t>:</w:t>
            </w:r>
          </w:p>
        </w:tc>
      </w:tr>
      <w:tr w:rsidR="001547CC" w14:paraId="3D554336" w14:textId="77777777" w:rsidTr="00192CCA">
        <w:tc>
          <w:tcPr>
            <w:tcW w:w="4315" w:type="dxa"/>
            <w:gridSpan w:val="2"/>
          </w:tcPr>
          <w:p w14:paraId="17FE82FD" w14:textId="77777777" w:rsidR="001547CC" w:rsidRPr="00CE287B" w:rsidRDefault="001547CC" w:rsidP="00192CCA">
            <w:pPr>
              <w:pStyle w:val="Nidungvnbn"/>
              <w:ind w:firstLine="0"/>
              <w:jc w:val="center"/>
              <w:rPr>
                <w:b/>
              </w:rPr>
            </w:pPr>
            <w:r w:rsidRPr="00CE287B">
              <w:rPr>
                <w:b/>
              </w:rPr>
              <w:t>Tác nhân</w:t>
            </w:r>
          </w:p>
        </w:tc>
        <w:tc>
          <w:tcPr>
            <w:tcW w:w="4462" w:type="dxa"/>
            <w:gridSpan w:val="3"/>
          </w:tcPr>
          <w:p w14:paraId="19F3E999" w14:textId="77777777" w:rsidR="001547CC" w:rsidRPr="00CE287B" w:rsidRDefault="001547CC" w:rsidP="00192CCA">
            <w:pPr>
              <w:pStyle w:val="Nidungvnbn"/>
              <w:ind w:firstLine="0"/>
              <w:jc w:val="center"/>
              <w:rPr>
                <w:b/>
              </w:rPr>
            </w:pPr>
            <w:r w:rsidRPr="00CE287B">
              <w:rPr>
                <w:b/>
              </w:rPr>
              <w:t>Hệ thống</w:t>
            </w:r>
          </w:p>
        </w:tc>
      </w:tr>
      <w:tr w:rsidR="001547CC" w14:paraId="02383F6A" w14:textId="77777777" w:rsidTr="00192CCA">
        <w:tc>
          <w:tcPr>
            <w:tcW w:w="4315" w:type="dxa"/>
            <w:gridSpan w:val="2"/>
          </w:tcPr>
          <w:p w14:paraId="0B00440A" w14:textId="2A0BB835" w:rsidR="001547CC" w:rsidRDefault="001547CC" w:rsidP="00192CCA">
            <w:pPr>
              <w:pStyle w:val="Nidungvnbn"/>
              <w:ind w:firstLine="0"/>
            </w:pPr>
            <w:r>
              <w:t xml:space="preserve">1.Yêu cầu chức năng </w:t>
            </w:r>
            <w:r w:rsidR="005E4245">
              <w:t>xóa thông tin nhập kho</w:t>
            </w:r>
            <w:r>
              <w:t>.</w:t>
            </w:r>
          </w:p>
          <w:p w14:paraId="1C9C6A31" w14:textId="2147B56E" w:rsidR="001547CC" w:rsidRDefault="001547CC" w:rsidP="00192CCA">
            <w:pPr>
              <w:pStyle w:val="Nidungvnbn"/>
              <w:ind w:firstLine="0"/>
            </w:pPr>
            <w:r>
              <w:t xml:space="preserve">3.Tìm kiếm và chọn </w:t>
            </w:r>
            <w:r w:rsidR="00661BB5">
              <w:t>thông tin nhập kho</w:t>
            </w:r>
            <w:r>
              <w:t xml:space="preserve"> cần xóa.</w:t>
            </w:r>
          </w:p>
          <w:p w14:paraId="37A291EC" w14:textId="77777777" w:rsidR="001547CC" w:rsidRPr="00CA1ADF" w:rsidRDefault="001547CC" w:rsidP="00192CCA">
            <w:pPr>
              <w:pStyle w:val="Nidungvnbn"/>
              <w:ind w:firstLine="0"/>
            </w:pPr>
            <w:r>
              <w:t>4.Xác nhận yêu cầu xóa.</w:t>
            </w:r>
          </w:p>
        </w:tc>
        <w:tc>
          <w:tcPr>
            <w:tcW w:w="4462" w:type="dxa"/>
            <w:gridSpan w:val="3"/>
          </w:tcPr>
          <w:p w14:paraId="72C4E672" w14:textId="2C72E562" w:rsidR="001547CC" w:rsidRDefault="001547CC" w:rsidP="00192CCA">
            <w:pPr>
              <w:pStyle w:val="Nidungvnbn"/>
              <w:ind w:firstLine="0"/>
            </w:pPr>
            <w:r>
              <w:t>2.Hiển thị danh sách các</w:t>
            </w:r>
            <w:r w:rsidR="004A50BD">
              <w:t xml:space="preserve"> thông tin </w:t>
            </w:r>
            <w:r w:rsidR="000468A4">
              <w:t>nhập kho có thể xóa (gần nhất</w:t>
            </w:r>
            <w:r w:rsidR="002952C9">
              <w:t xml:space="preserve"> hiện tại</w:t>
            </w:r>
            <w:r w:rsidR="000468A4">
              <w:t xml:space="preserve"> 1 tháng)</w:t>
            </w:r>
            <w:r>
              <w:t>.</w:t>
            </w:r>
          </w:p>
          <w:p w14:paraId="32E9CB64" w14:textId="77777777" w:rsidR="004035A1" w:rsidRDefault="004035A1" w:rsidP="00192CCA">
            <w:pPr>
              <w:pStyle w:val="Nidungvnbn"/>
              <w:ind w:firstLine="0"/>
            </w:pPr>
          </w:p>
          <w:p w14:paraId="1EE7C9DB" w14:textId="77777777" w:rsidR="004035A1" w:rsidRDefault="004035A1" w:rsidP="00192CCA">
            <w:pPr>
              <w:pStyle w:val="Nidungvnbn"/>
              <w:ind w:firstLine="0"/>
            </w:pPr>
          </w:p>
          <w:p w14:paraId="7CB9E2A1" w14:textId="74756E1F" w:rsidR="001547CC" w:rsidRPr="00CA1ADF" w:rsidRDefault="001547CC" w:rsidP="00192CCA">
            <w:pPr>
              <w:pStyle w:val="Nidungvnbn"/>
              <w:ind w:firstLine="0"/>
            </w:pPr>
            <w:r>
              <w:t xml:space="preserve">5.Xóa thông tin </w:t>
            </w:r>
            <w:r w:rsidR="008F5591">
              <w:t>nhập kho</w:t>
            </w:r>
            <w:r>
              <w:t xml:space="preserve"> khỏi hệ thống và thông báo kết quả</w:t>
            </w:r>
          </w:p>
        </w:tc>
      </w:tr>
      <w:tr w:rsidR="001547CC" w14:paraId="79B81DB3" w14:textId="77777777" w:rsidTr="00192CCA">
        <w:tc>
          <w:tcPr>
            <w:tcW w:w="8777" w:type="dxa"/>
            <w:gridSpan w:val="5"/>
          </w:tcPr>
          <w:p w14:paraId="42E581FA" w14:textId="77777777" w:rsidR="001547CC" w:rsidRPr="00340E7F" w:rsidRDefault="001547CC" w:rsidP="00192CCA">
            <w:pPr>
              <w:pStyle w:val="Nidungvnbn"/>
              <w:ind w:firstLine="0"/>
            </w:pPr>
            <w:r w:rsidRPr="00641A13">
              <w:rPr>
                <w:b/>
              </w:rPr>
              <w:t>Các xử lý ngoại lệ</w:t>
            </w:r>
            <w:r>
              <w:rPr>
                <w:b/>
              </w:rPr>
              <w:t xml:space="preserve"> (Luồng thay thế)</w:t>
            </w:r>
            <w:r>
              <w:t>:</w:t>
            </w:r>
          </w:p>
        </w:tc>
      </w:tr>
      <w:tr w:rsidR="001547CC" w14:paraId="28AF6926" w14:textId="77777777" w:rsidTr="00192CCA">
        <w:tc>
          <w:tcPr>
            <w:tcW w:w="4315" w:type="dxa"/>
            <w:gridSpan w:val="2"/>
          </w:tcPr>
          <w:p w14:paraId="2758509E" w14:textId="77777777" w:rsidR="001547CC" w:rsidRPr="00CE287B" w:rsidRDefault="001547CC" w:rsidP="00192CCA">
            <w:pPr>
              <w:pStyle w:val="Nidungvnbn"/>
              <w:ind w:firstLine="0"/>
              <w:jc w:val="center"/>
              <w:rPr>
                <w:b/>
              </w:rPr>
            </w:pPr>
            <w:r w:rsidRPr="00CE287B">
              <w:rPr>
                <w:b/>
              </w:rPr>
              <w:t>Tác nhân</w:t>
            </w:r>
          </w:p>
        </w:tc>
        <w:tc>
          <w:tcPr>
            <w:tcW w:w="4462" w:type="dxa"/>
            <w:gridSpan w:val="3"/>
          </w:tcPr>
          <w:p w14:paraId="02198928" w14:textId="77777777" w:rsidR="001547CC" w:rsidRPr="00CE287B" w:rsidRDefault="001547CC" w:rsidP="00192CCA">
            <w:pPr>
              <w:pStyle w:val="Nidungvnbn"/>
              <w:ind w:firstLine="0"/>
              <w:jc w:val="center"/>
              <w:rPr>
                <w:b/>
              </w:rPr>
            </w:pPr>
            <w:r w:rsidRPr="00CE287B">
              <w:rPr>
                <w:b/>
              </w:rPr>
              <w:t>Hệ thống</w:t>
            </w:r>
          </w:p>
        </w:tc>
      </w:tr>
      <w:tr w:rsidR="001547CC" w14:paraId="0686A181" w14:textId="77777777" w:rsidTr="00192CCA">
        <w:tc>
          <w:tcPr>
            <w:tcW w:w="4315" w:type="dxa"/>
            <w:gridSpan w:val="2"/>
          </w:tcPr>
          <w:p w14:paraId="6C619153" w14:textId="77777777" w:rsidR="001547CC" w:rsidRDefault="001547CC" w:rsidP="00192CCA">
            <w:pPr>
              <w:pStyle w:val="Nidungvnbn"/>
              <w:ind w:firstLine="0"/>
            </w:pPr>
          </w:p>
        </w:tc>
        <w:tc>
          <w:tcPr>
            <w:tcW w:w="4462" w:type="dxa"/>
            <w:gridSpan w:val="3"/>
          </w:tcPr>
          <w:p w14:paraId="761108AC" w14:textId="49B38F94" w:rsidR="001547CC" w:rsidRDefault="001547CC" w:rsidP="00192CCA">
            <w:pPr>
              <w:pStyle w:val="Nidungvnbn"/>
              <w:ind w:firstLine="0"/>
            </w:pPr>
            <w:r>
              <w:t xml:space="preserve"> </w:t>
            </w:r>
          </w:p>
        </w:tc>
      </w:tr>
    </w:tbl>
    <w:p w14:paraId="75EE7E71" w14:textId="12653A83" w:rsidR="001547CC" w:rsidRDefault="001547CC" w:rsidP="00A24D9D">
      <w:pPr>
        <w:pStyle w:val="Heading4"/>
      </w:pPr>
      <w:r>
        <w:t xml:space="preserve">Use case Cập nhật </w:t>
      </w:r>
      <w:r w:rsidR="0070212C">
        <w:t>thông tin nhập kho</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1547CC" w14:paraId="58D4998F" w14:textId="77777777" w:rsidTr="00192CCA">
        <w:tc>
          <w:tcPr>
            <w:tcW w:w="3417" w:type="dxa"/>
          </w:tcPr>
          <w:p w14:paraId="5975B82D" w14:textId="0D840B83" w:rsidR="001547CC" w:rsidRDefault="001547CC" w:rsidP="00192CCA">
            <w:pPr>
              <w:pStyle w:val="Nidungvnbn"/>
              <w:ind w:firstLine="0"/>
            </w:pPr>
            <w:r w:rsidRPr="00641A13">
              <w:rPr>
                <w:b/>
              </w:rPr>
              <w:t>Tên use case</w:t>
            </w:r>
            <w:r>
              <w:t xml:space="preserve">: Cập nhật </w:t>
            </w:r>
            <w:r w:rsidR="00A16BFE">
              <w:t>thông tin nhập kho</w:t>
            </w:r>
          </w:p>
        </w:tc>
        <w:tc>
          <w:tcPr>
            <w:tcW w:w="2184" w:type="dxa"/>
            <w:gridSpan w:val="3"/>
          </w:tcPr>
          <w:p w14:paraId="14276B65" w14:textId="3E01E2A6" w:rsidR="001547CC" w:rsidRDefault="001547CC" w:rsidP="00192CCA">
            <w:pPr>
              <w:pStyle w:val="Nidungvnbn"/>
              <w:ind w:firstLine="0"/>
            </w:pPr>
            <w:r w:rsidRPr="00641A13">
              <w:rPr>
                <w:b/>
              </w:rPr>
              <w:t>ID</w:t>
            </w:r>
            <w:r>
              <w:t>: UC_</w:t>
            </w:r>
            <w:r w:rsidR="00E73897">
              <w:t>10</w:t>
            </w:r>
          </w:p>
        </w:tc>
        <w:tc>
          <w:tcPr>
            <w:tcW w:w="3176" w:type="dxa"/>
          </w:tcPr>
          <w:p w14:paraId="474FBB63" w14:textId="77777777" w:rsidR="001547CC" w:rsidRDefault="001547CC" w:rsidP="00192CCA">
            <w:pPr>
              <w:pStyle w:val="Nidungvnbn"/>
              <w:ind w:firstLine="0"/>
            </w:pPr>
            <w:r w:rsidRPr="00641A13">
              <w:rPr>
                <w:b/>
              </w:rPr>
              <w:t>Mức quan trọng</w:t>
            </w:r>
            <w:r>
              <w:t>: Trung bình</w:t>
            </w:r>
          </w:p>
        </w:tc>
      </w:tr>
      <w:tr w:rsidR="001547CC" w14:paraId="53515781" w14:textId="77777777" w:rsidTr="00192CCA">
        <w:trPr>
          <w:trHeight w:val="332"/>
        </w:trPr>
        <w:tc>
          <w:tcPr>
            <w:tcW w:w="4500" w:type="dxa"/>
            <w:gridSpan w:val="3"/>
          </w:tcPr>
          <w:p w14:paraId="6F13DF8F" w14:textId="29D94935" w:rsidR="001547CC" w:rsidRDefault="001547CC" w:rsidP="00192CCA">
            <w:pPr>
              <w:pStyle w:val="Nidungvnbn"/>
              <w:ind w:firstLine="0"/>
            </w:pPr>
            <w:r w:rsidRPr="00641A13">
              <w:rPr>
                <w:b/>
              </w:rPr>
              <w:t>Actor</w:t>
            </w:r>
            <w:r>
              <w:t xml:space="preserve">: Giám đốc, </w:t>
            </w:r>
            <w:r w:rsidR="0016714D">
              <w:t>Bếp trưởng</w:t>
            </w:r>
          </w:p>
        </w:tc>
        <w:tc>
          <w:tcPr>
            <w:tcW w:w="4277" w:type="dxa"/>
            <w:gridSpan w:val="2"/>
          </w:tcPr>
          <w:p w14:paraId="68745E44" w14:textId="77777777" w:rsidR="001547CC" w:rsidRDefault="001547CC" w:rsidP="00192CCA">
            <w:pPr>
              <w:pStyle w:val="Nidungvnbn"/>
              <w:ind w:firstLine="0"/>
              <w:jc w:val="left"/>
            </w:pPr>
            <w:r w:rsidRPr="00641A13">
              <w:rPr>
                <w:b/>
              </w:rPr>
              <w:t>Loại use case</w:t>
            </w:r>
            <w:r>
              <w:t>: Chi tiết, thiết yếu</w:t>
            </w:r>
          </w:p>
        </w:tc>
      </w:tr>
      <w:tr w:rsidR="001547CC" w14:paraId="1E43AFD5" w14:textId="77777777" w:rsidTr="00192CCA">
        <w:tc>
          <w:tcPr>
            <w:tcW w:w="8777" w:type="dxa"/>
            <w:gridSpan w:val="5"/>
          </w:tcPr>
          <w:p w14:paraId="7296D2EA" w14:textId="77777777" w:rsidR="001547CC" w:rsidRDefault="001547CC" w:rsidP="00192CCA">
            <w:pPr>
              <w:pStyle w:val="Nidungvnbn"/>
              <w:ind w:firstLine="0"/>
            </w:pPr>
            <w:r w:rsidRPr="00641A13">
              <w:rPr>
                <w:b/>
              </w:rPr>
              <w:t>Các bên liên quan và mối quan tâm của họ</w:t>
            </w:r>
            <w:r>
              <w:t>:</w:t>
            </w:r>
          </w:p>
          <w:p w14:paraId="1F266028" w14:textId="5E8C4012" w:rsidR="001547CC" w:rsidRDefault="001547CC" w:rsidP="00192CCA">
            <w:pPr>
              <w:pStyle w:val="Nidungvnbn"/>
              <w:ind w:firstLine="0"/>
            </w:pPr>
            <w:r>
              <w:t xml:space="preserve">Giám đốc, Quản lý – Muốn thay đổi thông tin </w:t>
            </w:r>
            <w:r w:rsidR="00D76FAC">
              <w:t xml:space="preserve">nhập kho đã lưu </w:t>
            </w:r>
            <w:r w:rsidR="00303CB3">
              <w:t>trong hệ thống</w:t>
            </w:r>
            <w:r>
              <w:t>.</w:t>
            </w:r>
          </w:p>
        </w:tc>
      </w:tr>
      <w:tr w:rsidR="001547CC" w14:paraId="66A44AED" w14:textId="77777777" w:rsidTr="00192CCA">
        <w:tc>
          <w:tcPr>
            <w:tcW w:w="8777" w:type="dxa"/>
            <w:gridSpan w:val="5"/>
          </w:tcPr>
          <w:p w14:paraId="25BD34EE" w14:textId="5282FEF5" w:rsidR="001547CC" w:rsidRDefault="001547CC" w:rsidP="00192CCA">
            <w:pPr>
              <w:pStyle w:val="Nidungvnbn"/>
              <w:ind w:firstLine="0"/>
            </w:pPr>
            <w:r w:rsidRPr="00641A13">
              <w:rPr>
                <w:b/>
              </w:rPr>
              <w:t>Mô tả tóm tắt</w:t>
            </w:r>
            <w:r>
              <w:t xml:space="preserve">: Cách sửa thông tin </w:t>
            </w:r>
            <w:r w:rsidR="000E66EE">
              <w:t>nhập kho</w:t>
            </w:r>
            <w:r>
              <w:t xml:space="preserve"> đã được lưu trong hệ thống.</w:t>
            </w:r>
          </w:p>
        </w:tc>
      </w:tr>
      <w:tr w:rsidR="001547CC" w14:paraId="448C2531" w14:textId="77777777" w:rsidTr="00192CCA">
        <w:tc>
          <w:tcPr>
            <w:tcW w:w="8777" w:type="dxa"/>
            <w:gridSpan w:val="5"/>
          </w:tcPr>
          <w:p w14:paraId="47DB5657" w14:textId="77777777" w:rsidR="001547CC" w:rsidRDefault="001547CC" w:rsidP="00192CCA">
            <w:pPr>
              <w:pStyle w:val="Nidungvnbn"/>
              <w:ind w:firstLine="0"/>
            </w:pPr>
            <w:r>
              <w:rPr>
                <w:b/>
              </w:rPr>
              <w:t>Điều kiện trước</w:t>
            </w:r>
            <w:r>
              <w:t>: Đã đăng nhập.</w:t>
            </w:r>
          </w:p>
        </w:tc>
      </w:tr>
      <w:tr w:rsidR="001547CC" w14:paraId="545AA7EA" w14:textId="77777777" w:rsidTr="00192CCA">
        <w:tc>
          <w:tcPr>
            <w:tcW w:w="8777" w:type="dxa"/>
            <w:gridSpan w:val="5"/>
          </w:tcPr>
          <w:p w14:paraId="4F7B9D9E" w14:textId="73BDB8C1" w:rsidR="001547CC" w:rsidRPr="00A9620A" w:rsidRDefault="001547CC" w:rsidP="00192CCA">
            <w:pPr>
              <w:pStyle w:val="Nidungvnbn"/>
              <w:ind w:firstLine="0"/>
            </w:pPr>
            <w:r>
              <w:rPr>
                <w:b/>
              </w:rPr>
              <w:t xml:space="preserve">Điều kiện sau: </w:t>
            </w:r>
            <w:r>
              <w:t xml:space="preserve">Thông tin </w:t>
            </w:r>
            <w:r w:rsidR="005A5939">
              <w:t>nhập kho</w:t>
            </w:r>
            <w:r>
              <w:t xml:space="preserve"> được cập nhật vào hệ thống.</w:t>
            </w:r>
          </w:p>
        </w:tc>
      </w:tr>
      <w:tr w:rsidR="001547CC" w14:paraId="5ADA8B37" w14:textId="77777777" w:rsidTr="00192CCA">
        <w:tc>
          <w:tcPr>
            <w:tcW w:w="8777" w:type="dxa"/>
            <w:gridSpan w:val="5"/>
          </w:tcPr>
          <w:p w14:paraId="34E89CF7" w14:textId="77777777" w:rsidR="001547CC" w:rsidRPr="002E46F9" w:rsidRDefault="001547CC" w:rsidP="00192CCA">
            <w:pPr>
              <w:pStyle w:val="Nidungvnbn"/>
              <w:ind w:firstLine="0"/>
            </w:pPr>
            <w:r w:rsidRPr="00641A13">
              <w:rPr>
                <w:b/>
              </w:rPr>
              <w:t>Các mối quan hệ</w:t>
            </w:r>
            <w:r w:rsidRPr="003E31D6">
              <w:t>:</w:t>
            </w:r>
          </w:p>
        </w:tc>
      </w:tr>
      <w:tr w:rsidR="001547CC" w14:paraId="7AF67419" w14:textId="77777777" w:rsidTr="00192CCA">
        <w:trPr>
          <w:trHeight w:val="305"/>
        </w:trPr>
        <w:tc>
          <w:tcPr>
            <w:tcW w:w="8777" w:type="dxa"/>
            <w:gridSpan w:val="5"/>
          </w:tcPr>
          <w:p w14:paraId="0D1BB4DF" w14:textId="77777777" w:rsidR="001547CC" w:rsidRPr="00E50922" w:rsidRDefault="001547CC" w:rsidP="00192CCA">
            <w:pPr>
              <w:pStyle w:val="Nidungvnbn"/>
              <w:ind w:firstLine="0"/>
            </w:pPr>
            <w:r w:rsidRPr="00641A13">
              <w:rPr>
                <w:b/>
              </w:rPr>
              <w:t>Quy trình xử lý</w:t>
            </w:r>
            <w:r>
              <w:rPr>
                <w:b/>
              </w:rPr>
              <w:t xml:space="preserve"> (Luồng sự kiện chính)</w:t>
            </w:r>
            <w:r>
              <w:t>:</w:t>
            </w:r>
          </w:p>
        </w:tc>
      </w:tr>
      <w:tr w:rsidR="001547CC" w14:paraId="42C008DA" w14:textId="77777777" w:rsidTr="00192CCA">
        <w:tc>
          <w:tcPr>
            <w:tcW w:w="4315" w:type="dxa"/>
            <w:gridSpan w:val="2"/>
          </w:tcPr>
          <w:p w14:paraId="5BD0DFE9" w14:textId="77777777" w:rsidR="001547CC" w:rsidRPr="00CE287B" w:rsidRDefault="001547CC" w:rsidP="00192CCA">
            <w:pPr>
              <w:pStyle w:val="Nidungvnbn"/>
              <w:ind w:firstLine="0"/>
              <w:jc w:val="center"/>
              <w:rPr>
                <w:b/>
              </w:rPr>
            </w:pPr>
            <w:r w:rsidRPr="00CE287B">
              <w:rPr>
                <w:b/>
              </w:rPr>
              <w:t>Tác nhân</w:t>
            </w:r>
          </w:p>
        </w:tc>
        <w:tc>
          <w:tcPr>
            <w:tcW w:w="4462" w:type="dxa"/>
            <w:gridSpan w:val="3"/>
          </w:tcPr>
          <w:p w14:paraId="772ADF28" w14:textId="77777777" w:rsidR="001547CC" w:rsidRPr="00CE287B" w:rsidRDefault="001547CC" w:rsidP="00192CCA">
            <w:pPr>
              <w:pStyle w:val="Nidungvnbn"/>
              <w:ind w:firstLine="0"/>
              <w:jc w:val="center"/>
              <w:rPr>
                <w:b/>
              </w:rPr>
            </w:pPr>
            <w:r w:rsidRPr="00CE287B">
              <w:rPr>
                <w:b/>
              </w:rPr>
              <w:t>Hệ thống</w:t>
            </w:r>
          </w:p>
        </w:tc>
      </w:tr>
      <w:tr w:rsidR="001547CC" w14:paraId="53D9956A" w14:textId="77777777" w:rsidTr="00192CCA">
        <w:tc>
          <w:tcPr>
            <w:tcW w:w="4315" w:type="dxa"/>
            <w:gridSpan w:val="2"/>
          </w:tcPr>
          <w:p w14:paraId="5C206ED5" w14:textId="0E7A72B5" w:rsidR="001547CC" w:rsidRDefault="001547CC" w:rsidP="00192CCA">
            <w:pPr>
              <w:pStyle w:val="Nidungvnbn"/>
              <w:ind w:firstLine="0"/>
            </w:pPr>
            <w:r>
              <w:lastRenderedPageBreak/>
              <w:t>1.Yêu cầu chức năng cập nhậ</w:t>
            </w:r>
            <w:r w:rsidR="00A113F9">
              <w:t>t thông tin nhập kho</w:t>
            </w:r>
            <w:r>
              <w:t>.</w:t>
            </w:r>
          </w:p>
          <w:p w14:paraId="68456D17" w14:textId="77777777" w:rsidR="00183184" w:rsidRDefault="00183184" w:rsidP="00192CCA">
            <w:pPr>
              <w:pStyle w:val="Nidungvnbn"/>
              <w:ind w:firstLine="0"/>
            </w:pPr>
          </w:p>
          <w:p w14:paraId="6348C0D6" w14:textId="3DFB225F" w:rsidR="001547CC" w:rsidRDefault="001547CC" w:rsidP="00192CCA">
            <w:pPr>
              <w:pStyle w:val="Nidungvnbn"/>
              <w:ind w:firstLine="0"/>
            </w:pPr>
            <w:r>
              <w:t xml:space="preserve">3.Tìm kiếm </w:t>
            </w:r>
            <w:r w:rsidR="002859BC">
              <w:t>thông tin nhập kho</w:t>
            </w:r>
            <w:r>
              <w:t xml:space="preserve"> và chọn </w:t>
            </w:r>
            <w:r w:rsidR="00993166">
              <w:t>thông tin</w:t>
            </w:r>
            <w:r>
              <w:t xml:space="preserve"> cần cập nhật, ấn nút xác nhận.</w:t>
            </w:r>
          </w:p>
          <w:p w14:paraId="791ABB50" w14:textId="77777777" w:rsidR="001547CC" w:rsidRDefault="001547CC" w:rsidP="00192CCA">
            <w:pPr>
              <w:pStyle w:val="Nidungvnbn"/>
              <w:ind w:firstLine="0"/>
            </w:pPr>
          </w:p>
          <w:p w14:paraId="1190E9A5" w14:textId="77777777" w:rsidR="001547CC" w:rsidRDefault="001547CC" w:rsidP="00192CCA">
            <w:pPr>
              <w:pStyle w:val="Nidungvnbn"/>
              <w:ind w:firstLine="0"/>
            </w:pPr>
            <w:r>
              <w:t>5.Tiến hành cập nhật thông tin theo đúng quy định.</w:t>
            </w:r>
          </w:p>
          <w:p w14:paraId="7F6022E6" w14:textId="6B589C09" w:rsidR="001547CC" w:rsidRPr="00CA1ADF" w:rsidRDefault="00334BEF" w:rsidP="00192CCA">
            <w:pPr>
              <w:pStyle w:val="Nidungvnbn"/>
              <w:ind w:firstLine="0"/>
            </w:pPr>
            <w:r>
              <w:t>6</w:t>
            </w:r>
            <w:r w:rsidR="001547CC">
              <w:t>.Yêu cầu ghi nhận cập nhật.</w:t>
            </w:r>
          </w:p>
        </w:tc>
        <w:tc>
          <w:tcPr>
            <w:tcW w:w="4462" w:type="dxa"/>
            <w:gridSpan w:val="3"/>
          </w:tcPr>
          <w:p w14:paraId="2627C818" w14:textId="308BD537" w:rsidR="001547CC" w:rsidRDefault="001547CC" w:rsidP="00192CCA">
            <w:pPr>
              <w:pStyle w:val="Nidungvnbn"/>
              <w:ind w:firstLine="0"/>
            </w:pPr>
            <w:r>
              <w:t xml:space="preserve">2. Hiển thị danh sách các </w:t>
            </w:r>
            <w:r w:rsidR="00ED6E00">
              <w:t>thông tin nhập kho có khả năng lọc và tìm kiếm theo ngày hay tên.</w:t>
            </w:r>
          </w:p>
          <w:p w14:paraId="5F3401FB" w14:textId="1CBF9C5B" w:rsidR="001547CC" w:rsidRDefault="001547CC" w:rsidP="00192CCA">
            <w:pPr>
              <w:pStyle w:val="Nidungvnbn"/>
              <w:ind w:firstLine="0"/>
            </w:pPr>
            <w:r>
              <w:t>4.Chuyển đến trang cập nhật thông tin nh</w:t>
            </w:r>
            <w:r w:rsidR="00A8350A">
              <w:t>ập kho</w:t>
            </w:r>
            <w:r>
              <w:t xml:space="preserve"> với nội dung thông tin cũ được hiến thị.</w:t>
            </w:r>
          </w:p>
          <w:p w14:paraId="693CDC0A" w14:textId="77777777" w:rsidR="001547CC" w:rsidRDefault="001547CC" w:rsidP="00192CCA">
            <w:pPr>
              <w:pStyle w:val="Nidungvnbn"/>
              <w:ind w:firstLine="0"/>
            </w:pPr>
          </w:p>
          <w:p w14:paraId="5ED24E03" w14:textId="77777777" w:rsidR="001547CC" w:rsidRDefault="001547CC" w:rsidP="00192CCA">
            <w:pPr>
              <w:pStyle w:val="Nidungvnbn"/>
              <w:ind w:firstLine="0"/>
            </w:pPr>
          </w:p>
          <w:p w14:paraId="4507B5E3" w14:textId="473D15F8" w:rsidR="001547CC" w:rsidRPr="00CA1ADF" w:rsidRDefault="00334BEF" w:rsidP="00192CCA">
            <w:pPr>
              <w:pStyle w:val="Nidungvnbn"/>
              <w:ind w:firstLine="0"/>
            </w:pPr>
            <w:r>
              <w:t>7</w:t>
            </w:r>
            <w:r w:rsidR="001547CC">
              <w:t>.Cập nhật thông tin</w:t>
            </w:r>
            <w:r w:rsidR="005422E7">
              <w:t xml:space="preserve"> nhập kho</w:t>
            </w:r>
            <w:r w:rsidR="001547CC">
              <w:t xml:space="preserve"> và thông báo kết quả.</w:t>
            </w:r>
          </w:p>
        </w:tc>
      </w:tr>
      <w:tr w:rsidR="001547CC" w14:paraId="5B329D8C" w14:textId="77777777" w:rsidTr="00192CCA">
        <w:tc>
          <w:tcPr>
            <w:tcW w:w="8777" w:type="dxa"/>
            <w:gridSpan w:val="5"/>
          </w:tcPr>
          <w:p w14:paraId="5D45D614" w14:textId="77777777" w:rsidR="001547CC" w:rsidRPr="00340E7F" w:rsidRDefault="001547CC" w:rsidP="00192CCA">
            <w:pPr>
              <w:pStyle w:val="Nidungvnbn"/>
              <w:ind w:firstLine="0"/>
            </w:pPr>
            <w:r w:rsidRPr="00641A13">
              <w:rPr>
                <w:b/>
              </w:rPr>
              <w:t>Các xử lý ngoại lệ</w:t>
            </w:r>
            <w:r>
              <w:rPr>
                <w:b/>
              </w:rPr>
              <w:t xml:space="preserve"> (Luồng thay thế)</w:t>
            </w:r>
            <w:r>
              <w:t>:</w:t>
            </w:r>
          </w:p>
        </w:tc>
      </w:tr>
      <w:tr w:rsidR="001547CC" w14:paraId="0F1B3892" w14:textId="77777777" w:rsidTr="00192CCA">
        <w:tc>
          <w:tcPr>
            <w:tcW w:w="4315" w:type="dxa"/>
            <w:gridSpan w:val="2"/>
          </w:tcPr>
          <w:p w14:paraId="3FD2ED5C" w14:textId="77777777" w:rsidR="001547CC" w:rsidRPr="00CE287B" w:rsidRDefault="001547CC" w:rsidP="00192CCA">
            <w:pPr>
              <w:pStyle w:val="Nidungvnbn"/>
              <w:ind w:firstLine="0"/>
              <w:jc w:val="center"/>
              <w:rPr>
                <w:b/>
              </w:rPr>
            </w:pPr>
            <w:r w:rsidRPr="00CE287B">
              <w:rPr>
                <w:b/>
              </w:rPr>
              <w:t>Tác nhân</w:t>
            </w:r>
          </w:p>
        </w:tc>
        <w:tc>
          <w:tcPr>
            <w:tcW w:w="4462" w:type="dxa"/>
            <w:gridSpan w:val="3"/>
          </w:tcPr>
          <w:p w14:paraId="19E8B2AC" w14:textId="77777777" w:rsidR="001547CC" w:rsidRPr="00CE287B" w:rsidRDefault="001547CC" w:rsidP="00192CCA">
            <w:pPr>
              <w:pStyle w:val="Nidungvnbn"/>
              <w:ind w:firstLine="0"/>
              <w:jc w:val="center"/>
              <w:rPr>
                <w:b/>
              </w:rPr>
            </w:pPr>
            <w:r w:rsidRPr="00CE287B">
              <w:rPr>
                <w:b/>
              </w:rPr>
              <w:t>Hệ thống</w:t>
            </w:r>
          </w:p>
        </w:tc>
      </w:tr>
      <w:tr w:rsidR="001547CC" w14:paraId="0C89472B" w14:textId="77777777" w:rsidTr="00192CCA">
        <w:tc>
          <w:tcPr>
            <w:tcW w:w="4315" w:type="dxa"/>
            <w:gridSpan w:val="2"/>
          </w:tcPr>
          <w:p w14:paraId="2255E27A" w14:textId="77777777" w:rsidR="001547CC" w:rsidRDefault="001547CC" w:rsidP="00192CCA">
            <w:pPr>
              <w:pStyle w:val="Nidungvnbn"/>
              <w:ind w:firstLine="0"/>
            </w:pPr>
          </w:p>
        </w:tc>
        <w:tc>
          <w:tcPr>
            <w:tcW w:w="4462" w:type="dxa"/>
            <w:gridSpan w:val="3"/>
          </w:tcPr>
          <w:p w14:paraId="53DE26F4" w14:textId="74721924" w:rsidR="001547CC" w:rsidRDefault="00460A98" w:rsidP="00192CCA">
            <w:pPr>
              <w:pStyle w:val="Nidungvnbn"/>
              <w:ind w:firstLine="0"/>
            </w:pPr>
            <w:r>
              <w:t>7</w:t>
            </w:r>
            <w:r w:rsidR="001547CC">
              <w:t>.a.</w:t>
            </w:r>
            <w:r w:rsidR="00812AF7">
              <w:t xml:space="preserve"> </w:t>
            </w:r>
            <w:r w:rsidR="00D73059">
              <w:t>Thông tin về tên mặt hàng, ngày tháng, số lượng, đơn giá, tổng tiền là bắt buộc, nếu rỗng hiện thông báo các nội dung trên không được rỗng.</w:t>
            </w:r>
          </w:p>
        </w:tc>
      </w:tr>
    </w:tbl>
    <w:p w14:paraId="74F2C704" w14:textId="0266DA67" w:rsidR="001547CC" w:rsidRDefault="00A24D9D" w:rsidP="001A2576">
      <w:pPr>
        <w:pStyle w:val="Heading4"/>
      </w:pPr>
      <w:r>
        <w:t xml:space="preserve">Use case Tra cứu </w:t>
      </w:r>
      <w:r w:rsidR="00EB2161">
        <w:t>thông tin nhập kho</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1547CC" w14:paraId="7AE79AAD" w14:textId="77777777" w:rsidTr="00192CCA">
        <w:tc>
          <w:tcPr>
            <w:tcW w:w="3417" w:type="dxa"/>
          </w:tcPr>
          <w:p w14:paraId="20C9D5BF" w14:textId="2DCD10C4" w:rsidR="001547CC" w:rsidRDefault="001547CC" w:rsidP="00192CCA">
            <w:pPr>
              <w:pStyle w:val="Nidungvnbn"/>
              <w:ind w:firstLine="0"/>
            </w:pPr>
            <w:r w:rsidRPr="00641A13">
              <w:rPr>
                <w:b/>
              </w:rPr>
              <w:t>Tên use case</w:t>
            </w:r>
            <w:r>
              <w:t xml:space="preserve">: Tra cứu </w:t>
            </w:r>
            <w:r w:rsidR="00EB760F">
              <w:t>thông tin nhập kho</w:t>
            </w:r>
          </w:p>
        </w:tc>
        <w:tc>
          <w:tcPr>
            <w:tcW w:w="2184" w:type="dxa"/>
            <w:gridSpan w:val="3"/>
          </w:tcPr>
          <w:p w14:paraId="7A19CC70" w14:textId="592414ED" w:rsidR="001547CC" w:rsidRDefault="001547CC" w:rsidP="00192CCA">
            <w:pPr>
              <w:pStyle w:val="Nidungvnbn"/>
              <w:ind w:firstLine="0"/>
            </w:pPr>
            <w:r w:rsidRPr="00641A13">
              <w:rPr>
                <w:b/>
              </w:rPr>
              <w:t>ID</w:t>
            </w:r>
            <w:r>
              <w:t>: UC_</w:t>
            </w:r>
            <w:r w:rsidR="00EB2161">
              <w:t>11</w:t>
            </w:r>
          </w:p>
        </w:tc>
        <w:tc>
          <w:tcPr>
            <w:tcW w:w="3176" w:type="dxa"/>
          </w:tcPr>
          <w:p w14:paraId="4AC4CC8A" w14:textId="77777777" w:rsidR="001547CC" w:rsidRDefault="001547CC" w:rsidP="00192CCA">
            <w:pPr>
              <w:pStyle w:val="Nidungvnbn"/>
              <w:ind w:firstLine="0"/>
            </w:pPr>
            <w:r w:rsidRPr="00641A13">
              <w:rPr>
                <w:b/>
              </w:rPr>
              <w:t>Mức quan trọng</w:t>
            </w:r>
            <w:r>
              <w:t>: Cao</w:t>
            </w:r>
          </w:p>
        </w:tc>
      </w:tr>
      <w:tr w:rsidR="001547CC" w14:paraId="6E17DE0F" w14:textId="77777777" w:rsidTr="00192CCA">
        <w:trPr>
          <w:trHeight w:val="332"/>
        </w:trPr>
        <w:tc>
          <w:tcPr>
            <w:tcW w:w="4500" w:type="dxa"/>
            <w:gridSpan w:val="3"/>
          </w:tcPr>
          <w:p w14:paraId="2225E92B" w14:textId="68E80B17" w:rsidR="001547CC" w:rsidRDefault="001547CC" w:rsidP="00192CCA">
            <w:pPr>
              <w:pStyle w:val="Nidungvnbn"/>
              <w:ind w:firstLine="0"/>
            </w:pPr>
            <w:r w:rsidRPr="00641A13">
              <w:rPr>
                <w:b/>
              </w:rPr>
              <w:t>Actor</w:t>
            </w:r>
            <w:r>
              <w:t xml:space="preserve">: Giám đốc, </w:t>
            </w:r>
            <w:r w:rsidR="00DC11FC">
              <w:t>Bếp trưởng</w:t>
            </w:r>
          </w:p>
        </w:tc>
        <w:tc>
          <w:tcPr>
            <w:tcW w:w="4277" w:type="dxa"/>
            <w:gridSpan w:val="2"/>
          </w:tcPr>
          <w:p w14:paraId="236ED616" w14:textId="77777777" w:rsidR="001547CC" w:rsidRDefault="001547CC" w:rsidP="00192CCA">
            <w:pPr>
              <w:pStyle w:val="Nidungvnbn"/>
              <w:ind w:firstLine="0"/>
              <w:jc w:val="left"/>
            </w:pPr>
            <w:r w:rsidRPr="00641A13">
              <w:rPr>
                <w:b/>
              </w:rPr>
              <w:t>Loại use case</w:t>
            </w:r>
            <w:r>
              <w:t>: Chi tiết, thiết yếu</w:t>
            </w:r>
          </w:p>
        </w:tc>
      </w:tr>
      <w:tr w:rsidR="001547CC" w14:paraId="6D40D704" w14:textId="77777777" w:rsidTr="00192CCA">
        <w:tc>
          <w:tcPr>
            <w:tcW w:w="8777" w:type="dxa"/>
            <w:gridSpan w:val="5"/>
          </w:tcPr>
          <w:p w14:paraId="24AEDE03" w14:textId="77777777" w:rsidR="001547CC" w:rsidRDefault="001547CC" w:rsidP="00192CCA">
            <w:pPr>
              <w:pStyle w:val="Nidungvnbn"/>
              <w:ind w:firstLine="0"/>
            </w:pPr>
            <w:r w:rsidRPr="00641A13">
              <w:rPr>
                <w:b/>
              </w:rPr>
              <w:t>Các bên liên quan và mối quan tâm của họ</w:t>
            </w:r>
            <w:r>
              <w:t>:</w:t>
            </w:r>
          </w:p>
          <w:p w14:paraId="6387D69B" w14:textId="67A3855C" w:rsidR="001547CC" w:rsidRDefault="001547CC" w:rsidP="00192CCA">
            <w:pPr>
              <w:pStyle w:val="Nidungvnbn"/>
              <w:ind w:firstLine="0"/>
            </w:pPr>
            <w:r>
              <w:t xml:space="preserve">Giám đốc, </w:t>
            </w:r>
            <w:r w:rsidR="00615391">
              <w:t>Bếp trưởng</w:t>
            </w:r>
            <w:r>
              <w:t xml:space="preserve"> – Muốn xem các thông tin của nhân viên.</w:t>
            </w:r>
          </w:p>
        </w:tc>
      </w:tr>
      <w:tr w:rsidR="001547CC" w14:paraId="011A7DAF" w14:textId="77777777" w:rsidTr="00192CCA">
        <w:tc>
          <w:tcPr>
            <w:tcW w:w="8777" w:type="dxa"/>
            <w:gridSpan w:val="5"/>
          </w:tcPr>
          <w:p w14:paraId="6B85A511" w14:textId="423BD4BF" w:rsidR="001547CC" w:rsidRDefault="001547CC" w:rsidP="00192CCA">
            <w:pPr>
              <w:pStyle w:val="Nidungvnbn"/>
              <w:ind w:firstLine="0"/>
            </w:pPr>
            <w:r w:rsidRPr="00641A13">
              <w:rPr>
                <w:b/>
              </w:rPr>
              <w:t>Mô tả tóm tắt</w:t>
            </w:r>
            <w:r>
              <w:t xml:space="preserve">: Cách xem thông tin </w:t>
            </w:r>
            <w:r w:rsidR="00215906">
              <w:t>nhập kho</w:t>
            </w:r>
            <w:r>
              <w:t xml:space="preserve"> đã được lưu trong hệ thống.</w:t>
            </w:r>
          </w:p>
        </w:tc>
      </w:tr>
      <w:tr w:rsidR="001547CC" w14:paraId="6BAD2277" w14:textId="77777777" w:rsidTr="00192CCA">
        <w:tc>
          <w:tcPr>
            <w:tcW w:w="8777" w:type="dxa"/>
            <w:gridSpan w:val="5"/>
          </w:tcPr>
          <w:p w14:paraId="70544377" w14:textId="77777777" w:rsidR="001547CC" w:rsidRDefault="001547CC" w:rsidP="00192CCA">
            <w:pPr>
              <w:pStyle w:val="Nidungvnbn"/>
              <w:ind w:firstLine="0"/>
            </w:pPr>
            <w:r>
              <w:rPr>
                <w:b/>
              </w:rPr>
              <w:t>Điều kiện trước</w:t>
            </w:r>
            <w:r>
              <w:t>: Đã đăng nhập.</w:t>
            </w:r>
          </w:p>
        </w:tc>
      </w:tr>
      <w:tr w:rsidR="001547CC" w14:paraId="43910BBA" w14:textId="77777777" w:rsidTr="00192CCA">
        <w:tc>
          <w:tcPr>
            <w:tcW w:w="8777" w:type="dxa"/>
            <w:gridSpan w:val="5"/>
          </w:tcPr>
          <w:p w14:paraId="6C102CBC" w14:textId="193E29D7" w:rsidR="001547CC" w:rsidRPr="00A9620A" w:rsidRDefault="001547CC" w:rsidP="00192CCA">
            <w:pPr>
              <w:pStyle w:val="Nidungvnbn"/>
              <w:ind w:firstLine="0"/>
            </w:pPr>
            <w:r>
              <w:rPr>
                <w:b/>
              </w:rPr>
              <w:t xml:space="preserve">Điều kiện sau: </w:t>
            </w:r>
            <w:r>
              <w:t>Hiển thị chi tiết thông tin n</w:t>
            </w:r>
            <w:r w:rsidR="00D44821">
              <w:t>hập kho</w:t>
            </w:r>
            <w:r>
              <w:t xml:space="preserve"> đã lưu.</w:t>
            </w:r>
          </w:p>
        </w:tc>
      </w:tr>
      <w:tr w:rsidR="001547CC" w14:paraId="5B97E33A" w14:textId="77777777" w:rsidTr="00192CCA">
        <w:tc>
          <w:tcPr>
            <w:tcW w:w="8777" w:type="dxa"/>
            <w:gridSpan w:val="5"/>
          </w:tcPr>
          <w:p w14:paraId="2E7BB9E9" w14:textId="77777777" w:rsidR="001547CC" w:rsidRPr="002E46F9" w:rsidRDefault="001547CC" w:rsidP="00192CCA">
            <w:pPr>
              <w:pStyle w:val="Nidungvnbn"/>
              <w:ind w:firstLine="0"/>
            </w:pPr>
            <w:r w:rsidRPr="00641A13">
              <w:rPr>
                <w:b/>
              </w:rPr>
              <w:t>Các mối quan hệ</w:t>
            </w:r>
            <w:r w:rsidRPr="003E31D6">
              <w:t>:</w:t>
            </w:r>
          </w:p>
        </w:tc>
      </w:tr>
      <w:tr w:rsidR="001547CC" w14:paraId="132B21B6" w14:textId="77777777" w:rsidTr="00192CCA">
        <w:trPr>
          <w:trHeight w:val="305"/>
        </w:trPr>
        <w:tc>
          <w:tcPr>
            <w:tcW w:w="8777" w:type="dxa"/>
            <w:gridSpan w:val="5"/>
          </w:tcPr>
          <w:p w14:paraId="6CF52220" w14:textId="77777777" w:rsidR="001547CC" w:rsidRPr="00E50922" w:rsidRDefault="001547CC" w:rsidP="00192CCA">
            <w:pPr>
              <w:pStyle w:val="Nidungvnbn"/>
              <w:ind w:firstLine="0"/>
            </w:pPr>
            <w:r w:rsidRPr="00641A13">
              <w:rPr>
                <w:b/>
              </w:rPr>
              <w:t>Quy trình xử lý</w:t>
            </w:r>
            <w:r>
              <w:rPr>
                <w:b/>
              </w:rPr>
              <w:t xml:space="preserve"> (Luồng sự kiện chính)</w:t>
            </w:r>
            <w:r>
              <w:t>:</w:t>
            </w:r>
          </w:p>
        </w:tc>
      </w:tr>
      <w:tr w:rsidR="001547CC" w14:paraId="53E95DBD" w14:textId="77777777" w:rsidTr="00192CCA">
        <w:tc>
          <w:tcPr>
            <w:tcW w:w="4315" w:type="dxa"/>
            <w:gridSpan w:val="2"/>
          </w:tcPr>
          <w:p w14:paraId="78B8EECC" w14:textId="77777777" w:rsidR="001547CC" w:rsidRPr="00CE287B" w:rsidRDefault="001547CC" w:rsidP="00192CCA">
            <w:pPr>
              <w:pStyle w:val="Nidungvnbn"/>
              <w:ind w:firstLine="0"/>
              <w:jc w:val="center"/>
              <w:rPr>
                <w:b/>
              </w:rPr>
            </w:pPr>
            <w:r w:rsidRPr="00CE287B">
              <w:rPr>
                <w:b/>
              </w:rPr>
              <w:t>Tác nhân</w:t>
            </w:r>
          </w:p>
        </w:tc>
        <w:tc>
          <w:tcPr>
            <w:tcW w:w="4462" w:type="dxa"/>
            <w:gridSpan w:val="3"/>
          </w:tcPr>
          <w:p w14:paraId="69AE0457" w14:textId="77777777" w:rsidR="001547CC" w:rsidRPr="00CE287B" w:rsidRDefault="001547CC" w:rsidP="00192CCA">
            <w:pPr>
              <w:pStyle w:val="Nidungvnbn"/>
              <w:ind w:firstLine="0"/>
              <w:jc w:val="center"/>
              <w:rPr>
                <w:b/>
              </w:rPr>
            </w:pPr>
            <w:r w:rsidRPr="00CE287B">
              <w:rPr>
                <w:b/>
              </w:rPr>
              <w:t>Hệ thống</w:t>
            </w:r>
          </w:p>
        </w:tc>
      </w:tr>
      <w:tr w:rsidR="001547CC" w14:paraId="0BA395B0" w14:textId="77777777" w:rsidTr="00192CCA">
        <w:tc>
          <w:tcPr>
            <w:tcW w:w="4315" w:type="dxa"/>
            <w:gridSpan w:val="2"/>
          </w:tcPr>
          <w:p w14:paraId="3ABDF739" w14:textId="12520EC6" w:rsidR="001547CC" w:rsidRDefault="001547CC" w:rsidP="00192CCA">
            <w:pPr>
              <w:pStyle w:val="Nidungvnbn"/>
              <w:ind w:firstLine="0"/>
            </w:pPr>
            <w:r>
              <w:lastRenderedPageBreak/>
              <w:t xml:space="preserve">1.Yêu cầu chức năng tra cứu thông tin </w:t>
            </w:r>
            <w:r w:rsidR="005569E1">
              <w:t>nhập kho</w:t>
            </w:r>
            <w:r>
              <w:t>.</w:t>
            </w:r>
          </w:p>
          <w:p w14:paraId="583E265E" w14:textId="77777777" w:rsidR="00CF696D" w:rsidRDefault="00CF696D" w:rsidP="00192CCA">
            <w:pPr>
              <w:pStyle w:val="Nidungvnbn"/>
              <w:ind w:firstLine="0"/>
            </w:pPr>
          </w:p>
          <w:p w14:paraId="24C21E33" w14:textId="683E77B1" w:rsidR="001547CC" w:rsidRPr="00CA1ADF" w:rsidRDefault="001547CC" w:rsidP="00192CCA">
            <w:pPr>
              <w:pStyle w:val="Nidungvnbn"/>
              <w:ind w:firstLine="0"/>
            </w:pPr>
            <w:r>
              <w:t>3.Tìm kiếm</w:t>
            </w:r>
            <w:r w:rsidR="00CF696D">
              <w:t xml:space="preserve"> thông tin nhập kho</w:t>
            </w:r>
            <w:r>
              <w:t xml:space="preserve"> và chọn </w:t>
            </w:r>
            <w:r w:rsidR="00AC2495">
              <w:t>thông tin nhập kho</w:t>
            </w:r>
            <w:r>
              <w:t xml:space="preserve"> cần </w:t>
            </w:r>
            <w:r w:rsidR="00D3350C">
              <w:t>xem</w:t>
            </w:r>
            <w:r>
              <w:t xml:space="preserve">, ấn nút </w:t>
            </w:r>
            <w:r w:rsidR="00196E45">
              <w:t>xem chi tiết</w:t>
            </w:r>
            <w:r>
              <w:t>.</w:t>
            </w:r>
          </w:p>
        </w:tc>
        <w:tc>
          <w:tcPr>
            <w:tcW w:w="4462" w:type="dxa"/>
            <w:gridSpan w:val="3"/>
          </w:tcPr>
          <w:p w14:paraId="460D51DC" w14:textId="27ECEF66" w:rsidR="001547CC" w:rsidRDefault="001547CC" w:rsidP="00192CCA">
            <w:pPr>
              <w:pStyle w:val="Nidungvnbn"/>
              <w:ind w:firstLine="0"/>
            </w:pPr>
            <w:r>
              <w:t xml:space="preserve">2. </w:t>
            </w:r>
            <w:r w:rsidR="008F78B6">
              <w:t>Hiển thị danh sách các thông tin nhập kho có khả năng lọc và tìm kiếm theo ngày hay tên.</w:t>
            </w:r>
          </w:p>
          <w:p w14:paraId="080A3BC4" w14:textId="02CCABA2" w:rsidR="001547CC" w:rsidRPr="00CA1ADF" w:rsidRDefault="001547CC" w:rsidP="00192CCA">
            <w:pPr>
              <w:pStyle w:val="Nidungvnbn"/>
              <w:ind w:firstLine="0"/>
            </w:pPr>
            <w:r>
              <w:t xml:space="preserve">4.Hiển thị trang thông tin chi tiết </w:t>
            </w:r>
            <w:r w:rsidR="001A5D3C">
              <w:t>thông tin nhập kho</w:t>
            </w:r>
            <w:r>
              <w:t>.</w:t>
            </w:r>
          </w:p>
        </w:tc>
      </w:tr>
      <w:tr w:rsidR="001547CC" w14:paraId="5A35454C" w14:textId="77777777" w:rsidTr="00192CCA">
        <w:tc>
          <w:tcPr>
            <w:tcW w:w="8777" w:type="dxa"/>
            <w:gridSpan w:val="5"/>
          </w:tcPr>
          <w:p w14:paraId="1DB23F5B" w14:textId="77777777" w:rsidR="001547CC" w:rsidRPr="00340E7F" w:rsidRDefault="001547CC" w:rsidP="00192CCA">
            <w:pPr>
              <w:pStyle w:val="Nidungvnbn"/>
              <w:ind w:firstLine="0"/>
            </w:pPr>
            <w:r w:rsidRPr="00641A13">
              <w:rPr>
                <w:b/>
              </w:rPr>
              <w:t>Các xử lý ngoại lệ</w:t>
            </w:r>
            <w:r>
              <w:rPr>
                <w:b/>
              </w:rPr>
              <w:t xml:space="preserve"> (Luồng thay thế)</w:t>
            </w:r>
            <w:r>
              <w:t>:</w:t>
            </w:r>
          </w:p>
        </w:tc>
      </w:tr>
      <w:tr w:rsidR="001547CC" w14:paraId="0BE2931D" w14:textId="77777777" w:rsidTr="00192CCA">
        <w:tc>
          <w:tcPr>
            <w:tcW w:w="4315" w:type="dxa"/>
            <w:gridSpan w:val="2"/>
          </w:tcPr>
          <w:p w14:paraId="48B05A23" w14:textId="77777777" w:rsidR="001547CC" w:rsidRPr="00CE287B" w:rsidRDefault="001547CC" w:rsidP="00192CCA">
            <w:pPr>
              <w:pStyle w:val="Nidungvnbn"/>
              <w:ind w:firstLine="0"/>
              <w:jc w:val="center"/>
              <w:rPr>
                <w:b/>
              </w:rPr>
            </w:pPr>
            <w:r w:rsidRPr="00CE287B">
              <w:rPr>
                <w:b/>
              </w:rPr>
              <w:t>Tác nhân</w:t>
            </w:r>
          </w:p>
        </w:tc>
        <w:tc>
          <w:tcPr>
            <w:tcW w:w="4462" w:type="dxa"/>
            <w:gridSpan w:val="3"/>
          </w:tcPr>
          <w:p w14:paraId="307ECF47" w14:textId="77777777" w:rsidR="001547CC" w:rsidRPr="00CE287B" w:rsidRDefault="001547CC" w:rsidP="00192CCA">
            <w:pPr>
              <w:pStyle w:val="Nidungvnbn"/>
              <w:ind w:firstLine="0"/>
              <w:jc w:val="center"/>
              <w:rPr>
                <w:b/>
              </w:rPr>
            </w:pPr>
            <w:r w:rsidRPr="00CE287B">
              <w:rPr>
                <w:b/>
              </w:rPr>
              <w:t>Hệ thống</w:t>
            </w:r>
          </w:p>
        </w:tc>
      </w:tr>
      <w:tr w:rsidR="001547CC" w14:paraId="45ABCEE0" w14:textId="77777777" w:rsidTr="00192CCA">
        <w:tc>
          <w:tcPr>
            <w:tcW w:w="4315" w:type="dxa"/>
            <w:gridSpan w:val="2"/>
          </w:tcPr>
          <w:p w14:paraId="0E327B7B" w14:textId="77777777" w:rsidR="001547CC" w:rsidRDefault="001547CC" w:rsidP="00192CCA">
            <w:pPr>
              <w:pStyle w:val="Nidungvnbn"/>
              <w:ind w:firstLine="0"/>
            </w:pPr>
          </w:p>
        </w:tc>
        <w:tc>
          <w:tcPr>
            <w:tcW w:w="4462" w:type="dxa"/>
            <w:gridSpan w:val="3"/>
          </w:tcPr>
          <w:p w14:paraId="41B7DD26" w14:textId="77777777" w:rsidR="001547CC" w:rsidRDefault="001547CC" w:rsidP="00192CCA">
            <w:pPr>
              <w:pStyle w:val="Nidungvnbn"/>
              <w:ind w:firstLine="0"/>
            </w:pPr>
          </w:p>
        </w:tc>
      </w:tr>
    </w:tbl>
    <w:p w14:paraId="0E19C292" w14:textId="698EE9BB" w:rsidR="00464CBB" w:rsidRDefault="00F86D17" w:rsidP="004D3212">
      <w:pPr>
        <w:pStyle w:val="Heading2"/>
      </w:pPr>
      <w:bookmarkStart w:id="45" w:name="_Toc510577545"/>
      <w:r>
        <w:t xml:space="preserve">Quản lý </w:t>
      </w:r>
      <w:r w:rsidR="00C076F2">
        <w:t>món ăn</w:t>
      </w:r>
      <w:bookmarkEnd w:id="45"/>
    </w:p>
    <w:p w14:paraId="05E0B7CB" w14:textId="3C2CAEAC" w:rsidR="004D3212" w:rsidRDefault="005D73E4" w:rsidP="005D73E4">
      <w:pPr>
        <w:pStyle w:val="Heading3"/>
      </w:pPr>
      <w:bookmarkStart w:id="46" w:name="_Toc510577546"/>
      <w:r>
        <w:t>Mô hình use case</w:t>
      </w:r>
      <w:bookmarkEnd w:id="46"/>
    </w:p>
    <w:p w14:paraId="02F35FC4" w14:textId="77777777" w:rsidR="00A168BA" w:rsidRDefault="00A168BA" w:rsidP="00A168BA">
      <w:pPr>
        <w:keepNext/>
      </w:pPr>
      <w:r>
        <w:rPr>
          <w:noProof/>
        </w:rPr>
        <w:drawing>
          <wp:inline distT="0" distB="0" distL="0" distR="0" wp14:anchorId="0990951B" wp14:editId="04B63206">
            <wp:extent cx="5581000" cy="2996119"/>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uan ly mon an.jpg"/>
                    <pic:cNvPicPr/>
                  </pic:nvPicPr>
                  <pic:blipFill rotWithShape="1">
                    <a:blip r:embed="rId24">
                      <a:extLst>
                        <a:ext uri="{28A0092B-C50C-407E-A947-70E740481C1C}">
                          <a14:useLocalDpi xmlns:a14="http://schemas.microsoft.com/office/drawing/2010/main" val="0"/>
                        </a:ext>
                      </a:extLst>
                    </a:blip>
                    <a:srcRect l="25981" t="62134"/>
                    <a:stretch/>
                  </pic:blipFill>
                  <pic:spPr bwMode="auto">
                    <a:xfrm>
                      <a:off x="0" y="0"/>
                      <a:ext cx="5606696" cy="3009914"/>
                    </a:xfrm>
                    <a:prstGeom prst="rect">
                      <a:avLst/>
                    </a:prstGeom>
                    <a:ln>
                      <a:noFill/>
                    </a:ln>
                    <a:extLst>
                      <a:ext uri="{53640926-AAD7-44D8-BBD7-CCE9431645EC}">
                        <a14:shadowObscured xmlns:a14="http://schemas.microsoft.com/office/drawing/2010/main"/>
                      </a:ext>
                    </a:extLst>
                  </pic:spPr>
                </pic:pic>
              </a:graphicData>
            </a:graphic>
          </wp:inline>
        </w:drawing>
      </w:r>
    </w:p>
    <w:p w14:paraId="1935C6F7" w14:textId="1418CE64" w:rsidR="00041CAC" w:rsidRPr="00041CAC" w:rsidRDefault="00A168BA" w:rsidP="00A905E4">
      <w:pPr>
        <w:pStyle w:val="Caption"/>
      </w:pPr>
      <w:bookmarkStart w:id="47" w:name="_Toc510577565"/>
      <w:r>
        <w:t xml:space="preserve">Hình </w:t>
      </w:r>
      <w:fldSimple w:instr=" STYLEREF 1 \s ">
        <w:r w:rsidR="00D42620">
          <w:rPr>
            <w:noProof/>
          </w:rPr>
          <w:t>2</w:t>
        </w:r>
      </w:fldSimple>
      <w:r w:rsidR="00D42620">
        <w:noBreakHyphen/>
      </w:r>
      <w:fldSimple w:instr=" SEQ Hình \* ARABIC \s 1 ">
        <w:r w:rsidR="00D42620">
          <w:rPr>
            <w:noProof/>
          </w:rPr>
          <w:t>6</w:t>
        </w:r>
      </w:fldSimple>
      <w:r>
        <w:t xml:space="preserve">: Mô hình use case </w:t>
      </w:r>
      <w:r w:rsidR="002D1149">
        <w:t>Q</w:t>
      </w:r>
      <w:r>
        <w:t>uản lý món ăn</w:t>
      </w:r>
      <w:bookmarkEnd w:id="47"/>
    </w:p>
    <w:p w14:paraId="70376233" w14:textId="3A6633E9" w:rsidR="00D9653D" w:rsidRDefault="007E0270" w:rsidP="00D9653D">
      <w:pPr>
        <w:pStyle w:val="Heading3"/>
      </w:pPr>
      <w:bookmarkStart w:id="48" w:name="_Toc510577547"/>
      <w:r>
        <w:t>Chi tiết đặc tả</w:t>
      </w:r>
      <w:bookmarkEnd w:id="48"/>
    </w:p>
    <w:p w14:paraId="1A7BBBB2" w14:textId="27DAA505" w:rsidR="008B07A4" w:rsidRPr="0018724B" w:rsidRDefault="008B07A4" w:rsidP="008B07A4">
      <w:pPr>
        <w:pStyle w:val="Heading4"/>
      </w:pPr>
      <w:r>
        <w:t xml:space="preserve">Use case Thêm </w:t>
      </w:r>
      <w:r w:rsidR="00DF1315">
        <w:t>món ăn</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8B07A4" w14:paraId="5B9CDE79" w14:textId="77777777" w:rsidTr="00192CCA">
        <w:tc>
          <w:tcPr>
            <w:tcW w:w="3417" w:type="dxa"/>
          </w:tcPr>
          <w:p w14:paraId="17DC6971" w14:textId="3166E255" w:rsidR="008B07A4" w:rsidRDefault="008B07A4" w:rsidP="00192CCA">
            <w:pPr>
              <w:pStyle w:val="Nidungvnbn"/>
              <w:ind w:firstLine="0"/>
            </w:pPr>
            <w:r w:rsidRPr="00641A13">
              <w:rPr>
                <w:b/>
              </w:rPr>
              <w:t>Tên use case</w:t>
            </w:r>
            <w:r>
              <w:t xml:space="preserve">: Thêm </w:t>
            </w:r>
            <w:r w:rsidR="000F63E1">
              <w:t>món ăn</w:t>
            </w:r>
          </w:p>
        </w:tc>
        <w:tc>
          <w:tcPr>
            <w:tcW w:w="2184" w:type="dxa"/>
            <w:gridSpan w:val="3"/>
          </w:tcPr>
          <w:p w14:paraId="7DC5DC5A" w14:textId="4D14EF45" w:rsidR="008B07A4" w:rsidRDefault="008B07A4" w:rsidP="00192CCA">
            <w:pPr>
              <w:pStyle w:val="Nidungvnbn"/>
              <w:ind w:firstLine="0"/>
            </w:pPr>
            <w:r w:rsidRPr="00641A13">
              <w:rPr>
                <w:b/>
              </w:rPr>
              <w:t>ID</w:t>
            </w:r>
            <w:r>
              <w:t>: UC_</w:t>
            </w:r>
            <w:r w:rsidR="008D296D">
              <w:t>12</w:t>
            </w:r>
          </w:p>
        </w:tc>
        <w:tc>
          <w:tcPr>
            <w:tcW w:w="3176" w:type="dxa"/>
          </w:tcPr>
          <w:p w14:paraId="2AA373C4" w14:textId="77777777" w:rsidR="008B07A4" w:rsidRDefault="008B07A4" w:rsidP="00192CCA">
            <w:pPr>
              <w:pStyle w:val="Nidungvnbn"/>
              <w:ind w:firstLine="0"/>
            </w:pPr>
            <w:r w:rsidRPr="00641A13">
              <w:rPr>
                <w:b/>
              </w:rPr>
              <w:t>Mức quan trọng</w:t>
            </w:r>
            <w:r>
              <w:t>: Cao</w:t>
            </w:r>
          </w:p>
        </w:tc>
      </w:tr>
      <w:tr w:rsidR="008B07A4" w14:paraId="0FCB78FB" w14:textId="77777777" w:rsidTr="00192CCA">
        <w:trPr>
          <w:trHeight w:val="332"/>
        </w:trPr>
        <w:tc>
          <w:tcPr>
            <w:tcW w:w="4500" w:type="dxa"/>
            <w:gridSpan w:val="3"/>
          </w:tcPr>
          <w:p w14:paraId="2C0FB19C" w14:textId="77777777" w:rsidR="008B07A4" w:rsidRDefault="008B07A4" w:rsidP="00192CCA">
            <w:pPr>
              <w:pStyle w:val="Nidungvnbn"/>
              <w:ind w:firstLine="0"/>
            </w:pPr>
            <w:r w:rsidRPr="00641A13">
              <w:rPr>
                <w:b/>
              </w:rPr>
              <w:t>Actor</w:t>
            </w:r>
            <w:r>
              <w:t>: Giám đốc, Bếp trưởng</w:t>
            </w:r>
          </w:p>
        </w:tc>
        <w:tc>
          <w:tcPr>
            <w:tcW w:w="4277" w:type="dxa"/>
            <w:gridSpan w:val="2"/>
          </w:tcPr>
          <w:p w14:paraId="711D657E" w14:textId="77777777" w:rsidR="008B07A4" w:rsidRDefault="008B07A4" w:rsidP="00192CCA">
            <w:pPr>
              <w:pStyle w:val="Nidungvnbn"/>
              <w:ind w:firstLine="0"/>
              <w:jc w:val="left"/>
            </w:pPr>
            <w:r w:rsidRPr="00641A13">
              <w:rPr>
                <w:b/>
              </w:rPr>
              <w:t>Loại use case</w:t>
            </w:r>
            <w:r>
              <w:t>: Chi tiết, thiết yếu</w:t>
            </w:r>
          </w:p>
        </w:tc>
      </w:tr>
      <w:tr w:rsidR="008B07A4" w14:paraId="1397B420" w14:textId="77777777" w:rsidTr="00192CCA">
        <w:tc>
          <w:tcPr>
            <w:tcW w:w="8777" w:type="dxa"/>
            <w:gridSpan w:val="5"/>
          </w:tcPr>
          <w:p w14:paraId="0BECDF5F" w14:textId="77777777" w:rsidR="008B07A4" w:rsidRDefault="008B07A4" w:rsidP="00192CCA">
            <w:pPr>
              <w:pStyle w:val="Nidungvnbn"/>
              <w:ind w:firstLine="0"/>
            </w:pPr>
            <w:r w:rsidRPr="00641A13">
              <w:rPr>
                <w:b/>
              </w:rPr>
              <w:t>Các bên liên quan và mối quan tâm của họ</w:t>
            </w:r>
            <w:r>
              <w:t>:</w:t>
            </w:r>
          </w:p>
          <w:p w14:paraId="1941FD1B" w14:textId="7A9DCDAE" w:rsidR="008B07A4" w:rsidRDefault="008B07A4" w:rsidP="00192CCA">
            <w:pPr>
              <w:pStyle w:val="Nidungvnbn"/>
              <w:ind w:firstLine="0"/>
            </w:pPr>
            <w:r>
              <w:t xml:space="preserve">Giám đốc, Bếp trưởng – Muốn thêm một </w:t>
            </w:r>
            <w:r w:rsidR="005A341E">
              <w:t xml:space="preserve">món ăn </w:t>
            </w:r>
            <w:r w:rsidR="00EB518C">
              <w:t>cho nhà hàng để chế biến</w:t>
            </w:r>
            <w:r>
              <w:t>.</w:t>
            </w:r>
          </w:p>
        </w:tc>
      </w:tr>
      <w:tr w:rsidR="008B07A4" w14:paraId="3A11EDEA" w14:textId="77777777" w:rsidTr="00192CCA">
        <w:tc>
          <w:tcPr>
            <w:tcW w:w="8777" w:type="dxa"/>
            <w:gridSpan w:val="5"/>
          </w:tcPr>
          <w:p w14:paraId="3DE5F5C2" w14:textId="200E17F6" w:rsidR="008B07A4" w:rsidRDefault="008B07A4" w:rsidP="00192CCA">
            <w:pPr>
              <w:pStyle w:val="Nidungvnbn"/>
              <w:ind w:firstLine="0"/>
            </w:pPr>
            <w:r w:rsidRPr="00641A13">
              <w:rPr>
                <w:b/>
              </w:rPr>
              <w:t>Mô tả tóm tắt</w:t>
            </w:r>
            <w:r>
              <w:t xml:space="preserve">: Cách thêm một </w:t>
            </w:r>
            <w:r w:rsidR="0047694E">
              <w:t>món ăn</w:t>
            </w:r>
            <w:r>
              <w:t xml:space="preserve"> vào hệ thống.</w:t>
            </w:r>
          </w:p>
        </w:tc>
      </w:tr>
      <w:tr w:rsidR="008B07A4" w14:paraId="40BEFD99" w14:textId="77777777" w:rsidTr="00192CCA">
        <w:tc>
          <w:tcPr>
            <w:tcW w:w="8777" w:type="dxa"/>
            <w:gridSpan w:val="5"/>
          </w:tcPr>
          <w:p w14:paraId="5CE10D10" w14:textId="77777777" w:rsidR="008B07A4" w:rsidRDefault="008B07A4" w:rsidP="00192CCA">
            <w:pPr>
              <w:pStyle w:val="Nidungvnbn"/>
              <w:ind w:firstLine="0"/>
            </w:pPr>
            <w:r>
              <w:rPr>
                <w:b/>
              </w:rPr>
              <w:lastRenderedPageBreak/>
              <w:t>Điều kiện trước</w:t>
            </w:r>
            <w:r>
              <w:t>: Đã đăng nhập.</w:t>
            </w:r>
          </w:p>
        </w:tc>
      </w:tr>
      <w:tr w:rsidR="008B07A4" w14:paraId="5F195FC7" w14:textId="77777777" w:rsidTr="00192CCA">
        <w:tc>
          <w:tcPr>
            <w:tcW w:w="8777" w:type="dxa"/>
            <w:gridSpan w:val="5"/>
          </w:tcPr>
          <w:p w14:paraId="7A13A7CD" w14:textId="63DDAE05" w:rsidR="008B07A4" w:rsidRPr="00A9620A" w:rsidRDefault="008B07A4" w:rsidP="00192CCA">
            <w:pPr>
              <w:pStyle w:val="Nidungvnbn"/>
              <w:ind w:firstLine="0"/>
            </w:pPr>
            <w:r>
              <w:rPr>
                <w:b/>
              </w:rPr>
              <w:t xml:space="preserve">Điều kiện sau: </w:t>
            </w:r>
            <w:r>
              <w:t xml:space="preserve">Thông tin </w:t>
            </w:r>
            <w:r w:rsidR="003D1FA8">
              <w:t>món ăn</w:t>
            </w:r>
            <w:r>
              <w:t xml:space="preserve"> được thêm vào hệ thống.</w:t>
            </w:r>
          </w:p>
        </w:tc>
      </w:tr>
      <w:tr w:rsidR="008B07A4" w14:paraId="1822E644" w14:textId="77777777" w:rsidTr="00192CCA">
        <w:tc>
          <w:tcPr>
            <w:tcW w:w="8777" w:type="dxa"/>
            <w:gridSpan w:val="5"/>
          </w:tcPr>
          <w:p w14:paraId="6B7C3C51" w14:textId="77777777" w:rsidR="008B07A4" w:rsidRPr="002E46F9" w:rsidRDefault="008B07A4" w:rsidP="00192CCA">
            <w:pPr>
              <w:pStyle w:val="Nidungvnbn"/>
              <w:ind w:firstLine="0"/>
            </w:pPr>
            <w:r w:rsidRPr="00641A13">
              <w:rPr>
                <w:b/>
              </w:rPr>
              <w:t>Các mối quan hệ</w:t>
            </w:r>
            <w:r w:rsidRPr="003E31D6">
              <w:t>:</w:t>
            </w:r>
          </w:p>
        </w:tc>
      </w:tr>
      <w:tr w:rsidR="008B07A4" w14:paraId="29EF9AB2" w14:textId="77777777" w:rsidTr="00192CCA">
        <w:trPr>
          <w:trHeight w:val="305"/>
        </w:trPr>
        <w:tc>
          <w:tcPr>
            <w:tcW w:w="8777" w:type="dxa"/>
            <w:gridSpan w:val="5"/>
          </w:tcPr>
          <w:p w14:paraId="0DE8757B" w14:textId="77777777" w:rsidR="008B07A4" w:rsidRPr="00E50922" w:rsidRDefault="008B07A4" w:rsidP="00192CCA">
            <w:pPr>
              <w:pStyle w:val="Nidungvnbn"/>
              <w:ind w:firstLine="0"/>
            </w:pPr>
            <w:r w:rsidRPr="00641A13">
              <w:rPr>
                <w:b/>
              </w:rPr>
              <w:t>Quy trình xử lý</w:t>
            </w:r>
            <w:r>
              <w:rPr>
                <w:b/>
              </w:rPr>
              <w:t xml:space="preserve"> (Luồng sự kiện chính)</w:t>
            </w:r>
            <w:r>
              <w:t>:</w:t>
            </w:r>
          </w:p>
        </w:tc>
      </w:tr>
      <w:tr w:rsidR="008B07A4" w14:paraId="516F0C7D" w14:textId="77777777" w:rsidTr="00192CCA">
        <w:tc>
          <w:tcPr>
            <w:tcW w:w="4315" w:type="dxa"/>
            <w:gridSpan w:val="2"/>
          </w:tcPr>
          <w:p w14:paraId="680E5C2E" w14:textId="77777777" w:rsidR="008B07A4" w:rsidRPr="00CE287B" w:rsidRDefault="008B07A4" w:rsidP="00192CCA">
            <w:pPr>
              <w:pStyle w:val="Nidungvnbn"/>
              <w:ind w:firstLine="0"/>
              <w:jc w:val="center"/>
              <w:rPr>
                <w:b/>
              </w:rPr>
            </w:pPr>
            <w:r w:rsidRPr="00CE287B">
              <w:rPr>
                <w:b/>
              </w:rPr>
              <w:t>Tác nhân</w:t>
            </w:r>
          </w:p>
        </w:tc>
        <w:tc>
          <w:tcPr>
            <w:tcW w:w="4462" w:type="dxa"/>
            <w:gridSpan w:val="3"/>
          </w:tcPr>
          <w:p w14:paraId="09F32F6D" w14:textId="77777777" w:rsidR="008B07A4" w:rsidRPr="00CE287B" w:rsidRDefault="008B07A4" w:rsidP="00192CCA">
            <w:pPr>
              <w:pStyle w:val="Nidungvnbn"/>
              <w:ind w:firstLine="0"/>
              <w:jc w:val="center"/>
              <w:rPr>
                <w:b/>
              </w:rPr>
            </w:pPr>
            <w:r w:rsidRPr="00CE287B">
              <w:rPr>
                <w:b/>
              </w:rPr>
              <w:t>Hệ thống</w:t>
            </w:r>
          </w:p>
        </w:tc>
      </w:tr>
      <w:tr w:rsidR="008B07A4" w14:paraId="28BE9E4C" w14:textId="77777777" w:rsidTr="00192CCA">
        <w:tc>
          <w:tcPr>
            <w:tcW w:w="4315" w:type="dxa"/>
            <w:gridSpan w:val="2"/>
          </w:tcPr>
          <w:p w14:paraId="2C3EF17A" w14:textId="12A61F5D" w:rsidR="008B07A4" w:rsidRDefault="008B07A4" w:rsidP="00192CCA">
            <w:pPr>
              <w:pStyle w:val="Nidungvnbn"/>
              <w:ind w:firstLine="0"/>
            </w:pPr>
            <w:r>
              <w:t xml:space="preserve">1.Yêu cầu chức năng thêm </w:t>
            </w:r>
            <w:r w:rsidR="002A49BC">
              <w:t>món ăn</w:t>
            </w:r>
            <w:r>
              <w:t>.</w:t>
            </w:r>
          </w:p>
          <w:p w14:paraId="5614AA3B" w14:textId="77777777" w:rsidR="00D12AEF" w:rsidRDefault="00D12AEF" w:rsidP="00192CCA">
            <w:pPr>
              <w:pStyle w:val="Nidungvnbn"/>
              <w:ind w:firstLine="0"/>
            </w:pPr>
          </w:p>
          <w:p w14:paraId="14EF75CC" w14:textId="5AD91C04" w:rsidR="008B07A4" w:rsidRDefault="008B07A4" w:rsidP="00192CCA">
            <w:pPr>
              <w:pStyle w:val="Nidungvnbn"/>
              <w:ind w:firstLine="0"/>
            </w:pPr>
            <w:r>
              <w:t>3.Nhập thông tin yêu cầu.</w:t>
            </w:r>
          </w:p>
          <w:p w14:paraId="4186E275" w14:textId="77777777" w:rsidR="008B07A4" w:rsidRPr="00CA1ADF" w:rsidRDefault="008B07A4" w:rsidP="00192CCA">
            <w:pPr>
              <w:pStyle w:val="Nidungvnbn"/>
              <w:ind w:firstLine="0"/>
            </w:pPr>
            <w:r>
              <w:t>4.Yêu cầu ghi nhận.</w:t>
            </w:r>
          </w:p>
        </w:tc>
        <w:tc>
          <w:tcPr>
            <w:tcW w:w="4462" w:type="dxa"/>
            <w:gridSpan w:val="3"/>
          </w:tcPr>
          <w:p w14:paraId="6EAA8A0D" w14:textId="22C03E72" w:rsidR="008B07A4" w:rsidRDefault="008B07A4" w:rsidP="00192CCA">
            <w:pPr>
              <w:pStyle w:val="Nidungvnbn"/>
              <w:ind w:firstLine="0"/>
            </w:pPr>
            <w:r>
              <w:t xml:space="preserve">2.Hiển thị form nhập thông tin </w:t>
            </w:r>
            <w:r w:rsidR="00584A87">
              <w:t>món ăn</w:t>
            </w:r>
            <w:r>
              <w:t xml:space="preserve"> (</w:t>
            </w:r>
            <w:r w:rsidR="005922BC">
              <w:t>tên,</w:t>
            </w:r>
            <w:r w:rsidR="009E0FD9">
              <w:t xml:space="preserve"> mô tả,</w:t>
            </w:r>
            <w:r w:rsidR="00F70EE0">
              <w:t xml:space="preserve"> </w:t>
            </w:r>
            <w:r w:rsidR="005922BC">
              <w:t>danh sách nguyên liệu</w:t>
            </w:r>
            <w:r>
              <w:t>).</w:t>
            </w:r>
          </w:p>
          <w:p w14:paraId="1F7F15FA" w14:textId="77777777" w:rsidR="008B07A4" w:rsidRDefault="008B07A4" w:rsidP="00192CCA">
            <w:pPr>
              <w:pStyle w:val="Nidungvnbn"/>
              <w:ind w:firstLine="0"/>
            </w:pPr>
          </w:p>
          <w:p w14:paraId="697AD808" w14:textId="56B297F0" w:rsidR="008B07A4" w:rsidRPr="00CA1ADF" w:rsidRDefault="008B07A4" w:rsidP="00192CCA">
            <w:pPr>
              <w:pStyle w:val="Nidungvnbn"/>
              <w:ind w:firstLine="0"/>
            </w:pPr>
            <w:r>
              <w:t xml:space="preserve">5.Ghi nhận thông tin </w:t>
            </w:r>
            <w:r w:rsidR="00A04A9E">
              <w:t>món ăn</w:t>
            </w:r>
            <w:r>
              <w:t xml:space="preserve"> mới và thông báo kết quả.</w:t>
            </w:r>
          </w:p>
        </w:tc>
      </w:tr>
      <w:tr w:rsidR="008B07A4" w14:paraId="24B7D68F" w14:textId="77777777" w:rsidTr="00192CCA">
        <w:tc>
          <w:tcPr>
            <w:tcW w:w="8777" w:type="dxa"/>
            <w:gridSpan w:val="5"/>
          </w:tcPr>
          <w:p w14:paraId="33CB98F6" w14:textId="77777777" w:rsidR="008B07A4" w:rsidRPr="00340E7F" w:rsidRDefault="008B07A4" w:rsidP="00192CCA">
            <w:pPr>
              <w:pStyle w:val="Nidungvnbn"/>
              <w:ind w:firstLine="0"/>
            </w:pPr>
            <w:r w:rsidRPr="00641A13">
              <w:rPr>
                <w:b/>
              </w:rPr>
              <w:t>Các xử lý ngoại lệ</w:t>
            </w:r>
            <w:r>
              <w:rPr>
                <w:b/>
              </w:rPr>
              <w:t xml:space="preserve"> (Luồng thay thế)</w:t>
            </w:r>
            <w:r>
              <w:t>:</w:t>
            </w:r>
          </w:p>
        </w:tc>
      </w:tr>
      <w:tr w:rsidR="008B07A4" w14:paraId="28423CED" w14:textId="77777777" w:rsidTr="00192CCA">
        <w:tc>
          <w:tcPr>
            <w:tcW w:w="4315" w:type="dxa"/>
            <w:gridSpan w:val="2"/>
          </w:tcPr>
          <w:p w14:paraId="3BAEE079" w14:textId="77777777" w:rsidR="008B07A4" w:rsidRPr="00CE287B" w:rsidRDefault="008B07A4" w:rsidP="00192CCA">
            <w:pPr>
              <w:pStyle w:val="Nidungvnbn"/>
              <w:ind w:firstLine="0"/>
              <w:jc w:val="center"/>
              <w:rPr>
                <w:b/>
              </w:rPr>
            </w:pPr>
            <w:r w:rsidRPr="00CE287B">
              <w:rPr>
                <w:b/>
              </w:rPr>
              <w:t>Tác nhân</w:t>
            </w:r>
          </w:p>
        </w:tc>
        <w:tc>
          <w:tcPr>
            <w:tcW w:w="4462" w:type="dxa"/>
            <w:gridSpan w:val="3"/>
          </w:tcPr>
          <w:p w14:paraId="3EE66876" w14:textId="77777777" w:rsidR="008B07A4" w:rsidRPr="00CE287B" w:rsidRDefault="008B07A4" w:rsidP="00192CCA">
            <w:pPr>
              <w:pStyle w:val="Nidungvnbn"/>
              <w:ind w:firstLine="0"/>
              <w:jc w:val="center"/>
              <w:rPr>
                <w:b/>
              </w:rPr>
            </w:pPr>
            <w:r w:rsidRPr="00CE287B">
              <w:rPr>
                <w:b/>
              </w:rPr>
              <w:t>Hệ thống</w:t>
            </w:r>
          </w:p>
        </w:tc>
      </w:tr>
      <w:tr w:rsidR="008B07A4" w14:paraId="0902819C" w14:textId="77777777" w:rsidTr="00192CCA">
        <w:tc>
          <w:tcPr>
            <w:tcW w:w="4315" w:type="dxa"/>
            <w:gridSpan w:val="2"/>
          </w:tcPr>
          <w:p w14:paraId="10282392" w14:textId="77777777" w:rsidR="008B07A4" w:rsidRDefault="008B07A4" w:rsidP="00192CCA">
            <w:pPr>
              <w:pStyle w:val="Nidungvnbn"/>
              <w:ind w:firstLine="0"/>
            </w:pPr>
          </w:p>
        </w:tc>
        <w:tc>
          <w:tcPr>
            <w:tcW w:w="4462" w:type="dxa"/>
            <w:gridSpan w:val="3"/>
          </w:tcPr>
          <w:p w14:paraId="6EE958D9" w14:textId="340094B0" w:rsidR="008B07A4" w:rsidRDefault="008B07A4" w:rsidP="00192CCA">
            <w:pPr>
              <w:pStyle w:val="Nidungvnbn"/>
              <w:ind w:firstLine="0"/>
            </w:pPr>
            <w:r>
              <w:t>5.a.</w:t>
            </w:r>
            <w:r w:rsidR="000A563E">
              <w:t xml:space="preserve"> </w:t>
            </w:r>
            <w:r>
              <w:t xml:space="preserve">Thông tin về </w:t>
            </w:r>
            <w:r w:rsidR="00BC06AA">
              <w:t xml:space="preserve">tên, danh sách nguyên liệu </w:t>
            </w:r>
            <w:r>
              <w:t>là bắt buộc, nếu rỗng hiện thông báo các nội dung trên không được rỗng.</w:t>
            </w:r>
          </w:p>
        </w:tc>
      </w:tr>
    </w:tbl>
    <w:p w14:paraId="4032EC0E" w14:textId="33B5AAF8" w:rsidR="008B07A4" w:rsidRDefault="008B07A4" w:rsidP="008B07A4">
      <w:pPr>
        <w:pStyle w:val="Heading4"/>
      </w:pPr>
      <w:r>
        <w:t xml:space="preserve">Use case Xóa </w:t>
      </w:r>
      <w:r w:rsidR="00E01F2B">
        <w:t>món ăn</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8B07A4" w14:paraId="0DFB2381" w14:textId="77777777" w:rsidTr="00192CCA">
        <w:tc>
          <w:tcPr>
            <w:tcW w:w="3417" w:type="dxa"/>
          </w:tcPr>
          <w:p w14:paraId="7C969944" w14:textId="3DA59593" w:rsidR="008B07A4" w:rsidRDefault="008B07A4" w:rsidP="00192CCA">
            <w:pPr>
              <w:pStyle w:val="Nidungvnbn"/>
              <w:ind w:firstLine="0"/>
            </w:pPr>
            <w:r w:rsidRPr="00641A13">
              <w:rPr>
                <w:b/>
              </w:rPr>
              <w:t>Tên use case</w:t>
            </w:r>
            <w:r>
              <w:t xml:space="preserve">: Xóa </w:t>
            </w:r>
            <w:r w:rsidR="003B433B">
              <w:t>món ăn</w:t>
            </w:r>
          </w:p>
        </w:tc>
        <w:tc>
          <w:tcPr>
            <w:tcW w:w="2184" w:type="dxa"/>
            <w:gridSpan w:val="3"/>
          </w:tcPr>
          <w:p w14:paraId="3882D125" w14:textId="08D36428" w:rsidR="008B07A4" w:rsidRDefault="008B07A4" w:rsidP="00192CCA">
            <w:pPr>
              <w:pStyle w:val="Nidungvnbn"/>
              <w:ind w:firstLine="0"/>
            </w:pPr>
            <w:r w:rsidRPr="00641A13">
              <w:rPr>
                <w:b/>
              </w:rPr>
              <w:t>ID</w:t>
            </w:r>
            <w:r>
              <w:t>: UC_</w:t>
            </w:r>
            <w:r w:rsidR="00244A17">
              <w:t>13</w:t>
            </w:r>
          </w:p>
        </w:tc>
        <w:tc>
          <w:tcPr>
            <w:tcW w:w="3176" w:type="dxa"/>
          </w:tcPr>
          <w:p w14:paraId="0D9E53A2" w14:textId="77777777" w:rsidR="008B07A4" w:rsidRDefault="008B07A4" w:rsidP="00192CCA">
            <w:pPr>
              <w:pStyle w:val="Nidungvnbn"/>
              <w:ind w:firstLine="0"/>
            </w:pPr>
            <w:r w:rsidRPr="00641A13">
              <w:rPr>
                <w:b/>
              </w:rPr>
              <w:t>Mức quan trọng</w:t>
            </w:r>
            <w:r>
              <w:t>: Cao</w:t>
            </w:r>
          </w:p>
        </w:tc>
      </w:tr>
      <w:tr w:rsidR="008B07A4" w14:paraId="15FF9846" w14:textId="77777777" w:rsidTr="00192CCA">
        <w:trPr>
          <w:trHeight w:val="332"/>
        </w:trPr>
        <w:tc>
          <w:tcPr>
            <w:tcW w:w="4500" w:type="dxa"/>
            <w:gridSpan w:val="3"/>
          </w:tcPr>
          <w:p w14:paraId="768DC16F" w14:textId="77777777" w:rsidR="008B07A4" w:rsidRDefault="008B07A4" w:rsidP="00192CCA">
            <w:pPr>
              <w:pStyle w:val="Nidungvnbn"/>
              <w:ind w:firstLine="0"/>
            </w:pPr>
            <w:r w:rsidRPr="00641A13">
              <w:rPr>
                <w:b/>
              </w:rPr>
              <w:t>Actor</w:t>
            </w:r>
            <w:r>
              <w:t>: Giám đốc, Bếp trưởng</w:t>
            </w:r>
          </w:p>
        </w:tc>
        <w:tc>
          <w:tcPr>
            <w:tcW w:w="4277" w:type="dxa"/>
            <w:gridSpan w:val="2"/>
          </w:tcPr>
          <w:p w14:paraId="3742BAA8" w14:textId="77777777" w:rsidR="008B07A4" w:rsidRDefault="008B07A4" w:rsidP="00192CCA">
            <w:pPr>
              <w:pStyle w:val="Nidungvnbn"/>
              <w:ind w:firstLine="0"/>
              <w:jc w:val="left"/>
            </w:pPr>
            <w:r w:rsidRPr="00641A13">
              <w:rPr>
                <w:b/>
              </w:rPr>
              <w:t>Loại use case</w:t>
            </w:r>
            <w:r>
              <w:t>: Chi tiết, thiết yếu</w:t>
            </w:r>
          </w:p>
        </w:tc>
      </w:tr>
      <w:tr w:rsidR="008B07A4" w14:paraId="4D03EE55" w14:textId="77777777" w:rsidTr="00192CCA">
        <w:tc>
          <w:tcPr>
            <w:tcW w:w="8777" w:type="dxa"/>
            <w:gridSpan w:val="5"/>
          </w:tcPr>
          <w:p w14:paraId="098175B9" w14:textId="77777777" w:rsidR="008B07A4" w:rsidRDefault="008B07A4" w:rsidP="00192CCA">
            <w:pPr>
              <w:pStyle w:val="Nidungvnbn"/>
              <w:ind w:firstLine="0"/>
            </w:pPr>
            <w:r w:rsidRPr="00641A13">
              <w:rPr>
                <w:b/>
              </w:rPr>
              <w:t>Các bên liên quan và mối quan tâm của họ</w:t>
            </w:r>
            <w:r>
              <w:t>:</w:t>
            </w:r>
          </w:p>
          <w:p w14:paraId="468DE7D7" w14:textId="59F96E02" w:rsidR="008B07A4" w:rsidRDefault="008B07A4" w:rsidP="00192CCA">
            <w:pPr>
              <w:pStyle w:val="Nidungvnbn"/>
              <w:ind w:firstLine="0"/>
            </w:pPr>
            <w:r>
              <w:t>Giám đốc, Bếp trưởng – Muốn xóa</w:t>
            </w:r>
            <w:r w:rsidR="002D0D29">
              <w:t xml:space="preserve"> một món ăn không còn được chế biến</w:t>
            </w:r>
            <w:r>
              <w:t>.</w:t>
            </w:r>
          </w:p>
        </w:tc>
      </w:tr>
      <w:tr w:rsidR="008B07A4" w14:paraId="32A02834" w14:textId="77777777" w:rsidTr="00192CCA">
        <w:tc>
          <w:tcPr>
            <w:tcW w:w="8777" w:type="dxa"/>
            <w:gridSpan w:val="5"/>
          </w:tcPr>
          <w:p w14:paraId="2ADB1ACE" w14:textId="699D234D" w:rsidR="008B07A4" w:rsidRDefault="008B07A4" w:rsidP="00192CCA">
            <w:pPr>
              <w:pStyle w:val="Nidungvnbn"/>
              <w:ind w:firstLine="0"/>
            </w:pPr>
            <w:r w:rsidRPr="00641A13">
              <w:rPr>
                <w:b/>
              </w:rPr>
              <w:t>Mô tả tóm tắt</w:t>
            </w:r>
            <w:r>
              <w:t xml:space="preserve">: Cách xóa một </w:t>
            </w:r>
            <w:r w:rsidR="00A212DB">
              <w:t xml:space="preserve">món ăn </w:t>
            </w:r>
            <w:r>
              <w:t>khỏi hệ thống.</w:t>
            </w:r>
          </w:p>
        </w:tc>
      </w:tr>
      <w:tr w:rsidR="008B07A4" w14:paraId="56172150" w14:textId="77777777" w:rsidTr="00192CCA">
        <w:tc>
          <w:tcPr>
            <w:tcW w:w="8777" w:type="dxa"/>
            <w:gridSpan w:val="5"/>
          </w:tcPr>
          <w:p w14:paraId="453324CA" w14:textId="77777777" w:rsidR="008B07A4" w:rsidRDefault="008B07A4" w:rsidP="00192CCA">
            <w:pPr>
              <w:pStyle w:val="Nidungvnbn"/>
              <w:ind w:firstLine="0"/>
            </w:pPr>
            <w:r>
              <w:rPr>
                <w:b/>
              </w:rPr>
              <w:t>Điều kiện trước</w:t>
            </w:r>
            <w:r>
              <w:t>: Đã đăng nhập.</w:t>
            </w:r>
          </w:p>
        </w:tc>
      </w:tr>
      <w:tr w:rsidR="008B07A4" w14:paraId="6FA6FDC2" w14:textId="77777777" w:rsidTr="00192CCA">
        <w:tc>
          <w:tcPr>
            <w:tcW w:w="8777" w:type="dxa"/>
            <w:gridSpan w:val="5"/>
          </w:tcPr>
          <w:p w14:paraId="5065E249" w14:textId="53B68202" w:rsidR="008B07A4" w:rsidRPr="00A9620A" w:rsidRDefault="008B07A4" w:rsidP="00192CCA">
            <w:pPr>
              <w:pStyle w:val="Nidungvnbn"/>
              <w:ind w:firstLine="0"/>
            </w:pPr>
            <w:r>
              <w:rPr>
                <w:b/>
              </w:rPr>
              <w:t xml:space="preserve">Điều kiện sau: </w:t>
            </w:r>
            <w:r>
              <w:t xml:space="preserve">Thông tin </w:t>
            </w:r>
            <w:r w:rsidR="00AA4701">
              <w:t>món ăn</w:t>
            </w:r>
            <w:r>
              <w:t xml:space="preserve"> cũ được xóa khỏi hệ thống.</w:t>
            </w:r>
          </w:p>
        </w:tc>
      </w:tr>
      <w:tr w:rsidR="008B07A4" w14:paraId="6A57FE1E" w14:textId="77777777" w:rsidTr="00192CCA">
        <w:tc>
          <w:tcPr>
            <w:tcW w:w="8777" w:type="dxa"/>
            <w:gridSpan w:val="5"/>
          </w:tcPr>
          <w:p w14:paraId="7461E340" w14:textId="77777777" w:rsidR="008B07A4" w:rsidRPr="002E46F9" w:rsidRDefault="008B07A4" w:rsidP="00192CCA">
            <w:pPr>
              <w:pStyle w:val="Nidungvnbn"/>
              <w:ind w:firstLine="0"/>
            </w:pPr>
            <w:r w:rsidRPr="00641A13">
              <w:rPr>
                <w:b/>
              </w:rPr>
              <w:t>Các mối quan hệ</w:t>
            </w:r>
            <w:r w:rsidRPr="003E31D6">
              <w:t>:</w:t>
            </w:r>
          </w:p>
        </w:tc>
      </w:tr>
      <w:tr w:rsidR="008B07A4" w14:paraId="7C3C3DA8" w14:textId="77777777" w:rsidTr="00192CCA">
        <w:trPr>
          <w:trHeight w:val="305"/>
        </w:trPr>
        <w:tc>
          <w:tcPr>
            <w:tcW w:w="8777" w:type="dxa"/>
            <w:gridSpan w:val="5"/>
          </w:tcPr>
          <w:p w14:paraId="4CBCA614" w14:textId="77777777" w:rsidR="008B07A4" w:rsidRPr="00E50922" w:rsidRDefault="008B07A4" w:rsidP="00192CCA">
            <w:pPr>
              <w:pStyle w:val="Nidungvnbn"/>
              <w:ind w:firstLine="0"/>
            </w:pPr>
            <w:r w:rsidRPr="00641A13">
              <w:rPr>
                <w:b/>
              </w:rPr>
              <w:t>Quy trình xử lý</w:t>
            </w:r>
            <w:r>
              <w:rPr>
                <w:b/>
              </w:rPr>
              <w:t xml:space="preserve"> (Luồng sự kiện chính)</w:t>
            </w:r>
            <w:r>
              <w:t>:</w:t>
            </w:r>
          </w:p>
        </w:tc>
      </w:tr>
      <w:tr w:rsidR="008B07A4" w14:paraId="21E54408" w14:textId="77777777" w:rsidTr="00192CCA">
        <w:tc>
          <w:tcPr>
            <w:tcW w:w="4315" w:type="dxa"/>
            <w:gridSpan w:val="2"/>
          </w:tcPr>
          <w:p w14:paraId="2E16418E" w14:textId="77777777" w:rsidR="008B07A4" w:rsidRPr="00CE287B" w:rsidRDefault="008B07A4" w:rsidP="00192CCA">
            <w:pPr>
              <w:pStyle w:val="Nidungvnbn"/>
              <w:ind w:firstLine="0"/>
              <w:jc w:val="center"/>
              <w:rPr>
                <w:b/>
              </w:rPr>
            </w:pPr>
            <w:r w:rsidRPr="00CE287B">
              <w:rPr>
                <w:b/>
              </w:rPr>
              <w:t>Tác nhân</w:t>
            </w:r>
          </w:p>
        </w:tc>
        <w:tc>
          <w:tcPr>
            <w:tcW w:w="4462" w:type="dxa"/>
            <w:gridSpan w:val="3"/>
          </w:tcPr>
          <w:p w14:paraId="26DDB13D" w14:textId="77777777" w:rsidR="008B07A4" w:rsidRPr="00CE287B" w:rsidRDefault="008B07A4" w:rsidP="00192CCA">
            <w:pPr>
              <w:pStyle w:val="Nidungvnbn"/>
              <w:ind w:firstLine="0"/>
              <w:jc w:val="center"/>
              <w:rPr>
                <w:b/>
              </w:rPr>
            </w:pPr>
            <w:r w:rsidRPr="00CE287B">
              <w:rPr>
                <w:b/>
              </w:rPr>
              <w:t>Hệ thống</w:t>
            </w:r>
          </w:p>
        </w:tc>
      </w:tr>
      <w:tr w:rsidR="008B07A4" w14:paraId="6FC77439" w14:textId="77777777" w:rsidTr="00192CCA">
        <w:tc>
          <w:tcPr>
            <w:tcW w:w="4315" w:type="dxa"/>
            <w:gridSpan w:val="2"/>
          </w:tcPr>
          <w:p w14:paraId="736FBCB2" w14:textId="70E7B7D8" w:rsidR="008B07A4" w:rsidRDefault="008B07A4" w:rsidP="00192CCA">
            <w:pPr>
              <w:pStyle w:val="Nidungvnbn"/>
              <w:ind w:firstLine="0"/>
            </w:pPr>
            <w:r>
              <w:t>1.Yêu cầu chức năng xóa</w:t>
            </w:r>
            <w:r w:rsidR="00885048">
              <w:t xml:space="preserve"> món ăn</w:t>
            </w:r>
            <w:r>
              <w:t>.</w:t>
            </w:r>
          </w:p>
          <w:p w14:paraId="6E317B88" w14:textId="77777777" w:rsidR="00910EB7" w:rsidRDefault="00910EB7" w:rsidP="00192CCA">
            <w:pPr>
              <w:pStyle w:val="Nidungvnbn"/>
              <w:ind w:firstLine="0"/>
            </w:pPr>
          </w:p>
          <w:p w14:paraId="20A6F80B" w14:textId="3023E755" w:rsidR="008B07A4" w:rsidRDefault="008B07A4" w:rsidP="00192CCA">
            <w:pPr>
              <w:pStyle w:val="Nidungvnbn"/>
              <w:ind w:firstLine="0"/>
            </w:pPr>
            <w:r>
              <w:t>3.Tìm kiếm</w:t>
            </w:r>
            <w:r w:rsidR="00910EB7">
              <w:t xml:space="preserve"> món ăn</w:t>
            </w:r>
            <w:r>
              <w:t xml:space="preserve"> và chọn </w:t>
            </w:r>
            <w:r w:rsidR="00EB0821">
              <w:t>món cần xóa.</w:t>
            </w:r>
          </w:p>
          <w:p w14:paraId="40868FBE" w14:textId="77777777" w:rsidR="008B07A4" w:rsidRPr="00CA1ADF" w:rsidRDefault="008B07A4" w:rsidP="00192CCA">
            <w:pPr>
              <w:pStyle w:val="Nidungvnbn"/>
              <w:ind w:firstLine="0"/>
            </w:pPr>
            <w:r>
              <w:lastRenderedPageBreak/>
              <w:t>4.Xác nhận yêu cầu xóa.</w:t>
            </w:r>
          </w:p>
        </w:tc>
        <w:tc>
          <w:tcPr>
            <w:tcW w:w="4462" w:type="dxa"/>
            <w:gridSpan w:val="3"/>
          </w:tcPr>
          <w:p w14:paraId="05454C63" w14:textId="049AACF7" w:rsidR="008B07A4" w:rsidRDefault="008B07A4" w:rsidP="00192CCA">
            <w:pPr>
              <w:pStyle w:val="Nidungvnbn"/>
              <w:ind w:firstLine="0"/>
            </w:pPr>
            <w:r>
              <w:lastRenderedPageBreak/>
              <w:t xml:space="preserve">2.Hiển thị danh sách các thông tin </w:t>
            </w:r>
            <w:r w:rsidR="009155A0">
              <w:t>món ăn</w:t>
            </w:r>
            <w:r w:rsidR="006473E5">
              <w:t xml:space="preserve">, </w:t>
            </w:r>
            <w:r w:rsidR="00902208">
              <w:t>có thể tìm kiểm theo tên.</w:t>
            </w:r>
          </w:p>
          <w:p w14:paraId="4E9015B5" w14:textId="77777777" w:rsidR="008B07A4" w:rsidRDefault="008B07A4" w:rsidP="00192CCA">
            <w:pPr>
              <w:pStyle w:val="Nidungvnbn"/>
              <w:ind w:firstLine="0"/>
            </w:pPr>
          </w:p>
          <w:p w14:paraId="089D8CE2" w14:textId="77777777" w:rsidR="008B07A4" w:rsidRDefault="008B07A4" w:rsidP="00192CCA">
            <w:pPr>
              <w:pStyle w:val="Nidungvnbn"/>
              <w:ind w:firstLine="0"/>
            </w:pPr>
          </w:p>
          <w:p w14:paraId="1F32828F" w14:textId="7004F089" w:rsidR="008B07A4" w:rsidRPr="00CA1ADF" w:rsidRDefault="008B07A4" w:rsidP="00192CCA">
            <w:pPr>
              <w:pStyle w:val="Nidungvnbn"/>
              <w:ind w:firstLine="0"/>
            </w:pPr>
            <w:r>
              <w:lastRenderedPageBreak/>
              <w:t xml:space="preserve">5.Xóa </w:t>
            </w:r>
            <w:r w:rsidR="003B010F">
              <w:t xml:space="preserve">món ăn </w:t>
            </w:r>
            <w:r>
              <w:t>khỏi hệ thống và thông báo kết quả</w:t>
            </w:r>
          </w:p>
        </w:tc>
      </w:tr>
      <w:tr w:rsidR="008B07A4" w14:paraId="3438B857" w14:textId="77777777" w:rsidTr="00192CCA">
        <w:tc>
          <w:tcPr>
            <w:tcW w:w="8777" w:type="dxa"/>
            <w:gridSpan w:val="5"/>
          </w:tcPr>
          <w:p w14:paraId="51C2AB76" w14:textId="77777777" w:rsidR="008B07A4" w:rsidRPr="00340E7F" w:rsidRDefault="008B07A4" w:rsidP="00192CCA">
            <w:pPr>
              <w:pStyle w:val="Nidungvnbn"/>
              <w:ind w:firstLine="0"/>
            </w:pPr>
            <w:r w:rsidRPr="00641A13">
              <w:rPr>
                <w:b/>
              </w:rPr>
              <w:t>Các xử lý ngoại lệ</w:t>
            </w:r>
            <w:r>
              <w:rPr>
                <w:b/>
              </w:rPr>
              <w:t xml:space="preserve"> (Luồng thay thế)</w:t>
            </w:r>
            <w:r>
              <w:t>:</w:t>
            </w:r>
          </w:p>
        </w:tc>
      </w:tr>
      <w:tr w:rsidR="008B07A4" w14:paraId="30AA773A" w14:textId="77777777" w:rsidTr="00192CCA">
        <w:tc>
          <w:tcPr>
            <w:tcW w:w="4315" w:type="dxa"/>
            <w:gridSpan w:val="2"/>
          </w:tcPr>
          <w:p w14:paraId="7F04BFB6" w14:textId="77777777" w:rsidR="008B07A4" w:rsidRPr="00CE287B" w:rsidRDefault="008B07A4" w:rsidP="00192CCA">
            <w:pPr>
              <w:pStyle w:val="Nidungvnbn"/>
              <w:ind w:firstLine="0"/>
              <w:jc w:val="center"/>
              <w:rPr>
                <w:b/>
              </w:rPr>
            </w:pPr>
            <w:r w:rsidRPr="00CE287B">
              <w:rPr>
                <w:b/>
              </w:rPr>
              <w:t>Tác nhân</w:t>
            </w:r>
          </w:p>
        </w:tc>
        <w:tc>
          <w:tcPr>
            <w:tcW w:w="4462" w:type="dxa"/>
            <w:gridSpan w:val="3"/>
          </w:tcPr>
          <w:p w14:paraId="743BAEB6" w14:textId="77777777" w:rsidR="008B07A4" w:rsidRPr="00CE287B" w:rsidRDefault="008B07A4" w:rsidP="00192CCA">
            <w:pPr>
              <w:pStyle w:val="Nidungvnbn"/>
              <w:ind w:firstLine="0"/>
              <w:jc w:val="center"/>
              <w:rPr>
                <w:b/>
              </w:rPr>
            </w:pPr>
            <w:r w:rsidRPr="00CE287B">
              <w:rPr>
                <w:b/>
              </w:rPr>
              <w:t>Hệ thống</w:t>
            </w:r>
          </w:p>
        </w:tc>
      </w:tr>
      <w:tr w:rsidR="008B07A4" w14:paraId="5838D54E" w14:textId="77777777" w:rsidTr="00192CCA">
        <w:tc>
          <w:tcPr>
            <w:tcW w:w="4315" w:type="dxa"/>
            <w:gridSpan w:val="2"/>
          </w:tcPr>
          <w:p w14:paraId="16ACB055" w14:textId="77777777" w:rsidR="008B07A4" w:rsidRDefault="008B07A4" w:rsidP="00192CCA">
            <w:pPr>
              <w:pStyle w:val="Nidungvnbn"/>
              <w:ind w:firstLine="0"/>
            </w:pPr>
          </w:p>
        </w:tc>
        <w:tc>
          <w:tcPr>
            <w:tcW w:w="4462" w:type="dxa"/>
            <w:gridSpan w:val="3"/>
          </w:tcPr>
          <w:p w14:paraId="79F5728F" w14:textId="77777777" w:rsidR="008B07A4" w:rsidRDefault="008B07A4" w:rsidP="00192CCA">
            <w:pPr>
              <w:pStyle w:val="Nidungvnbn"/>
              <w:ind w:firstLine="0"/>
            </w:pPr>
            <w:r>
              <w:t xml:space="preserve"> </w:t>
            </w:r>
          </w:p>
        </w:tc>
      </w:tr>
    </w:tbl>
    <w:p w14:paraId="175BE6D5" w14:textId="77777777" w:rsidR="008B07A4" w:rsidRDefault="008B07A4" w:rsidP="008B07A4">
      <w:pPr>
        <w:pStyle w:val="Heading4"/>
      </w:pPr>
      <w:r>
        <w:t>Use case Cập nhật thông tin nhập kho</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8B07A4" w14:paraId="61AD9E08" w14:textId="77777777" w:rsidTr="00192CCA">
        <w:tc>
          <w:tcPr>
            <w:tcW w:w="3417" w:type="dxa"/>
          </w:tcPr>
          <w:p w14:paraId="3BB33685" w14:textId="66216352" w:rsidR="008B07A4" w:rsidRDefault="008B07A4" w:rsidP="00192CCA">
            <w:pPr>
              <w:pStyle w:val="Nidungvnbn"/>
              <w:ind w:firstLine="0"/>
            </w:pPr>
            <w:r w:rsidRPr="00641A13">
              <w:rPr>
                <w:b/>
              </w:rPr>
              <w:t>Tên use case</w:t>
            </w:r>
            <w:r>
              <w:t xml:space="preserve">: Cập nhật </w:t>
            </w:r>
            <w:r w:rsidR="0033121B">
              <w:t>món ăn</w:t>
            </w:r>
          </w:p>
        </w:tc>
        <w:tc>
          <w:tcPr>
            <w:tcW w:w="2184" w:type="dxa"/>
            <w:gridSpan w:val="3"/>
          </w:tcPr>
          <w:p w14:paraId="653F6E8C" w14:textId="50D5A6EA" w:rsidR="008B07A4" w:rsidRDefault="008B07A4" w:rsidP="00192CCA">
            <w:pPr>
              <w:pStyle w:val="Nidungvnbn"/>
              <w:ind w:firstLine="0"/>
            </w:pPr>
            <w:r w:rsidRPr="00641A13">
              <w:rPr>
                <w:b/>
              </w:rPr>
              <w:t>ID</w:t>
            </w:r>
            <w:r>
              <w:t>: UC_1</w:t>
            </w:r>
            <w:r w:rsidR="00BC6A7A">
              <w:t>4</w:t>
            </w:r>
          </w:p>
        </w:tc>
        <w:tc>
          <w:tcPr>
            <w:tcW w:w="3176" w:type="dxa"/>
          </w:tcPr>
          <w:p w14:paraId="4D80CFB8" w14:textId="77777777" w:rsidR="008B07A4" w:rsidRDefault="008B07A4" w:rsidP="00192CCA">
            <w:pPr>
              <w:pStyle w:val="Nidungvnbn"/>
              <w:ind w:firstLine="0"/>
            </w:pPr>
            <w:r w:rsidRPr="00641A13">
              <w:rPr>
                <w:b/>
              </w:rPr>
              <w:t>Mức quan trọng</w:t>
            </w:r>
            <w:r>
              <w:t>: Trung bình</w:t>
            </w:r>
          </w:p>
        </w:tc>
      </w:tr>
      <w:tr w:rsidR="008B07A4" w14:paraId="6C002D8E" w14:textId="77777777" w:rsidTr="00192CCA">
        <w:trPr>
          <w:trHeight w:val="332"/>
        </w:trPr>
        <w:tc>
          <w:tcPr>
            <w:tcW w:w="4500" w:type="dxa"/>
            <w:gridSpan w:val="3"/>
          </w:tcPr>
          <w:p w14:paraId="5C949117" w14:textId="77777777" w:rsidR="008B07A4" w:rsidRDefault="008B07A4" w:rsidP="00192CCA">
            <w:pPr>
              <w:pStyle w:val="Nidungvnbn"/>
              <w:ind w:firstLine="0"/>
            </w:pPr>
            <w:r w:rsidRPr="00641A13">
              <w:rPr>
                <w:b/>
              </w:rPr>
              <w:t>Actor</w:t>
            </w:r>
            <w:r>
              <w:t>: Giám đốc, Bếp trưởng</w:t>
            </w:r>
          </w:p>
        </w:tc>
        <w:tc>
          <w:tcPr>
            <w:tcW w:w="4277" w:type="dxa"/>
            <w:gridSpan w:val="2"/>
          </w:tcPr>
          <w:p w14:paraId="4A8F06AE" w14:textId="77777777" w:rsidR="008B07A4" w:rsidRDefault="008B07A4" w:rsidP="00192CCA">
            <w:pPr>
              <w:pStyle w:val="Nidungvnbn"/>
              <w:ind w:firstLine="0"/>
              <w:jc w:val="left"/>
            </w:pPr>
            <w:r w:rsidRPr="00641A13">
              <w:rPr>
                <w:b/>
              </w:rPr>
              <w:t>Loại use case</w:t>
            </w:r>
            <w:r>
              <w:t>: Chi tiết, thiết yếu</w:t>
            </w:r>
          </w:p>
        </w:tc>
      </w:tr>
      <w:tr w:rsidR="008B07A4" w14:paraId="1DAB2CCF" w14:textId="77777777" w:rsidTr="00192CCA">
        <w:tc>
          <w:tcPr>
            <w:tcW w:w="8777" w:type="dxa"/>
            <w:gridSpan w:val="5"/>
          </w:tcPr>
          <w:p w14:paraId="5DE09373" w14:textId="77777777" w:rsidR="008B07A4" w:rsidRDefault="008B07A4" w:rsidP="00192CCA">
            <w:pPr>
              <w:pStyle w:val="Nidungvnbn"/>
              <w:ind w:firstLine="0"/>
            </w:pPr>
            <w:r w:rsidRPr="00641A13">
              <w:rPr>
                <w:b/>
              </w:rPr>
              <w:t>Các bên liên quan và mối quan tâm của họ</w:t>
            </w:r>
            <w:r>
              <w:t>:</w:t>
            </w:r>
          </w:p>
          <w:p w14:paraId="0B858E27" w14:textId="25E53C53" w:rsidR="008B07A4" w:rsidRDefault="008B07A4" w:rsidP="00192CCA">
            <w:pPr>
              <w:pStyle w:val="Nidungvnbn"/>
              <w:ind w:firstLine="0"/>
            </w:pPr>
            <w:r>
              <w:t xml:space="preserve">Giám đốc, Quản lý – Muốn thay đổi thông tin </w:t>
            </w:r>
            <w:r w:rsidR="00CE0770">
              <w:t>món ăn</w:t>
            </w:r>
            <w:r>
              <w:t xml:space="preserve"> đã lưu trong hệ thống.</w:t>
            </w:r>
          </w:p>
        </w:tc>
      </w:tr>
      <w:tr w:rsidR="008B07A4" w14:paraId="7B1F6A21" w14:textId="77777777" w:rsidTr="00192CCA">
        <w:tc>
          <w:tcPr>
            <w:tcW w:w="8777" w:type="dxa"/>
            <w:gridSpan w:val="5"/>
          </w:tcPr>
          <w:p w14:paraId="4AE2D558" w14:textId="2A416E0F" w:rsidR="008B07A4" w:rsidRDefault="008B07A4" w:rsidP="00192CCA">
            <w:pPr>
              <w:pStyle w:val="Nidungvnbn"/>
              <w:ind w:firstLine="0"/>
            </w:pPr>
            <w:r w:rsidRPr="00641A13">
              <w:rPr>
                <w:b/>
              </w:rPr>
              <w:t>Mô tả tóm tắt</w:t>
            </w:r>
            <w:r>
              <w:t xml:space="preserve">: Cách sửa thông tin </w:t>
            </w:r>
            <w:r w:rsidR="00FD5B2F">
              <w:t>món ăn</w:t>
            </w:r>
            <w:r>
              <w:t xml:space="preserve"> đã được lưu trong hệ thống.</w:t>
            </w:r>
          </w:p>
        </w:tc>
      </w:tr>
      <w:tr w:rsidR="008B07A4" w14:paraId="0E518377" w14:textId="77777777" w:rsidTr="00192CCA">
        <w:tc>
          <w:tcPr>
            <w:tcW w:w="8777" w:type="dxa"/>
            <w:gridSpan w:val="5"/>
          </w:tcPr>
          <w:p w14:paraId="7F377A08" w14:textId="77777777" w:rsidR="008B07A4" w:rsidRDefault="008B07A4" w:rsidP="00192CCA">
            <w:pPr>
              <w:pStyle w:val="Nidungvnbn"/>
              <w:ind w:firstLine="0"/>
            </w:pPr>
            <w:r>
              <w:rPr>
                <w:b/>
              </w:rPr>
              <w:t>Điều kiện trước</w:t>
            </w:r>
            <w:r>
              <w:t>: Đã đăng nhập.</w:t>
            </w:r>
          </w:p>
        </w:tc>
      </w:tr>
      <w:tr w:rsidR="008B07A4" w14:paraId="24F58223" w14:textId="77777777" w:rsidTr="00192CCA">
        <w:tc>
          <w:tcPr>
            <w:tcW w:w="8777" w:type="dxa"/>
            <w:gridSpan w:val="5"/>
          </w:tcPr>
          <w:p w14:paraId="682D17C3" w14:textId="7D0B7047" w:rsidR="008B07A4" w:rsidRPr="00A9620A" w:rsidRDefault="008B07A4" w:rsidP="00192CCA">
            <w:pPr>
              <w:pStyle w:val="Nidungvnbn"/>
              <w:ind w:firstLine="0"/>
            </w:pPr>
            <w:r>
              <w:rPr>
                <w:b/>
              </w:rPr>
              <w:t xml:space="preserve">Điều kiện sau: </w:t>
            </w:r>
            <w:r>
              <w:t xml:space="preserve">Thông tin nhập </w:t>
            </w:r>
            <w:r w:rsidR="00CB1301">
              <w:t>mòn ăn</w:t>
            </w:r>
            <w:r>
              <w:t xml:space="preserve"> được cập nhật vào hệ thống.</w:t>
            </w:r>
          </w:p>
        </w:tc>
      </w:tr>
      <w:tr w:rsidR="008B07A4" w14:paraId="606A0CA4" w14:textId="77777777" w:rsidTr="00192CCA">
        <w:tc>
          <w:tcPr>
            <w:tcW w:w="8777" w:type="dxa"/>
            <w:gridSpan w:val="5"/>
          </w:tcPr>
          <w:p w14:paraId="798E3A93" w14:textId="77777777" w:rsidR="008B07A4" w:rsidRPr="002E46F9" w:rsidRDefault="008B07A4" w:rsidP="00192CCA">
            <w:pPr>
              <w:pStyle w:val="Nidungvnbn"/>
              <w:ind w:firstLine="0"/>
            </w:pPr>
            <w:r w:rsidRPr="00641A13">
              <w:rPr>
                <w:b/>
              </w:rPr>
              <w:t>Các mối quan hệ</w:t>
            </w:r>
            <w:r w:rsidRPr="003E31D6">
              <w:t>:</w:t>
            </w:r>
          </w:p>
        </w:tc>
      </w:tr>
      <w:tr w:rsidR="008B07A4" w14:paraId="7A1F473A" w14:textId="77777777" w:rsidTr="00192CCA">
        <w:trPr>
          <w:trHeight w:val="305"/>
        </w:trPr>
        <w:tc>
          <w:tcPr>
            <w:tcW w:w="8777" w:type="dxa"/>
            <w:gridSpan w:val="5"/>
          </w:tcPr>
          <w:p w14:paraId="5F73D781" w14:textId="77777777" w:rsidR="008B07A4" w:rsidRPr="00E50922" w:rsidRDefault="008B07A4" w:rsidP="00192CCA">
            <w:pPr>
              <w:pStyle w:val="Nidungvnbn"/>
              <w:ind w:firstLine="0"/>
            </w:pPr>
            <w:r w:rsidRPr="00641A13">
              <w:rPr>
                <w:b/>
              </w:rPr>
              <w:t>Quy trình xử lý</w:t>
            </w:r>
            <w:r>
              <w:rPr>
                <w:b/>
              </w:rPr>
              <w:t xml:space="preserve"> (Luồng sự kiện chính)</w:t>
            </w:r>
            <w:r>
              <w:t>:</w:t>
            </w:r>
          </w:p>
        </w:tc>
      </w:tr>
      <w:tr w:rsidR="008B07A4" w14:paraId="6CE6D54B" w14:textId="77777777" w:rsidTr="00192CCA">
        <w:tc>
          <w:tcPr>
            <w:tcW w:w="4315" w:type="dxa"/>
            <w:gridSpan w:val="2"/>
          </w:tcPr>
          <w:p w14:paraId="1CFC7455" w14:textId="77777777" w:rsidR="008B07A4" w:rsidRPr="00CE287B" w:rsidRDefault="008B07A4" w:rsidP="00192CCA">
            <w:pPr>
              <w:pStyle w:val="Nidungvnbn"/>
              <w:ind w:firstLine="0"/>
              <w:jc w:val="center"/>
              <w:rPr>
                <w:b/>
              </w:rPr>
            </w:pPr>
            <w:r w:rsidRPr="00CE287B">
              <w:rPr>
                <w:b/>
              </w:rPr>
              <w:t>Tác nhân</w:t>
            </w:r>
          </w:p>
        </w:tc>
        <w:tc>
          <w:tcPr>
            <w:tcW w:w="4462" w:type="dxa"/>
            <w:gridSpan w:val="3"/>
          </w:tcPr>
          <w:p w14:paraId="1C07A8E3" w14:textId="77777777" w:rsidR="008B07A4" w:rsidRPr="00CE287B" w:rsidRDefault="008B07A4" w:rsidP="00192CCA">
            <w:pPr>
              <w:pStyle w:val="Nidungvnbn"/>
              <w:ind w:firstLine="0"/>
              <w:jc w:val="center"/>
              <w:rPr>
                <w:b/>
              </w:rPr>
            </w:pPr>
            <w:r w:rsidRPr="00CE287B">
              <w:rPr>
                <w:b/>
              </w:rPr>
              <w:t>Hệ thống</w:t>
            </w:r>
          </w:p>
        </w:tc>
      </w:tr>
      <w:tr w:rsidR="008B07A4" w14:paraId="49B02C43" w14:textId="77777777" w:rsidTr="00192CCA">
        <w:tc>
          <w:tcPr>
            <w:tcW w:w="4315" w:type="dxa"/>
            <w:gridSpan w:val="2"/>
          </w:tcPr>
          <w:p w14:paraId="6E918D5D" w14:textId="08348108" w:rsidR="008B07A4" w:rsidRDefault="008B07A4" w:rsidP="00192CCA">
            <w:pPr>
              <w:pStyle w:val="Nidungvnbn"/>
              <w:ind w:firstLine="0"/>
            </w:pPr>
            <w:r>
              <w:t xml:space="preserve">1.Yêu cầu chức năng cập nhật </w:t>
            </w:r>
            <w:r w:rsidR="000E0CC8">
              <w:t>món ăn</w:t>
            </w:r>
            <w:r>
              <w:t>.</w:t>
            </w:r>
          </w:p>
          <w:p w14:paraId="60E91102" w14:textId="77777777" w:rsidR="008B07A4" w:rsidRDefault="008B07A4" w:rsidP="00192CCA">
            <w:pPr>
              <w:pStyle w:val="Nidungvnbn"/>
              <w:ind w:firstLine="0"/>
            </w:pPr>
          </w:p>
          <w:p w14:paraId="683E6D0A" w14:textId="383B1519" w:rsidR="008B07A4" w:rsidRDefault="008B07A4" w:rsidP="00192CCA">
            <w:pPr>
              <w:pStyle w:val="Nidungvnbn"/>
              <w:ind w:firstLine="0"/>
            </w:pPr>
            <w:r>
              <w:t xml:space="preserve">3.Tìm kiếm </w:t>
            </w:r>
            <w:r w:rsidR="00F60C27">
              <w:t>món ăn</w:t>
            </w:r>
            <w:r>
              <w:t xml:space="preserve"> và chọn thông tin cần cập nhật, ấn nút xác nhận.</w:t>
            </w:r>
          </w:p>
          <w:p w14:paraId="3DEA0761" w14:textId="77777777" w:rsidR="008B07A4" w:rsidRDefault="008B07A4" w:rsidP="00192CCA">
            <w:pPr>
              <w:pStyle w:val="Nidungvnbn"/>
              <w:ind w:firstLine="0"/>
            </w:pPr>
          </w:p>
          <w:p w14:paraId="5629D98C" w14:textId="77777777" w:rsidR="008B07A4" w:rsidRDefault="008B07A4" w:rsidP="00192CCA">
            <w:pPr>
              <w:pStyle w:val="Nidungvnbn"/>
              <w:ind w:firstLine="0"/>
            </w:pPr>
            <w:r>
              <w:t>5.Tiến hành cập nhật thông tin theo đúng quy định.</w:t>
            </w:r>
          </w:p>
          <w:p w14:paraId="1E8BAA60" w14:textId="77777777" w:rsidR="008B07A4" w:rsidRPr="00CA1ADF" w:rsidRDefault="008B07A4" w:rsidP="00192CCA">
            <w:pPr>
              <w:pStyle w:val="Nidungvnbn"/>
              <w:ind w:firstLine="0"/>
            </w:pPr>
            <w:r>
              <w:t>6.Yêu cầu ghi nhận cập nhật.</w:t>
            </w:r>
          </w:p>
        </w:tc>
        <w:tc>
          <w:tcPr>
            <w:tcW w:w="4462" w:type="dxa"/>
            <w:gridSpan w:val="3"/>
          </w:tcPr>
          <w:p w14:paraId="6F13E888" w14:textId="5D1E9D59" w:rsidR="008B07A4" w:rsidRDefault="008B07A4" w:rsidP="00192CCA">
            <w:pPr>
              <w:pStyle w:val="Nidungvnbn"/>
              <w:ind w:firstLine="0"/>
            </w:pPr>
            <w:r>
              <w:t>2. Hiển thị danh sách các thông tin nhập kho có khả năng tìm kiếm</w:t>
            </w:r>
            <w:r w:rsidR="00EC0065">
              <w:t xml:space="preserve"> theo</w:t>
            </w:r>
            <w:r>
              <w:t xml:space="preserve"> tên.</w:t>
            </w:r>
          </w:p>
          <w:p w14:paraId="69CCAA6E" w14:textId="426FFADC" w:rsidR="008B07A4" w:rsidRDefault="008B07A4" w:rsidP="00192CCA">
            <w:pPr>
              <w:pStyle w:val="Nidungvnbn"/>
              <w:ind w:firstLine="0"/>
            </w:pPr>
            <w:r>
              <w:t xml:space="preserve">4.Chuyển đến trang cập nhật thông tin </w:t>
            </w:r>
            <w:r w:rsidR="007A4DFC">
              <w:t xml:space="preserve">món ăn </w:t>
            </w:r>
            <w:r>
              <w:t>với nội dung thông tin cũ được hiến thị.</w:t>
            </w:r>
          </w:p>
          <w:p w14:paraId="6BB33612" w14:textId="77777777" w:rsidR="008B07A4" w:rsidRDefault="008B07A4" w:rsidP="00192CCA">
            <w:pPr>
              <w:pStyle w:val="Nidungvnbn"/>
              <w:ind w:firstLine="0"/>
            </w:pPr>
          </w:p>
          <w:p w14:paraId="552E30E5" w14:textId="77777777" w:rsidR="008B07A4" w:rsidRDefault="008B07A4" w:rsidP="00192CCA">
            <w:pPr>
              <w:pStyle w:val="Nidungvnbn"/>
              <w:ind w:firstLine="0"/>
            </w:pPr>
          </w:p>
          <w:p w14:paraId="6816B1CE" w14:textId="0EE88191" w:rsidR="008B07A4" w:rsidRPr="00CA1ADF" w:rsidRDefault="008B07A4" w:rsidP="00192CCA">
            <w:pPr>
              <w:pStyle w:val="Nidungvnbn"/>
              <w:ind w:firstLine="0"/>
            </w:pPr>
            <w:r>
              <w:t>7.Cập nhật thông</w:t>
            </w:r>
            <w:r w:rsidR="003477B8">
              <w:t xml:space="preserve"> tin</w:t>
            </w:r>
            <w:r>
              <w:t xml:space="preserve"> </w:t>
            </w:r>
            <w:r w:rsidR="00DF12D1">
              <w:t>món ăn</w:t>
            </w:r>
            <w:r>
              <w:t xml:space="preserve"> và thông báo kết quả.</w:t>
            </w:r>
          </w:p>
        </w:tc>
      </w:tr>
      <w:tr w:rsidR="008B07A4" w14:paraId="19F3C066" w14:textId="77777777" w:rsidTr="00192CCA">
        <w:tc>
          <w:tcPr>
            <w:tcW w:w="8777" w:type="dxa"/>
            <w:gridSpan w:val="5"/>
          </w:tcPr>
          <w:p w14:paraId="069EECEC" w14:textId="77777777" w:rsidR="008B07A4" w:rsidRPr="00340E7F" w:rsidRDefault="008B07A4" w:rsidP="00192CCA">
            <w:pPr>
              <w:pStyle w:val="Nidungvnbn"/>
              <w:ind w:firstLine="0"/>
            </w:pPr>
            <w:r w:rsidRPr="00641A13">
              <w:rPr>
                <w:b/>
              </w:rPr>
              <w:t>Các xử lý ngoại lệ</w:t>
            </w:r>
            <w:r>
              <w:rPr>
                <w:b/>
              </w:rPr>
              <w:t xml:space="preserve"> (Luồng thay thế)</w:t>
            </w:r>
            <w:r>
              <w:t>:</w:t>
            </w:r>
          </w:p>
        </w:tc>
      </w:tr>
      <w:tr w:rsidR="008B07A4" w14:paraId="47CADAFB" w14:textId="77777777" w:rsidTr="00192CCA">
        <w:tc>
          <w:tcPr>
            <w:tcW w:w="4315" w:type="dxa"/>
            <w:gridSpan w:val="2"/>
          </w:tcPr>
          <w:p w14:paraId="3728D868" w14:textId="77777777" w:rsidR="008B07A4" w:rsidRPr="00CE287B" w:rsidRDefault="008B07A4" w:rsidP="00192CCA">
            <w:pPr>
              <w:pStyle w:val="Nidungvnbn"/>
              <w:ind w:firstLine="0"/>
              <w:jc w:val="center"/>
              <w:rPr>
                <w:b/>
              </w:rPr>
            </w:pPr>
            <w:r w:rsidRPr="00CE287B">
              <w:rPr>
                <w:b/>
              </w:rPr>
              <w:t>Tác nhân</w:t>
            </w:r>
          </w:p>
        </w:tc>
        <w:tc>
          <w:tcPr>
            <w:tcW w:w="4462" w:type="dxa"/>
            <w:gridSpan w:val="3"/>
          </w:tcPr>
          <w:p w14:paraId="3502CEF8" w14:textId="77777777" w:rsidR="008B07A4" w:rsidRPr="00CE287B" w:rsidRDefault="008B07A4" w:rsidP="00192CCA">
            <w:pPr>
              <w:pStyle w:val="Nidungvnbn"/>
              <w:ind w:firstLine="0"/>
              <w:jc w:val="center"/>
              <w:rPr>
                <w:b/>
              </w:rPr>
            </w:pPr>
            <w:r w:rsidRPr="00CE287B">
              <w:rPr>
                <w:b/>
              </w:rPr>
              <w:t>Hệ thống</w:t>
            </w:r>
          </w:p>
        </w:tc>
      </w:tr>
      <w:tr w:rsidR="008B07A4" w14:paraId="398F981C" w14:textId="77777777" w:rsidTr="00192CCA">
        <w:tc>
          <w:tcPr>
            <w:tcW w:w="4315" w:type="dxa"/>
            <w:gridSpan w:val="2"/>
          </w:tcPr>
          <w:p w14:paraId="4C3FB5AF" w14:textId="77777777" w:rsidR="008B07A4" w:rsidRDefault="008B07A4" w:rsidP="00192CCA">
            <w:pPr>
              <w:pStyle w:val="Nidungvnbn"/>
              <w:ind w:firstLine="0"/>
            </w:pPr>
          </w:p>
        </w:tc>
        <w:tc>
          <w:tcPr>
            <w:tcW w:w="4462" w:type="dxa"/>
            <w:gridSpan w:val="3"/>
          </w:tcPr>
          <w:p w14:paraId="4329E6FF" w14:textId="29817512" w:rsidR="008B07A4" w:rsidRDefault="008B07A4" w:rsidP="00192CCA">
            <w:pPr>
              <w:pStyle w:val="Nidungvnbn"/>
              <w:ind w:firstLine="0"/>
            </w:pPr>
            <w:r>
              <w:t>7.a.</w:t>
            </w:r>
            <w:r w:rsidR="00222485">
              <w:t xml:space="preserve"> </w:t>
            </w:r>
            <w:r>
              <w:t xml:space="preserve">Thông tin về </w:t>
            </w:r>
            <w:r w:rsidR="00C065FD">
              <w:t>tên</w:t>
            </w:r>
            <w:r w:rsidR="00EE0BDD">
              <w:t xml:space="preserve"> món ăn</w:t>
            </w:r>
            <w:r w:rsidR="00C065FD">
              <w:t xml:space="preserve"> và danh sách</w:t>
            </w:r>
            <w:r w:rsidR="00FE4C9B">
              <w:t xml:space="preserve"> nguyên liệu</w:t>
            </w:r>
            <w:r>
              <w:t xml:space="preserve"> là bắt buộc, nếu rỗng </w:t>
            </w:r>
            <w:r>
              <w:lastRenderedPageBreak/>
              <w:t>hiện thông báo các nội dung trên không được rỗng.</w:t>
            </w:r>
          </w:p>
        </w:tc>
      </w:tr>
    </w:tbl>
    <w:p w14:paraId="54CB2AFC" w14:textId="760EC9F0" w:rsidR="008B07A4" w:rsidRDefault="008B07A4" w:rsidP="008B07A4">
      <w:pPr>
        <w:pStyle w:val="Heading4"/>
      </w:pPr>
      <w:r>
        <w:t xml:space="preserve">Use case Tra cứu </w:t>
      </w:r>
      <w:r w:rsidR="000C45FF">
        <w:t>món ăn</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8B07A4" w14:paraId="46AB0CE7" w14:textId="77777777" w:rsidTr="00192CCA">
        <w:tc>
          <w:tcPr>
            <w:tcW w:w="3417" w:type="dxa"/>
          </w:tcPr>
          <w:p w14:paraId="113CE3F6" w14:textId="2E69BFA7" w:rsidR="008B07A4" w:rsidRDefault="008B07A4" w:rsidP="00192CCA">
            <w:pPr>
              <w:pStyle w:val="Nidungvnbn"/>
              <w:ind w:firstLine="0"/>
            </w:pPr>
            <w:r w:rsidRPr="00641A13">
              <w:rPr>
                <w:b/>
              </w:rPr>
              <w:t>Tên use case</w:t>
            </w:r>
            <w:r>
              <w:t xml:space="preserve">: Tra cứu </w:t>
            </w:r>
            <w:r w:rsidR="00644AE7">
              <w:t>món ăn</w:t>
            </w:r>
          </w:p>
        </w:tc>
        <w:tc>
          <w:tcPr>
            <w:tcW w:w="2184" w:type="dxa"/>
            <w:gridSpan w:val="3"/>
          </w:tcPr>
          <w:p w14:paraId="680202BF" w14:textId="4FB891DB" w:rsidR="008B07A4" w:rsidRDefault="008B07A4" w:rsidP="00192CCA">
            <w:pPr>
              <w:pStyle w:val="Nidungvnbn"/>
              <w:ind w:firstLine="0"/>
            </w:pPr>
            <w:r w:rsidRPr="00641A13">
              <w:rPr>
                <w:b/>
              </w:rPr>
              <w:t>ID</w:t>
            </w:r>
            <w:r>
              <w:t>: UC_1</w:t>
            </w:r>
            <w:r w:rsidR="001C1530">
              <w:t>5</w:t>
            </w:r>
          </w:p>
        </w:tc>
        <w:tc>
          <w:tcPr>
            <w:tcW w:w="3176" w:type="dxa"/>
          </w:tcPr>
          <w:p w14:paraId="303043F0" w14:textId="77777777" w:rsidR="008B07A4" w:rsidRDefault="008B07A4" w:rsidP="00192CCA">
            <w:pPr>
              <w:pStyle w:val="Nidungvnbn"/>
              <w:ind w:firstLine="0"/>
            </w:pPr>
            <w:r w:rsidRPr="00641A13">
              <w:rPr>
                <w:b/>
              </w:rPr>
              <w:t>Mức quan trọng</w:t>
            </w:r>
            <w:r>
              <w:t>: Cao</w:t>
            </w:r>
          </w:p>
        </w:tc>
      </w:tr>
      <w:tr w:rsidR="008B07A4" w14:paraId="16A61257" w14:textId="77777777" w:rsidTr="00192CCA">
        <w:trPr>
          <w:trHeight w:val="332"/>
        </w:trPr>
        <w:tc>
          <w:tcPr>
            <w:tcW w:w="4500" w:type="dxa"/>
            <w:gridSpan w:val="3"/>
          </w:tcPr>
          <w:p w14:paraId="2B1AD508" w14:textId="4C803C58" w:rsidR="008B07A4" w:rsidRDefault="008B07A4" w:rsidP="00192CCA">
            <w:pPr>
              <w:pStyle w:val="Nidungvnbn"/>
              <w:ind w:firstLine="0"/>
            </w:pPr>
            <w:r w:rsidRPr="00641A13">
              <w:rPr>
                <w:b/>
              </w:rPr>
              <w:t>Actor</w:t>
            </w:r>
            <w:r>
              <w:t>: Giám đốc, Bếp trưởng</w:t>
            </w:r>
            <w:r w:rsidR="00346BA4">
              <w:t>, Kh</w:t>
            </w:r>
            <w:r w:rsidR="008F46F7">
              <w:t>á</w:t>
            </w:r>
            <w:r w:rsidR="00346BA4">
              <w:t>ch hàng</w:t>
            </w:r>
          </w:p>
        </w:tc>
        <w:tc>
          <w:tcPr>
            <w:tcW w:w="4277" w:type="dxa"/>
            <w:gridSpan w:val="2"/>
          </w:tcPr>
          <w:p w14:paraId="3F6B68F3" w14:textId="77777777" w:rsidR="008B07A4" w:rsidRDefault="008B07A4" w:rsidP="00192CCA">
            <w:pPr>
              <w:pStyle w:val="Nidungvnbn"/>
              <w:ind w:firstLine="0"/>
              <w:jc w:val="left"/>
            </w:pPr>
            <w:r w:rsidRPr="00641A13">
              <w:rPr>
                <w:b/>
              </w:rPr>
              <w:t>Loại use case</w:t>
            </w:r>
            <w:r>
              <w:t>: Chi tiết, thiết yếu</w:t>
            </w:r>
          </w:p>
        </w:tc>
      </w:tr>
      <w:tr w:rsidR="008B07A4" w14:paraId="775AE903" w14:textId="77777777" w:rsidTr="00192CCA">
        <w:tc>
          <w:tcPr>
            <w:tcW w:w="8777" w:type="dxa"/>
            <w:gridSpan w:val="5"/>
          </w:tcPr>
          <w:p w14:paraId="7C1A41D5" w14:textId="77777777" w:rsidR="008B07A4" w:rsidRDefault="008B07A4" w:rsidP="00192CCA">
            <w:pPr>
              <w:pStyle w:val="Nidungvnbn"/>
              <w:ind w:firstLine="0"/>
            </w:pPr>
            <w:r w:rsidRPr="00641A13">
              <w:rPr>
                <w:b/>
              </w:rPr>
              <w:t>Các bên liên quan và mối quan tâm của họ</w:t>
            </w:r>
            <w:r>
              <w:t>:</w:t>
            </w:r>
          </w:p>
          <w:p w14:paraId="5D88E6E8" w14:textId="7729F37E" w:rsidR="008B07A4" w:rsidRDefault="008B07A4" w:rsidP="00192CCA">
            <w:pPr>
              <w:pStyle w:val="Nidungvnbn"/>
              <w:ind w:firstLine="0"/>
            </w:pPr>
            <w:r>
              <w:t>Giám đốc, Bếp trưởng – Muốn xem các thông tin</w:t>
            </w:r>
            <w:r w:rsidR="0061103E">
              <w:t xml:space="preserve"> của món ăn</w:t>
            </w:r>
            <w:r w:rsidR="005D317A">
              <w:t xml:space="preserve"> cho công tác quản lý</w:t>
            </w:r>
            <w:r>
              <w:t>.</w:t>
            </w:r>
          </w:p>
          <w:p w14:paraId="165C8B5B" w14:textId="782A54ED" w:rsidR="00153052" w:rsidRDefault="00153052" w:rsidP="00192CCA">
            <w:pPr>
              <w:pStyle w:val="Nidungvnbn"/>
              <w:ind w:firstLine="0"/>
            </w:pPr>
            <w:r>
              <w:t>Khách hàng – Quan tâm đến danh sách món ăn mà nhà hàng ph</w:t>
            </w:r>
            <w:r w:rsidR="00D50EBC">
              <w:t>ục</w:t>
            </w:r>
            <w:r>
              <w:t xml:space="preserve"> vụ</w:t>
            </w:r>
          </w:p>
        </w:tc>
      </w:tr>
      <w:tr w:rsidR="008B07A4" w14:paraId="1986E62A" w14:textId="77777777" w:rsidTr="00192CCA">
        <w:tc>
          <w:tcPr>
            <w:tcW w:w="8777" w:type="dxa"/>
            <w:gridSpan w:val="5"/>
          </w:tcPr>
          <w:p w14:paraId="75AA18D0" w14:textId="7D3BD29D" w:rsidR="008B07A4" w:rsidRDefault="008B07A4" w:rsidP="00192CCA">
            <w:pPr>
              <w:pStyle w:val="Nidungvnbn"/>
              <w:ind w:firstLine="0"/>
            </w:pPr>
            <w:r w:rsidRPr="00641A13">
              <w:rPr>
                <w:b/>
              </w:rPr>
              <w:t>Mô tả tóm tắt</w:t>
            </w:r>
            <w:r>
              <w:t xml:space="preserve">: Cách xem thông tin </w:t>
            </w:r>
            <w:r w:rsidR="00C81257">
              <w:t xml:space="preserve">món ăn </w:t>
            </w:r>
            <w:r>
              <w:t>đã được lưu trong hệ thống.</w:t>
            </w:r>
          </w:p>
        </w:tc>
      </w:tr>
      <w:tr w:rsidR="008B07A4" w14:paraId="02F13224" w14:textId="77777777" w:rsidTr="00192CCA">
        <w:tc>
          <w:tcPr>
            <w:tcW w:w="8777" w:type="dxa"/>
            <w:gridSpan w:val="5"/>
          </w:tcPr>
          <w:p w14:paraId="6738A3CF" w14:textId="77777777" w:rsidR="008B07A4" w:rsidRDefault="008B07A4" w:rsidP="00192CCA">
            <w:pPr>
              <w:pStyle w:val="Nidungvnbn"/>
              <w:ind w:firstLine="0"/>
            </w:pPr>
            <w:r>
              <w:rPr>
                <w:b/>
              </w:rPr>
              <w:t>Điều kiện trước</w:t>
            </w:r>
            <w:r>
              <w:t>: Đã đăng nhập.</w:t>
            </w:r>
          </w:p>
        </w:tc>
      </w:tr>
      <w:tr w:rsidR="008B07A4" w14:paraId="4EFF59BA" w14:textId="77777777" w:rsidTr="00192CCA">
        <w:tc>
          <w:tcPr>
            <w:tcW w:w="8777" w:type="dxa"/>
            <w:gridSpan w:val="5"/>
          </w:tcPr>
          <w:p w14:paraId="7A1D3ECE" w14:textId="721011CE" w:rsidR="008B07A4" w:rsidRPr="00A9620A" w:rsidRDefault="008B07A4" w:rsidP="00192CCA">
            <w:pPr>
              <w:pStyle w:val="Nidungvnbn"/>
              <w:ind w:firstLine="0"/>
            </w:pPr>
            <w:r>
              <w:rPr>
                <w:b/>
              </w:rPr>
              <w:t xml:space="preserve">Điều kiện sau: </w:t>
            </w:r>
            <w:r>
              <w:t xml:space="preserve">Hiển thị chi tiết thông tin </w:t>
            </w:r>
            <w:r w:rsidR="001114A3">
              <w:t>món ăn</w:t>
            </w:r>
            <w:r>
              <w:t xml:space="preserve"> đã lưu</w:t>
            </w:r>
            <w:r w:rsidR="001F7116">
              <w:t>.</w:t>
            </w:r>
          </w:p>
        </w:tc>
      </w:tr>
      <w:tr w:rsidR="008B07A4" w14:paraId="76562666" w14:textId="77777777" w:rsidTr="00192CCA">
        <w:tc>
          <w:tcPr>
            <w:tcW w:w="8777" w:type="dxa"/>
            <w:gridSpan w:val="5"/>
          </w:tcPr>
          <w:p w14:paraId="35220CE9" w14:textId="77777777" w:rsidR="008B07A4" w:rsidRPr="002E46F9" w:rsidRDefault="008B07A4" w:rsidP="00192CCA">
            <w:pPr>
              <w:pStyle w:val="Nidungvnbn"/>
              <w:ind w:firstLine="0"/>
            </w:pPr>
            <w:r w:rsidRPr="00641A13">
              <w:rPr>
                <w:b/>
              </w:rPr>
              <w:t>Các mối quan hệ</w:t>
            </w:r>
            <w:r w:rsidRPr="003E31D6">
              <w:t>:</w:t>
            </w:r>
          </w:p>
        </w:tc>
      </w:tr>
      <w:tr w:rsidR="008B07A4" w14:paraId="05AE47AD" w14:textId="77777777" w:rsidTr="00192CCA">
        <w:trPr>
          <w:trHeight w:val="305"/>
        </w:trPr>
        <w:tc>
          <w:tcPr>
            <w:tcW w:w="8777" w:type="dxa"/>
            <w:gridSpan w:val="5"/>
          </w:tcPr>
          <w:p w14:paraId="620C1C80" w14:textId="77777777" w:rsidR="008B07A4" w:rsidRPr="00E50922" w:rsidRDefault="008B07A4" w:rsidP="00192CCA">
            <w:pPr>
              <w:pStyle w:val="Nidungvnbn"/>
              <w:ind w:firstLine="0"/>
            </w:pPr>
            <w:r w:rsidRPr="00641A13">
              <w:rPr>
                <w:b/>
              </w:rPr>
              <w:t>Quy trình xử lý</w:t>
            </w:r>
            <w:r>
              <w:rPr>
                <w:b/>
              </w:rPr>
              <w:t xml:space="preserve"> (Luồng sự kiện chính)</w:t>
            </w:r>
            <w:r>
              <w:t>:</w:t>
            </w:r>
          </w:p>
        </w:tc>
      </w:tr>
      <w:tr w:rsidR="008B07A4" w14:paraId="16160D9E" w14:textId="77777777" w:rsidTr="00192CCA">
        <w:tc>
          <w:tcPr>
            <w:tcW w:w="4315" w:type="dxa"/>
            <w:gridSpan w:val="2"/>
          </w:tcPr>
          <w:p w14:paraId="0A005DEA" w14:textId="77777777" w:rsidR="008B07A4" w:rsidRPr="00CE287B" w:rsidRDefault="008B07A4" w:rsidP="00192CCA">
            <w:pPr>
              <w:pStyle w:val="Nidungvnbn"/>
              <w:ind w:firstLine="0"/>
              <w:jc w:val="center"/>
              <w:rPr>
                <w:b/>
              </w:rPr>
            </w:pPr>
            <w:r w:rsidRPr="00CE287B">
              <w:rPr>
                <w:b/>
              </w:rPr>
              <w:t>Tác nhân</w:t>
            </w:r>
          </w:p>
        </w:tc>
        <w:tc>
          <w:tcPr>
            <w:tcW w:w="4462" w:type="dxa"/>
            <w:gridSpan w:val="3"/>
          </w:tcPr>
          <w:p w14:paraId="4B1F97F9" w14:textId="77777777" w:rsidR="008B07A4" w:rsidRPr="00CE287B" w:rsidRDefault="008B07A4" w:rsidP="00192CCA">
            <w:pPr>
              <w:pStyle w:val="Nidungvnbn"/>
              <w:ind w:firstLine="0"/>
              <w:jc w:val="center"/>
              <w:rPr>
                <w:b/>
              </w:rPr>
            </w:pPr>
            <w:r w:rsidRPr="00CE287B">
              <w:rPr>
                <w:b/>
              </w:rPr>
              <w:t>Hệ thống</w:t>
            </w:r>
          </w:p>
        </w:tc>
      </w:tr>
      <w:tr w:rsidR="008B07A4" w14:paraId="66C29DCF" w14:textId="77777777" w:rsidTr="00192CCA">
        <w:tc>
          <w:tcPr>
            <w:tcW w:w="4315" w:type="dxa"/>
            <w:gridSpan w:val="2"/>
          </w:tcPr>
          <w:p w14:paraId="671517ED" w14:textId="6BD4E8EE" w:rsidR="008B07A4" w:rsidRDefault="008B07A4" w:rsidP="00192CCA">
            <w:pPr>
              <w:pStyle w:val="Nidungvnbn"/>
              <w:ind w:firstLine="0"/>
            </w:pPr>
            <w:r>
              <w:t xml:space="preserve">1.Yêu cầu chức năng tra cứu </w:t>
            </w:r>
            <w:r w:rsidR="00A345D7">
              <w:t>món ăn</w:t>
            </w:r>
            <w:r>
              <w:t>.</w:t>
            </w:r>
          </w:p>
          <w:p w14:paraId="66624BD6" w14:textId="77777777" w:rsidR="009E0FD9" w:rsidRDefault="009E0FD9" w:rsidP="00192CCA">
            <w:pPr>
              <w:pStyle w:val="Nidungvnbn"/>
              <w:ind w:firstLine="0"/>
            </w:pPr>
          </w:p>
          <w:p w14:paraId="3C29EEE4" w14:textId="31998DA1" w:rsidR="009E0FD9" w:rsidRDefault="008B07A4" w:rsidP="00192CCA">
            <w:pPr>
              <w:pStyle w:val="Nidungvnbn"/>
              <w:ind w:firstLine="0"/>
            </w:pPr>
            <w:r>
              <w:t xml:space="preserve">3.Tìm kiếm thông tin </w:t>
            </w:r>
            <w:r w:rsidR="00C268CC">
              <w:t>món ăn</w:t>
            </w:r>
          </w:p>
          <w:p w14:paraId="54797C97" w14:textId="35BD92F9" w:rsidR="008B07A4" w:rsidRPr="00CA1ADF" w:rsidRDefault="009E0FD9" w:rsidP="00192CCA">
            <w:pPr>
              <w:pStyle w:val="Nidungvnbn"/>
              <w:ind w:firstLine="0"/>
            </w:pPr>
            <w:r>
              <w:t>4.C</w:t>
            </w:r>
            <w:r w:rsidR="008B07A4">
              <w:t>họn</w:t>
            </w:r>
            <w:r w:rsidR="00A22C79">
              <w:t xml:space="preserve"> món ăn</w:t>
            </w:r>
            <w:r w:rsidR="00003EB4">
              <w:t xml:space="preserve"> </w:t>
            </w:r>
            <w:r w:rsidR="008B07A4">
              <w:t>cần xem, ấn nút xem chi tiết.</w:t>
            </w:r>
          </w:p>
        </w:tc>
        <w:tc>
          <w:tcPr>
            <w:tcW w:w="4462" w:type="dxa"/>
            <w:gridSpan w:val="3"/>
          </w:tcPr>
          <w:p w14:paraId="53AD97B4" w14:textId="24DC4119" w:rsidR="008B07A4" w:rsidRDefault="008B07A4" w:rsidP="00192CCA">
            <w:pPr>
              <w:pStyle w:val="Nidungvnbn"/>
              <w:ind w:firstLine="0"/>
            </w:pPr>
            <w:r>
              <w:t xml:space="preserve">2. Hiển thị danh sách các thông tin </w:t>
            </w:r>
            <w:r w:rsidR="00686FA4">
              <w:t>món ăn</w:t>
            </w:r>
            <w:r>
              <w:t xml:space="preserve"> có khả năng </w:t>
            </w:r>
            <w:r w:rsidR="00F84D5D">
              <w:t>tìm kiếm theo tên</w:t>
            </w:r>
            <w:r>
              <w:t>.</w:t>
            </w:r>
          </w:p>
          <w:p w14:paraId="78F04345" w14:textId="77777777" w:rsidR="00B56419" w:rsidRDefault="00B56419" w:rsidP="00192CCA">
            <w:pPr>
              <w:pStyle w:val="Nidungvnbn"/>
              <w:ind w:firstLine="0"/>
            </w:pPr>
          </w:p>
          <w:p w14:paraId="45A1AEFB" w14:textId="371AEB69" w:rsidR="008B07A4" w:rsidRPr="00CA1ADF" w:rsidRDefault="00FD473A" w:rsidP="00192CCA">
            <w:pPr>
              <w:pStyle w:val="Nidungvnbn"/>
              <w:ind w:firstLine="0"/>
            </w:pPr>
            <w:r>
              <w:t>5</w:t>
            </w:r>
            <w:r w:rsidR="008B07A4">
              <w:t>.Hiển thị trang thông tin chi tiết thông tin</w:t>
            </w:r>
            <w:r w:rsidR="00FC4CB7">
              <w:t xml:space="preserve"> món ăn đó</w:t>
            </w:r>
            <w:r w:rsidR="008B07A4">
              <w:t>.</w:t>
            </w:r>
          </w:p>
        </w:tc>
      </w:tr>
      <w:tr w:rsidR="008B07A4" w14:paraId="020FDCC9" w14:textId="77777777" w:rsidTr="00192CCA">
        <w:tc>
          <w:tcPr>
            <w:tcW w:w="8777" w:type="dxa"/>
            <w:gridSpan w:val="5"/>
          </w:tcPr>
          <w:p w14:paraId="532D0B1B" w14:textId="77777777" w:rsidR="008B07A4" w:rsidRPr="00340E7F" w:rsidRDefault="008B07A4" w:rsidP="00192CCA">
            <w:pPr>
              <w:pStyle w:val="Nidungvnbn"/>
              <w:ind w:firstLine="0"/>
            </w:pPr>
            <w:r w:rsidRPr="00641A13">
              <w:rPr>
                <w:b/>
              </w:rPr>
              <w:t>Các xử lý ngoại lệ</w:t>
            </w:r>
            <w:r>
              <w:rPr>
                <w:b/>
              </w:rPr>
              <w:t xml:space="preserve"> (Luồng thay thế)</w:t>
            </w:r>
            <w:r>
              <w:t>:</w:t>
            </w:r>
          </w:p>
        </w:tc>
      </w:tr>
      <w:tr w:rsidR="008B07A4" w14:paraId="2DA3948E" w14:textId="77777777" w:rsidTr="00192CCA">
        <w:tc>
          <w:tcPr>
            <w:tcW w:w="4315" w:type="dxa"/>
            <w:gridSpan w:val="2"/>
          </w:tcPr>
          <w:p w14:paraId="3595B38F" w14:textId="77777777" w:rsidR="008B07A4" w:rsidRPr="00CE287B" w:rsidRDefault="008B07A4" w:rsidP="00192CCA">
            <w:pPr>
              <w:pStyle w:val="Nidungvnbn"/>
              <w:ind w:firstLine="0"/>
              <w:jc w:val="center"/>
              <w:rPr>
                <w:b/>
              </w:rPr>
            </w:pPr>
            <w:r w:rsidRPr="00CE287B">
              <w:rPr>
                <w:b/>
              </w:rPr>
              <w:t>Tác nhân</w:t>
            </w:r>
          </w:p>
        </w:tc>
        <w:tc>
          <w:tcPr>
            <w:tcW w:w="4462" w:type="dxa"/>
            <w:gridSpan w:val="3"/>
          </w:tcPr>
          <w:p w14:paraId="4B1632B1" w14:textId="77777777" w:rsidR="008B07A4" w:rsidRPr="00CE287B" w:rsidRDefault="008B07A4" w:rsidP="00192CCA">
            <w:pPr>
              <w:pStyle w:val="Nidungvnbn"/>
              <w:ind w:firstLine="0"/>
              <w:jc w:val="center"/>
              <w:rPr>
                <w:b/>
              </w:rPr>
            </w:pPr>
            <w:r w:rsidRPr="00CE287B">
              <w:rPr>
                <w:b/>
              </w:rPr>
              <w:t>Hệ thống</w:t>
            </w:r>
          </w:p>
        </w:tc>
      </w:tr>
    </w:tbl>
    <w:p w14:paraId="0C0E450D" w14:textId="77777777" w:rsidR="008B07A4" w:rsidRPr="00D9653D" w:rsidRDefault="008B07A4" w:rsidP="00D9653D"/>
    <w:p w14:paraId="63F6A896" w14:textId="4E37803F" w:rsidR="000E0D29" w:rsidRDefault="000E0D29" w:rsidP="000E0D29">
      <w:pPr>
        <w:pStyle w:val="Heading2"/>
      </w:pPr>
      <w:bookmarkStart w:id="49" w:name="_Toc510577548"/>
      <w:r>
        <w:lastRenderedPageBreak/>
        <w:t xml:space="preserve">Quản lý </w:t>
      </w:r>
      <w:r w:rsidR="00D76F81">
        <w:t>đặt bàn</w:t>
      </w:r>
      <w:bookmarkEnd w:id="49"/>
    </w:p>
    <w:p w14:paraId="3DD11E0C" w14:textId="6600BD2B" w:rsidR="00ED5B2C" w:rsidRDefault="000E0D29" w:rsidP="00ED5B2C">
      <w:pPr>
        <w:pStyle w:val="Heading3"/>
      </w:pPr>
      <w:bookmarkStart w:id="50" w:name="_Toc510577549"/>
      <w:r>
        <w:t>Mô hình use case</w:t>
      </w:r>
      <w:bookmarkEnd w:id="50"/>
    </w:p>
    <w:p w14:paraId="782E1AF7" w14:textId="77777777" w:rsidR="004A02E9" w:rsidRDefault="004A02E9" w:rsidP="004A02E9">
      <w:pPr>
        <w:keepNext/>
      </w:pPr>
      <w:r>
        <w:rPr>
          <w:noProof/>
        </w:rPr>
        <w:drawing>
          <wp:inline distT="0" distB="0" distL="0" distR="0" wp14:anchorId="1A181489" wp14:editId="7EE4C18F">
            <wp:extent cx="5603132" cy="3578471"/>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at ban.jpg"/>
                    <pic:cNvPicPr/>
                  </pic:nvPicPr>
                  <pic:blipFill rotWithShape="1">
                    <a:blip r:embed="rId25">
                      <a:extLst>
                        <a:ext uri="{28A0092B-C50C-407E-A947-70E740481C1C}">
                          <a14:useLocalDpi xmlns:a14="http://schemas.microsoft.com/office/drawing/2010/main" val="0"/>
                        </a:ext>
                      </a:extLst>
                    </a:blip>
                    <a:srcRect r="58505" b="76189"/>
                    <a:stretch/>
                  </pic:blipFill>
                  <pic:spPr bwMode="auto">
                    <a:xfrm>
                      <a:off x="0" y="0"/>
                      <a:ext cx="5612079" cy="3584185"/>
                    </a:xfrm>
                    <a:prstGeom prst="rect">
                      <a:avLst/>
                    </a:prstGeom>
                    <a:ln>
                      <a:noFill/>
                    </a:ln>
                    <a:extLst>
                      <a:ext uri="{53640926-AAD7-44D8-BBD7-CCE9431645EC}">
                        <a14:shadowObscured xmlns:a14="http://schemas.microsoft.com/office/drawing/2010/main"/>
                      </a:ext>
                    </a:extLst>
                  </pic:spPr>
                </pic:pic>
              </a:graphicData>
            </a:graphic>
          </wp:inline>
        </w:drawing>
      </w:r>
    </w:p>
    <w:p w14:paraId="45661A3A" w14:textId="53298F07" w:rsidR="004A02E9" w:rsidRPr="004A02E9" w:rsidRDefault="004A02E9" w:rsidP="007250E5">
      <w:pPr>
        <w:pStyle w:val="Caption"/>
      </w:pPr>
      <w:bookmarkStart w:id="51" w:name="_Toc510577566"/>
      <w:r>
        <w:t xml:space="preserve">Hình </w:t>
      </w:r>
      <w:fldSimple w:instr=" STYLEREF 1 \s ">
        <w:r w:rsidR="00D42620">
          <w:rPr>
            <w:noProof/>
          </w:rPr>
          <w:t>2</w:t>
        </w:r>
      </w:fldSimple>
      <w:r w:rsidR="00D42620">
        <w:noBreakHyphen/>
      </w:r>
      <w:fldSimple w:instr=" SEQ Hình \* ARABIC \s 1 ">
        <w:r w:rsidR="00D42620">
          <w:rPr>
            <w:noProof/>
          </w:rPr>
          <w:t>7</w:t>
        </w:r>
      </w:fldSimple>
      <w:r>
        <w:t>: Mô hình use case Quản l</w:t>
      </w:r>
      <w:r w:rsidR="00DF7860">
        <w:t>ý</w:t>
      </w:r>
      <w:r>
        <w:t xml:space="preserve"> thông tin đặt bàn</w:t>
      </w:r>
      <w:bookmarkEnd w:id="51"/>
    </w:p>
    <w:p w14:paraId="2726D760" w14:textId="77777777" w:rsidR="000E0D29" w:rsidRDefault="000E0D29" w:rsidP="000E0D29">
      <w:pPr>
        <w:pStyle w:val="Heading3"/>
      </w:pPr>
      <w:bookmarkStart w:id="52" w:name="_Toc510577550"/>
      <w:r>
        <w:t>Chi tiết đặc tả</w:t>
      </w:r>
      <w:bookmarkEnd w:id="52"/>
    </w:p>
    <w:p w14:paraId="6E93285F" w14:textId="7D3888DE" w:rsidR="00FF5B6B" w:rsidRPr="0018724B" w:rsidRDefault="00FF5B6B" w:rsidP="00FF5B6B">
      <w:pPr>
        <w:pStyle w:val="Heading4"/>
      </w:pPr>
      <w:r>
        <w:t>Use case</w:t>
      </w:r>
      <w:r w:rsidR="002A2962">
        <w:t xml:space="preserve"> Thêm thông tin đặt bàn</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FF5B6B" w14:paraId="1CB88831" w14:textId="77777777" w:rsidTr="00192CCA">
        <w:tc>
          <w:tcPr>
            <w:tcW w:w="3417" w:type="dxa"/>
          </w:tcPr>
          <w:p w14:paraId="1E80AA91" w14:textId="667559DA" w:rsidR="00FF5B6B" w:rsidRDefault="00FF5B6B" w:rsidP="00192CCA">
            <w:pPr>
              <w:pStyle w:val="Nidungvnbn"/>
              <w:ind w:firstLine="0"/>
            </w:pPr>
            <w:r w:rsidRPr="00641A13">
              <w:rPr>
                <w:b/>
              </w:rPr>
              <w:t>Tên use case</w:t>
            </w:r>
            <w:r>
              <w:t xml:space="preserve">: Thêm </w:t>
            </w:r>
            <w:r w:rsidR="003B4CE8">
              <w:t>thông tin đặt bàn</w:t>
            </w:r>
          </w:p>
        </w:tc>
        <w:tc>
          <w:tcPr>
            <w:tcW w:w="2184" w:type="dxa"/>
            <w:gridSpan w:val="3"/>
          </w:tcPr>
          <w:p w14:paraId="491C3F70" w14:textId="754956C4" w:rsidR="00FF5B6B" w:rsidRDefault="00FF5B6B" w:rsidP="00192CCA">
            <w:pPr>
              <w:pStyle w:val="Nidungvnbn"/>
              <w:ind w:firstLine="0"/>
            </w:pPr>
            <w:r w:rsidRPr="00641A13">
              <w:rPr>
                <w:b/>
              </w:rPr>
              <w:t>ID</w:t>
            </w:r>
            <w:r>
              <w:t>: UC_</w:t>
            </w:r>
            <w:r w:rsidR="00881CC2">
              <w:t>16</w:t>
            </w:r>
          </w:p>
        </w:tc>
        <w:tc>
          <w:tcPr>
            <w:tcW w:w="3176" w:type="dxa"/>
          </w:tcPr>
          <w:p w14:paraId="5BBA7F75" w14:textId="77777777" w:rsidR="00FF5B6B" w:rsidRDefault="00FF5B6B" w:rsidP="00192CCA">
            <w:pPr>
              <w:pStyle w:val="Nidungvnbn"/>
              <w:ind w:firstLine="0"/>
            </w:pPr>
            <w:r w:rsidRPr="00641A13">
              <w:rPr>
                <w:b/>
              </w:rPr>
              <w:t>Mức quan trọng</w:t>
            </w:r>
            <w:r>
              <w:t>: Cao</w:t>
            </w:r>
          </w:p>
        </w:tc>
      </w:tr>
      <w:tr w:rsidR="00FF5B6B" w14:paraId="12D07E1A" w14:textId="77777777" w:rsidTr="00192CCA">
        <w:trPr>
          <w:trHeight w:val="332"/>
        </w:trPr>
        <w:tc>
          <w:tcPr>
            <w:tcW w:w="4500" w:type="dxa"/>
            <w:gridSpan w:val="3"/>
          </w:tcPr>
          <w:p w14:paraId="6E4D8DB9" w14:textId="12EC8882" w:rsidR="00FF5B6B" w:rsidRDefault="00FF5B6B" w:rsidP="00192CCA">
            <w:pPr>
              <w:pStyle w:val="Nidungvnbn"/>
              <w:ind w:firstLine="0"/>
            </w:pPr>
            <w:r w:rsidRPr="00641A13">
              <w:rPr>
                <w:b/>
              </w:rPr>
              <w:t>Actor</w:t>
            </w:r>
            <w:r>
              <w:t>: Giám đốc, Quản lý</w:t>
            </w:r>
            <w:r w:rsidR="00881CC2">
              <w:t>, Lễ tân</w:t>
            </w:r>
          </w:p>
        </w:tc>
        <w:tc>
          <w:tcPr>
            <w:tcW w:w="4277" w:type="dxa"/>
            <w:gridSpan w:val="2"/>
          </w:tcPr>
          <w:p w14:paraId="3042EED0" w14:textId="77777777" w:rsidR="00FF5B6B" w:rsidRDefault="00FF5B6B" w:rsidP="00192CCA">
            <w:pPr>
              <w:pStyle w:val="Nidungvnbn"/>
              <w:ind w:firstLine="0"/>
              <w:jc w:val="left"/>
            </w:pPr>
            <w:r w:rsidRPr="00641A13">
              <w:rPr>
                <w:b/>
              </w:rPr>
              <w:t>Loại use case</w:t>
            </w:r>
            <w:r>
              <w:t>: Chi tiết, thiết yếu</w:t>
            </w:r>
          </w:p>
        </w:tc>
      </w:tr>
      <w:tr w:rsidR="00FF5B6B" w14:paraId="154863EA" w14:textId="77777777" w:rsidTr="00192CCA">
        <w:tc>
          <w:tcPr>
            <w:tcW w:w="8777" w:type="dxa"/>
            <w:gridSpan w:val="5"/>
          </w:tcPr>
          <w:p w14:paraId="63826B6F" w14:textId="77777777" w:rsidR="00FF5B6B" w:rsidRDefault="00FF5B6B" w:rsidP="00192CCA">
            <w:pPr>
              <w:pStyle w:val="Nidungvnbn"/>
              <w:ind w:firstLine="0"/>
            </w:pPr>
            <w:r w:rsidRPr="00641A13">
              <w:rPr>
                <w:b/>
              </w:rPr>
              <w:t>Các bên liên quan và mối quan tâm của họ</w:t>
            </w:r>
            <w:r>
              <w:t>:</w:t>
            </w:r>
          </w:p>
          <w:p w14:paraId="1D605FD0" w14:textId="7393C1CF" w:rsidR="00FF5B6B" w:rsidRDefault="00FF5B6B" w:rsidP="00192CCA">
            <w:pPr>
              <w:pStyle w:val="Nidungvnbn"/>
              <w:ind w:firstLine="0"/>
            </w:pPr>
            <w:r>
              <w:t>Giám đốc, Quản lý</w:t>
            </w:r>
            <w:r w:rsidR="009F0AF3">
              <w:t>, Lễ tân</w:t>
            </w:r>
            <w:r>
              <w:t xml:space="preserve"> – Muốn thêm một </w:t>
            </w:r>
            <w:r w:rsidR="00095926">
              <w:t>thông tin đặt bàn</w:t>
            </w:r>
            <w:r w:rsidR="00D565ED">
              <w:t xml:space="preserve"> thu thập được</w:t>
            </w:r>
            <w:r w:rsidR="00095926">
              <w:t xml:space="preserve"> từ khách hàng vào hệ thống</w:t>
            </w:r>
            <w:r>
              <w:t>.</w:t>
            </w:r>
          </w:p>
        </w:tc>
      </w:tr>
      <w:tr w:rsidR="00FF5B6B" w14:paraId="18613FFF" w14:textId="77777777" w:rsidTr="00192CCA">
        <w:tc>
          <w:tcPr>
            <w:tcW w:w="8777" w:type="dxa"/>
            <w:gridSpan w:val="5"/>
          </w:tcPr>
          <w:p w14:paraId="152DC813" w14:textId="26562EE7" w:rsidR="00FF5B6B" w:rsidRDefault="00FF5B6B" w:rsidP="00192CCA">
            <w:pPr>
              <w:pStyle w:val="Nidungvnbn"/>
              <w:ind w:firstLine="0"/>
            </w:pPr>
            <w:r w:rsidRPr="00641A13">
              <w:rPr>
                <w:b/>
              </w:rPr>
              <w:t>Mô tả tóm tắt</w:t>
            </w:r>
            <w:r>
              <w:t xml:space="preserve">: Cách thêm một </w:t>
            </w:r>
            <w:r w:rsidR="000D0D4E">
              <w:t>thông tin đặt bàn</w:t>
            </w:r>
            <w:r>
              <w:t xml:space="preserve"> vào hệ thống.</w:t>
            </w:r>
          </w:p>
        </w:tc>
      </w:tr>
      <w:tr w:rsidR="00FF5B6B" w14:paraId="7BD36715" w14:textId="77777777" w:rsidTr="00192CCA">
        <w:tc>
          <w:tcPr>
            <w:tcW w:w="8777" w:type="dxa"/>
            <w:gridSpan w:val="5"/>
          </w:tcPr>
          <w:p w14:paraId="65E0CADD" w14:textId="77777777" w:rsidR="00FF5B6B" w:rsidRDefault="00FF5B6B" w:rsidP="00192CCA">
            <w:pPr>
              <w:pStyle w:val="Nidungvnbn"/>
              <w:ind w:firstLine="0"/>
            </w:pPr>
            <w:r>
              <w:rPr>
                <w:b/>
              </w:rPr>
              <w:t>Điều kiện trước</w:t>
            </w:r>
            <w:r>
              <w:t>: Đã đăng nhập.</w:t>
            </w:r>
          </w:p>
        </w:tc>
      </w:tr>
      <w:tr w:rsidR="00FF5B6B" w14:paraId="7BC57F28" w14:textId="77777777" w:rsidTr="00192CCA">
        <w:tc>
          <w:tcPr>
            <w:tcW w:w="8777" w:type="dxa"/>
            <w:gridSpan w:val="5"/>
          </w:tcPr>
          <w:p w14:paraId="782698EC" w14:textId="053C7CD7" w:rsidR="00FF5B6B" w:rsidRPr="00A9620A" w:rsidRDefault="00FF5B6B" w:rsidP="00192CCA">
            <w:pPr>
              <w:pStyle w:val="Nidungvnbn"/>
              <w:ind w:firstLine="0"/>
            </w:pPr>
            <w:r>
              <w:rPr>
                <w:b/>
              </w:rPr>
              <w:t xml:space="preserve">Điều kiện sau: </w:t>
            </w:r>
            <w:r>
              <w:t xml:space="preserve">Thông tin </w:t>
            </w:r>
            <w:r w:rsidR="0051513C">
              <w:t>đặt bàn</w:t>
            </w:r>
            <w:r>
              <w:t xml:space="preserve"> mới được thêm vào hệ thống.</w:t>
            </w:r>
          </w:p>
        </w:tc>
      </w:tr>
      <w:tr w:rsidR="00FF5B6B" w14:paraId="7E1E977E" w14:textId="77777777" w:rsidTr="00192CCA">
        <w:tc>
          <w:tcPr>
            <w:tcW w:w="8777" w:type="dxa"/>
            <w:gridSpan w:val="5"/>
          </w:tcPr>
          <w:p w14:paraId="62AC113F" w14:textId="77777777" w:rsidR="00FF5B6B" w:rsidRPr="002E46F9" w:rsidRDefault="00FF5B6B" w:rsidP="00192CCA">
            <w:pPr>
              <w:pStyle w:val="Nidungvnbn"/>
              <w:ind w:firstLine="0"/>
            </w:pPr>
            <w:r w:rsidRPr="00641A13">
              <w:rPr>
                <w:b/>
              </w:rPr>
              <w:t>Các mối quan hệ</w:t>
            </w:r>
            <w:r w:rsidRPr="003E31D6">
              <w:t>:</w:t>
            </w:r>
          </w:p>
        </w:tc>
      </w:tr>
      <w:tr w:rsidR="00FF5B6B" w14:paraId="748A41B3" w14:textId="77777777" w:rsidTr="00192CCA">
        <w:trPr>
          <w:trHeight w:val="305"/>
        </w:trPr>
        <w:tc>
          <w:tcPr>
            <w:tcW w:w="8777" w:type="dxa"/>
            <w:gridSpan w:val="5"/>
          </w:tcPr>
          <w:p w14:paraId="76A6B568" w14:textId="77777777" w:rsidR="00FF5B6B" w:rsidRPr="00E50922" w:rsidRDefault="00FF5B6B" w:rsidP="00192CCA">
            <w:pPr>
              <w:pStyle w:val="Nidungvnbn"/>
              <w:ind w:firstLine="0"/>
            </w:pPr>
            <w:r w:rsidRPr="00641A13">
              <w:rPr>
                <w:b/>
              </w:rPr>
              <w:t>Quy trình xử lý</w:t>
            </w:r>
            <w:r>
              <w:rPr>
                <w:b/>
              </w:rPr>
              <w:t xml:space="preserve"> (Luồng sự kiện chính)</w:t>
            </w:r>
            <w:r>
              <w:t>:</w:t>
            </w:r>
          </w:p>
        </w:tc>
      </w:tr>
      <w:tr w:rsidR="00FF5B6B" w14:paraId="782A1EC5" w14:textId="77777777" w:rsidTr="00192CCA">
        <w:tc>
          <w:tcPr>
            <w:tcW w:w="4315" w:type="dxa"/>
            <w:gridSpan w:val="2"/>
          </w:tcPr>
          <w:p w14:paraId="77077805" w14:textId="77777777" w:rsidR="00FF5B6B" w:rsidRPr="00CE287B" w:rsidRDefault="00FF5B6B" w:rsidP="00192CCA">
            <w:pPr>
              <w:pStyle w:val="Nidungvnbn"/>
              <w:ind w:firstLine="0"/>
              <w:jc w:val="center"/>
              <w:rPr>
                <w:b/>
              </w:rPr>
            </w:pPr>
            <w:r w:rsidRPr="00CE287B">
              <w:rPr>
                <w:b/>
              </w:rPr>
              <w:t>Tác nhân</w:t>
            </w:r>
          </w:p>
        </w:tc>
        <w:tc>
          <w:tcPr>
            <w:tcW w:w="4462" w:type="dxa"/>
            <w:gridSpan w:val="3"/>
          </w:tcPr>
          <w:p w14:paraId="74944BBA" w14:textId="77777777" w:rsidR="00FF5B6B" w:rsidRPr="00CE287B" w:rsidRDefault="00FF5B6B" w:rsidP="00192CCA">
            <w:pPr>
              <w:pStyle w:val="Nidungvnbn"/>
              <w:ind w:firstLine="0"/>
              <w:jc w:val="center"/>
              <w:rPr>
                <w:b/>
              </w:rPr>
            </w:pPr>
            <w:r w:rsidRPr="00CE287B">
              <w:rPr>
                <w:b/>
              </w:rPr>
              <w:t>Hệ thống</w:t>
            </w:r>
          </w:p>
        </w:tc>
      </w:tr>
      <w:tr w:rsidR="00FF5B6B" w14:paraId="77C16D0B" w14:textId="77777777" w:rsidTr="00192CCA">
        <w:tc>
          <w:tcPr>
            <w:tcW w:w="4315" w:type="dxa"/>
            <w:gridSpan w:val="2"/>
          </w:tcPr>
          <w:p w14:paraId="02EB63AE" w14:textId="4F7C98A9" w:rsidR="00FF5B6B" w:rsidRDefault="00FF5B6B" w:rsidP="00192CCA">
            <w:pPr>
              <w:pStyle w:val="Nidungvnbn"/>
              <w:ind w:firstLine="0"/>
            </w:pPr>
            <w:r>
              <w:lastRenderedPageBreak/>
              <w:t xml:space="preserve">1.Yêu cầu chức năng thêm </w:t>
            </w:r>
            <w:r w:rsidR="008A1CEA">
              <w:t>thông tin đặt bàn</w:t>
            </w:r>
            <w:r>
              <w:t>.</w:t>
            </w:r>
          </w:p>
          <w:p w14:paraId="2A85CF3C" w14:textId="77777777" w:rsidR="00FF5B6B" w:rsidRDefault="00FF5B6B" w:rsidP="00192CCA">
            <w:pPr>
              <w:pStyle w:val="Nidungvnbn"/>
              <w:ind w:firstLine="0"/>
            </w:pPr>
          </w:p>
          <w:p w14:paraId="6A6BE971" w14:textId="34DBD171" w:rsidR="00FF5B6B" w:rsidRDefault="00FF5B6B" w:rsidP="00192CCA">
            <w:pPr>
              <w:pStyle w:val="Nidungvnbn"/>
              <w:ind w:firstLine="0"/>
            </w:pPr>
            <w:r>
              <w:t xml:space="preserve">3.Nhập thông tin </w:t>
            </w:r>
            <w:r w:rsidR="00906ECF">
              <w:t>yêu cầu.</w:t>
            </w:r>
          </w:p>
          <w:p w14:paraId="48E77A2E" w14:textId="77777777" w:rsidR="00FF5B6B" w:rsidRPr="00CA1ADF" w:rsidRDefault="00FF5B6B" w:rsidP="00192CCA">
            <w:pPr>
              <w:pStyle w:val="Nidungvnbn"/>
              <w:ind w:firstLine="0"/>
            </w:pPr>
            <w:r>
              <w:t>4.Yêu cầu ghi nhận.</w:t>
            </w:r>
          </w:p>
        </w:tc>
        <w:tc>
          <w:tcPr>
            <w:tcW w:w="4462" w:type="dxa"/>
            <w:gridSpan w:val="3"/>
          </w:tcPr>
          <w:p w14:paraId="7347004A" w14:textId="32C01D39" w:rsidR="00FF5B6B" w:rsidRDefault="00FF5B6B" w:rsidP="00192CCA">
            <w:pPr>
              <w:pStyle w:val="Nidungvnbn"/>
              <w:ind w:firstLine="0"/>
            </w:pPr>
            <w:r>
              <w:t xml:space="preserve">2.Hiển thị form nhập thông tin </w:t>
            </w:r>
            <w:r w:rsidR="008101B4">
              <w:t>đặt bàn</w:t>
            </w:r>
            <w:r>
              <w:t xml:space="preserve"> (</w:t>
            </w:r>
            <w:r w:rsidR="00A2246F">
              <w:t>họ tên khách hàng</w:t>
            </w:r>
            <w:r w:rsidR="00640188">
              <w:t>, số điện thoại</w:t>
            </w:r>
            <w:r w:rsidR="00A2246F">
              <w:t xml:space="preserve">, thực đơn, ngày tổ chức, phòng tổ chức, </w:t>
            </w:r>
            <w:r w:rsidR="008E1193">
              <w:t>…).</w:t>
            </w:r>
          </w:p>
          <w:p w14:paraId="10089A3A" w14:textId="77777777" w:rsidR="00FF5B6B" w:rsidRDefault="00FF5B6B" w:rsidP="00192CCA">
            <w:pPr>
              <w:pStyle w:val="Nidungvnbn"/>
              <w:ind w:firstLine="0"/>
            </w:pPr>
          </w:p>
          <w:p w14:paraId="351167A1" w14:textId="77777777" w:rsidR="00FF5B6B" w:rsidRPr="00CA1ADF" w:rsidRDefault="00FF5B6B" w:rsidP="00192CCA">
            <w:pPr>
              <w:pStyle w:val="Nidungvnbn"/>
              <w:ind w:firstLine="0"/>
            </w:pPr>
            <w:r>
              <w:t>5.Ghi nhận thông tin nhân viên mới và thông báo kết quả.</w:t>
            </w:r>
          </w:p>
        </w:tc>
      </w:tr>
      <w:tr w:rsidR="00FF5B6B" w14:paraId="407CBAA4" w14:textId="77777777" w:rsidTr="00192CCA">
        <w:tc>
          <w:tcPr>
            <w:tcW w:w="8777" w:type="dxa"/>
            <w:gridSpan w:val="5"/>
          </w:tcPr>
          <w:p w14:paraId="52812BDE" w14:textId="77777777" w:rsidR="00FF5B6B" w:rsidRPr="00340E7F" w:rsidRDefault="00FF5B6B" w:rsidP="00192CCA">
            <w:pPr>
              <w:pStyle w:val="Nidungvnbn"/>
              <w:ind w:firstLine="0"/>
            </w:pPr>
            <w:r w:rsidRPr="00641A13">
              <w:rPr>
                <w:b/>
              </w:rPr>
              <w:t>Các xử lý ngoại lệ</w:t>
            </w:r>
            <w:r>
              <w:rPr>
                <w:b/>
              </w:rPr>
              <w:t xml:space="preserve"> (Luồng thay thế)</w:t>
            </w:r>
            <w:r>
              <w:t>:</w:t>
            </w:r>
          </w:p>
        </w:tc>
      </w:tr>
      <w:tr w:rsidR="00FF5B6B" w14:paraId="1959AF57" w14:textId="77777777" w:rsidTr="00192CCA">
        <w:tc>
          <w:tcPr>
            <w:tcW w:w="4315" w:type="dxa"/>
            <w:gridSpan w:val="2"/>
          </w:tcPr>
          <w:p w14:paraId="0C10FB00" w14:textId="77777777" w:rsidR="00FF5B6B" w:rsidRPr="00CE287B" w:rsidRDefault="00FF5B6B" w:rsidP="00192CCA">
            <w:pPr>
              <w:pStyle w:val="Nidungvnbn"/>
              <w:ind w:firstLine="0"/>
              <w:jc w:val="center"/>
              <w:rPr>
                <w:b/>
              </w:rPr>
            </w:pPr>
            <w:r w:rsidRPr="00CE287B">
              <w:rPr>
                <w:b/>
              </w:rPr>
              <w:t>Tác nhân</w:t>
            </w:r>
          </w:p>
        </w:tc>
        <w:tc>
          <w:tcPr>
            <w:tcW w:w="4462" w:type="dxa"/>
            <w:gridSpan w:val="3"/>
          </w:tcPr>
          <w:p w14:paraId="0279E52D" w14:textId="77777777" w:rsidR="00FF5B6B" w:rsidRPr="00CE287B" w:rsidRDefault="00FF5B6B" w:rsidP="00192CCA">
            <w:pPr>
              <w:pStyle w:val="Nidungvnbn"/>
              <w:ind w:firstLine="0"/>
              <w:jc w:val="center"/>
              <w:rPr>
                <w:b/>
              </w:rPr>
            </w:pPr>
            <w:r w:rsidRPr="00CE287B">
              <w:rPr>
                <w:b/>
              </w:rPr>
              <w:t>Hệ thống</w:t>
            </w:r>
          </w:p>
        </w:tc>
      </w:tr>
      <w:tr w:rsidR="00FF5B6B" w14:paraId="1E460BE2" w14:textId="77777777" w:rsidTr="00192CCA">
        <w:tc>
          <w:tcPr>
            <w:tcW w:w="4315" w:type="dxa"/>
            <w:gridSpan w:val="2"/>
          </w:tcPr>
          <w:p w14:paraId="20A854BB" w14:textId="77777777" w:rsidR="00FF5B6B" w:rsidRDefault="00FF5B6B" w:rsidP="00192CCA">
            <w:pPr>
              <w:pStyle w:val="Nidungvnbn"/>
              <w:ind w:firstLine="0"/>
            </w:pPr>
          </w:p>
        </w:tc>
        <w:tc>
          <w:tcPr>
            <w:tcW w:w="4462" w:type="dxa"/>
            <w:gridSpan w:val="3"/>
          </w:tcPr>
          <w:p w14:paraId="74C75648" w14:textId="667507FB" w:rsidR="00FF5B6B" w:rsidRDefault="00FF5B6B" w:rsidP="00192CCA">
            <w:pPr>
              <w:pStyle w:val="Nidungvnbn"/>
              <w:ind w:firstLine="0"/>
            </w:pPr>
            <w:r>
              <w:t>5.a.</w:t>
            </w:r>
            <w:r w:rsidR="00222485">
              <w:t xml:space="preserve"> </w:t>
            </w:r>
            <w:r>
              <w:t>Thông tin về</w:t>
            </w:r>
            <w:r w:rsidR="004E51FA">
              <w:t xml:space="preserve"> họ tên</w:t>
            </w:r>
            <w:r w:rsidR="00A34959">
              <w:t xml:space="preserve"> khách hàng, số điện thoại, thực đơn, ngày tổ chức, phòng tổ chức</w:t>
            </w:r>
            <w:r>
              <w:t xml:space="preserve"> là bắt buộc, nếu rỗng hiện thông báo các nội dung trên không được rỗng.</w:t>
            </w:r>
          </w:p>
        </w:tc>
      </w:tr>
    </w:tbl>
    <w:p w14:paraId="00429D2B" w14:textId="1ABF41C9" w:rsidR="00FF5B6B" w:rsidRDefault="00FF5B6B" w:rsidP="00FF5B6B">
      <w:pPr>
        <w:pStyle w:val="Heading4"/>
      </w:pPr>
      <w:r>
        <w:t xml:space="preserve">Use case </w:t>
      </w:r>
      <w:r w:rsidR="00D04E79">
        <w:t>Xóa thông tin đặt bàn</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FF5B6B" w14:paraId="370C68BD" w14:textId="77777777" w:rsidTr="00192CCA">
        <w:tc>
          <w:tcPr>
            <w:tcW w:w="3417" w:type="dxa"/>
          </w:tcPr>
          <w:p w14:paraId="169439B7" w14:textId="787EF84D" w:rsidR="00FF5B6B" w:rsidRDefault="00FF5B6B" w:rsidP="00192CCA">
            <w:pPr>
              <w:pStyle w:val="Nidungvnbn"/>
              <w:ind w:firstLine="0"/>
            </w:pPr>
            <w:r w:rsidRPr="00641A13">
              <w:rPr>
                <w:b/>
              </w:rPr>
              <w:t>Tên use case</w:t>
            </w:r>
            <w:r>
              <w:t xml:space="preserve">: Xóa nhân </w:t>
            </w:r>
            <w:r w:rsidR="000C5BC5">
              <w:t>thông tin đặt bản</w:t>
            </w:r>
          </w:p>
        </w:tc>
        <w:tc>
          <w:tcPr>
            <w:tcW w:w="2184" w:type="dxa"/>
            <w:gridSpan w:val="3"/>
          </w:tcPr>
          <w:p w14:paraId="4F76D2B6" w14:textId="3E7E4BDD" w:rsidR="00FF5B6B" w:rsidRDefault="00FF5B6B" w:rsidP="00192CCA">
            <w:pPr>
              <w:pStyle w:val="Nidungvnbn"/>
              <w:ind w:firstLine="0"/>
            </w:pPr>
            <w:r w:rsidRPr="00641A13">
              <w:rPr>
                <w:b/>
              </w:rPr>
              <w:t>ID</w:t>
            </w:r>
            <w:r>
              <w:t>: UC_</w:t>
            </w:r>
            <w:r w:rsidR="003203DC">
              <w:t>17</w:t>
            </w:r>
          </w:p>
        </w:tc>
        <w:tc>
          <w:tcPr>
            <w:tcW w:w="3176" w:type="dxa"/>
          </w:tcPr>
          <w:p w14:paraId="1C7E5EED" w14:textId="77777777" w:rsidR="00FF5B6B" w:rsidRDefault="00FF5B6B" w:rsidP="00192CCA">
            <w:pPr>
              <w:pStyle w:val="Nidungvnbn"/>
              <w:ind w:firstLine="0"/>
            </w:pPr>
            <w:r w:rsidRPr="00641A13">
              <w:rPr>
                <w:b/>
              </w:rPr>
              <w:t>Mức quan trọng</w:t>
            </w:r>
            <w:r>
              <w:t>: Cao</w:t>
            </w:r>
          </w:p>
        </w:tc>
      </w:tr>
      <w:tr w:rsidR="00FF5B6B" w14:paraId="021995D6" w14:textId="77777777" w:rsidTr="00192CCA">
        <w:trPr>
          <w:trHeight w:val="332"/>
        </w:trPr>
        <w:tc>
          <w:tcPr>
            <w:tcW w:w="4500" w:type="dxa"/>
            <w:gridSpan w:val="3"/>
          </w:tcPr>
          <w:p w14:paraId="721AEECD" w14:textId="54BCDEA1" w:rsidR="00FF5B6B" w:rsidRDefault="00FF5B6B" w:rsidP="00192CCA">
            <w:pPr>
              <w:pStyle w:val="Nidungvnbn"/>
              <w:ind w:firstLine="0"/>
            </w:pPr>
            <w:r w:rsidRPr="00641A13">
              <w:rPr>
                <w:b/>
              </w:rPr>
              <w:t>Actor</w:t>
            </w:r>
            <w:r>
              <w:t>: Giám đốc, Quản lý</w:t>
            </w:r>
            <w:r w:rsidR="00247260">
              <w:t>, Lễ tân</w:t>
            </w:r>
          </w:p>
        </w:tc>
        <w:tc>
          <w:tcPr>
            <w:tcW w:w="4277" w:type="dxa"/>
            <w:gridSpan w:val="2"/>
          </w:tcPr>
          <w:p w14:paraId="0E482E01" w14:textId="77777777" w:rsidR="00FF5B6B" w:rsidRDefault="00FF5B6B" w:rsidP="00192CCA">
            <w:pPr>
              <w:pStyle w:val="Nidungvnbn"/>
              <w:ind w:firstLine="0"/>
              <w:jc w:val="left"/>
            </w:pPr>
            <w:r w:rsidRPr="00641A13">
              <w:rPr>
                <w:b/>
              </w:rPr>
              <w:t>Loại use case</w:t>
            </w:r>
            <w:r>
              <w:t>: Chi tiết, thiết yếu</w:t>
            </w:r>
          </w:p>
        </w:tc>
      </w:tr>
      <w:tr w:rsidR="00FF5B6B" w14:paraId="031B2A07" w14:textId="77777777" w:rsidTr="00192CCA">
        <w:tc>
          <w:tcPr>
            <w:tcW w:w="8777" w:type="dxa"/>
            <w:gridSpan w:val="5"/>
          </w:tcPr>
          <w:p w14:paraId="2A95F26F" w14:textId="77777777" w:rsidR="00FF5B6B" w:rsidRDefault="00FF5B6B" w:rsidP="00192CCA">
            <w:pPr>
              <w:pStyle w:val="Nidungvnbn"/>
              <w:ind w:firstLine="0"/>
            </w:pPr>
            <w:r w:rsidRPr="00641A13">
              <w:rPr>
                <w:b/>
              </w:rPr>
              <w:t>Các bên liên quan và mối quan tâm của họ</w:t>
            </w:r>
            <w:r>
              <w:t>:</w:t>
            </w:r>
          </w:p>
          <w:p w14:paraId="55824EF0" w14:textId="7C217A69" w:rsidR="00FF5B6B" w:rsidRDefault="00FF5B6B" w:rsidP="00192CCA">
            <w:pPr>
              <w:pStyle w:val="Nidungvnbn"/>
              <w:ind w:firstLine="0"/>
            </w:pPr>
            <w:r>
              <w:t xml:space="preserve">Giám đốc, Quản lý – Muốn xóa vì </w:t>
            </w:r>
            <w:r w:rsidR="0042413D">
              <w:t>thêm nhầm thông tin đặt bàn.</w:t>
            </w:r>
          </w:p>
        </w:tc>
      </w:tr>
      <w:tr w:rsidR="00FF5B6B" w14:paraId="4E2FE800" w14:textId="77777777" w:rsidTr="00192CCA">
        <w:tc>
          <w:tcPr>
            <w:tcW w:w="8777" w:type="dxa"/>
            <w:gridSpan w:val="5"/>
          </w:tcPr>
          <w:p w14:paraId="4428040B" w14:textId="52E8B7B1" w:rsidR="00FF5B6B" w:rsidRDefault="00FF5B6B" w:rsidP="00192CCA">
            <w:pPr>
              <w:pStyle w:val="Nidungvnbn"/>
              <w:ind w:firstLine="0"/>
            </w:pPr>
            <w:r w:rsidRPr="00641A13">
              <w:rPr>
                <w:b/>
              </w:rPr>
              <w:t>Mô tả tóm tắt</w:t>
            </w:r>
            <w:r>
              <w:t xml:space="preserve">: Cách xóa một </w:t>
            </w:r>
            <w:r w:rsidR="00262361">
              <w:t>thông tin đặt bàn</w:t>
            </w:r>
            <w:r>
              <w:t xml:space="preserve"> khỏi hệ thống.</w:t>
            </w:r>
          </w:p>
        </w:tc>
      </w:tr>
      <w:tr w:rsidR="00FF5B6B" w14:paraId="2F271B79" w14:textId="77777777" w:rsidTr="00192CCA">
        <w:tc>
          <w:tcPr>
            <w:tcW w:w="8777" w:type="dxa"/>
            <w:gridSpan w:val="5"/>
          </w:tcPr>
          <w:p w14:paraId="1EE415DA" w14:textId="77777777" w:rsidR="00FF5B6B" w:rsidRDefault="00FF5B6B" w:rsidP="00192CCA">
            <w:pPr>
              <w:pStyle w:val="Nidungvnbn"/>
              <w:ind w:firstLine="0"/>
            </w:pPr>
            <w:r>
              <w:rPr>
                <w:b/>
              </w:rPr>
              <w:t>Điều kiện trước</w:t>
            </w:r>
            <w:r>
              <w:t>: Đã đăng nhập.</w:t>
            </w:r>
          </w:p>
        </w:tc>
      </w:tr>
      <w:tr w:rsidR="00FF5B6B" w14:paraId="1394BC5C" w14:textId="77777777" w:rsidTr="00192CCA">
        <w:tc>
          <w:tcPr>
            <w:tcW w:w="8777" w:type="dxa"/>
            <w:gridSpan w:val="5"/>
          </w:tcPr>
          <w:p w14:paraId="0A55AB2E" w14:textId="0A1B724E" w:rsidR="00FF5B6B" w:rsidRPr="00A9620A" w:rsidRDefault="00FF5B6B" w:rsidP="00192CCA">
            <w:pPr>
              <w:pStyle w:val="Nidungvnbn"/>
              <w:ind w:firstLine="0"/>
            </w:pPr>
            <w:r>
              <w:rPr>
                <w:b/>
              </w:rPr>
              <w:t xml:space="preserve">Điều kiện sau: </w:t>
            </w:r>
            <w:r>
              <w:t xml:space="preserve">Thông tin </w:t>
            </w:r>
            <w:r w:rsidR="003A5B01">
              <w:t>đặt bàn</w:t>
            </w:r>
            <w:r>
              <w:t xml:space="preserve"> cũ được xóa khỏi hệ thống.</w:t>
            </w:r>
          </w:p>
        </w:tc>
      </w:tr>
      <w:tr w:rsidR="00FF5B6B" w14:paraId="56A15C04" w14:textId="77777777" w:rsidTr="00192CCA">
        <w:tc>
          <w:tcPr>
            <w:tcW w:w="8777" w:type="dxa"/>
            <w:gridSpan w:val="5"/>
          </w:tcPr>
          <w:p w14:paraId="4C0AD52F" w14:textId="77777777" w:rsidR="00FF5B6B" w:rsidRPr="002E46F9" w:rsidRDefault="00FF5B6B" w:rsidP="00192CCA">
            <w:pPr>
              <w:pStyle w:val="Nidungvnbn"/>
              <w:ind w:firstLine="0"/>
            </w:pPr>
            <w:r w:rsidRPr="00641A13">
              <w:rPr>
                <w:b/>
              </w:rPr>
              <w:t>Các mối quan hệ</w:t>
            </w:r>
            <w:r w:rsidRPr="003E31D6">
              <w:t>:</w:t>
            </w:r>
          </w:p>
        </w:tc>
      </w:tr>
      <w:tr w:rsidR="00FF5B6B" w14:paraId="39CC3959" w14:textId="77777777" w:rsidTr="00192CCA">
        <w:trPr>
          <w:trHeight w:val="305"/>
        </w:trPr>
        <w:tc>
          <w:tcPr>
            <w:tcW w:w="8777" w:type="dxa"/>
            <w:gridSpan w:val="5"/>
          </w:tcPr>
          <w:p w14:paraId="0753ED88" w14:textId="77777777" w:rsidR="00FF5B6B" w:rsidRPr="00E50922" w:rsidRDefault="00FF5B6B" w:rsidP="00192CCA">
            <w:pPr>
              <w:pStyle w:val="Nidungvnbn"/>
              <w:ind w:firstLine="0"/>
            </w:pPr>
            <w:r w:rsidRPr="00641A13">
              <w:rPr>
                <w:b/>
              </w:rPr>
              <w:t>Quy trình xử lý</w:t>
            </w:r>
            <w:r>
              <w:rPr>
                <w:b/>
              </w:rPr>
              <w:t xml:space="preserve"> (Luồng sự kiện chính)</w:t>
            </w:r>
            <w:r>
              <w:t>:</w:t>
            </w:r>
          </w:p>
        </w:tc>
      </w:tr>
      <w:tr w:rsidR="00FF5B6B" w14:paraId="5CE4A009" w14:textId="77777777" w:rsidTr="00192CCA">
        <w:tc>
          <w:tcPr>
            <w:tcW w:w="4315" w:type="dxa"/>
            <w:gridSpan w:val="2"/>
          </w:tcPr>
          <w:p w14:paraId="6AC0D4FC" w14:textId="77777777" w:rsidR="00FF5B6B" w:rsidRPr="00CE287B" w:rsidRDefault="00FF5B6B" w:rsidP="00192CCA">
            <w:pPr>
              <w:pStyle w:val="Nidungvnbn"/>
              <w:ind w:firstLine="0"/>
              <w:jc w:val="center"/>
              <w:rPr>
                <w:b/>
              </w:rPr>
            </w:pPr>
            <w:r w:rsidRPr="00CE287B">
              <w:rPr>
                <w:b/>
              </w:rPr>
              <w:t>Tác nhân</w:t>
            </w:r>
          </w:p>
        </w:tc>
        <w:tc>
          <w:tcPr>
            <w:tcW w:w="4462" w:type="dxa"/>
            <w:gridSpan w:val="3"/>
          </w:tcPr>
          <w:p w14:paraId="02B7B698" w14:textId="77777777" w:rsidR="00FF5B6B" w:rsidRPr="00CE287B" w:rsidRDefault="00FF5B6B" w:rsidP="00192CCA">
            <w:pPr>
              <w:pStyle w:val="Nidungvnbn"/>
              <w:ind w:firstLine="0"/>
              <w:jc w:val="center"/>
              <w:rPr>
                <w:b/>
              </w:rPr>
            </w:pPr>
            <w:r w:rsidRPr="00CE287B">
              <w:rPr>
                <w:b/>
              </w:rPr>
              <w:t>Hệ thống</w:t>
            </w:r>
          </w:p>
        </w:tc>
      </w:tr>
      <w:tr w:rsidR="00FF5B6B" w14:paraId="4BF963FA" w14:textId="77777777" w:rsidTr="00192CCA">
        <w:tc>
          <w:tcPr>
            <w:tcW w:w="4315" w:type="dxa"/>
            <w:gridSpan w:val="2"/>
          </w:tcPr>
          <w:p w14:paraId="49DC69AA" w14:textId="77777777" w:rsidR="00FF5B6B" w:rsidRDefault="00FF5B6B" w:rsidP="00192CCA">
            <w:pPr>
              <w:pStyle w:val="Nidungvnbn"/>
              <w:ind w:firstLine="0"/>
            </w:pPr>
            <w:r>
              <w:t>1.Yêu cầu chức năng xóa nhân viên.</w:t>
            </w:r>
          </w:p>
          <w:p w14:paraId="27CE7AEC" w14:textId="77777777" w:rsidR="00FF5B6B" w:rsidRDefault="00FF5B6B" w:rsidP="00192CCA">
            <w:pPr>
              <w:pStyle w:val="Nidungvnbn"/>
              <w:ind w:firstLine="0"/>
            </w:pPr>
          </w:p>
          <w:p w14:paraId="374E733F" w14:textId="7DF30048" w:rsidR="00FF5B6B" w:rsidRDefault="00FF5B6B" w:rsidP="00192CCA">
            <w:pPr>
              <w:pStyle w:val="Nidungvnbn"/>
              <w:ind w:firstLine="0"/>
            </w:pPr>
            <w:r>
              <w:t xml:space="preserve">3.Tìm kiếm và chọn </w:t>
            </w:r>
            <w:r w:rsidR="000366FB">
              <w:t>thông tin đặt bàn</w:t>
            </w:r>
            <w:r>
              <w:t xml:space="preserve"> cần xóa.</w:t>
            </w:r>
          </w:p>
          <w:p w14:paraId="57A8049D" w14:textId="77777777" w:rsidR="00FF5B6B" w:rsidRPr="00CA1ADF" w:rsidRDefault="00FF5B6B" w:rsidP="00192CCA">
            <w:pPr>
              <w:pStyle w:val="Nidungvnbn"/>
              <w:ind w:firstLine="0"/>
            </w:pPr>
            <w:r>
              <w:t>4.Xác nhận yêu cầu xóa.</w:t>
            </w:r>
          </w:p>
        </w:tc>
        <w:tc>
          <w:tcPr>
            <w:tcW w:w="4462" w:type="dxa"/>
            <w:gridSpan w:val="3"/>
          </w:tcPr>
          <w:p w14:paraId="63C5D4DF" w14:textId="6765191F" w:rsidR="00FF5B6B" w:rsidRDefault="00FF5B6B" w:rsidP="00192CCA">
            <w:pPr>
              <w:pStyle w:val="Nidungvnbn"/>
              <w:ind w:firstLine="0"/>
            </w:pPr>
            <w:r>
              <w:t xml:space="preserve">2.Hiển thị danh sách các </w:t>
            </w:r>
            <w:r w:rsidR="00E12444">
              <w:t>thông tin đặt bàn có khả năng xóa (trước</w:t>
            </w:r>
            <w:r w:rsidR="00497554">
              <w:t xml:space="preserve"> hiện tại</w:t>
            </w:r>
            <w:r w:rsidR="00E12444">
              <w:t xml:space="preserve"> 1 tháng)</w:t>
            </w:r>
          </w:p>
          <w:p w14:paraId="3784670C" w14:textId="77777777" w:rsidR="00FF5B6B" w:rsidRDefault="00FF5B6B" w:rsidP="00192CCA">
            <w:pPr>
              <w:pStyle w:val="Nidungvnbn"/>
              <w:ind w:firstLine="0"/>
            </w:pPr>
          </w:p>
          <w:p w14:paraId="0A09653F" w14:textId="77777777" w:rsidR="00D05F7B" w:rsidRDefault="00D05F7B" w:rsidP="00192CCA">
            <w:pPr>
              <w:pStyle w:val="Nidungvnbn"/>
              <w:ind w:firstLine="0"/>
            </w:pPr>
          </w:p>
          <w:p w14:paraId="6D7210BF" w14:textId="3CE3CBAC" w:rsidR="00FF5B6B" w:rsidRPr="00CA1ADF" w:rsidRDefault="00FF5B6B" w:rsidP="00192CCA">
            <w:pPr>
              <w:pStyle w:val="Nidungvnbn"/>
              <w:ind w:firstLine="0"/>
            </w:pPr>
            <w:r>
              <w:t>5.Xóa thông tin nhân viên khỏi hệ thống và thông báo kết quả</w:t>
            </w:r>
          </w:p>
        </w:tc>
      </w:tr>
      <w:tr w:rsidR="00FF5B6B" w14:paraId="14168862" w14:textId="77777777" w:rsidTr="00192CCA">
        <w:tc>
          <w:tcPr>
            <w:tcW w:w="8777" w:type="dxa"/>
            <w:gridSpan w:val="5"/>
          </w:tcPr>
          <w:p w14:paraId="397D3993" w14:textId="77777777" w:rsidR="00FF5B6B" w:rsidRPr="00340E7F" w:rsidRDefault="00FF5B6B" w:rsidP="00192CCA">
            <w:pPr>
              <w:pStyle w:val="Nidungvnbn"/>
              <w:ind w:firstLine="0"/>
            </w:pPr>
            <w:r w:rsidRPr="00641A13">
              <w:rPr>
                <w:b/>
              </w:rPr>
              <w:lastRenderedPageBreak/>
              <w:t>Các xử lý ngoại lệ</w:t>
            </w:r>
            <w:r>
              <w:rPr>
                <w:b/>
              </w:rPr>
              <w:t xml:space="preserve"> (Luồng thay thế)</w:t>
            </w:r>
            <w:r>
              <w:t>:</w:t>
            </w:r>
          </w:p>
        </w:tc>
      </w:tr>
      <w:tr w:rsidR="00FF5B6B" w14:paraId="3AF2A54D" w14:textId="77777777" w:rsidTr="00192CCA">
        <w:tc>
          <w:tcPr>
            <w:tcW w:w="4315" w:type="dxa"/>
            <w:gridSpan w:val="2"/>
          </w:tcPr>
          <w:p w14:paraId="3F7AD21F" w14:textId="77777777" w:rsidR="00FF5B6B" w:rsidRPr="00CE287B" w:rsidRDefault="00FF5B6B" w:rsidP="00192CCA">
            <w:pPr>
              <w:pStyle w:val="Nidungvnbn"/>
              <w:ind w:firstLine="0"/>
              <w:jc w:val="center"/>
              <w:rPr>
                <w:b/>
              </w:rPr>
            </w:pPr>
            <w:r w:rsidRPr="00CE287B">
              <w:rPr>
                <w:b/>
              </w:rPr>
              <w:t>Tác nhân</w:t>
            </w:r>
          </w:p>
        </w:tc>
        <w:tc>
          <w:tcPr>
            <w:tcW w:w="4462" w:type="dxa"/>
            <w:gridSpan w:val="3"/>
          </w:tcPr>
          <w:p w14:paraId="65DBC3C7" w14:textId="77777777" w:rsidR="00FF5B6B" w:rsidRPr="00CE287B" w:rsidRDefault="00FF5B6B" w:rsidP="00192CCA">
            <w:pPr>
              <w:pStyle w:val="Nidungvnbn"/>
              <w:ind w:firstLine="0"/>
              <w:jc w:val="center"/>
              <w:rPr>
                <w:b/>
              </w:rPr>
            </w:pPr>
            <w:r w:rsidRPr="00CE287B">
              <w:rPr>
                <w:b/>
              </w:rPr>
              <w:t>Hệ thống</w:t>
            </w:r>
          </w:p>
        </w:tc>
      </w:tr>
      <w:tr w:rsidR="00FF5B6B" w14:paraId="005137BB" w14:textId="77777777" w:rsidTr="00192CCA">
        <w:tc>
          <w:tcPr>
            <w:tcW w:w="4315" w:type="dxa"/>
            <w:gridSpan w:val="2"/>
          </w:tcPr>
          <w:p w14:paraId="09BC460E" w14:textId="77777777" w:rsidR="00FF5B6B" w:rsidRDefault="00FF5B6B" w:rsidP="00192CCA">
            <w:pPr>
              <w:pStyle w:val="Nidungvnbn"/>
              <w:ind w:firstLine="0"/>
            </w:pPr>
          </w:p>
        </w:tc>
        <w:tc>
          <w:tcPr>
            <w:tcW w:w="4462" w:type="dxa"/>
            <w:gridSpan w:val="3"/>
          </w:tcPr>
          <w:p w14:paraId="16D83AB7" w14:textId="773C91EB" w:rsidR="00FF5B6B" w:rsidRDefault="00FF5B6B" w:rsidP="00192CCA">
            <w:pPr>
              <w:pStyle w:val="Nidungvnbn"/>
              <w:ind w:firstLine="0"/>
            </w:pPr>
          </w:p>
        </w:tc>
      </w:tr>
    </w:tbl>
    <w:p w14:paraId="46D3ABB8" w14:textId="2EAB8C5E" w:rsidR="00FF5B6B" w:rsidRDefault="00FF5B6B" w:rsidP="00FF5B6B">
      <w:pPr>
        <w:pStyle w:val="Heading4"/>
      </w:pPr>
      <w:r>
        <w:t xml:space="preserve">Use case Cập nhật </w:t>
      </w:r>
      <w:r w:rsidR="0020056D">
        <w:t>thông tin đặt bàn</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FF5B6B" w14:paraId="6E4EAB9F" w14:textId="77777777" w:rsidTr="00192CCA">
        <w:tc>
          <w:tcPr>
            <w:tcW w:w="3417" w:type="dxa"/>
          </w:tcPr>
          <w:p w14:paraId="416F80D2" w14:textId="689873EA" w:rsidR="00FF5B6B" w:rsidRDefault="00FF5B6B" w:rsidP="00192CCA">
            <w:pPr>
              <w:pStyle w:val="Nidungvnbn"/>
              <w:ind w:firstLine="0"/>
            </w:pPr>
            <w:r w:rsidRPr="00641A13">
              <w:rPr>
                <w:b/>
              </w:rPr>
              <w:t>Tên use case</w:t>
            </w:r>
            <w:r>
              <w:t xml:space="preserve">: Cập nhật </w:t>
            </w:r>
            <w:r w:rsidR="00BB3919">
              <w:t>thông tin đặt bàn</w:t>
            </w:r>
          </w:p>
        </w:tc>
        <w:tc>
          <w:tcPr>
            <w:tcW w:w="2184" w:type="dxa"/>
            <w:gridSpan w:val="3"/>
          </w:tcPr>
          <w:p w14:paraId="6DADCB62" w14:textId="0ECFD7E0" w:rsidR="00FF5B6B" w:rsidRDefault="00FF5B6B" w:rsidP="00192CCA">
            <w:pPr>
              <w:pStyle w:val="Nidungvnbn"/>
              <w:ind w:firstLine="0"/>
            </w:pPr>
            <w:r w:rsidRPr="00641A13">
              <w:rPr>
                <w:b/>
              </w:rPr>
              <w:t>ID</w:t>
            </w:r>
            <w:r>
              <w:t>: UC_</w:t>
            </w:r>
            <w:r w:rsidR="008B5434">
              <w:t>18</w:t>
            </w:r>
          </w:p>
        </w:tc>
        <w:tc>
          <w:tcPr>
            <w:tcW w:w="3176" w:type="dxa"/>
          </w:tcPr>
          <w:p w14:paraId="3F60594D" w14:textId="762B82BE" w:rsidR="00FF5B6B" w:rsidRDefault="00FF5B6B" w:rsidP="00192CCA">
            <w:pPr>
              <w:pStyle w:val="Nidungvnbn"/>
              <w:ind w:firstLine="0"/>
            </w:pPr>
            <w:r w:rsidRPr="00641A13">
              <w:rPr>
                <w:b/>
              </w:rPr>
              <w:t>Mức quan trọng</w:t>
            </w:r>
            <w:r>
              <w:t xml:space="preserve">: </w:t>
            </w:r>
            <w:r w:rsidR="00854975">
              <w:t>Cao</w:t>
            </w:r>
          </w:p>
        </w:tc>
      </w:tr>
      <w:tr w:rsidR="00FF5B6B" w14:paraId="4D17F3B7" w14:textId="77777777" w:rsidTr="00192CCA">
        <w:trPr>
          <w:trHeight w:val="332"/>
        </w:trPr>
        <w:tc>
          <w:tcPr>
            <w:tcW w:w="4500" w:type="dxa"/>
            <w:gridSpan w:val="3"/>
          </w:tcPr>
          <w:p w14:paraId="5B1AEBFF" w14:textId="1214E960" w:rsidR="00FF5B6B" w:rsidRDefault="00FF5B6B" w:rsidP="00192CCA">
            <w:pPr>
              <w:pStyle w:val="Nidungvnbn"/>
              <w:ind w:firstLine="0"/>
            </w:pPr>
            <w:r w:rsidRPr="00641A13">
              <w:rPr>
                <w:b/>
              </w:rPr>
              <w:t>Actor</w:t>
            </w:r>
            <w:r>
              <w:t>: Giám đốc, Quản lý</w:t>
            </w:r>
            <w:r w:rsidR="007F1C25">
              <w:t>, Lễ tân</w:t>
            </w:r>
          </w:p>
        </w:tc>
        <w:tc>
          <w:tcPr>
            <w:tcW w:w="4277" w:type="dxa"/>
            <w:gridSpan w:val="2"/>
          </w:tcPr>
          <w:p w14:paraId="32DC6B95" w14:textId="77777777" w:rsidR="00FF5B6B" w:rsidRDefault="00FF5B6B" w:rsidP="00192CCA">
            <w:pPr>
              <w:pStyle w:val="Nidungvnbn"/>
              <w:ind w:firstLine="0"/>
              <w:jc w:val="left"/>
            </w:pPr>
            <w:r w:rsidRPr="00641A13">
              <w:rPr>
                <w:b/>
              </w:rPr>
              <w:t>Loại use case</w:t>
            </w:r>
            <w:r>
              <w:t>: Chi tiết, thiết yếu</w:t>
            </w:r>
          </w:p>
        </w:tc>
      </w:tr>
      <w:tr w:rsidR="00FF5B6B" w14:paraId="1AB9A81D" w14:textId="77777777" w:rsidTr="00192CCA">
        <w:tc>
          <w:tcPr>
            <w:tcW w:w="8777" w:type="dxa"/>
            <w:gridSpan w:val="5"/>
          </w:tcPr>
          <w:p w14:paraId="2AEDA35A" w14:textId="77777777" w:rsidR="00FF5B6B" w:rsidRDefault="00FF5B6B" w:rsidP="00192CCA">
            <w:pPr>
              <w:pStyle w:val="Nidungvnbn"/>
              <w:ind w:firstLine="0"/>
            </w:pPr>
            <w:r w:rsidRPr="00641A13">
              <w:rPr>
                <w:b/>
              </w:rPr>
              <w:t>Các bên liên quan và mối quan tâm của họ</w:t>
            </w:r>
            <w:r>
              <w:t>:</w:t>
            </w:r>
          </w:p>
          <w:p w14:paraId="79A06E70" w14:textId="4ED7389D" w:rsidR="00FF5B6B" w:rsidRDefault="00FF5B6B" w:rsidP="00192CCA">
            <w:pPr>
              <w:pStyle w:val="Nidungvnbn"/>
              <w:ind w:firstLine="0"/>
            </w:pPr>
            <w:r>
              <w:t>Giám đốc, Quản lý</w:t>
            </w:r>
            <w:r w:rsidR="00672EFA">
              <w:t>, Lễ tân</w:t>
            </w:r>
            <w:r>
              <w:t xml:space="preserve"> – Muốn thay đổi thông tin</w:t>
            </w:r>
            <w:r w:rsidR="00982488">
              <w:t xml:space="preserve"> </w:t>
            </w:r>
            <w:r w:rsidR="00514BF0">
              <w:t>đặt bàn mà khách hàng đã đặt</w:t>
            </w:r>
            <w:r>
              <w:t>.</w:t>
            </w:r>
          </w:p>
        </w:tc>
      </w:tr>
      <w:tr w:rsidR="00FF5B6B" w14:paraId="601AE2FF" w14:textId="77777777" w:rsidTr="00192CCA">
        <w:tc>
          <w:tcPr>
            <w:tcW w:w="8777" w:type="dxa"/>
            <w:gridSpan w:val="5"/>
          </w:tcPr>
          <w:p w14:paraId="5F7329E3" w14:textId="068C7E7B" w:rsidR="00FF5B6B" w:rsidRDefault="00FF5B6B" w:rsidP="00192CCA">
            <w:pPr>
              <w:pStyle w:val="Nidungvnbn"/>
              <w:ind w:firstLine="0"/>
            </w:pPr>
            <w:r w:rsidRPr="00641A13">
              <w:rPr>
                <w:b/>
              </w:rPr>
              <w:t>Mô tả tóm tắt</w:t>
            </w:r>
            <w:r>
              <w:t xml:space="preserve">: Cách sửa thông tin </w:t>
            </w:r>
            <w:r w:rsidR="002C3072">
              <w:t>đặt bàn</w:t>
            </w:r>
            <w:r>
              <w:t xml:space="preserve"> đã được lưu trong hệ thống.</w:t>
            </w:r>
          </w:p>
        </w:tc>
      </w:tr>
      <w:tr w:rsidR="00FF5B6B" w14:paraId="009372DF" w14:textId="77777777" w:rsidTr="00192CCA">
        <w:tc>
          <w:tcPr>
            <w:tcW w:w="8777" w:type="dxa"/>
            <w:gridSpan w:val="5"/>
          </w:tcPr>
          <w:p w14:paraId="0283424F" w14:textId="77777777" w:rsidR="00FF5B6B" w:rsidRDefault="00FF5B6B" w:rsidP="00192CCA">
            <w:pPr>
              <w:pStyle w:val="Nidungvnbn"/>
              <w:ind w:firstLine="0"/>
            </w:pPr>
            <w:r>
              <w:rPr>
                <w:b/>
              </w:rPr>
              <w:t>Điều kiện trước</w:t>
            </w:r>
            <w:r>
              <w:t>: Đã đăng nhập.</w:t>
            </w:r>
          </w:p>
        </w:tc>
      </w:tr>
      <w:tr w:rsidR="00FF5B6B" w14:paraId="2F461776" w14:textId="77777777" w:rsidTr="00192CCA">
        <w:tc>
          <w:tcPr>
            <w:tcW w:w="8777" w:type="dxa"/>
            <w:gridSpan w:val="5"/>
          </w:tcPr>
          <w:p w14:paraId="33AA81E6" w14:textId="03C3C7DE" w:rsidR="00FF5B6B" w:rsidRPr="00A9620A" w:rsidRDefault="00FF5B6B" w:rsidP="00192CCA">
            <w:pPr>
              <w:pStyle w:val="Nidungvnbn"/>
              <w:ind w:firstLine="0"/>
            </w:pPr>
            <w:r>
              <w:rPr>
                <w:b/>
              </w:rPr>
              <w:t xml:space="preserve">Điều kiện sau: </w:t>
            </w:r>
            <w:r>
              <w:t xml:space="preserve">Thông tin </w:t>
            </w:r>
            <w:r w:rsidR="00503343">
              <w:t>đặt bàn</w:t>
            </w:r>
            <w:r>
              <w:t xml:space="preserve"> được cập nhật vào hệ thống.</w:t>
            </w:r>
          </w:p>
        </w:tc>
      </w:tr>
      <w:tr w:rsidR="00FF5B6B" w14:paraId="01C1CBE5" w14:textId="77777777" w:rsidTr="00192CCA">
        <w:tc>
          <w:tcPr>
            <w:tcW w:w="8777" w:type="dxa"/>
            <w:gridSpan w:val="5"/>
          </w:tcPr>
          <w:p w14:paraId="2EFED86E" w14:textId="77777777" w:rsidR="00FF5B6B" w:rsidRPr="002E46F9" w:rsidRDefault="00FF5B6B" w:rsidP="00192CCA">
            <w:pPr>
              <w:pStyle w:val="Nidungvnbn"/>
              <w:ind w:firstLine="0"/>
            </w:pPr>
            <w:r w:rsidRPr="00641A13">
              <w:rPr>
                <w:b/>
              </w:rPr>
              <w:t>Các mối quan hệ</w:t>
            </w:r>
            <w:r w:rsidRPr="003E31D6">
              <w:t>:</w:t>
            </w:r>
          </w:p>
        </w:tc>
      </w:tr>
      <w:tr w:rsidR="00FF5B6B" w14:paraId="5CDEEF9F" w14:textId="77777777" w:rsidTr="00192CCA">
        <w:trPr>
          <w:trHeight w:val="305"/>
        </w:trPr>
        <w:tc>
          <w:tcPr>
            <w:tcW w:w="8777" w:type="dxa"/>
            <w:gridSpan w:val="5"/>
          </w:tcPr>
          <w:p w14:paraId="02B7B672" w14:textId="77777777" w:rsidR="00FF5B6B" w:rsidRPr="00E50922" w:rsidRDefault="00FF5B6B" w:rsidP="00192CCA">
            <w:pPr>
              <w:pStyle w:val="Nidungvnbn"/>
              <w:ind w:firstLine="0"/>
            </w:pPr>
            <w:r w:rsidRPr="00641A13">
              <w:rPr>
                <w:b/>
              </w:rPr>
              <w:t>Quy trình xử lý</w:t>
            </w:r>
            <w:r>
              <w:rPr>
                <w:b/>
              </w:rPr>
              <w:t xml:space="preserve"> (Luồng sự kiện chính)</w:t>
            </w:r>
            <w:r>
              <w:t>:</w:t>
            </w:r>
          </w:p>
        </w:tc>
      </w:tr>
      <w:tr w:rsidR="00FF5B6B" w14:paraId="409DD987" w14:textId="77777777" w:rsidTr="00192CCA">
        <w:tc>
          <w:tcPr>
            <w:tcW w:w="4315" w:type="dxa"/>
            <w:gridSpan w:val="2"/>
          </w:tcPr>
          <w:p w14:paraId="6F9B826E" w14:textId="77777777" w:rsidR="00FF5B6B" w:rsidRPr="00CE287B" w:rsidRDefault="00FF5B6B" w:rsidP="00192CCA">
            <w:pPr>
              <w:pStyle w:val="Nidungvnbn"/>
              <w:ind w:firstLine="0"/>
              <w:jc w:val="center"/>
              <w:rPr>
                <w:b/>
              </w:rPr>
            </w:pPr>
            <w:r w:rsidRPr="00CE287B">
              <w:rPr>
                <w:b/>
              </w:rPr>
              <w:t>Tác nhân</w:t>
            </w:r>
          </w:p>
        </w:tc>
        <w:tc>
          <w:tcPr>
            <w:tcW w:w="4462" w:type="dxa"/>
            <w:gridSpan w:val="3"/>
          </w:tcPr>
          <w:p w14:paraId="3BE7A47B" w14:textId="77777777" w:rsidR="00FF5B6B" w:rsidRPr="00CE287B" w:rsidRDefault="00FF5B6B" w:rsidP="00192CCA">
            <w:pPr>
              <w:pStyle w:val="Nidungvnbn"/>
              <w:ind w:firstLine="0"/>
              <w:jc w:val="center"/>
              <w:rPr>
                <w:b/>
              </w:rPr>
            </w:pPr>
            <w:r w:rsidRPr="00CE287B">
              <w:rPr>
                <w:b/>
              </w:rPr>
              <w:t>Hệ thống</w:t>
            </w:r>
          </w:p>
        </w:tc>
      </w:tr>
      <w:tr w:rsidR="00FF5B6B" w14:paraId="78DABD8E" w14:textId="77777777" w:rsidTr="00192CCA">
        <w:tc>
          <w:tcPr>
            <w:tcW w:w="4315" w:type="dxa"/>
            <w:gridSpan w:val="2"/>
          </w:tcPr>
          <w:p w14:paraId="02AED787" w14:textId="0085575E" w:rsidR="00FF5B6B" w:rsidRDefault="00FF5B6B" w:rsidP="00192CCA">
            <w:pPr>
              <w:pStyle w:val="Nidungvnbn"/>
              <w:ind w:firstLine="0"/>
            </w:pPr>
            <w:r>
              <w:t xml:space="preserve">1.Yêu cầu chức năng cập nhật </w:t>
            </w:r>
            <w:r w:rsidR="00E22C75">
              <w:t>thông tin đặt bàn</w:t>
            </w:r>
            <w:r>
              <w:t>.</w:t>
            </w:r>
          </w:p>
          <w:p w14:paraId="7981D3E1" w14:textId="77777777" w:rsidR="0039147C" w:rsidRDefault="0039147C" w:rsidP="00192CCA">
            <w:pPr>
              <w:pStyle w:val="Nidungvnbn"/>
              <w:ind w:firstLine="0"/>
            </w:pPr>
          </w:p>
          <w:p w14:paraId="7410B21B" w14:textId="1A00EF95" w:rsidR="00FF5B6B" w:rsidRDefault="00FF5B6B" w:rsidP="00192CCA">
            <w:pPr>
              <w:pStyle w:val="Nidungvnbn"/>
              <w:ind w:firstLine="0"/>
            </w:pPr>
            <w:r>
              <w:t xml:space="preserve">3.Tìm kiếm </w:t>
            </w:r>
            <w:r w:rsidR="00C00BF2">
              <w:t>thông tin đặt bàn</w:t>
            </w:r>
            <w:r>
              <w:t xml:space="preserve"> và chọn </w:t>
            </w:r>
            <w:r w:rsidR="00C20A4B">
              <w:t>thông tin đặt bàn</w:t>
            </w:r>
            <w:r>
              <w:t xml:space="preserve"> cần cập nhật, ấn nút xác nhận.</w:t>
            </w:r>
          </w:p>
          <w:p w14:paraId="3F8DB255" w14:textId="77777777" w:rsidR="00FF5B6B" w:rsidRDefault="00FF5B6B" w:rsidP="00192CCA">
            <w:pPr>
              <w:pStyle w:val="Nidungvnbn"/>
              <w:ind w:firstLine="0"/>
            </w:pPr>
            <w:r>
              <w:t>5.Tiến hành cập nhật thông tin theo đúng quy định.</w:t>
            </w:r>
          </w:p>
          <w:p w14:paraId="39FF2D3D" w14:textId="52DBF739" w:rsidR="00FF5B6B" w:rsidRPr="00CA1ADF" w:rsidRDefault="00044893" w:rsidP="00192CCA">
            <w:pPr>
              <w:pStyle w:val="Nidungvnbn"/>
              <w:ind w:firstLine="0"/>
            </w:pPr>
            <w:r>
              <w:t>6</w:t>
            </w:r>
            <w:r w:rsidR="00FF5B6B">
              <w:t>.Yêu cầu ghi nhận cập nhật.</w:t>
            </w:r>
          </w:p>
        </w:tc>
        <w:tc>
          <w:tcPr>
            <w:tcW w:w="4462" w:type="dxa"/>
            <w:gridSpan w:val="3"/>
          </w:tcPr>
          <w:p w14:paraId="0D774625" w14:textId="6982A66E" w:rsidR="00FF5B6B" w:rsidRDefault="00FF5B6B" w:rsidP="00192CCA">
            <w:pPr>
              <w:pStyle w:val="Nidungvnbn"/>
              <w:ind w:firstLine="0"/>
            </w:pPr>
            <w:r>
              <w:t xml:space="preserve">2. Hiển thị danh sách các </w:t>
            </w:r>
            <w:r w:rsidR="006A22AF">
              <w:t>thông tin đặt bàn</w:t>
            </w:r>
            <w:r>
              <w:t xml:space="preserve">, có khả năng tìm kiếm theo </w:t>
            </w:r>
            <w:r w:rsidR="0039147C">
              <w:t>mã, tên khách hàng đặt</w:t>
            </w:r>
            <w:r>
              <w:t>.</w:t>
            </w:r>
          </w:p>
          <w:p w14:paraId="33CAA9C5" w14:textId="1CB84E78" w:rsidR="00FF5B6B" w:rsidRDefault="00FF5B6B" w:rsidP="00192CCA">
            <w:pPr>
              <w:pStyle w:val="Nidungvnbn"/>
              <w:ind w:firstLine="0"/>
            </w:pPr>
            <w:r>
              <w:t xml:space="preserve">4.Chuyển đến trang cập nhật thông tin </w:t>
            </w:r>
            <w:r w:rsidR="00EB6E64">
              <w:t>đặt bàn</w:t>
            </w:r>
            <w:r>
              <w:t xml:space="preserve"> với nội dung thông tin cũ được hiến thị.</w:t>
            </w:r>
          </w:p>
          <w:p w14:paraId="00DFCA7B" w14:textId="77777777" w:rsidR="00FF5B6B" w:rsidRDefault="00FF5B6B" w:rsidP="00192CCA">
            <w:pPr>
              <w:pStyle w:val="Nidungvnbn"/>
              <w:ind w:firstLine="0"/>
            </w:pPr>
          </w:p>
          <w:p w14:paraId="246770FB" w14:textId="77777777" w:rsidR="00FF5B6B" w:rsidRDefault="00FF5B6B" w:rsidP="00192CCA">
            <w:pPr>
              <w:pStyle w:val="Nidungvnbn"/>
              <w:ind w:firstLine="0"/>
            </w:pPr>
          </w:p>
          <w:p w14:paraId="2F660BAD" w14:textId="2BEE2936" w:rsidR="00FF5B6B" w:rsidRPr="00CA1ADF" w:rsidRDefault="00093AAA" w:rsidP="00192CCA">
            <w:pPr>
              <w:pStyle w:val="Nidungvnbn"/>
              <w:ind w:firstLine="0"/>
            </w:pPr>
            <w:r>
              <w:t>7</w:t>
            </w:r>
            <w:r w:rsidR="00FF5B6B">
              <w:t xml:space="preserve">.Cập nhật thông tin </w:t>
            </w:r>
            <w:r w:rsidR="005E4BE6">
              <w:t>đặt bàn</w:t>
            </w:r>
            <w:r w:rsidR="00FF5B6B">
              <w:t xml:space="preserve"> và thông báo kết quả.</w:t>
            </w:r>
          </w:p>
        </w:tc>
      </w:tr>
      <w:tr w:rsidR="00FF5B6B" w14:paraId="6F04D2F6" w14:textId="77777777" w:rsidTr="00192CCA">
        <w:tc>
          <w:tcPr>
            <w:tcW w:w="8777" w:type="dxa"/>
            <w:gridSpan w:val="5"/>
          </w:tcPr>
          <w:p w14:paraId="7AA6E0A3" w14:textId="77777777" w:rsidR="00FF5B6B" w:rsidRPr="00340E7F" w:rsidRDefault="00FF5B6B" w:rsidP="00192CCA">
            <w:pPr>
              <w:pStyle w:val="Nidungvnbn"/>
              <w:ind w:firstLine="0"/>
            </w:pPr>
            <w:r w:rsidRPr="00641A13">
              <w:rPr>
                <w:b/>
              </w:rPr>
              <w:t>Các xử lý ngoại lệ</w:t>
            </w:r>
            <w:r>
              <w:rPr>
                <w:b/>
              </w:rPr>
              <w:t xml:space="preserve"> (Luồng thay thế)</w:t>
            </w:r>
            <w:r>
              <w:t>:</w:t>
            </w:r>
          </w:p>
        </w:tc>
      </w:tr>
      <w:tr w:rsidR="00FF5B6B" w14:paraId="774A4F74" w14:textId="77777777" w:rsidTr="00192CCA">
        <w:tc>
          <w:tcPr>
            <w:tcW w:w="4315" w:type="dxa"/>
            <w:gridSpan w:val="2"/>
          </w:tcPr>
          <w:p w14:paraId="271E0A0D" w14:textId="77777777" w:rsidR="00FF5B6B" w:rsidRPr="00CE287B" w:rsidRDefault="00FF5B6B" w:rsidP="00192CCA">
            <w:pPr>
              <w:pStyle w:val="Nidungvnbn"/>
              <w:ind w:firstLine="0"/>
              <w:jc w:val="center"/>
              <w:rPr>
                <w:b/>
              </w:rPr>
            </w:pPr>
            <w:r w:rsidRPr="00CE287B">
              <w:rPr>
                <w:b/>
              </w:rPr>
              <w:t>Tác nhân</w:t>
            </w:r>
          </w:p>
        </w:tc>
        <w:tc>
          <w:tcPr>
            <w:tcW w:w="4462" w:type="dxa"/>
            <w:gridSpan w:val="3"/>
          </w:tcPr>
          <w:p w14:paraId="467450BD" w14:textId="77777777" w:rsidR="00FF5B6B" w:rsidRPr="00CE287B" w:rsidRDefault="00FF5B6B" w:rsidP="00192CCA">
            <w:pPr>
              <w:pStyle w:val="Nidungvnbn"/>
              <w:ind w:firstLine="0"/>
              <w:jc w:val="center"/>
              <w:rPr>
                <w:b/>
              </w:rPr>
            </w:pPr>
            <w:r w:rsidRPr="00CE287B">
              <w:rPr>
                <w:b/>
              </w:rPr>
              <w:t>Hệ thống</w:t>
            </w:r>
          </w:p>
        </w:tc>
      </w:tr>
      <w:tr w:rsidR="00FF5B6B" w14:paraId="49D28D58" w14:textId="77777777" w:rsidTr="00192CCA">
        <w:tc>
          <w:tcPr>
            <w:tcW w:w="4315" w:type="dxa"/>
            <w:gridSpan w:val="2"/>
          </w:tcPr>
          <w:p w14:paraId="78D70B73" w14:textId="77777777" w:rsidR="00FF5B6B" w:rsidRDefault="00FF5B6B" w:rsidP="00192CCA">
            <w:pPr>
              <w:pStyle w:val="Nidungvnbn"/>
              <w:ind w:firstLine="0"/>
            </w:pPr>
          </w:p>
        </w:tc>
        <w:tc>
          <w:tcPr>
            <w:tcW w:w="4462" w:type="dxa"/>
            <w:gridSpan w:val="3"/>
          </w:tcPr>
          <w:p w14:paraId="6CDF33C9" w14:textId="0D3B59BA" w:rsidR="00FF5B6B" w:rsidRDefault="00FF5B6B" w:rsidP="00192CCA">
            <w:pPr>
              <w:pStyle w:val="Nidungvnbn"/>
              <w:ind w:firstLine="0"/>
            </w:pPr>
            <w:r>
              <w:t>5.a.</w:t>
            </w:r>
            <w:r w:rsidR="00F72CDB">
              <w:t xml:space="preserve"> </w:t>
            </w:r>
            <w:r w:rsidR="00E176F3">
              <w:t xml:space="preserve">Thông tin về họ tên khách hàng, số điện thoại, thực đơn, ngày tổ chức, phòng </w:t>
            </w:r>
            <w:r w:rsidR="00E176F3">
              <w:lastRenderedPageBreak/>
              <w:t>tổ chức là bắt buộc, nếu rỗng hiện thông báo các nội dung trên không được rỗng.</w:t>
            </w:r>
          </w:p>
        </w:tc>
      </w:tr>
    </w:tbl>
    <w:p w14:paraId="2D855564" w14:textId="52E86AB9" w:rsidR="00FF5B6B" w:rsidRDefault="00FF5B6B" w:rsidP="00FF5B6B">
      <w:pPr>
        <w:pStyle w:val="Heading4"/>
      </w:pPr>
      <w:r>
        <w:t xml:space="preserve">Use case Tra cứu </w:t>
      </w:r>
      <w:r w:rsidR="008D55C9">
        <w:t>thông tin đặt bàn</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FF5B6B" w14:paraId="7D34A612" w14:textId="77777777" w:rsidTr="00192CCA">
        <w:tc>
          <w:tcPr>
            <w:tcW w:w="3417" w:type="dxa"/>
          </w:tcPr>
          <w:p w14:paraId="6F29B0CC" w14:textId="77777777" w:rsidR="00FF5B6B" w:rsidRDefault="00FF5B6B" w:rsidP="00192CCA">
            <w:pPr>
              <w:pStyle w:val="Nidungvnbn"/>
              <w:ind w:firstLine="0"/>
            </w:pPr>
            <w:r w:rsidRPr="00641A13">
              <w:rPr>
                <w:b/>
              </w:rPr>
              <w:t>Tên use case</w:t>
            </w:r>
            <w:r>
              <w:t>: Tra cứu nhân viên</w:t>
            </w:r>
          </w:p>
        </w:tc>
        <w:tc>
          <w:tcPr>
            <w:tcW w:w="2184" w:type="dxa"/>
            <w:gridSpan w:val="3"/>
          </w:tcPr>
          <w:p w14:paraId="2D706949" w14:textId="72F567DE" w:rsidR="00FF5B6B" w:rsidRDefault="00FF5B6B" w:rsidP="00192CCA">
            <w:pPr>
              <w:pStyle w:val="Nidungvnbn"/>
              <w:ind w:firstLine="0"/>
            </w:pPr>
            <w:r w:rsidRPr="00641A13">
              <w:rPr>
                <w:b/>
              </w:rPr>
              <w:t>ID</w:t>
            </w:r>
            <w:r>
              <w:t>: UC_</w:t>
            </w:r>
            <w:r w:rsidR="006A65DD">
              <w:t>19</w:t>
            </w:r>
          </w:p>
        </w:tc>
        <w:tc>
          <w:tcPr>
            <w:tcW w:w="3176" w:type="dxa"/>
          </w:tcPr>
          <w:p w14:paraId="4C83F401" w14:textId="77777777" w:rsidR="00FF5B6B" w:rsidRDefault="00FF5B6B" w:rsidP="00192CCA">
            <w:pPr>
              <w:pStyle w:val="Nidungvnbn"/>
              <w:ind w:firstLine="0"/>
            </w:pPr>
            <w:r w:rsidRPr="00641A13">
              <w:rPr>
                <w:b/>
              </w:rPr>
              <w:t>Mức quan trọng</w:t>
            </w:r>
            <w:r>
              <w:t>: Cao</w:t>
            </w:r>
          </w:p>
        </w:tc>
      </w:tr>
      <w:tr w:rsidR="00FF5B6B" w14:paraId="01CFC58F" w14:textId="77777777" w:rsidTr="00192CCA">
        <w:trPr>
          <w:trHeight w:val="332"/>
        </w:trPr>
        <w:tc>
          <w:tcPr>
            <w:tcW w:w="4500" w:type="dxa"/>
            <w:gridSpan w:val="3"/>
          </w:tcPr>
          <w:p w14:paraId="67D40D54" w14:textId="3BA138A6" w:rsidR="00FF5B6B" w:rsidRDefault="00FF5B6B" w:rsidP="00192CCA">
            <w:pPr>
              <w:pStyle w:val="Nidungvnbn"/>
              <w:ind w:firstLine="0"/>
            </w:pPr>
            <w:r w:rsidRPr="00641A13">
              <w:rPr>
                <w:b/>
              </w:rPr>
              <w:t>Actor</w:t>
            </w:r>
            <w:r>
              <w:t>: Giám đốc, Quản lý</w:t>
            </w:r>
            <w:r w:rsidR="00263F3F">
              <w:t>, Lễ tân, Khách hàng</w:t>
            </w:r>
          </w:p>
        </w:tc>
        <w:tc>
          <w:tcPr>
            <w:tcW w:w="4277" w:type="dxa"/>
            <w:gridSpan w:val="2"/>
          </w:tcPr>
          <w:p w14:paraId="4D10350B" w14:textId="77777777" w:rsidR="00FF5B6B" w:rsidRDefault="00FF5B6B" w:rsidP="00192CCA">
            <w:pPr>
              <w:pStyle w:val="Nidungvnbn"/>
              <w:ind w:firstLine="0"/>
              <w:jc w:val="left"/>
            </w:pPr>
            <w:r w:rsidRPr="00641A13">
              <w:rPr>
                <w:b/>
              </w:rPr>
              <w:t>Loại use case</w:t>
            </w:r>
            <w:r>
              <w:t>: Chi tiết, thiết yếu</w:t>
            </w:r>
          </w:p>
        </w:tc>
      </w:tr>
      <w:tr w:rsidR="00FF5B6B" w14:paraId="760D038E" w14:textId="77777777" w:rsidTr="00192CCA">
        <w:tc>
          <w:tcPr>
            <w:tcW w:w="8777" w:type="dxa"/>
            <w:gridSpan w:val="5"/>
          </w:tcPr>
          <w:p w14:paraId="1ADABB45" w14:textId="77777777" w:rsidR="00FF5B6B" w:rsidRDefault="00FF5B6B" w:rsidP="00192CCA">
            <w:pPr>
              <w:pStyle w:val="Nidungvnbn"/>
              <w:ind w:firstLine="0"/>
            </w:pPr>
            <w:r w:rsidRPr="00641A13">
              <w:rPr>
                <w:b/>
              </w:rPr>
              <w:t>Các bên liên quan và mối quan tâm của họ</w:t>
            </w:r>
            <w:r>
              <w:t>:</w:t>
            </w:r>
          </w:p>
          <w:p w14:paraId="544F0203" w14:textId="18CD3991" w:rsidR="00FF5B6B" w:rsidRDefault="00FF5B6B" w:rsidP="00192CCA">
            <w:pPr>
              <w:pStyle w:val="Nidungvnbn"/>
              <w:ind w:firstLine="0"/>
            </w:pPr>
            <w:r>
              <w:t>Giám đốc, Quản lý</w:t>
            </w:r>
            <w:r w:rsidR="00B40A34">
              <w:t>, Lễ tân, Khách hàng</w:t>
            </w:r>
            <w:r>
              <w:t xml:space="preserve"> – Muốn xem </w:t>
            </w:r>
            <w:r w:rsidR="00EC6159">
              <w:t>chi tiết các thông tin đặt bàn</w:t>
            </w:r>
            <w:r w:rsidR="00631A5B">
              <w:t xml:space="preserve"> của khách hàng</w:t>
            </w:r>
            <w:r>
              <w:t>.</w:t>
            </w:r>
          </w:p>
        </w:tc>
      </w:tr>
      <w:tr w:rsidR="00FF5B6B" w14:paraId="135E16BD" w14:textId="77777777" w:rsidTr="00192CCA">
        <w:tc>
          <w:tcPr>
            <w:tcW w:w="8777" w:type="dxa"/>
            <w:gridSpan w:val="5"/>
          </w:tcPr>
          <w:p w14:paraId="6C4E4FF3" w14:textId="71972C0E" w:rsidR="00FF5B6B" w:rsidRDefault="00FF5B6B" w:rsidP="00192CCA">
            <w:pPr>
              <w:pStyle w:val="Nidungvnbn"/>
              <w:ind w:firstLine="0"/>
            </w:pPr>
            <w:r w:rsidRPr="00641A13">
              <w:rPr>
                <w:b/>
              </w:rPr>
              <w:t>Mô tả tóm tắt</w:t>
            </w:r>
            <w:r>
              <w:t xml:space="preserve">: Cách xem thông tin </w:t>
            </w:r>
            <w:r w:rsidR="00141D4D">
              <w:t>đặt bàn</w:t>
            </w:r>
            <w:r>
              <w:t xml:space="preserve"> đã được lưu trong hệ thống.</w:t>
            </w:r>
          </w:p>
        </w:tc>
      </w:tr>
      <w:tr w:rsidR="00FF5B6B" w14:paraId="27842729" w14:textId="77777777" w:rsidTr="00192CCA">
        <w:tc>
          <w:tcPr>
            <w:tcW w:w="8777" w:type="dxa"/>
            <w:gridSpan w:val="5"/>
          </w:tcPr>
          <w:p w14:paraId="1B9B1512" w14:textId="77777777" w:rsidR="00FF5B6B" w:rsidRDefault="00FF5B6B" w:rsidP="00192CCA">
            <w:pPr>
              <w:pStyle w:val="Nidungvnbn"/>
              <w:ind w:firstLine="0"/>
            </w:pPr>
            <w:r>
              <w:rPr>
                <w:b/>
              </w:rPr>
              <w:t>Điều kiện trước</w:t>
            </w:r>
            <w:r>
              <w:t>: Đã đăng nhập.</w:t>
            </w:r>
          </w:p>
        </w:tc>
      </w:tr>
      <w:tr w:rsidR="00FF5B6B" w14:paraId="71A7761B" w14:textId="77777777" w:rsidTr="00192CCA">
        <w:tc>
          <w:tcPr>
            <w:tcW w:w="8777" w:type="dxa"/>
            <w:gridSpan w:val="5"/>
          </w:tcPr>
          <w:p w14:paraId="13DF1EA6" w14:textId="060FC0DE" w:rsidR="00FF5B6B" w:rsidRPr="00A9620A" w:rsidRDefault="00FF5B6B" w:rsidP="00192CCA">
            <w:pPr>
              <w:pStyle w:val="Nidungvnbn"/>
              <w:ind w:firstLine="0"/>
            </w:pPr>
            <w:r>
              <w:rPr>
                <w:b/>
              </w:rPr>
              <w:t xml:space="preserve">Điều kiện sau: </w:t>
            </w:r>
            <w:r>
              <w:t xml:space="preserve">Hiển thị chi tiết thông tin </w:t>
            </w:r>
            <w:r w:rsidR="00327AF1">
              <w:t>đặt bàn</w:t>
            </w:r>
            <w:r>
              <w:t xml:space="preserve"> đã lưu.</w:t>
            </w:r>
          </w:p>
        </w:tc>
      </w:tr>
      <w:tr w:rsidR="00FF5B6B" w14:paraId="5FF98E56" w14:textId="77777777" w:rsidTr="00192CCA">
        <w:tc>
          <w:tcPr>
            <w:tcW w:w="8777" w:type="dxa"/>
            <w:gridSpan w:val="5"/>
          </w:tcPr>
          <w:p w14:paraId="406AE5AA" w14:textId="77777777" w:rsidR="00FF5B6B" w:rsidRPr="002E46F9" w:rsidRDefault="00FF5B6B" w:rsidP="00192CCA">
            <w:pPr>
              <w:pStyle w:val="Nidungvnbn"/>
              <w:ind w:firstLine="0"/>
            </w:pPr>
            <w:r w:rsidRPr="00641A13">
              <w:rPr>
                <w:b/>
              </w:rPr>
              <w:t>Các mối quan hệ</w:t>
            </w:r>
            <w:r w:rsidRPr="003E31D6">
              <w:t>:</w:t>
            </w:r>
          </w:p>
        </w:tc>
      </w:tr>
      <w:tr w:rsidR="00FF5B6B" w14:paraId="528B63CA" w14:textId="77777777" w:rsidTr="00192CCA">
        <w:trPr>
          <w:trHeight w:val="305"/>
        </w:trPr>
        <w:tc>
          <w:tcPr>
            <w:tcW w:w="8777" w:type="dxa"/>
            <w:gridSpan w:val="5"/>
          </w:tcPr>
          <w:p w14:paraId="03D66272" w14:textId="77777777" w:rsidR="00FF5B6B" w:rsidRPr="00E50922" w:rsidRDefault="00FF5B6B" w:rsidP="00192CCA">
            <w:pPr>
              <w:pStyle w:val="Nidungvnbn"/>
              <w:ind w:firstLine="0"/>
            </w:pPr>
            <w:r w:rsidRPr="00641A13">
              <w:rPr>
                <w:b/>
              </w:rPr>
              <w:t>Quy trình xử lý</w:t>
            </w:r>
            <w:r>
              <w:rPr>
                <w:b/>
              </w:rPr>
              <w:t xml:space="preserve"> (Luồng sự kiện chính)</w:t>
            </w:r>
            <w:r>
              <w:t>:</w:t>
            </w:r>
          </w:p>
        </w:tc>
      </w:tr>
      <w:tr w:rsidR="00FF5B6B" w14:paraId="31A80C7D" w14:textId="77777777" w:rsidTr="00192CCA">
        <w:tc>
          <w:tcPr>
            <w:tcW w:w="4315" w:type="dxa"/>
            <w:gridSpan w:val="2"/>
          </w:tcPr>
          <w:p w14:paraId="488014F3" w14:textId="77777777" w:rsidR="00FF5B6B" w:rsidRPr="00CE287B" w:rsidRDefault="00FF5B6B" w:rsidP="00192CCA">
            <w:pPr>
              <w:pStyle w:val="Nidungvnbn"/>
              <w:ind w:firstLine="0"/>
              <w:jc w:val="center"/>
              <w:rPr>
                <w:b/>
              </w:rPr>
            </w:pPr>
            <w:r w:rsidRPr="00CE287B">
              <w:rPr>
                <w:b/>
              </w:rPr>
              <w:t>Tác nhân</w:t>
            </w:r>
          </w:p>
        </w:tc>
        <w:tc>
          <w:tcPr>
            <w:tcW w:w="4462" w:type="dxa"/>
            <w:gridSpan w:val="3"/>
          </w:tcPr>
          <w:p w14:paraId="74B07C93" w14:textId="77777777" w:rsidR="00FF5B6B" w:rsidRPr="00CE287B" w:rsidRDefault="00FF5B6B" w:rsidP="00192CCA">
            <w:pPr>
              <w:pStyle w:val="Nidungvnbn"/>
              <w:ind w:firstLine="0"/>
              <w:jc w:val="center"/>
              <w:rPr>
                <w:b/>
              </w:rPr>
            </w:pPr>
            <w:r w:rsidRPr="00CE287B">
              <w:rPr>
                <w:b/>
              </w:rPr>
              <w:t>Hệ thống</w:t>
            </w:r>
          </w:p>
        </w:tc>
      </w:tr>
      <w:tr w:rsidR="00FF5B6B" w14:paraId="14C31B64" w14:textId="77777777" w:rsidTr="00192CCA">
        <w:tc>
          <w:tcPr>
            <w:tcW w:w="4315" w:type="dxa"/>
            <w:gridSpan w:val="2"/>
          </w:tcPr>
          <w:p w14:paraId="16F3DF45" w14:textId="2E3E1B9D" w:rsidR="00FF5B6B" w:rsidRDefault="00FF5B6B" w:rsidP="00192CCA">
            <w:pPr>
              <w:pStyle w:val="Nidungvnbn"/>
              <w:ind w:firstLine="0"/>
            </w:pPr>
            <w:r>
              <w:t xml:space="preserve">1.Yêu cầu chức năng tra cứu thông tin </w:t>
            </w:r>
            <w:r w:rsidR="00795ADF">
              <w:t>đặt bàn</w:t>
            </w:r>
            <w:r>
              <w:t>.</w:t>
            </w:r>
          </w:p>
          <w:p w14:paraId="13261338" w14:textId="77777777" w:rsidR="00A17144" w:rsidRDefault="00A17144" w:rsidP="00192CCA">
            <w:pPr>
              <w:pStyle w:val="Nidungvnbn"/>
              <w:ind w:firstLine="0"/>
            </w:pPr>
          </w:p>
          <w:p w14:paraId="2AA994C6" w14:textId="77777777" w:rsidR="00FF5B6B" w:rsidRDefault="00FF5B6B" w:rsidP="00192CCA">
            <w:pPr>
              <w:pStyle w:val="Nidungvnbn"/>
              <w:ind w:firstLine="0"/>
            </w:pPr>
            <w:r>
              <w:t xml:space="preserve">3.Tìm kiếm </w:t>
            </w:r>
            <w:r w:rsidR="0012321B">
              <w:t>thông tin đặt bàn, chọn và ấn nút xem chi tiết</w:t>
            </w:r>
            <w:r>
              <w:t>.</w:t>
            </w:r>
          </w:p>
          <w:p w14:paraId="2CD03C64" w14:textId="77777777" w:rsidR="00496347" w:rsidRDefault="00496347" w:rsidP="00192CCA">
            <w:pPr>
              <w:pStyle w:val="Nidungvnbn"/>
              <w:ind w:firstLine="0"/>
            </w:pPr>
            <w:r>
              <w:t>3.</w:t>
            </w:r>
            <w:proofErr w:type="gramStart"/>
            <w:r>
              <w:t>1.Trường</w:t>
            </w:r>
            <w:proofErr w:type="gramEnd"/>
            <w:r>
              <w:t xml:space="preserve"> hợp là nhân viên thì chỉ cần ấn nút để xem chi tiết</w:t>
            </w:r>
          </w:p>
          <w:p w14:paraId="24C914F6" w14:textId="7CD78468" w:rsidR="00496347" w:rsidRPr="00CA1ADF" w:rsidRDefault="00496347" w:rsidP="00192CCA">
            <w:pPr>
              <w:pStyle w:val="Nidungvnbn"/>
              <w:ind w:firstLine="0"/>
            </w:pPr>
            <w:r>
              <w:t>3.</w:t>
            </w:r>
            <w:proofErr w:type="gramStart"/>
            <w:r>
              <w:t>2.Đối</w:t>
            </w:r>
            <w:proofErr w:type="gramEnd"/>
            <w:r>
              <w:t xml:space="preserve"> với khách hàng thì phải yêu cầu khách nhập mã code</w:t>
            </w:r>
            <w:r w:rsidR="00CC1BEA">
              <w:t xml:space="preserve"> bảo mật</w:t>
            </w:r>
            <w:r w:rsidR="000D27AE">
              <w:t xml:space="preserve"> cho phép xem</w:t>
            </w:r>
            <w:r>
              <w:t xml:space="preserve"> được cung cấp khi thêm thông tin đặt bàn.</w:t>
            </w:r>
          </w:p>
        </w:tc>
        <w:tc>
          <w:tcPr>
            <w:tcW w:w="4462" w:type="dxa"/>
            <w:gridSpan w:val="3"/>
          </w:tcPr>
          <w:p w14:paraId="5135F25D" w14:textId="13261F93" w:rsidR="00FF5B6B" w:rsidRDefault="00FF5B6B" w:rsidP="00192CCA">
            <w:pPr>
              <w:pStyle w:val="Nidungvnbn"/>
              <w:ind w:firstLine="0"/>
            </w:pPr>
            <w:r>
              <w:t xml:space="preserve">2. Hiển thị danh sách các </w:t>
            </w:r>
            <w:r w:rsidR="0098233C">
              <w:t>thông tin đặt bàn</w:t>
            </w:r>
            <w:r>
              <w:t>, có khả năng tìm kiếm th</w:t>
            </w:r>
            <w:r w:rsidR="009E4B23">
              <w:t>eo khách hàng, mã</w:t>
            </w:r>
            <w:r>
              <w:t>.</w:t>
            </w:r>
          </w:p>
          <w:p w14:paraId="1D9FC130" w14:textId="0BE407B5" w:rsidR="00FF5B6B" w:rsidRPr="00CA1ADF" w:rsidRDefault="00FF5B6B" w:rsidP="00192CCA">
            <w:pPr>
              <w:pStyle w:val="Nidungvnbn"/>
              <w:ind w:firstLine="0"/>
            </w:pPr>
            <w:r>
              <w:t xml:space="preserve">4.Hiển thị </w:t>
            </w:r>
            <w:r w:rsidR="0069359F">
              <w:t xml:space="preserve">chi tiết </w:t>
            </w:r>
            <w:r w:rsidR="00496347">
              <w:t>thông tin đặt bàn của khách hàng</w:t>
            </w:r>
            <w:r>
              <w:t>.</w:t>
            </w:r>
          </w:p>
        </w:tc>
      </w:tr>
      <w:tr w:rsidR="00FF5B6B" w14:paraId="1075726E" w14:textId="77777777" w:rsidTr="00192CCA">
        <w:tc>
          <w:tcPr>
            <w:tcW w:w="8777" w:type="dxa"/>
            <w:gridSpan w:val="5"/>
          </w:tcPr>
          <w:p w14:paraId="1BFE93B6" w14:textId="77777777" w:rsidR="00FF5B6B" w:rsidRPr="00340E7F" w:rsidRDefault="00FF5B6B" w:rsidP="00192CCA">
            <w:pPr>
              <w:pStyle w:val="Nidungvnbn"/>
              <w:ind w:firstLine="0"/>
            </w:pPr>
            <w:r w:rsidRPr="00641A13">
              <w:rPr>
                <w:b/>
              </w:rPr>
              <w:t>Các xử lý ngoại lệ</w:t>
            </w:r>
            <w:r>
              <w:rPr>
                <w:b/>
              </w:rPr>
              <w:t xml:space="preserve"> (Luồng thay thế)</w:t>
            </w:r>
            <w:r>
              <w:t>:</w:t>
            </w:r>
          </w:p>
        </w:tc>
      </w:tr>
      <w:tr w:rsidR="00FF5B6B" w14:paraId="2A296ED4" w14:textId="77777777" w:rsidTr="00192CCA">
        <w:tc>
          <w:tcPr>
            <w:tcW w:w="4315" w:type="dxa"/>
            <w:gridSpan w:val="2"/>
          </w:tcPr>
          <w:p w14:paraId="04B39A1D" w14:textId="77777777" w:rsidR="00FF5B6B" w:rsidRPr="00CE287B" w:rsidRDefault="00FF5B6B" w:rsidP="00192CCA">
            <w:pPr>
              <w:pStyle w:val="Nidungvnbn"/>
              <w:ind w:firstLine="0"/>
              <w:jc w:val="center"/>
              <w:rPr>
                <w:b/>
              </w:rPr>
            </w:pPr>
            <w:r w:rsidRPr="00CE287B">
              <w:rPr>
                <w:b/>
              </w:rPr>
              <w:t>Tác nhân</w:t>
            </w:r>
          </w:p>
        </w:tc>
        <w:tc>
          <w:tcPr>
            <w:tcW w:w="4462" w:type="dxa"/>
            <w:gridSpan w:val="3"/>
          </w:tcPr>
          <w:p w14:paraId="792C0E31" w14:textId="77777777" w:rsidR="00FF5B6B" w:rsidRPr="00CE287B" w:rsidRDefault="00FF5B6B" w:rsidP="00192CCA">
            <w:pPr>
              <w:pStyle w:val="Nidungvnbn"/>
              <w:ind w:firstLine="0"/>
              <w:jc w:val="center"/>
              <w:rPr>
                <w:b/>
              </w:rPr>
            </w:pPr>
            <w:r w:rsidRPr="00CE287B">
              <w:rPr>
                <w:b/>
              </w:rPr>
              <w:t>Hệ thống</w:t>
            </w:r>
          </w:p>
        </w:tc>
      </w:tr>
      <w:tr w:rsidR="00FF5B6B" w14:paraId="3E946FA2" w14:textId="77777777" w:rsidTr="00192CCA">
        <w:tc>
          <w:tcPr>
            <w:tcW w:w="4315" w:type="dxa"/>
            <w:gridSpan w:val="2"/>
          </w:tcPr>
          <w:p w14:paraId="128D8CC4" w14:textId="77777777" w:rsidR="00FF5B6B" w:rsidRDefault="00FF5B6B" w:rsidP="00192CCA">
            <w:pPr>
              <w:pStyle w:val="Nidungvnbn"/>
              <w:ind w:firstLine="0"/>
            </w:pPr>
          </w:p>
        </w:tc>
        <w:tc>
          <w:tcPr>
            <w:tcW w:w="4462" w:type="dxa"/>
            <w:gridSpan w:val="3"/>
          </w:tcPr>
          <w:p w14:paraId="5B5DF532" w14:textId="77777777" w:rsidR="00FF5B6B" w:rsidRDefault="00FF5B6B" w:rsidP="00192CCA">
            <w:pPr>
              <w:pStyle w:val="Nidungvnbn"/>
              <w:ind w:firstLine="0"/>
            </w:pPr>
          </w:p>
        </w:tc>
      </w:tr>
    </w:tbl>
    <w:p w14:paraId="6C6AAF4E" w14:textId="53D43F91" w:rsidR="00C6717A" w:rsidRDefault="00C6717A">
      <w:pPr>
        <w:spacing w:after="200" w:line="276" w:lineRule="auto"/>
      </w:pPr>
    </w:p>
    <w:p w14:paraId="29D26A5F" w14:textId="277EBF29" w:rsidR="000E0D29" w:rsidRDefault="000E0D29" w:rsidP="000E0D29">
      <w:pPr>
        <w:pStyle w:val="Heading2"/>
      </w:pPr>
      <w:bookmarkStart w:id="53" w:name="_Toc510577551"/>
      <w:r>
        <w:lastRenderedPageBreak/>
        <w:t xml:space="preserve">Quản lý </w:t>
      </w:r>
      <w:r w:rsidR="00D25006">
        <w:t>tài chính</w:t>
      </w:r>
      <w:bookmarkEnd w:id="53"/>
    </w:p>
    <w:p w14:paraId="084790F0" w14:textId="64F329ED" w:rsidR="000E0D29" w:rsidRDefault="000E0D29" w:rsidP="000E0D29">
      <w:pPr>
        <w:pStyle w:val="Heading3"/>
      </w:pPr>
      <w:bookmarkStart w:id="54" w:name="_Toc510577552"/>
      <w:r>
        <w:t>Mô hình use case</w:t>
      </w:r>
      <w:bookmarkEnd w:id="54"/>
    </w:p>
    <w:p w14:paraId="58D89B94" w14:textId="77777777" w:rsidR="00FB1F54" w:rsidRDefault="00FB1F54" w:rsidP="00FB1F54">
      <w:pPr>
        <w:keepNext/>
      </w:pPr>
      <w:r>
        <w:rPr>
          <w:noProof/>
        </w:rPr>
        <w:lastRenderedPageBreak/>
        <w:drawing>
          <wp:inline distT="0" distB="0" distL="0" distR="0" wp14:anchorId="295CDF82" wp14:editId="77DB8CD3">
            <wp:extent cx="5457825" cy="35909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aiChinh1.jpg"/>
                    <pic:cNvPicPr/>
                  </pic:nvPicPr>
                  <pic:blipFill>
                    <a:blip r:embed="rId26">
                      <a:extLst>
                        <a:ext uri="{28A0092B-C50C-407E-A947-70E740481C1C}">
                          <a14:useLocalDpi xmlns:a14="http://schemas.microsoft.com/office/drawing/2010/main" val="0"/>
                        </a:ext>
                      </a:extLst>
                    </a:blip>
                    <a:stretch>
                      <a:fillRect/>
                    </a:stretch>
                  </pic:blipFill>
                  <pic:spPr>
                    <a:xfrm>
                      <a:off x="0" y="0"/>
                      <a:ext cx="5457825" cy="3590925"/>
                    </a:xfrm>
                    <a:prstGeom prst="rect">
                      <a:avLst/>
                    </a:prstGeom>
                  </pic:spPr>
                </pic:pic>
              </a:graphicData>
            </a:graphic>
          </wp:inline>
        </w:drawing>
      </w:r>
      <w:r>
        <w:rPr>
          <w:noProof/>
        </w:rPr>
        <w:drawing>
          <wp:inline distT="0" distB="0" distL="0" distR="0" wp14:anchorId="600FC2C8" wp14:editId="3CB671F0">
            <wp:extent cx="5505450" cy="5191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aiChinh2.jpg"/>
                    <pic:cNvPicPr/>
                  </pic:nvPicPr>
                  <pic:blipFill>
                    <a:blip r:embed="rId27">
                      <a:extLst>
                        <a:ext uri="{28A0092B-C50C-407E-A947-70E740481C1C}">
                          <a14:useLocalDpi xmlns:a14="http://schemas.microsoft.com/office/drawing/2010/main" val="0"/>
                        </a:ext>
                      </a:extLst>
                    </a:blip>
                    <a:stretch>
                      <a:fillRect/>
                    </a:stretch>
                  </pic:blipFill>
                  <pic:spPr>
                    <a:xfrm>
                      <a:off x="0" y="0"/>
                      <a:ext cx="5505450" cy="5191125"/>
                    </a:xfrm>
                    <a:prstGeom prst="rect">
                      <a:avLst/>
                    </a:prstGeom>
                  </pic:spPr>
                </pic:pic>
              </a:graphicData>
            </a:graphic>
          </wp:inline>
        </w:drawing>
      </w:r>
    </w:p>
    <w:p w14:paraId="5F9C67A6" w14:textId="44AA0DF2" w:rsidR="00645905" w:rsidRPr="00645905" w:rsidRDefault="00FB1F54" w:rsidP="008E6990">
      <w:pPr>
        <w:pStyle w:val="Caption"/>
      </w:pPr>
      <w:bookmarkStart w:id="55" w:name="_Toc510577567"/>
      <w:r>
        <w:lastRenderedPageBreak/>
        <w:t xml:space="preserve">Hình </w:t>
      </w:r>
      <w:fldSimple w:instr=" STYLEREF 1 \s ">
        <w:r w:rsidR="00D42620">
          <w:rPr>
            <w:noProof/>
          </w:rPr>
          <w:t>2</w:t>
        </w:r>
      </w:fldSimple>
      <w:r w:rsidR="00D42620">
        <w:noBreakHyphen/>
      </w:r>
      <w:fldSimple w:instr=" SEQ Hình \* ARABIC \s 1 ">
        <w:r w:rsidR="00D42620">
          <w:rPr>
            <w:noProof/>
          </w:rPr>
          <w:t>8</w:t>
        </w:r>
      </w:fldSimple>
      <w:r>
        <w:t>: Mô hình use</w:t>
      </w:r>
      <w:r w:rsidR="00B2138B">
        <w:t xml:space="preserve"> case Quản lý tài chính</w:t>
      </w:r>
      <w:bookmarkEnd w:id="55"/>
    </w:p>
    <w:p w14:paraId="3C8FF32C" w14:textId="7FDB6699" w:rsidR="000E0D29" w:rsidRDefault="000E0D29" w:rsidP="000E0D29">
      <w:pPr>
        <w:pStyle w:val="Heading3"/>
      </w:pPr>
      <w:bookmarkStart w:id="56" w:name="_Toc510577553"/>
      <w:r>
        <w:t>Chi tiết đặc tả</w:t>
      </w:r>
      <w:bookmarkEnd w:id="56"/>
    </w:p>
    <w:p w14:paraId="1EFC0A53" w14:textId="7987D1F9" w:rsidR="008F5837" w:rsidRPr="008F5837" w:rsidRDefault="008F5837" w:rsidP="008F5837">
      <w:pPr>
        <w:pStyle w:val="Heading4"/>
      </w:pPr>
      <w:r>
        <w:t>Thanh toán lần 1</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170F20" w14:paraId="5CE16393" w14:textId="77777777" w:rsidTr="00EE0AAB">
        <w:tc>
          <w:tcPr>
            <w:tcW w:w="3417" w:type="dxa"/>
          </w:tcPr>
          <w:p w14:paraId="389EEB0D" w14:textId="4CB34878" w:rsidR="00170F20" w:rsidRDefault="00170F20" w:rsidP="00EE0AAB">
            <w:pPr>
              <w:pStyle w:val="Nidungvnbn"/>
              <w:ind w:firstLine="0"/>
            </w:pPr>
            <w:r w:rsidRPr="00641A13">
              <w:rPr>
                <w:b/>
              </w:rPr>
              <w:t>Tên use case</w:t>
            </w:r>
            <w:r>
              <w:t>: Thanh toán lần 1</w:t>
            </w:r>
          </w:p>
        </w:tc>
        <w:tc>
          <w:tcPr>
            <w:tcW w:w="2184" w:type="dxa"/>
            <w:gridSpan w:val="3"/>
          </w:tcPr>
          <w:p w14:paraId="43AC25A4" w14:textId="0BAEABCF" w:rsidR="00170F20" w:rsidRDefault="00170F20" w:rsidP="00EE0AAB">
            <w:pPr>
              <w:pStyle w:val="Nidungvnbn"/>
              <w:ind w:firstLine="0"/>
            </w:pPr>
            <w:r w:rsidRPr="00641A13">
              <w:rPr>
                <w:b/>
              </w:rPr>
              <w:t>ID</w:t>
            </w:r>
            <w:r>
              <w:t>: UC_</w:t>
            </w:r>
            <w:r w:rsidR="00BC6217">
              <w:t>20</w:t>
            </w:r>
          </w:p>
        </w:tc>
        <w:tc>
          <w:tcPr>
            <w:tcW w:w="3176" w:type="dxa"/>
          </w:tcPr>
          <w:p w14:paraId="3E2CEF34" w14:textId="77777777" w:rsidR="00170F20" w:rsidRDefault="00170F20" w:rsidP="00EE0AAB">
            <w:pPr>
              <w:pStyle w:val="Nidungvnbn"/>
              <w:ind w:firstLine="0"/>
            </w:pPr>
            <w:r w:rsidRPr="00641A13">
              <w:rPr>
                <w:b/>
              </w:rPr>
              <w:t>Mức quan trọng</w:t>
            </w:r>
            <w:r>
              <w:t>: Cao</w:t>
            </w:r>
          </w:p>
        </w:tc>
      </w:tr>
      <w:tr w:rsidR="00170F20" w14:paraId="480F63B5" w14:textId="77777777" w:rsidTr="00EE0AAB">
        <w:trPr>
          <w:trHeight w:val="332"/>
        </w:trPr>
        <w:tc>
          <w:tcPr>
            <w:tcW w:w="4500" w:type="dxa"/>
            <w:gridSpan w:val="3"/>
          </w:tcPr>
          <w:p w14:paraId="4DB5D565" w14:textId="5347FCE9" w:rsidR="00170F20" w:rsidRDefault="00170F20" w:rsidP="00EE0AAB">
            <w:pPr>
              <w:pStyle w:val="Nidungvnbn"/>
              <w:ind w:firstLine="0"/>
            </w:pPr>
            <w:r w:rsidRPr="00641A13">
              <w:rPr>
                <w:b/>
              </w:rPr>
              <w:t>Actor</w:t>
            </w:r>
            <w:r>
              <w:t xml:space="preserve">: Giám đốc, </w:t>
            </w:r>
            <w:r w:rsidR="00CA5180">
              <w:t>Thu ngân</w:t>
            </w:r>
          </w:p>
        </w:tc>
        <w:tc>
          <w:tcPr>
            <w:tcW w:w="4277" w:type="dxa"/>
            <w:gridSpan w:val="2"/>
          </w:tcPr>
          <w:p w14:paraId="53C8591C" w14:textId="77777777" w:rsidR="00170F20" w:rsidRDefault="00170F20" w:rsidP="00EE0AAB">
            <w:pPr>
              <w:pStyle w:val="Nidungvnbn"/>
              <w:ind w:firstLine="0"/>
              <w:jc w:val="left"/>
            </w:pPr>
            <w:r w:rsidRPr="00641A13">
              <w:rPr>
                <w:b/>
              </w:rPr>
              <w:t>Loại use case</w:t>
            </w:r>
            <w:r>
              <w:t>: Chi tiết, thiết yếu</w:t>
            </w:r>
          </w:p>
        </w:tc>
      </w:tr>
      <w:tr w:rsidR="00170F20" w14:paraId="5278BFF5" w14:textId="77777777" w:rsidTr="00EE0AAB">
        <w:tc>
          <w:tcPr>
            <w:tcW w:w="8777" w:type="dxa"/>
            <w:gridSpan w:val="5"/>
          </w:tcPr>
          <w:p w14:paraId="1170FD1C" w14:textId="77777777" w:rsidR="00170F20" w:rsidRDefault="00170F20" w:rsidP="00EE0AAB">
            <w:pPr>
              <w:pStyle w:val="Nidungvnbn"/>
              <w:ind w:firstLine="0"/>
            </w:pPr>
            <w:r w:rsidRPr="00641A13">
              <w:rPr>
                <w:b/>
              </w:rPr>
              <w:t>Các bên liên quan và mối quan tâm của họ</w:t>
            </w:r>
            <w:r>
              <w:t>:</w:t>
            </w:r>
          </w:p>
          <w:p w14:paraId="36AAD34B" w14:textId="385A46F9" w:rsidR="00170F20" w:rsidRDefault="00170F20" w:rsidP="00EE0AAB">
            <w:pPr>
              <w:pStyle w:val="Nidungvnbn"/>
              <w:ind w:firstLine="0"/>
            </w:pPr>
            <w:r>
              <w:t xml:space="preserve">Giám đốc, </w:t>
            </w:r>
            <w:r w:rsidR="00172833">
              <w:t xml:space="preserve">Thu ngân </w:t>
            </w:r>
            <w:r>
              <w:t>– Muốn</w:t>
            </w:r>
            <w:r w:rsidR="00350C53">
              <w:t xml:space="preserve"> thanh toán lần 1 cho khách hàng</w:t>
            </w:r>
            <w:r>
              <w:t>.</w:t>
            </w:r>
          </w:p>
        </w:tc>
      </w:tr>
      <w:tr w:rsidR="00170F20" w14:paraId="4042616A" w14:textId="77777777" w:rsidTr="00EE0AAB">
        <w:tc>
          <w:tcPr>
            <w:tcW w:w="8777" w:type="dxa"/>
            <w:gridSpan w:val="5"/>
          </w:tcPr>
          <w:p w14:paraId="7D69006D" w14:textId="6D67FFFA" w:rsidR="00170F20" w:rsidRDefault="00170F20" w:rsidP="00EE0AAB">
            <w:pPr>
              <w:pStyle w:val="Nidungvnbn"/>
              <w:ind w:firstLine="0"/>
            </w:pPr>
            <w:r w:rsidRPr="00641A13">
              <w:rPr>
                <w:b/>
              </w:rPr>
              <w:t>Mô tả tóm tắt</w:t>
            </w:r>
            <w:r>
              <w:t xml:space="preserve">: Cách </w:t>
            </w:r>
            <w:r w:rsidR="00C33B34">
              <w:t>thanh toán lần 1 cho khách hàng</w:t>
            </w:r>
            <w:r>
              <w:t>.</w:t>
            </w:r>
          </w:p>
        </w:tc>
      </w:tr>
      <w:tr w:rsidR="00170F20" w14:paraId="0CDD20A1" w14:textId="77777777" w:rsidTr="00EE0AAB">
        <w:tc>
          <w:tcPr>
            <w:tcW w:w="8777" w:type="dxa"/>
            <w:gridSpan w:val="5"/>
          </w:tcPr>
          <w:p w14:paraId="4D9FF740" w14:textId="77777777" w:rsidR="00170F20" w:rsidRDefault="00170F20" w:rsidP="00EE0AAB">
            <w:pPr>
              <w:pStyle w:val="Nidungvnbn"/>
              <w:ind w:firstLine="0"/>
            </w:pPr>
            <w:r>
              <w:rPr>
                <w:b/>
              </w:rPr>
              <w:t>Điều kiện trước</w:t>
            </w:r>
            <w:r>
              <w:t>: Đã đăng nhập.</w:t>
            </w:r>
          </w:p>
        </w:tc>
      </w:tr>
      <w:tr w:rsidR="00170F20" w14:paraId="291CDCAA" w14:textId="77777777" w:rsidTr="00EE0AAB">
        <w:tc>
          <w:tcPr>
            <w:tcW w:w="8777" w:type="dxa"/>
            <w:gridSpan w:val="5"/>
          </w:tcPr>
          <w:p w14:paraId="1A3973D1" w14:textId="780C605B" w:rsidR="00170F20" w:rsidRPr="00A9620A" w:rsidRDefault="00170F20" w:rsidP="00EE0AAB">
            <w:pPr>
              <w:pStyle w:val="Nidungvnbn"/>
              <w:ind w:firstLine="0"/>
            </w:pPr>
            <w:r>
              <w:rPr>
                <w:b/>
              </w:rPr>
              <w:t xml:space="preserve">Điều kiện sau: </w:t>
            </w:r>
            <w:r w:rsidR="000916FF">
              <w:t>Hóa đơn được khởi tạo</w:t>
            </w:r>
            <w:r>
              <w:t>.</w:t>
            </w:r>
          </w:p>
        </w:tc>
      </w:tr>
      <w:tr w:rsidR="00170F20" w14:paraId="5DE1D704" w14:textId="77777777" w:rsidTr="00EE0AAB">
        <w:tc>
          <w:tcPr>
            <w:tcW w:w="8777" w:type="dxa"/>
            <w:gridSpan w:val="5"/>
          </w:tcPr>
          <w:p w14:paraId="226269F4" w14:textId="77777777" w:rsidR="00170F20" w:rsidRDefault="00170F20" w:rsidP="00EE0AAB">
            <w:pPr>
              <w:pStyle w:val="Nidungvnbn"/>
              <w:ind w:firstLine="0"/>
            </w:pPr>
            <w:r w:rsidRPr="00641A13">
              <w:rPr>
                <w:b/>
              </w:rPr>
              <w:t>Các mối quan hệ</w:t>
            </w:r>
            <w:r w:rsidRPr="003E31D6">
              <w:t>:</w:t>
            </w:r>
          </w:p>
          <w:p w14:paraId="534A2106" w14:textId="1E6AF6AC" w:rsidR="00CA1FF2" w:rsidRPr="002E46F9" w:rsidRDefault="00CA1FF2" w:rsidP="00EE0AAB">
            <w:pPr>
              <w:pStyle w:val="Nidungvnbn"/>
              <w:ind w:firstLine="0"/>
            </w:pPr>
            <w:r>
              <w:t>Bao gồm</w:t>
            </w:r>
            <w:r w:rsidR="009A6158">
              <w:t xml:space="preserve"> (Include)</w:t>
            </w:r>
            <w:r>
              <w:t>: Thanh toán lần 1</w:t>
            </w:r>
          </w:p>
        </w:tc>
      </w:tr>
      <w:tr w:rsidR="00170F20" w14:paraId="4DCB2EDC" w14:textId="77777777" w:rsidTr="00EE0AAB">
        <w:trPr>
          <w:trHeight w:val="305"/>
        </w:trPr>
        <w:tc>
          <w:tcPr>
            <w:tcW w:w="8777" w:type="dxa"/>
            <w:gridSpan w:val="5"/>
          </w:tcPr>
          <w:p w14:paraId="3C02AD9D" w14:textId="77777777" w:rsidR="00170F20" w:rsidRPr="00E50922" w:rsidRDefault="00170F20" w:rsidP="00EE0AAB">
            <w:pPr>
              <w:pStyle w:val="Nidungvnbn"/>
              <w:ind w:firstLine="0"/>
            </w:pPr>
            <w:r w:rsidRPr="00641A13">
              <w:rPr>
                <w:b/>
              </w:rPr>
              <w:t>Quy trình xử lý</w:t>
            </w:r>
            <w:r>
              <w:rPr>
                <w:b/>
              </w:rPr>
              <w:t xml:space="preserve"> (Luồng sự kiện chính)</w:t>
            </w:r>
            <w:r>
              <w:t>:</w:t>
            </w:r>
          </w:p>
        </w:tc>
      </w:tr>
      <w:tr w:rsidR="00170F20" w14:paraId="6F2A4F2A" w14:textId="77777777" w:rsidTr="00EE0AAB">
        <w:tc>
          <w:tcPr>
            <w:tcW w:w="4315" w:type="dxa"/>
            <w:gridSpan w:val="2"/>
          </w:tcPr>
          <w:p w14:paraId="06D18B10" w14:textId="77777777" w:rsidR="00170F20" w:rsidRPr="00CE287B" w:rsidRDefault="00170F20" w:rsidP="00EE0AAB">
            <w:pPr>
              <w:pStyle w:val="Nidungvnbn"/>
              <w:ind w:firstLine="0"/>
              <w:jc w:val="center"/>
              <w:rPr>
                <w:b/>
              </w:rPr>
            </w:pPr>
            <w:r w:rsidRPr="00CE287B">
              <w:rPr>
                <w:b/>
              </w:rPr>
              <w:t>Tác nhân</w:t>
            </w:r>
          </w:p>
        </w:tc>
        <w:tc>
          <w:tcPr>
            <w:tcW w:w="4462" w:type="dxa"/>
            <w:gridSpan w:val="3"/>
          </w:tcPr>
          <w:p w14:paraId="2FD08FD3" w14:textId="77777777" w:rsidR="00170F20" w:rsidRPr="00CE287B" w:rsidRDefault="00170F20" w:rsidP="00EE0AAB">
            <w:pPr>
              <w:pStyle w:val="Nidungvnbn"/>
              <w:ind w:firstLine="0"/>
              <w:jc w:val="center"/>
              <w:rPr>
                <w:b/>
              </w:rPr>
            </w:pPr>
            <w:r w:rsidRPr="00CE287B">
              <w:rPr>
                <w:b/>
              </w:rPr>
              <w:t>Hệ thống</w:t>
            </w:r>
          </w:p>
        </w:tc>
      </w:tr>
      <w:tr w:rsidR="00170F20" w14:paraId="4A0D5F17" w14:textId="77777777" w:rsidTr="00EE0AAB">
        <w:tc>
          <w:tcPr>
            <w:tcW w:w="4315" w:type="dxa"/>
            <w:gridSpan w:val="2"/>
          </w:tcPr>
          <w:p w14:paraId="452C0355" w14:textId="35CB5508" w:rsidR="00170F20" w:rsidRDefault="00170F20" w:rsidP="00EE0AAB">
            <w:pPr>
              <w:pStyle w:val="Nidungvnbn"/>
              <w:ind w:firstLine="0"/>
            </w:pPr>
            <w:r>
              <w:t xml:space="preserve">1.Yêu cầu chức năng </w:t>
            </w:r>
            <w:r w:rsidR="001D1BBD">
              <w:t>thanh toán lần 1</w:t>
            </w:r>
          </w:p>
          <w:p w14:paraId="44889E22" w14:textId="77777777" w:rsidR="00170F20" w:rsidRDefault="00170F20" w:rsidP="00EE0AAB">
            <w:pPr>
              <w:pStyle w:val="Nidungvnbn"/>
              <w:ind w:firstLine="0"/>
            </w:pPr>
          </w:p>
          <w:p w14:paraId="6967C718" w14:textId="77777777" w:rsidR="00170F20" w:rsidRDefault="00170F20" w:rsidP="00EE0AAB">
            <w:pPr>
              <w:pStyle w:val="Nidungvnbn"/>
              <w:ind w:firstLine="0"/>
            </w:pPr>
          </w:p>
          <w:p w14:paraId="293D1B07" w14:textId="77777777" w:rsidR="00447F8E" w:rsidRDefault="00A87366" w:rsidP="00EE0AAB">
            <w:pPr>
              <w:pStyle w:val="Nidungvnbn"/>
              <w:ind w:firstLine="0"/>
            </w:pPr>
            <w:r>
              <w:t>3.Tìm kiếm thông tin đặt bàn, nhân nút chọn để xác nhận.</w:t>
            </w:r>
          </w:p>
          <w:p w14:paraId="1894B5FE" w14:textId="77777777" w:rsidR="004824D5" w:rsidRDefault="004824D5" w:rsidP="00EE0AAB">
            <w:pPr>
              <w:pStyle w:val="Nidungvnbn"/>
              <w:ind w:firstLine="0"/>
            </w:pPr>
          </w:p>
          <w:p w14:paraId="1CA7B88B" w14:textId="3140A8B3" w:rsidR="000C59DD" w:rsidRDefault="000C59DD" w:rsidP="00EE0AAB">
            <w:pPr>
              <w:pStyle w:val="Nidungvnbn"/>
              <w:ind w:firstLine="0"/>
            </w:pPr>
            <w:r>
              <w:t>5.Thực hiện thanh toán bằng các hình thức khác nhau (tiền mặt, thẻ</w:t>
            </w:r>
            <w:r w:rsidR="009446EA">
              <w:t>) với khách hàng với số tiền ứng trước 30%.</w:t>
            </w:r>
          </w:p>
          <w:p w14:paraId="207E8AD3" w14:textId="3BD8CC82" w:rsidR="00C8249A" w:rsidRDefault="00C8249A" w:rsidP="00EE0AAB">
            <w:pPr>
              <w:pStyle w:val="Nidungvnbn"/>
              <w:ind w:firstLine="0"/>
            </w:pPr>
            <w:r>
              <w:t>6.Nhấn nút xác nhận thanh toán lần 1.</w:t>
            </w:r>
          </w:p>
          <w:p w14:paraId="15373605" w14:textId="0F2884E2" w:rsidR="00C8249A" w:rsidRPr="00CA1ADF" w:rsidRDefault="00C8249A" w:rsidP="00EE0AAB">
            <w:pPr>
              <w:pStyle w:val="Nidungvnbn"/>
              <w:ind w:firstLine="0"/>
            </w:pPr>
          </w:p>
        </w:tc>
        <w:tc>
          <w:tcPr>
            <w:tcW w:w="4462" w:type="dxa"/>
            <w:gridSpan w:val="3"/>
          </w:tcPr>
          <w:p w14:paraId="08299803" w14:textId="77777777" w:rsidR="00447F8E" w:rsidRDefault="00CC1BEA" w:rsidP="00EE0AAB">
            <w:pPr>
              <w:pStyle w:val="Nidungvnbn"/>
              <w:ind w:firstLine="0"/>
            </w:pPr>
            <w:r>
              <w:t>2.Hiển thị danh sách thông tin đặt bàn đã lưu trong hệ thống, có thể tìm theo mã,</w:t>
            </w:r>
            <w:r w:rsidR="00FD43A0">
              <w:t xml:space="preserve"> tên khách hàng.</w:t>
            </w:r>
          </w:p>
          <w:p w14:paraId="27D111B4" w14:textId="108E5FB9" w:rsidR="00170F20" w:rsidRDefault="000C59DD" w:rsidP="00EE0AAB">
            <w:pPr>
              <w:pStyle w:val="Nidungvnbn"/>
              <w:ind w:firstLine="0"/>
            </w:pPr>
            <w:r>
              <w:t>4.</w:t>
            </w:r>
            <w:r w:rsidR="00B554C8">
              <w:t>Khởi tạo mới một hóa đơn, h</w:t>
            </w:r>
            <w:r>
              <w:t>iển thị một trang chứa nội dung</w:t>
            </w:r>
            <w:r w:rsidR="002F1CA5">
              <w:t xml:space="preserve"> chi tiết</w:t>
            </w:r>
            <w:r>
              <w:t xml:space="preserve"> hóa đơn được lưu.</w:t>
            </w:r>
          </w:p>
          <w:p w14:paraId="7ED3B24A" w14:textId="77777777" w:rsidR="000C59DD" w:rsidRDefault="000C59DD" w:rsidP="00EE0AAB">
            <w:pPr>
              <w:pStyle w:val="Nidungvnbn"/>
              <w:ind w:firstLine="0"/>
            </w:pPr>
          </w:p>
          <w:p w14:paraId="316E2B17" w14:textId="77777777" w:rsidR="00C8249A" w:rsidRDefault="00C8249A" w:rsidP="00EE0AAB">
            <w:pPr>
              <w:pStyle w:val="Nidungvnbn"/>
              <w:ind w:firstLine="0"/>
            </w:pPr>
          </w:p>
          <w:p w14:paraId="13676748" w14:textId="77777777" w:rsidR="00C8249A" w:rsidRDefault="00C8249A" w:rsidP="00EE0AAB">
            <w:pPr>
              <w:pStyle w:val="Nidungvnbn"/>
              <w:ind w:firstLine="0"/>
            </w:pPr>
          </w:p>
          <w:p w14:paraId="0C5089EB" w14:textId="61247799" w:rsidR="00C8249A" w:rsidRDefault="00C8249A" w:rsidP="00EE0AAB">
            <w:pPr>
              <w:pStyle w:val="Nidungvnbn"/>
              <w:ind w:firstLine="0"/>
            </w:pPr>
            <w:r>
              <w:t>7.Tiến hành cập nhật thông tin hóa đơn khởi tạo xác nhận thanh toán lần 1, thông báo kết quả.</w:t>
            </w:r>
          </w:p>
          <w:p w14:paraId="27718BCF" w14:textId="6F756310" w:rsidR="00C8249A" w:rsidRPr="00CA1ADF" w:rsidRDefault="00C8249A" w:rsidP="00EE0AAB">
            <w:pPr>
              <w:pStyle w:val="Nidungvnbn"/>
              <w:ind w:firstLine="0"/>
            </w:pPr>
            <w:r>
              <w:t>8.In hóa đơn thanh toán lần 1 cho khách hàng.</w:t>
            </w:r>
          </w:p>
        </w:tc>
      </w:tr>
      <w:tr w:rsidR="00170F20" w14:paraId="3F83077E" w14:textId="77777777" w:rsidTr="00EE0AAB">
        <w:tc>
          <w:tcPr>
            <w:tcW w:w="8777" w:type="dxa"/>
            <w:gridSpan w:val="5"/>
          </w:tcPr>
          <w:p w14:paraId="7E05CC7E" w14:textId="77777777" w:rsidR="00170F20" w:rsidRPr="00340E7F" w:rsidRDefault="00170F20" w:rsidP="00EE0AAB">
            <w:pPr>
              <w:pStyle w:val="Nidungvnbn"/>
              <w:ind w:firstLine="0"/>
            </w:pPr>
            <w:r w:rsidRPr="00641A13">
              <w:rPr>
                <w:b/>
              </w:rPr>
              <w:t>Các xử lý ngoại lệ</w:t>
            </w:r>
            <w:r>
              <w:rPr>
                <w:b/>
              </w:rPr>
              <w:t xml:space="preserve"> (Luồng thay thế)</w:t>
            </w:r>
            <w:r>
              <w:t>:</w:t>
            </w:r>
          </w:p>
        </w:tc>
      </w:tr>
      <w:tr w:rsidR="00170F20" w14:paraId="769E1F03" w14:textId="77777777" w:rsidTr="00EE0AAB">
        <w:tc>
          <w:tcPr>
            <w:tcW w:w="4315" w:type="dxa"/>
            <w:gridSpan w:val="2"/>
          </w:tcPr>
          <w:p w14:paraId="20C34138" w14:textId="77777777" w:rsidR="00170F20" w:rsidRPr="00CE287B" w:rsidRDefault="00170F20" w:rsidP="00EE0AAB">
            <w:pPr>
              <w:pStyle w:val="Nidungvnbn"/>
              <w:ind w:firstLine="0"/>
              <w:jc w:val="center"/>
              <w:rPr>
                <w:b/>
              </w:rPr>
            </w:pPr>
            <w:r w:rsidRPr="00CE287B">
              <w:rPr>
                <w:b/>
              </w:rPr>
              <w:lastRenderedPageBreak/>
              <w:t>Tác nhân</w:t>
            </w:r>
          </w:p>
        </w:tc>
        <w:tc>
          <w:tcPr>
            <w:tcW w:w="4462" w:type="dxa"/>
            <w:gridSpan w:val="3"/>
          </w:tcPr>
          <w:p w14:paraId="7DA9D004" w14:textId="77777777" w:rsidR="00170F20" w:rsidRPr="00CE287B" w:rsidRDefault="00170F20" w:rsidP="00EE0AAB">
            <w:pPr>
              <w:pStyle w:val="Nidungvnbn"/>
              <w:ind w:firstLine="0"/>
              <w:jc w:val="center"/>
              <w:rPr>
                <w:b/>
              </w:rPr>
            </w:pPr>
            <w:r w:rsidRPr="00CE287B">
              <w:rPr>
                <w:b/>
              </w:rPr>
              <w:t>Hệ thống</w:t>
            </w:r>
          </w:p>
        </w:tc>
      </w:tr>
    </w:tbl>
    <w:p w14:paraId="5958E8A8" w14:textId="0628BA87" w:rsidR="008F5837" w:rsidRDefault="008F5837" w:rsidP="008F5837">
      <w:pPr>
        <w:pStyle w:val="Heading4"/>
      </w:pPr>
      <w:r>
        <w:t>Thanh toán lần 2</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2B4F29" w14:paraId="17D50EB8" w14:textId="77777777" w:rsidTr="00EE0AAB">
        <w:tc>
          <w:tcPr>
            <w:tcW w:w="3417" w:type="dxa"/>
          </w:tcPr>
          <w:p w14:paraId="7500EBC2" w14:textId="750E5F79" w:rsidR="002B4F29" w:rsidRDefault="002B4F29" w:rsidP="00EE0AAB">
            <w:pPr>
              <w:pStyle w:val="Nidungvnbn"/>
              <w:ind w:firstLine="0"/>
            </w:pPr>
            <w:r w:rsidRPr="00641A13">
              <w:rPr>
                <w:b/>
              </w:rPr>
              <w:t>Tên use case</w:t>
            </w:r>
            <w:r>
              <w:t xml:space="preserve">: Thanh toán lần </w:t>
            </w:r>
            <w:r w:rsidR="008C59A4">
              <w:t>2</w:t>
            </w:r>
          </w:p>
        </w:tc>
        <w:tc>
          <w:tcPr>
            <w:tcW w:w="2184" w:type="dxa"/>
            <w:gridSpan w:val="3"/>
          </w:tcPr>
          <w:p w14:paraId="3F616E9B" w14:textId="56072B04" w:rsidR="002B4F29" w:rsidRDefault="002B4F29" w:rsidP="00EE0AAB">
            <w:pPr>
              <w:pStyle w:val="Nidungvnbn"/>
              <w:ind w:firstLine="0"/>
            </w:pPr>
            <w:r w:rsidRPr="00641A13">
              <w:rPr>
                <w:b/>
              </w:rPr>
              <w:t>ID</w:t>
            </w:r>
            <w:r>
              <w:t>: UC_2</w:t>
            </w:r>
            <w:r w:rsidR="00242A87">
              <w:t>1</w:t>
            </w:r>
          </w:p>
        </w:tc>
        <w:tc>
          <w:tcPr>
            <w:tcW w:w="3176" w:type="dxa"/>
          </w:tcPr>
          <w:p w14:paraId="17DD1756" w14:textId="77777777" w:rsidR="002B4F29" w:rsidRDefault="002B4F29" w:rsidP="00EE0AAB">
            <w:pPr>
              <w:pStyle w:val="Nidungvnbn"/>
              <w:ind w:firstLine="0"/>
            </w:pPr>
            <w:r w:rsidRPr="00641A13">
              <w:rPr>
                <w:b/>
              </w:rPr>
              <w:t>Mức quan trọng</w:t>
            </w:r>
            <w:r>
              <w:t>: Cao</w:t>
            </w:r>
          </w:p>
        </w:tc>
      </w:tr>
      <w:tr w:rsidR="002B4F29" w14:paraId="0132F2AB" w14:textId="77777777" w:rsidTr="00EE0AAB">
        <w:trPr>
          <w:trHeight w:val="332"/>
        </w:trPr>
        <w:tc>
          <w:tcPr>
            <w:tcW w:w="4500" w:type="dxa"/>
            <w:gridSpan w:val="3"/>
          </w:tcPr>
          <w:p w14:paraId="63A25F77" w14:textId="77777777" w:rsidR="002B4F29" w:rsidRDefault="002B4F29" w:rsidP="00EE0AAB">
            <w:pPr>
              <w:pStyle w:val="Nidungvnbn"/>
              <w:ind w:firstLine="0"/>
            </w:pPr>
            <w:r w:rsidRPr="00641A13">
              <w:rPr>
                <w:b/>
              </w:rPr>
              <w:t>Actor</w:t>
            </w:r>
            <w:r>
              <w:t>: Giám đốc, Thu ngân</w:t>
            </w:r>
          </w:p>
        </w:tc>
        <w:tc>
          <w:tcPr>
            <w:tcW w:w="4277" w:type="dxa"/>
            <w:gridSpan w:val="2"/>
          </w:tcPr>
          <w:p w14:paraId="67354207" w14:textId="77777777" w:rsidR="002B4F29" w:rsidRDefault="002B4F29" w:rsidP="00EE0AAB">
            <w:pPr>
              <w:pStyle w:val="Nidungvnbn"/>
              <w:ind w:firstLine="0"/>
              <w:jc w:val="left"/>
            </w:pPr>
            <w:r w:rsidRPr="00641A13">
              <w:rPr>
                <w:b/>
              </w:rPr>
              <w:t>Loại use case</w:t>
            </w:r>
            <w:r>
              <w:t>: Chi tiết, thiết yếu</w:t>
            </w:r>
          </w:p>
        </w:tc>
      </w:tr>
      <w:tr w:rsidR="002B4F29" w14:paraId="48FAAA7E" w14:textId="77777777" w:rsidTr="00EE0AAB">
        <w:tc>
          <w:tcPr>
            <w:tcW w:w="8777" w:type="dxa"/>
            <w:gridSpan w:val="5"/>
          </w:tcPr>
          <w:p w14:paraId="1A9441B8" w14:textId="77777777" w:rsidR="002B4F29" w:rsidRDefault="002B4F29" w:rsidP="00EE0AAB">
            <w:pPr>
              <w:pStyle w:val="Nidungvnbn"/>
              <w:ind w:firstLine="0"/>
            </w:pPr>
            <w:r w:rsidRPr="00641A13">
              <w:rPr>
                <w:b/>
              </w:rPr>
              <w:t>Các bên liên quan và mối quan tâm của họ</w:t>
            </w:r>
            <w:r>
              <w:t>:</w:t>
            </w:r>
          </w:p>
          <w:p w14:paraId="44AA0124" w14:textId="12E0210A" w:rsidR="002B4F29" w:rsidRDefault="002B4F29" w:rsidP="00EE0AAB">
            <w:pPr>
              <w:pStyle w:val="Nidungvnbn"/>
              <w:ind w:firstLine="0"/>
            </w:pPr>
            <w:r>
              <w:t xml:space="preserve">Giám đốc, Thu ngân – Muốn thanh toán lần </w:t>
            </w:r>
            <w:r w:rsidR="00BB3E8C">
              <w:t>2</w:t>
            </w:r>
            <w:r>
              <w:t xml:space="preserve"> cho khách hàng.</w:t>
            </w:r>
          </w:p>
        </w:tc>
      </w:tr>
      <w:tr w:rsidR="002B4F29" w14:paraId="5B887B2F" w14:textId="77777777" w:rsidTr="00EE0AAB">
        <w:tc>
          <w:tcPr>
            <w:tcW w:w="8777" w:type="dxa"/>
            <w:gridSpan w:val="5"/>
          </w:tcPr>
          <w:p w14:paraId="536B6EDA" w14:textId="039A2F89" w:rsidR="002B4F29" w:rsidRDefault="002B4F29" w:rsidP="00EE0AAB">
            <w:pPr>
              <w:pStyle w:val="Nidungvnbn"/>
              <w:ind w:firstLine="0"/>
            </w:pPr>
            <w:r w:rsidRPr="00641A13">
              <w:rPr>
                <w:b/>
              </w:rPr>
              <w:t>Mô tả tóm tắt</w:t>
            </w:r>
            <w:r>
              <w:t xml:space="preserve">: Cách thanh toán lần </w:t>
            </w:r>
            <w:r w:rsidR="008F54CE">
              <w:t>2</w:t>
            </w:r>
            <w:r>
              <w:t xml:space="preserve"> cho khách hàng.</w:t>
            </w:r>
          </w:p>
        </w:tc>
      </w:tr>
      <w:tr w:rsidR="002B4F29" w14:paraId="4C169FB9" w14:textId="77777777" w:rsidTr="00EE0AAB">
        <w:tc>
          <w:tcPr>
            <w:tcW w:w="8777" w:type="dxa"/>
            <w:gridSpan w:val="5"/>
          </w:tcPr>
          <w:p w14:paraId="1DEA99AF" w14:textId="77777777" w:rsidR="002B4F29" w:rsidRDefault="002B4F29" w:rsidP="00EE0AAB">
            <w:pPr>
              <w:pStyle w:val="Nidungvnbn"/>
              <w:ind w:firstLine="0"/>
            </w:pPr>
            <w:r>
              <w:rPr>
                <w:b/>
              </w:rPr>
              <w:t>Điều kiện trước</w:t>
            </w:r>
            <w:r>
              <w:t>: Đã đăng nhập.</w:t>
            </w:r>
          </w:p>
        </w:tc>
      </w:tr>
      <w:tr w:rsidR="002B4F29" w14:paraId="0F230EC9" w14:textId="77777777" w:rsidTr="00EE0AAB">
        <w:tc>
          <w:tcPr>
            <w:tcW w:w="8777" w:type="dxa"/>
            <w:gridSpan w:val="5"/>
          </w:tcPr>
          <w:p w14:paraId="1AFA4B2F" w14:textId="01CC062D" w:rsidR="002B4F29" w:rsidRPr="00A9620A" w:rsidRDefault="002B4F29" w:rsidP="00EE0AAB">
            <w:pPr>
              <w:pStyle w:val="Nidungvnbn"/>
              <w:ind w:firstLine="0"/>
            </w:pPr>
            <w:r>
              <w:rPr>
                <w:b/>
              </w:rPr>
              <w:t xml:space="preserve">Điều kiện sau: </w:t>
            </w:r>
            <w:r>
              <w:t xml:space="preserve">Hóa đơn được </w:t>
            </w:r>
            <w:r w:rsidR="00BA348C">
              <w:t>cập nhật lần cuối</w:t>
            </w:r>
            <w:r>
              <w:t>.</w:t>
            </w:r>
          </w:p>
        </w:tc>
      </w:tr>
      <w:tr w:rsidR="002B4F29" w14:paraId="0DF4DC70" w14:textId="77777777" w:rsidTr="00EE0AAB">
        <w:tc>
          <w:tcPr>
            <w:tcW w:w="8777" w:type="dxa"/>
            <w:gridSpan w:val="5"/>
          </w:tcPr>
          <w:p w14:paraId="4EFAFE26" w14:textId="77777777" w:rsidR="002B4F29" w:rsidRPr="002E46F9" w:rsidRDefault="002B4F29" w:rsidP="00EE0AAB">
            <w:pPr>
              <w:pStyle w:val="Nidungvnbn"/>
              <w:ind w:firstLine="0"/>
            </w:pPr>
            <w:r w:rsidRPr="00641A13">
              <w:rPr>
                <w:b/>
              </w:rPr>
              <w:t>Các mối quan hệ</w:t>
            </w:r>
            <w:r w:rsidRPr="003E31D6">
              <w:t>:</w:t>
            </w:r>
          </w:p>
        </w:tc>
      </w:tr>
      <w:tr w:rsidR="002B4F29" w14:paraId="348A88AE" w14:textId="77777777" w:rsidTr="00EE0AAB">
        <w:trPr>
          <w:trHeight w:val="305"/>
        </w:trPr>
        <w:tc>
          <w:tcPr>
            <w:tcW w:w="8777" w:type="dxa"/>
            <w:gridSpan w:val="5"/>
          </w:tcPr>
          <w:p w14:paraId="05B965FF" w14:textId="77777777" w:rsidR="002B4F29" w:rsidRPr="00E50922" w:rsidRDefault="002B4F29" w:rsidP="00EE0AAB">
            <w:pPr>
              <w:pStyle w:val="Nidungvnbn"/>
              <w:ind w:firstLine="0"/>
            </w:pPr>
            <w:r w:rsidRPr="00641A13">
              <w:rPr>
                <w:b/>
              </w:rPr>
              <w:t>Quy trình xử lý</w:t>
            </w:r>
            <w:r>
              <w:rPr>
                <w:b/>
              </w:rPr>
              <w:t xml:space="preserve"> (Luồng sự kiện chính)</w:t>
            </w:r>
            <w:r>
              <w:t>:</w:t>
            </w:r>
          </w:p>
        </w:tc>
      </w:tr>
      <w:tr w:rsidR="002B4F29" w14:paraId="2FA2D94A" w14:textId="77777777" w:rsidTr="00EE0AAB">
        <w:tc>
          <w:tcPr>
            <w:tcW w:w="4315" w:type="dxa"/>
            <w:gridSpan w:val="2"/>
          </w:tcPr>
          <w:p w14:paraId="41AA5905" w14:textId="77777777" w:rsidR="002B4F29" w:rsidRPr="00CE287B" w:rsidRDefault="002B4F29" w:rsidP="00EE0AAB">
            <w:pPr>
              <w:pStyle w:val="Nidungvnbn"/>
              <w:ind w:firstLine="0"/>
              <w:jc w:val="center"/>
              <w:rPr>
                <w:b/>
              </w:rPr>
            </w:pPr>
            <w:r w:rsidRPr="00CE287B">
              <w:rPr>
                <w:b/>
              </w:rPr>
              <w:t>Tác nhân</w:t>
            </w:r>
          </w:p>
        </w:tc>
        <w:tc>
          <w:tcPr>
            <w:tcW w:w="4462" w:type="dxa"/>
            <w:gridSpan w:val="3"/>
          </w:tcPr>
          <w:p w14:paraId="3F25FE8A" w14:textId="77777777" w:rsidR="002B4F29" w:rsidRPr="00CE287B" w:rsidRDefault="002B4F29" w:rsidP="00EE0AAB">
            <w:pPr>
              <w:pStyle w:val="Nidungvnbn"/>
              <w:ind w:firstLine="0"/>
              <w:jc w:val="center"/>
              <w:rPr>
                <w:b/>
              </w:rPr>
            </w:pPr>
            <w:r w:rsidRPr="00CE287B">
              <w:rPr>
                <w:b/>
              </w:rPr>
              <w:t>Hệ thống</w:t>
            </w:r>
          </w:p>
        </w:tc>
      </w:tr>
      <w:tr w:rsidR="002B4F29" w14:paraId="793CC194" w14:textId="77777777" w:rsidTr="00EE0AAB">
        <w:tc>
          <w:tcPr>
            <w:tcW w:w="4315" w:type="dxa"/>
            <w:gridSpan w:val="2"/>
          </w:tcPr>
          <w:p w14:paraId="1576A79B" w14:textId="39D42080" w:rsidR="002B4F29" w:rsidRDefault="002B4F29" w:rsidP="00EE0AAB">
            <w:pPr>
              <w:pStyle w:val="Nidungvnbn"/>
              <w:ind w:firstLine="0"/>
            </w:pPr>
            <w:r>
              <w:t xml:space="preserve">1.Yêu cầu chức năng thanh toán lần </w:t>
            </w:r>
            <w:r w:rsidR="00DD0E87">
              <w:t>2</w:t>
            </w:r>
          </w:p>
          <w:p w14:paraId="57841814" w14:textId="77777777" w:rsidR="002B4F29" w:rsidRDefault="002B4F29" w:rsidP="00EE0AAB">
            <w:pPr>
              <w:pStyle w:val="Nidungvnbn"/>
              <w:ind w:firstLine="0"/>
            </w:pPr>
          </w:p>
          <w:p w14:paraId="25735EF6" w14:textId="77777777" w:rsidR="006D3B79" w:rsidRDefault="006D3B79" w:rsidP="00EE0AAB">
            <w:pPr>
              <w:pStyle w:val="Nidungvnbn"/>
              <w:ind w:firstLine="0"/>
            </w:pPr>
          </w:p>
          <w:p w14:paraId="11ADFE6C" w14:textId="77777777" w:rsidR="006D3B79" w:rsidRDefault="006D3B79" w:rsidP="00EE0AAB">
            <w:pPr>
              <w:pStyle w:val="Nidungvnbn"/>
              <w:ind w:firstLine="0"/>
            </w:pPr>
          </w:p>
          <w:p w14:paraId="019CAEB5" w14:textId="4B559048" w:rsidR="002B4F29" w:rsidRDefault="002B4F29" w:rsidP="00EE0AAB">
            <w:pPr>
              <w:pStyle w:val="Nidungvnbn"/>
              <w:ind w:firstLine="0"/>
            </w:pPr>
            <w:r>
              <w:t xml:space="preserve">3.Tìm kiếm </w:t>
            </w:r>
            <w:r w:rsidR="00CA2254">
              <w:t>hóa đơn thanh toán lần 1 thích hợp</w:t>
            </w:r>
            <w:r>
              <w:t>, nh</w:t>
            </w:r>
            <w:r w:rsidR="00E56D40">
              <w:t>ấ</w:t>
            </w:r>
            <w:r>
              <w:t>n nút chọn để xác nhận.</w:t>
            </w:r>
          </w:p>
          <w:p w14:paraId="21ADCCE3" w14:textId="7BE89266" w:rsidR="002B4F29" w:rsidRDefault="002B4F29" w:rsidP="00EE0AAB">
            <w:pPr>
              <w:pStyle w:val="Nidungvnbn"/>
              <w:ind w:firstLine="0"/>
            </w:pPr>
            <w:r>
              <w:t>5.Thực hiện thanh toán bằng các hình thức khác nhau (tiền mặt, thẻ) với khách hàng với số tiền</w:t>
            </w:r>
            <w:r w:rsidR="00492646">
              <w:t xml:space="preserve"> còn lại</w:t>
            </w:r>
            <w:r>
              <w:t xml:space="preserve"> </w:t>
            </w:r>
            <w:r w:rsidR="00C24D3E">
              <w:t>7</w:t>
            </w:r>
            <w:r>
              <w:t>0%</w:t>
            </w:r>
            <w:r w:rsidR="00492646">
              <w:t xml:space="preserve"> cộng với các chi phí khác phát sinh</w:t>
            </w:r>
            <w:r>
              <w:t>.</w:t>
            </w:r>
          </w:p>
          <w:p w14:paraId="2399F4C3" w14:textId="12DBE659" w:rsidR="002B4F29" w:rsidRDefault="002B4F29" w:rsidP="00EE0AAB">
            <w:pPr>
              <w:pStyle w:val="Nidungvnbn"/>
              <w:ind w:firstLine="0"/>
            </w:pPr>
            <w:r>
              <w:t xml:space="preserve">6.Nhấn nút xác nhận thanh toán lần </w:t>
            </w:r>
            <w:r w:rsidR="000049A2">
              <w:t>2</w:t>
            </w:r>
            <w:r>
              <w:t>.</w:t>
            </w:r>
          </w:p>
          <w:p w14:paraId="644F9D93" w14:textId="77777777" w:rsidR="002B4F29" w:rsidRPr="00CA1ADF" w:rsidRDefault="002B4F29" w:rsidP="00EE0AAB">
            <w:pPr>
              <w:pStyle w:val="Nidungvnbn"/>
              <w:ind w:firstLine="0"/>
            </w:pPr>
          </w:p>
        </w:tc>
        <w:tc>
          <w:tcPr>
            <w:tcW w:w="4462" w:type="dxa"/>
            <w:gridSpan w:val="3"/>
          </w:tcPr>
          <w:p w14:paraId="5D5D0E35" w14:textId="2D0D3A62" w:rsidR="002B4F29" w:rsidRDefault="002B4F29" w:rsidP="00EE0AAB">
            <w:pPr>
              <w:pStyle w:val="Nidungvnbn"/>
              <w:ind w:firstLine="0"/>
            </w:pPr>
            <w:r>
              <w:t xml:space="preserve">2.Hiển thị danh sách </w:t>
            </w:r>
            <w:r w:rsidR="00401203">
              <w:t>các hóa đơn đã thanh toán lần 1</w:t>
            </w:r>
            <w:r w:rsidR="006D3B79">
              <w:t>, có thể tìm kiếm theo mã hoặc tên của khách hàng theo thông tin đặt bàn</w:t>
            </w:r>
            <w:r w:rsidR="000A3D0C">
              <w:t xml:space="preserve"> tương ứng với hóa đơn đó</w:t>
            </w:r>
            <w:r>
              <w:t>.</w:t>
            </w:r>
          </w:p>
          <w:p w14:paraId="55F6E01E" w14:textId="6208D2AF" w:rsidR="002B4F29" w:rsidRDefault="002B4F29" w:rsidP="00EE0AAB">
            <w:pPr>
              <w:pStyle w:val="Nidungvnbn"/>
              <w:ind w:firstLine="0"/>
            </w:pPr>
            <w:r>
              <w:t>4.</w:t>
            </w:r>
            <w:r w:rsidR="00B75CED">
              <w:t>H</w:t>
            </w:r>
            <w:r>
              <w:t>iển thị một trang chứa nội dung chi tiết hóa đơn được lưu.</w:t>
            </w:r>
          </w:p>
          <w:p w14:paraId="7B00C912" w14:textId="77777777" w:rsidR="002B4F29" w:rsidRDefault="002B4F29" w:rsidP="00EE0AAB">
            <w:pPr>
              <w:pStyle w:val="Nidungvnbn"/>
              <w:ind w:firstLine="0"/>
            </w:pPr>
          </w:p>
          <w:p w14:paraId="682EA023" w14:textId="77777777" w:rsidR="002B4F29" w:rsidRDefault="002B4F29" w:rsidP="00EE0AAB">
            <w:pPr>
              <w:pStyle w:val="Nidungvnbn"/>
              <w:ind w:firstLine="0"/>
            </w:pPr>
          </w:p>
          <w:p w14:paraId="5FC24E6E" w14:textId="77777777" w:rsidR="002B4F29" w:rsidRDefault="002B4F29" w:rsidP="00EE0AAB">
            <w:pPr>
              <w:pStyle w:val="Nidungvnbn"/>
              <w:ind w:firstLine="0"/>
            </w:pPr>
          </w:p>
          <w:p w14:paraId="7C3393C5" w14:textId="77777777" w:rsidR="00E5583E" w:rsidRDefault="00E5583E" w:rsidP="00EE0AAB">
            <w:pPr>
              <w:pStyle w:val="Nidungvnbn"/>
              <w:ind w:firstLine="0"/>
            </w:pPr>
          </w:p>
          <w:p w14:paraId="3C47CB7F" w14:textId="0D0E2639" w:rsidR="002B4F29" w:rsidRDefault="002B4F29" w:rsidP="00EE0AAB">
            <w:pPr>
              <w:pStyle w:val="Nidungvnbn"/>
              <w:ind w:firstLine="0"/>
            </w:pPr>
            <w:r>
              <w:t xml:space="preserve">7.Tiến hành cập nhật thông tin hóa đơn xác nhận thanh toán lần </w:t>
            </w:r>
            <w:r w:rsidR="00C229DB">
              <w:t>2</w:t>
            </w:r>
            <w:r>
              <w:t>, thông báo kết quả.</w:t>
            </w:r>
          </w:p>
          <w:p w14:paraId="29569271" w14:textId="76D48A6C" w:rsidR="002B4F29" w:rsidRPr="00CA1ADF" w:rsidRDefault="002B4F29" w:rsidP="00EE0AAB">
            <w:pPr>
              <w:pStyle w:val="Nidungvnbn"/>
              <w:ind w:firstLine="0"/>
            </w:pPr>
            <w:r>
              <w:t xml:space="preserve">8.In hóa đơn thanh toán lần </w:t>
            </w:r>
            <w:r w:rsidR="00DB582B">
              <w:t>2</w:t>
            </w:r>
            <w:r>
              <w:t xml:space="preserve"> cho khách hàng.</w:t>
            </w:r>
          </w:p>
        </w:tc>
      </w:tr>
      <w:tr w:rsidR="002B4F29" w14:paraId="38DAE939" w14:textId="77777777" w:rsidTr="00EE0AAB">
        <w:tc>
          <w:tcPr>
            <w:tcW w:w="8777" w:type="dxa"/>
            <w:gridSpan w:val="5"/>
          </w:tcPr>
          <w:p w14:paraId="2ADB4460" w14:textId="77777777" w:rsidR="002B4F29" w:rsidRPr="00340E7F" w:rsidRDefault="002B4F29" w:rsidP="00EE0AAB">
            <w:pPr>
              <w:pStyle w:val="Nidungvnbn"/>
              <w:ind w:firstLine="0"/>
            </w:pPr>
            <w:r w:rsidRPr="00641A13">
              <w:rPr>
                <w:b/>
              </w:rPr>
              <w:t>Các xử lý ngoại lệ</w:t>
            </w:r>
            <w:r>
              <w:rPr>
                <w:b/>
              </w:rPr>
              <w:t xml:space="preserve"> (Luồng thay thế)</w:t>
            </w:r>
            <w:r>
              <w:t>:</w:t>
            </w:r>
          </w:p>
        </w:tc>
      </w:tr>
      <w:tr w:rsidR="002B4F29" w14:paraId="2F8892E6" w14:textId="77777777" w:rsidTr="00EE0AAB">
        <w:tc>
          <w:tcPr>
            <w:tcW w:w="4315" w:type="dxa"/>
            <w:gridSpan w:val="2"/>
          </w:tcPr>
          <w:p w14:paraId="4131FB16" w14:textId="77777777" w:rsidR="002B4F29" w:rsidRPr="00CE287B" w:rsidRDefault="002B4F29" w:rsidP="00EE0AAB">
            <w:pPr>
              <w:pStyle w:val="Nidungvnbn"/>
              <w:ind w:firstLine="0"/>
              <w:jc w:val="center"/>
              <w:rPr>
                <w:b/>
              </w:rPr>
            </w:pPr>
            <w:r w:rsidRPr="00CE287B">
              <w:rPr>
                <w:b/>
              </w:rPr>
              <w:t>Tác nhân</w:t>
            </w:r>
          </w:p>
        </w:tc>
        <w:tc>
          <w:tcPr>
            <w:tcW w:w="4462" w:type="dxa"/>
            <w:gridSpan w:val="3"/>
          </w:tcPr>
          <w:p w14:paraId="357A4A7E" w14:textId="77777777" w:rsidR="002B4F29" w:rsidRPr="00CE287B" w:rsidRDefault="002B4F29" w:rsidP="00EE0AAB">
            <w:pPr>
              <w:pStyle w:val="Nidungvnbn"/>
              <w:ind w:firstLine="0"/>
              <w:jc w:val="center"/>
              <w:rPr>
                <w:b/>
              </w:rPr>
            </w:pPr>
            <w:r w:rsidRPr="00CE287B">
              <w:rPr>
                <w:b/>
              </w:rPr>
              <w:t>Hệ thống</w:t>
            </w:r>
          </w:p>
        </w:tc>
      </w:tr>
      <w:tr w:rsidR="004F05DC" w14:paraId="7B7D9CF5" w14:textId="77777777" w:rsidTr="00EE0AAB">
        <w:tc>
          <w:tcPr>
            <w:tcW w:w="4315" w:type="dxa"/>
            <w:gridSpan w:val="2"/>
          </w:tcPr>
          <w:p w14:paraId="71960C63" w14:textId="77777777" w:rsidR="004F05DC" w:rsidRPr="00CE287B" w:rsidRDefault="004F05DC" w:rsidP="00EE0AAB">
            <w:pPr>
              <w:pStyle w:val="Nidungvnbn"/>
              <w:ind w:firstLine="0"/>
              <w:jc w:val="center"/>
              <w:rPr>
                <w:b/>
              </w:rPr>
            </w:pPr>
          </w:p>
        </w:tc>
        <w:tc>
          <w:tcPr>
            <w:tcW w:w="4462" w:type="dxa"/>
            <w:gridSpan w:val="3"/>
          </w:tcPr>
          <w:p w14:paraId="24661698" w14:textId="77777777" w:rsidR="004F05DC" w:rsidRPr="00CE287B" w:rsidRDefault="004F05DC" w:rsidP="00EE0AAB">
            <w:pPr>
              <w:pStyle w:val="Nidungvnbn"/>
              <w:ind w:firstLine="0"/>
              <w:jc w:val="center"/>
              <w:rPr>
                <w:b/>
              </w:rPr>
            </w:pPr>
          </w:p>
        </w:tc>
      </w:tr>
    </w:tbl>
    <w:p w14:paraId="0BC53A5A" w14:textId="3E21F983" w:rsidR="00170F20" w:rsidRDefault="001E266D" w:rsidP="004F05DC">
      <w:pPr>
        <w:pStyle w:val="Heading4"/>
      </w:pPr>
      <w:r>
        <w:t>Tra cứu hóa đơn</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1E266D" w14:paraId="2BCB5038" w14:textId="77777777" w:rsidTr="00EE0AAB">
        <w:tc>
          <w:tcPr>
            <w:tcW w:w="3417" w:type="dxa"/>
          </w:tcPr>
          <w:p w14:paraId="2794AC0D" w14:textId="52AF9E4F" w:rsidR="001E266D" w:rsidRDefault="001E266D" w:rsidP="00EE0AAB">
            <w:pPr>
              <w:pStyle w:val="Nidungvnbn"/>
              <w:ind w:firstLine="0"/>
            </w:pPr>
            <w:r w:rsidRPr="00641A13">
              <w:rPr>
                <w:b/>
              </w:rPr>
              <w:t>Tên use case</w:t>
            </w:r>
            <w:r>
              <w:t xml:space="preserve">: </w:t>
            </w:r>
            <w:r w:rsidR="00FF5D6E">
              <w:t>Tra cứu hóa đơn</w:t>
            </w:r>
          </w:p>
        </w:tc>
        <w:tc>
          <w:tcPr>
            <w:tcW w:w="2184" w:type="dxa"/>
            <w:gridSpan w:val="3"/>
          </w:tcPr>
          <w:p w14:paraId="0D992A38" w14:textId="1403D563" w:rsidR="001E266D" w:rsidRDefault="001E266D" w:rsidP="00EE0AAB">
            <w:pPr>
              <w:pStyle w:val="Nidungvnbn"/>
              <w:ind w:firstLine="0"/>
            </w:pPr>
            <w:r w:rsidRPr="00641A13">
              <w:rPr>
                <w:b/>
              </w:rPr>
              <w:t>ID</w:t>
            </w:r>
            <w:r>
              <w:t>: UC_2</w:t>
            </w:r>
            <w:r w:rsidR="000D6200">
              <w:t>2</w:t>
            </w:r>
          </w:p>
        </w:tc>
        <w:tc>
          <w:tcPr>
            <w:tcW w:w="3176" w:type="dxa"/>
          </w:tcPr>
          <w:p w14:paraId="47F5625C" w14:textId="77777777" w:rsidR="001E266D" w:rsidRDefault="001E266D" w:rsidP="00EE0AAB">
            <w:pPr>
              <w:pStyle w:val="Nidungvnbn"/>
              <w:ind w:firstLine="0"/>
            </w:pPr>
            <w:r w:rsidRPr="00641A13">
              <w:rPr>
                <w:b/>
              </w:rPr>
              <w:t>Mức quan trọng</w:t>
            </w:r>
            <w:r>
              <w:t>: Cao</w:t>
            </w:r>
          </w:p>
        </w:tc>
      </w:tr>
      <w:tr w:rsidR="001E266D" w14:paraId="5DA60935" w14:textId="77777777" w:rsidTr="00EE0AAB">
        <w:trPr>
          <w:trHeight w:val="332"/>
        </w:trPr>
        <w:tc>
          <w:tcPr>
            <w:tcW w:w="4500" w:type="dxa"/>
            <w:gridSpan w:val="3"/>
          </w:tcPr>
          <w:p w14:paraId="31D1444B" w14:textId="1D3812C7" w:rsidR="001E266D" w:rsidRDefault="001E266D" w:rsidP="00EE0AAB">
            <w:pPr>
              <w:pStyle w:val="Nidungvnbn"/>
              <w:ind w:firstLine="0"/>
            </w:pPr>
            <w:r w:rsidRPr="00641A13">
              <w:rPr>
                <w:b/>
              </w:rPr>
              <w:t>Actor</w:t>
            </w:r>
            <w:r>
              <w:t>: Giám đốc, Thu ngân</w:t>
            </w:r>
            <w:r w:rsidR="002A2CCF">
              <w:t>, Kế toán</w:t>
            </w:r>
          </w:p>
        </w:tc>
        <w:tc>
          <w:tcPr>
            <w:tcW w:w="4277" w:type="dxa"/>
            <w:gridSpan w:val="2"/>
          </w:tcPr>
          <w:p w14:paraId="4435C3D1" w14:textId="77777777" w:rsidR="001E266D" w:rsidRDefault="001E266D" w:rsidP="00EE0AAB">
            <w:pPr>
              <w:pStyle w:val="Nidungvnbn"/>
              <w:ind w:firstLine="0"/>
              <w:jc w:val="left"/>
            </w:pPr>
            <w:r w:rsidRPr="00641A13">
              <w:rPr>
                <w:b/>
              </w:rPr>
              <w:t>Loại use case</w:t>
            </w:r>
            <w:r>
              <w:t>: Chi tiết, thiết yếu</w:t>
            </w:r>
          </w:p>
        </w:tc>
      </w:tr>
      <w:tr w:rsidR="001E266D" w14:paraId="6FC35ADD" w14:textId="77777777" w:rsidTr="00EE0AAB">
        <w:tc>
          <w:tcPr>
            <w:tcW w:w="8777" w:type="dxa"/>
            <w:gridSpan w:val="5"/>
          </w:tcPr>
          <w:p w14:paraId="45BC1FC1" w14:textId="77777777" w:rsidR="001E266D" w:rsidRDefault="001E266D" w:rsidP="00EE0AAB">
            <w:pPr>
              <w:pStyle w:val="Nidungvnbn"/>
              <w:ind w:firstLine="0"/>
            </w:pPr>
            <w:r w:rsidRPr="00641A13">
              <w:rPr>
                <w:b/>
              </w:rPr>
              <w:t>Các bên liên quan và mối quan tâm của họ</w:t>
            </w:r>
            <w:r>
              <w:t>:</w:t>
            </w:r>
          </w:p>
          <w:p w14:paraId="57DF9B1D" w14:textId="276E1656" w:rsidR="001E266D" w:rsidRDefault="001E266D" w:rsidP="00EE0AAB">
            <w:pPr>
              <w:pStyle w:val="Nidungvnbn"/>
              <w:ind w:firstLine="0"/>
            </w:pPr>
            <w:r>
              <w:t>Giám đốc,</w:t>
            </w:r>
            <w:r w:rsidR="00BB520A">
              <w:t xml:space="preserve"> </w:t>
            </w:r>
            <w:r w:rsidR="00E529E4">
              <w:t>Kế toán</w:t>
            </w:r>
            <w:r w:rsidR="00BB520A">
              <w:t>,</w:t>
            </w:r>
            <w:r>
              <w:t xml:space="preserve"> Thu ngân– Muốn </w:t>
            </w:r>
            <w:r w:rsidR="00EE0AAB">
              <w:t xml:space="preserve">xem </w:t>
            </w:r>
            <w:r w:rsidR="004B2BE1">
              <w:t>x</w:t>
            </w:r>
            <w:r w:rsidR="007A516F">
              <w:t>é</w:t>
            </w:r>
            <w:r w:rsidR="004B2BE1">
              <w:t>t, theo dõi tình trạng thanh toán của hóa đơn</w:t>
            </w:r>
            <w:r>
              <w:t>.</w:t>
            </w:r>
          </w:p>
          <w:p w14:paraId="5D1AFF5C" w14:textId="0738ADF7" w:rsidR="00010CC4" w:rsidRDefault="00010CC4" w:rsidP="00EE0AAB">
            <w:pPr>
              <w:pStyle w:val="Nidungvnbn"/>
              <w:ind w:firstLine="0"/>
            </w:pPr>
            <w:r>
              <w:t>Kế toán – Xem xét</w:t>
            </w:r>
            <w:r w:rsidR="00CF6D9A">
              <w:t xml:space="preserve"> hóa đơn</w:t>
            </w:r>
            <w:r>
              <w:t xml:space="preserve"> để tổng hợp báo cáo cho công tác kế toán nhà hàng</w:t>
            </w:r>
            <w:r w:rsidR="005534F6">
              <w:t>.</w:t>
            </w:r>
          </w:p>
        </w:tc>
      </w:tr>
      <w:tr w:rsidR="001E266D" w14:paraId="71A6EE7C" w14:textId="77777777" w:rsidTr="00EE0AAB">
        <w:tc>
          <w:tcPr>
            <w:tcW w:w="8777" w:type="dxa"/>
            <w:gridSpan w:val="5"/>
          </w:tcPr>
          <w:p w14:paraId="3481C673" w14:textId="07133214" w:rsidR="001E266D" w:rsidRDefault="001E266D" w:rsidP="00EE0AAB">
            <w:pPr>
              <w:pStyle w:val="Nidungvnbn"/>
              <w:ind w:firstLine="0"/>
            </w:pPr>
            <w:r w:rsidRPr="00641A13">
              <w:rPr>
                <w:b/>
              </w:rPr>
              <w:t>Mô tả tóm tắt</w:t>
            </w:r>
            <w:r>
              <w:t xml:space="preserve">: Cách </w:t>
            </w:r>
            <w:r w:rsidR="00240332">
              <w:t>xem chi tiết một hóa đơn</w:t>
            </w:r>
            <w:r>
              <w:t>.</w:t>
            </w:r>
          </w:p>
        </w:tc>
      </w:tr>
      <w:tr w:rsidR="001E266D" w14:paraId="2EF364C3" w14:textId="77777777" w:rsidTr="00EE0AAB">
        <w:tc>
          <w:tcPr>
            <w:tcW w:w="8777" w:type="dxa"/>
            <w:gridSpan w:val="5"/>
          </w:tcPr>
          <w:p w14:paraId="2C17FA8B" w14:textId="77777777" w:rsidR="001E266D" w:rsidRDefault="001E266D" w:rsidP="00EE0AAB">
            <w:pPr>
              <w:pStyle w:val="Nidungvnbn"/>
              <w:ind w:firstLine="0"/>
            </w:pPr>
            <w:r>
              <w:rPr>
                <w:b/>
              </w:rPr>
              <w:t>Điều kiện trước</w:t>
            </w:r>
            <w:r>
              <w:t>: Đã đăng nhập.</w:t>
            </w:r>
          </w:p>
        </w:tc>
      </w:tr>
      <w:tr w:rsidR="001E266D" w14:paraId="61B596A2" w14:textId="77777777" w:rsidTr="00EE0AAB">
        <w:tc>
          <w:tcPr>
            <w:tcW w:w="8777" w:type="dxa"/>
            <w:gridSpan w:val="5"/>
          </w:tcPr>
          <w:p w14:paraId="4A6D6481" w14:textId="2CBBC930" w:rsidR="001E266D" w:rsidRPr="00A9620A" w:rsidRDefault="001E266D" w:rsidP="00EE0AAB">
            <w:pPr>
              <w:pStyle w:val="Nidungvnbn"/>
              <w:ind w:firstLine="0"/>
            </w:pPr>
            <w:r>
              <w:rPr>
                <w:b/>
              </w:rPr>
              <w:t xml:space="preserve">Điều kiện sau: </w:t>
            </w:r>
            <w:r w:rsidR="00770995">
              <w:t>Hiển thị chi tiết thông tin hóa đơn của khách hàng</w:t>
            </w:r>
            <w:r>
              <w:t>.</w:t>
            </w:r>
          </w:p>
        </w:tc>
      </w:tr>
      <w:tr w:rsidR="001E266D" w14:paraId="2C4D171F" w14:textId="77777777" w:rsidTr="00EE0AAB">
        <w:tc>
          <w:tcPr>
            <w:tcW w:w="8777" w:type="dxa"/>
            <w:gridSpan w:val="5"/>
          </w:tcPr>
          <w:p w14:paraId="0E60A2AA" w14:textId="77777777" w:rsidR="001E266D" w:rsidRPr="002E46F9" w:rsidRDefault="001E266D" w:rsidP="00EE0AAB">
            <w:pPr>
              <w:pStyle w:val="Nidungvnbn"/>
              <w:ind w:firstLine="0"/>
            </w:pPr>
            <w:r w:rsidRPr="00641A13">
              <w:rPr>
                <w:b/>
              </w:rPr>
              <w:t>Các mối quan hệ</w:t>
            </w:r>
            <w:r w:rsidRPr="003E31D6">
              <w:t>:</w:t>
            </w:r>
          </w:p>
        </w:tc>
      </w:tr>
      <w:tr w:rsidR="001E266D" w14:paraId="60BA37CD" w14:textId="77777777" w:rsidTr="00EE0AAB">
        <w:trPr>
          <w:trHeight w:val="305"/>
        </w:trPr>
        <w:tc>
          <w:tcPr>
            <w:tcW w:w="8777" w:type="dxa"/>
            <w:gridSpan w:val="5"/>
          </w:tcPr>
          <w:p w14:paraId="247CBF0E" w14:textId="77777777" w:rsidR="001E266D" w:rsidRPr="00E50922" w:rsidRDefault="001E266D" w:rsidP="00EE0AAB">
            <w:pPr>
              <w:pStyle w:val="Nidungvnbn"/>
              <w:ind w:firstLine="0"/>
            </w:pPr>
            <w:r w:rsidRPr="00641A13">
              <w:rPr>
                <w:b/>
              </w:rPr>
              <w:t>Quy trình xử lý</w:t>
            </w:r>
            <w:r>
              <w:rPr>
                <w:b/>
              </w:rPr>
              <w:t xml:space="preserve"> (Luồng sự kiện chính)</w:t>
            </w:r>
            <w:r>
              <w:t>:</w:t>
            </w:r>
          </w:p>
        </w:tc>
      </w:tr>
      <w:tr w:rsidR="001E266D" w14:paraId="0D731FB8" w14:textId="77777777" w:rsidTr="00EE0AAB">
        <w:tc>
          <w:tcPr>
            <w:tcW w:w="4315" w:type="dxa"/>
            <w:gridSpan w:val="2"/>
          </w:tcPr>
          <w:p w14:paraId="62FBAAC2" w14:textId="77777777" w:rsidR="001E266D" w:rsidRPr="00CE287B" w:rsidRDefault="001E266D" w:rsidP="00EE0AAB">
            <w:pPr>
              <w:pStyle w:val="Nidungvnbn"/>
              <w:ind w:firstLine="0"/>
              <w:jc w:val="center"/>
              <w:rPr>
                <w:b/>
              </w:rPr>
            </w:pPr>
            <w:r w:rsidRPr="00CE287B">
              <w:rPr>
                <w:b/>
              </w:rPr>
              <w:t>Tác nhân</w:t>
            </w:r>
          </w:p>
        </w:tc>
        <w:tc>
          <w:tcPr>
            <w:tcW w:w="4462" w:type="dxa"/>
            <w:gridSpan w:val="3"/>
          </w:tcPr>
          <w:p w14:paraId="6BD2B4E8" w14:textId="77777777" w:rsidR="001E266D" w:rsidRPr="00CE287B" w:rsidRDefault="001E266D" w:rsidP="00EE0AAB">
            <w:pPr>
              <w:pStyle w:val="Nidungvnbn"/>
              <w:ind w:firstLine="0"/>
              <w:jc w:val="center"/>
              <w:rPr>
                <w:b/>
              </w:rPr>
            </w:pPr>
            <w:r w:rsidRPr="00CE287B">
              <w:rPr>
                <w:b/>
              </w:rPr>
              <w:t>Hệ thống</w:t>
            </w:r>
          </w:p>
        </w:tc>
      </w:tr>
      <w:tr w:rsidR="001E266D" w14:paraId="77F65EF2" w14:textId="77777777" w:rsidTr="00EE0AAB">
        <w:tc>
          <w:tcPr>
            <w:tcW w:w="4315" w:type="dxa"/>
            <w:gridSpan w:val="2"/>
          </w:tcPr>
          <w:p w14:paraId="14949E01" w14:textId="6E80F3D3" w:rsidR="001E266D" w:rsidRDefault="001E266D" w:rsidP="00EE0AAB">
            <w:pPr>
              <w:pStyle w:val="Nidungvnbn"/>
              <w:ind w:firstLine="0"/>
            </w:pPr>
            <w:r>
              <w:t xml:space="preserve">1.Yêu cầu chức năng </w:t>
            </w:r>
            <w:r w:rsidR="00BC5266">
              <w:t>tra cứu hóa đơn</w:t>
            </w:r>
          </w:p>
          <w:p w14:paraId="247E3CC5" w14:textId="77777777" w:rsidR="001E266D" w:rsidRDefault="001E266D" w:rsidP="00EE0AAB">
            <w:pPr>
              <w:pStyle w:val="Nidungvnbn"/>
              <w:ind w:firstLine="0"/>
            </w:pPr>
          </w:p>
          <w:p w14:paraId="19EE1215" w14:textId="77777777" w:rsidR="001E266D" w:rsidRDefault="001E266D" w:rsidP="00EE0AAB">
            <w:pPr>
              <w:pStyle w:val="Nidungvnbn"/>
              <w:ind w:firstLine="0"/>
            </w:pPr>
          </w:p>
          <w:p w14:paraId="1CD3719D" w14:textId="77777777" w:rsidR="00EE4BD8" w:rsidRDefault="00EE4BD8" w:rsidP="00EE0AAB">
            <w:pPr>
              <w:pStyle w:val="Nidungvnbn"/>
              <w:ind w:firstLine="0"/>
            </w:pPr>
          </w:p>
          <w:p w14:paraId="67A60C99" w14:textId="77777777" w:rsidR="00EE4BD8" w:rsidRDefault="00EE4BD8" w:rsidP="00EE0AAB">
            <w:pPr>
              <w:pStyle w:val="Nidungvnbn"/>
              <w:ind w:firstLine="0"/>
            </w:pPr>
          </w:p>
          <w:p w14:paraId="18662DE9" w14:textId="4D90AE34" w:rsidR="001E266D" w:rsidRPr="00CA1ADF" w:rsidRDefault="001E266D" w:rsidP="00515358">
            <w:pPr>
              <w:pStyle w:val="Nidungvnbn"/>
              <w:ind w:firstLine="0"/>
            </w:pPr>
            <w:r>
              <w:t xml:space="preserve">3.Tìm kiếm </w:t>
            </w:r>
            <w:r w:rsidR="006E3053">
              <w:t>hóa đơn cần tìm</w:t>
            </w:r>
            <w:r w:rsidR="00560869">
              <w:t>, nhấn nút chọn để xác nhận.</w:t>
            </w:r>
          </w:p>
        </w:tc>
        <w:tc>
          <w:tcPr>
            <w:tcW w:w="4462" w:type="dxa"/>
            <w:gridSpan w:val="3"/>
          </w:tcPr>
          <w:p w14:paraId="22FC1133" w14:textId="6764A97B" w:rsidR="001E266D" w:rsidRDefault="001E266D" w:rsidP="00EE0AAB">
            <w:pPr>
              <w:pStyle w:val="Nidungvnbn"/>
              <w:ind w:firstLine="0"/>
            </w:pPr>
            <w:r>
              <w:t>2.Hiển thị danh sách thông tin</w:t>
            </w:r>
            <w:r w:rsidR="00EE4BD8">
              <w:t xml:space="preserve"> tất cả</w:t>
            </w:r>
            <w:r>
              <w:t xml:space="preserve"> </w:t>
            </w:r>
            <w:r w:rsidR="00EE4BD8">
              <w:t>hóa đơn (gồm cả khi thanh toán lần 1 va 2), có thể tìm kiếm theo mã hoặc tên của khách hàng theo thông tin đặt bàn tương ứng với hóa đơn đó</w:t>
            </w:r>
            <w:r w:rsidR="00545A6A">
              <w:t>.</w:t>
            </w:r>
          </w:p>
          <w:p w14:paraId="368A6FF8" w14:textId="4C34BCEF" w:rsidR="001E266D" w:rsidRPr="00CA1ADF" w:rsidRDefault="00801B38" w:rsidP="00EE0AAB">
            <w:pPr>
              <w:pStyle w:val="Nidungvnbn"/>
              <w:ind w:firstLine="0"/>
            </w:pPr>
            <w:r>
              <w:t>4.Hiển thị thông tin chi tiết của hóa đơn</w:t>
            </w:r>
          </w:p>
        </w:tc>
      </w:tr>
      <w:tr w:rsidR="001E266D" w14:paraId="032C83E8" w14:textId="77777777" w:rsidTr="00EE0AAB">
        <w:tc>
          <w:tcPr>
            <w:tcW w:w="8777" w:type="dxa"/>
            <w:gridSpan w:val="5"/>
          </w:tcPr>
          <w:p w14:paraId="41A572A9" w14:textId="77777777" w:rsidR="001E266D" w:rsidRPr="00340E7F" w:rsidRDefault="001E266D" w:rsidP="00EE0AAB">
            <w:pPr>
              <w:pStyle w:val="Nidungvnbn"/>
              <w:ind w:firstLine="0"/>
            </w:pPr>
            <w:r w:rsidRPr="00641A13">
              <w:rPr>
                <w:b/>
              </w:rPr>
              <w:t>Các xử lý ngoại lệ</w:t>
            </w:r>
            <w:r>
              <w:rPr>
                <w:b/>
              </w:rPr>
              <w:t xml:space="preserve"> (Luồng thay thế)</w:t>
            </w:r>
            <w:r>
              <w:t>:</w:t>
            </w:r>
          </w:p>
        </w:tc>
      </w:tr>
      <w:tr w:rsidR="001E266D" w14:paraId="5FBE5276" w14:textId="77777777" w:rsidTr="00EE0AAB">
        <w:tc>
          <w:tcPr>
            <w:tcW w:w="4315" w:type="dxa"/>
            <w:gridSpan w:val="2"/>
          </w:tcPr>
          <w:p w14:paraId="5DCD0BD5" w14:textId="77777777" w:rsidR="001E266D" w:rsidRPr="00CE287B" w:rsidRDefault="001E266D" w:rsidP="00EE0AAB">
            <w:pPr>
              <w:pStyle w:val="Nidungvnbn"/>
              <w:ind w:firstLine="0"/>
              <w:jc w:val="center"/>
              <w:rPr>
                <w:b/>
              </w:rPr>
            </w:pPr>
            <w:r w:rsidRPr="00CE287B">
              <w:rPr>
                <w:b/>
              </w:rPr>
              <w:t>Tác nhân</w:t>
            </w:r>
          </w:p>
        </w:tc>
        <w:tc>
          <w:tcPr>
            <w:tcW w:w="4462" w:type="dxa"/>
            <w:gridSpan w:val="3"/>
          </w:tcPr>
          <w:p w14:paraId="1E4BDF32" w14:textId="77777777" w:rsidR="001E266D" w:rsidRPr="00CE287B" w:rsidRDefault="001E266D" w:rsidP="00EE0AAB">
            <w:pPr>
              <w:pStyle w:val="Nidungvnbn"/>
              <w:ind w:firstLine="0"/>
              <w:jc w:val="center"/>
              <w:rPr>
                <w:b/>
              </w:rPr>
            </w:pPr>
            <w:r w:rsidRPr="00CE287B">
              <w:rPr>
                <w:b/>
              </w:rPr>
              <w:t>Hệ thống</w:t>
            </w:r>
          </w:p>
        </w:tc>
      </w:tr>
      <w:tr w:rsidR="004F05DC" w14:paraId="42A4BA92" w14:textId="77777777" w:rsidTr="00EE0AAB">
        <w:tc>
          <w:tcPr>
            <w:tcW w:w="4315" w:type="dxa"/>
            <w:gridSpan w:val="2"/>
          </w:tcPr>
          <w:p w14:paraId="4E7D37C0" w14:textId="77777777" w:rsidR="004F05DC" w:rsidRPr="00CE287B" w:rsidRDefault="004F05DC" w:rsidP="00EE0AAB">
            <w:pPr>
              <w:pStyle w:val="Nidungvnbn"/>
              <w:ind w:firstLine="0"/>
              <w:jc w:val="center"/>
              <w:rPr>
                <w:b/>
              </w:rPr>
            </w:pPr>
          </w:p>
        </w:tc>
        <w:tc>
          <w:tcPr>
            <w:tcW w:w="4462" w:type="dxa"/>
            <w:gridSpan w:val="3"/>
          </w:tcPr>
          <w:p w14:paraId="34D0A05C" w14:textId="77777777" w:rsidR="004F05DC" w:rsidRPr="00CE287B" w:rsidRDefault="004F05DC" w:rsidP="00EE0AAB">
            <w:pPr>
              <w:pStyle w:val="Nidungvnbn"/>
              <w:ind w:firstLine="0"/>
              <w:jc w:val="center"/>
              <w:rPr>
                <w:b/>
              </w:rPr>
            </w:pPr>
          </w:p>
        </w:tc>
      </w:tr>
    </w:tbl>
    <w:p w14:paraId="5BB4218D" w14:textId="51429BDD" w:rsidR="00FE3AC1" w:rsidRDefault="00FE3AC1" w:rsidP="00117AAE">
      <w:pPr>
        <w:pStyle w:val="Heading4"/>
      </w:pPr>
      <w:r>
        <w:t xml:space="preserve">Thêm chi </w:t>
      </w:r>
      <w:r w:rsidRPr="001609E4">
        <w:t>trả</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F32DBB" w14:paraId="7C0824B2" w14:textId="77777777" w:rsidTr="00FB1F54">
        <w:tc>
          <w:tcPr>
            <w:tcW w:w="3417" w:type="dxa"/>
          </w:tcPr>
          <w:p w14:paraId="46CD9C4A" w14:textId="0993A3BD" w:rsidR="00F32DBB" w:rsidRDefault="00F32DBB" w:rsidP="00FB1F54">
            <w:pPr>
              <w:pStyle w:val="Nidungvnbn"/>
              <w:ind w:firstLine="0"/>
            </w:pPr>
            <w:r w:rsidRPr="00641A13">
              <w:rPr>
                <w:b/>
              </w:rPr>
              <w:t>Tên use case</w:t>
            </w:r>
            <w:r>
              <w:t xml:space="preserve">: Thêm </w:t>
            </w:r>
            <w:r w:rsidR="00B2166A">
              <w:t>chi trả</w:t>
            </w:r>
          </w:p>
        </w:tc>
        <w:tc>
          <w:tcPr>
            <w:tcW w:w="2184" w:type="dxa"/>
            <w:gridSpan w:val="3"/>
          </w:tcPr>
          <w:p w14:paraId="58F18F4F" w14:textId="252048EC" w:rsidR="00F32DBB" w:rsidRDefault="00F32DBB" w:rsidP="00FB1F54">
            <w:pPr>
              <w:pStyle w:val="Nidungvnbn"/>
              <w:ind w:firstLine="0"/>
            </w:pPr>
            <w:r w:rsidRPr="00641A13">
              <w:rPr>
                <w:b/>
              </w:rPr>
              <w:t>ID</w:t>
            </w:r>
            <w:r>
              <w:t>: UC_</w:t>
            </w:r>
            <w:r w:rsidR="00B2166A">
              <w:t>23</w:t>
            </w:r>
          </w:p>
        </w:tc>
        <w:tc>
          <w:tcPr>
            <w:tcW w:w="3176" w:type="dxa"/>
          </w:tcPr>
          <w:p w14:paraId="4613AE07" w14:textId="77777777" w:rsidR="00F32DBB" w:rsidRDefault="00F32DBB" w:rsidP="00FB1F54">
            <w:pPr>
              <w:pStyle w:val="Nidungvnbn"/>
              <w:ind w:firstLine="0"/>
            </w:pPr>
            <w:r w:rsidRPr="00641A13">
              <w:rPr>
                <w:b/>
              </w:rPr>
              <w:t>Mức quan trọng</w:t>
            </w:r>
            <w:r>
              <w:t>: Cao</w:t>
            </w:r>
          </w:p>
        </w:tc>
      </w:tr>
      <w:tr w:rsidR="00F32DBB" w14:paraId="0361FFE5" w14:textId="77777777" w:rsidTr="00FB1F54">
        <w:trPr>
          <w:trHeight w:val="332"/>
        </w:trPr>
        <w:tc>
          <w:tcPr>
            <w:tcW w:w="4500" w:type="dxa"/>
            <w:gridSpan w:val="3"/>
          </w:tcPr>
          <w:p w14:paraId="5F74BEEB" w14:textId="2CF41E56" w:rsidR="00F32DBB" w:rsidRDefault="00F32DBB" w:rsidP="00FB1F54">
            <w:pPr>
              <w:pStyle w:val="Nidungvnbn"/>
              <w:ind w:firstLine="0"/>
            </w:pPr>
            <w:r w:rsidRPr="00641A13">
              <w:rPr>
                <w:b/>
              </w:rPr>
              <w:t>Actor</w:t>
            </w:r>
            <w:r>
              <w:t>: Giám đốc</w:t>
            </w:r>
            <w:r w:rsidR="00394B13">
              <w:t>, Kế toán</w:t>
            </w:r>
          </w:p>
        </w:tc>
        <w:tc>
          <w:tcPr>
            <w:tcW w:w="4277" w:type="dxa"/>
            <w:gridSpan w:val="2"/>
          </w:tcPr>
          <w:p w14:paraId="1CCD19C3" w14:textId="77777777" w:rsidR="00F32DBB" w:rsidRDefault="00F32DBB" w:rsidP="00FB1F54">
            <w:pPr>
              <w:pStyle w:val="Nidungvnbn"/>
              <w:ind w:firstLine="0"/>
              <w:jc w:val="left"/>
            </w:pPr>
            <w:r w:rsidRPr="00641A13">
              <w:rPr>
                <w:b/>
              </w:rPr>
              <w:t>Loại use case</w:t>
            </w:r>
            <w:r>
              <w:t>: Chi tiết, thiết yếu</w:t>
            </w:r>
          </w:p>
        </w:tc>
      </w:tr>
      <w:tr w:rsidR="00F32DBB" w14:paraId="1B379655" w14:textId="77777777" w:rsidTr="00FB1F54">
        <w:tc>
          <w:tcPr>
            <w:tcW w:w="8777" w:type="dxa"/>
            <w:gridSpan w:val="5"/>
          </w:tcPr>
          <w:p w14:paraId="61A2B48E" w14:textId="77777777" w:rsidR="00F32DBB" w:rsidRDefault="00F32DBB" w:rsidP="00FB1F54">
            <w:pPr>
              <w:pStyle w:val="Nidungvnbn"/>
              <w:ind w:firstLine="0"/>
            </w:pPr>
            <w:r w:rsidRPr="00641A13">
              <w:rPr>
                <w:b/>
              </w:rPr>
              <w:t>Các bên liên quan và mối quan tâm của họ</w:t>
            </w:r>
            <w:r>
              <w:t>:</w:t>
            </w:r>
          </w:p>
          <w:p w14:paraId="39F5868D" w14:textId="044BCD37" w:rsidR="00F32DBB" w:rsidRDefault="00F32DBB" w:rsidP="00FB1F54">
            <w:pPr>
              <w:pStyle w:val="Nidungvnbn"/>
              <w:ind w:firstLine="0"/>
            </w:pPr>
            <w:r>
              <w:t xml:space="preserve">Giám đốc, </w:t>
            </w:r>
            <w:r w:rsidR="00447536">
              <w:t>Kế toán – Muốn thêm một chi trả cho cơ sở vật chất</w:t>
            </w:r>
            <w:r w:rsidR="00105483">
              <w:t xml:space="preserve"> (</w:t>
            </w:r>
            <w:r w:rsidR="00EA6650">
              <w:t>csvc</w:t>
            </w:r>
            <w:r w:rsidR="00105483">
              <w:t>)</w:t>
            </w:r>
            <w:r w:rsidR="001053D4">
              <w:t>, tiền lương nhân viên của</w:t>
            </w:r>
            <w:r w:rsidR="00447536">
              <w:t xml:space="preserve"> nhà hàng</w:t>
            </w:r>
          </w:p>
        </w:tc>
      </w:tr>
      <w:tr w:rsidR="00F32DBB" w14:paraId="0E85B1C6" w14:textId="77777777" w:rsidTr="00FB1F54">
        <w:tc>
          <w:tcPr>
            <w:tcW w:w="8777" w:type="dxa"/>
            <w:gridSpan w:val="5"/>
          </w:tcPr>
          <w:p w14:paraId="3E8EFCD1" w14:textId="1F4AF2EC" w:rsidR="00F32DBB" w:rsidRDefault="00F32DBB" w:rsidP="00FB1F54">
            <w:pPr>
              <w:pStyle w:val="Nidungvnbn"/>
              <w:ind w:firstLine="0"/>
            </w:pPr>
            <w:r w:rsidRPr="00641A13">
              <w:rPr>
                <w:b/>
              </w:rPr>
              <w:lastRenderedPageBreak/>
              <w:t>Mô tả tóm tắt</w:t>
            </w:r>
            <w:r>
              <w:t xml:space="preserve">: Cách thêm một </w:t>
            </w:r>
            <w:r w:rsidR="00B41022">
              <w:t xml:space="preserve">thông tin </w:t>
            </w:r>
            <w:r w:rsidR="00B938A7">
              <w:t>chi trả</w:t>
            </w:r>
            <w:r w:rsidR="00A07420">
              <w:t xml:space="preserve"> (</w:t>
            </w:r>
            <w:r w:rsidR="00EA6650">
              <w:t>csvc</w:t>
            </w:r>
            <w:r w:rsidR="00A07420">
              <w:t>, lương)</w:t>
            </w:r>
            <w:r>
              <w:t xml:space="preserve"> vào hệ thống.</w:t>
            </w:r>
          </w:p>
        </w:tc>
      </w:tr>
      <w:tr w:rsidR="00F32DBB" w14:paraId="6EB87282" w14:textId="77777777" w:rsidTr="00FB1F54">
        <w:tc>
          <w:tcPr>
            <w:tcW w:w="8777" w:type="dxa"/>
            <w:gridSpan w:val="5"/>
          </w:tcPr>
          <w:p w14:paraId="3A01B639" w14:textId="77777777" w:rsidR="00F32DBB" w:rsidRDefault="00F32DBB" w:rsidP="00FB1F54">
            <w:pPr>
              <w:pStyle w:val="Nidungvnbn"/>
              <w:ind w:firstLine="0"/>
            </w:pPr>
            <w:r>
              <w:rPr>
                <w:b/>
              </w:rPr>
              <w:t>Điều kiện trước</w:t>
            </w:r>
            <w:r>
              <w:t>: Đã đăng nhập.</w:t>
            </w:r>
          </w:p>
        </w:tc>
      </w:tr>
      <w:tr w:rsidR="00F32DBB" w14:paraId="70ABE431" w14:textId="77777777" w:rsidTr="00FB1F54">
        <w:tc>
          <w:tcPr>
            <w:tcW w:w="8777" w:type="dxa"/>
            <w:gridSpan w:val="5"/>
          </w:tcPr>
          <w:p w14:paraId="350DE235" w14:textId="5C4CA568" w:rsidR="00F32DBB" w:rsidRPr="00A9620A" w:rsidRDefault="00F32DBB" w:rsidP="00FB1F54">
            <w:pPr>
              <w:pStyle w:val="Nidungvnbn"/>
              <w:ind w:firstLine="0"/>
            </w:pPr>
            <w:r>
              <w:rPr>
                <w:b/>
              </w:rPr>
              <w:t xml:space="preserve">Điều kiện sau: </w:t>
            </w:r>
            <w:r>
              <w:t xml:space="preserve">Thông tin </w:t>
            </w:r>
            <w:r w:rsidR="008B712A">
              <w:t>chi trả</w:t>
            </w:r>
            <w:r>
              <w:t xml:space="preserve"> mới được thêm vào hệ thống.</w:t>
            </w:r>
          </w:p>
        </w:tc>
      </w:tr>
      <w:tr w:rsidR="00F32DBB" w14:paraId="6E892E2D" w14:textId="77777777" w:rsidTr="00FB1F54">
        <w:tc>
          <w:tcPr>
            <w:tcW w:w="8777" w:type="dxa"/>
            <w:gridSpan w:val="5"/>
          </w:tcPr>
          <w:p w14:paraId="0D5E1CF2" w14:textId="77777777" w:rsidR="00F32DBB" w:rsidRPr="002E46F9" w:rsidRDefault="00F32DBB" w:rsidP="00FB1F54">
            <w:pPr>
              <w:pStyle w:val="Nidungvnbn"/>
              <w:ind w:firstLine="0"/>
            </w:pPr>
            <w:r w:rsidRPr="00641A13">
              <w:rPr>
                <w:b/>
              </w:rPr>
              <w:t>Các mối quan hệ</w:t>
            </w:r>
            <w:r w:rsidRPr="003E31D6">
              <w:t>:</w:t>
            </w:r>
          </w:p>
        </w:tc>
      </w:tr>
      <w:tr w:rsidR="00F32DBB" w14:paraId="41D9BACC" w14:textId="77777777" w:rsidTr="00FB1F54">
        <w:trPr>
          <w:trHeight w:val="305"/>
        </w:trPr>
        <w:tc>
          <w:tcPr>
            <w:tcW w:w="8777" w:type="dxa"/>
            <w:gridSpan w:val="5"/>
          </w:tcPr>
          <w:p w14:paraId="1FBD7261" w14:textId="77777777" w:rsidR="00F32DBB" w:rsidRPr="00E50922" w:rsidRDefault="00F32DBB" w:rsidP="00FB1F54">
            <w:pPr>
              <w:pStyle w:val="Nidungvnbn"/>
              <w:ind w:firstLine="0"/>
            </w:pPr>
            <w:r w:rsidRPr="00641A13">
              <w:rPr>
                <w:b/>
              </w:rPr>
              <w:t>Quy trình xử lý</w:t>
            </w:r>
            <w:r>
              <w:rPr>
                <w:b/>
              </w:rPr>
              <w:t xml:space="preserve"> (Luồng sự kiện chính)</w:t>
            </w:r>
            <w:r>
              <w:t>:</w:t>
            </w:r>
          </w:p>
        </w:tc>
      </w:tr>
      <w:tr w:rsidR="00F32DBB" w14:paraId="1A656B85" w14:textId="77777777" w:rsidTr="00FB1F54">
        <w:tc>
          <w:tcPr>
            <w:tcW w:w="4315" w:type="dxa"/>
            <w:gridSpan w:val="2"/>
          </w:tcPr>
          <w:p w14:paraId="58DFE97E" w14:textId="77777777" w:rsidR="00F32DBB" w:rsidRPr="00CE287B" w:rsidRDefault="00F32DBB" w:rsidP="00FB1F54">
            <w:pPr>
              <w:pStyle w:val="Nidungvnbn"/>
              <w:ind w:firstLine="0"/>
              <w:jc w:val="center"/>
              <w:rPr>
                <w:b/>
              </w:rPr>
            </w:pPr>
            <w:r w:rsidRPr="00CE287B">
              <w:rPr>
                <w:b/>
              </w:rPr>
              <w:t>Tác nhân</w:t>
            </w:r>
          </w:p>
        </w:tc>
        <w:tc>
          <w:tcPr>
            <w:tcW w:w="4462" w:type="dxa"/>
            <w:gridSpan w:val="3"/>
          </w:tcPr>
          <w:p w14:paraId="210D6842" w14:textId="77777777" w:rsidR="00F32DBB" w:rsidRPr="00CE287B" w:rsidRDefault="00F32DBB" w:rsidP="00FB1F54">
            <w:pPr>
              <w:pStyle w:val="Nidungvnbn"/>
              <w:ind w:firstLine="0"/>
              <w:jc w:val="center"/>
              <w:rPr>
                <w:b/>
              </w:rPr>
            </w:pPr>
            <w:r w:rsidRPr="00CE287B">
              <w:rPr>
                <w:b/>
              </w:rPr>
              <w:t>Hệ thống</w:t>
            </w:r>
          </w:p>
        </w:tc>
      </w:tr>
      <w:tr w:rsidR="00F32DBB" w14:paraId="1E1631D5" w14:textId="77777777" w:rsidTr="00FB1F54">
        <w:tc>
          <w:tcPr>
            <w:tcW w:w="4315" w:type="dxa"/>
            <w:gridSpan w:val="2"/>
          </w:tcPr>
          <w:p w14:paraId="3FDA81FE" w14:textId="715C14AA" w:rsidR="00F32DBB" w:rsidRDefault="00F32DBB" w:rsidP="00FB1F54">
            <w:pPr>
              <w:pStyle w:val="Nidungvnbn"/>
              <w:ind w:firstLine="0"/>
            </w:pPr>
            <w:r>
              <w:t xml:space="preserve">1.Yêu cầu chức năng thêm </w:t>
            </w:r>
            <w:r w:rsidR="003F6CCB">
              <w:t>chi trả</w:t>
            </w:r>
            <w:r>
              <w:t>.</w:t>
            </w:r>
          </w:p>
          <w:p w14:paraId="0CC767D4" w14:textId="7EE806FA" w:rsidR="00652EC0" w:rsidRDefault="00652EC0" w:rsidP="00FB1F54">
            <w:pPr>
              <w:pStyle w:val="Nidungvnbn"/>
              <w:ind w:firstLine="0"/>
            </w:pPr>
          </w:p>
          <w:p w14:paraId="2660B356" w14:textId="437C949E" w:rsidR="00105483" w:rsidRDefault="00105483" w:rsidP="00FB1F54">
            <w:pPr>
              <w:pStyle w:val="Nidungvnbn"/>
              <w:ind w:firstLine="0"/>
            </w:pPr>
            <w:r>
              <w:t>3.</w:t>
            </w:r>
            <w:r w:rsidR="004F4714">
              <w:t xml:space="preserve">Click chọn </w:t>
            </w:r>
            <w:r>
              <w:t>mục đích</w:t>
            </w:r>
            <w:r w:rsidR="006C4035">
              <w:t>.</w:t>
            </w:r>
          </w:p>
          <w:p w14:paraId="10673A2B" w14:textId="2997E6C3" w:rsidR="00105483" w:rsidRDefault="00105483" w:rsidP="00FB1F54">
            <w:pPr>
              <w:pStyle w:val="Nidungvnbn"/>
              <w:ind w:firstLine="0"/>
            </w:pPr>
            <w:r>
              <w:t>3.</w:t>
            </w:r>
            <w:proofErr w:type="gramStart"/>
            <w:r>
              <w:t>1.Nếu</w:t>
            </w:r>
            <w:proofErr w:type="gramEnd"/>
            <w:r>
              <w:t xml:space="preserve"> chọn mục đích</w:t>
            </w:r>
            <w:r w:rsidR="004553BC">
              <w:t xml:space="preserve"> csvc</w:t>
            </w:r>
            <w:r w:rsidR="006C4035">
              <w:t>.</w:t>
            </w:r>
          </w:p>
          <w:p w14:paraId="55944D71" w14:textId="77777777" w:rsidR="00105483" w:rsidRDefault="00105483" w:rsidP="00FB1F54">
            <w:pPr>
              <w:pStyle w:val="Nidungvnbn"/>
              <w:ind w:firstLine="0"/>
            </w:pPr>
          </w:p>
          <w:p w14:paraId="63762919" w14:textId="30222951" w:rsidR="006615F7" w:rsidRDefault="006615F7" w:rsidP="00FB1F54">
            <w:pPr>
              <w:pStyle w:val="Nidungvnbn"/>
              <w:ind w:firstLine="0"/>
            </w:pPr>
            <w:r>
              <w:t>3.</w:t>
            </w:r>
            <w:proofErr w:type="gramStart"/>
            <w:r>
              <w:t>2.Nếu</w:t>
            </w:r>
            <w:proofErr w:type="gramEnd"/>
            <w:r>
              <w:t xml:space="preserve"> chọn mục đích lương</w:t>
            </w:r>
            <w:r w:rsidR="006C4035">
              <w:t>.</w:t>
            </w:r>
          </w:p>
          <w:p w14:paraId="52BB6DEE" w14:textId="77777777" w:rsidR="006615F7" w:rsidRDefault="006615F7" w:rsidP="00FB1F54">
            <w:pPr>
              <w:pStyle w:val="Nidungvnbn"/>
              <w:ind w:firstLine="0"/>
            </w:pPr>
          </w:p>
          <w:p w14:paraId="78323898" w14:textId="77777777" w:rsidR="00666E5E" w:rsidRDefault="00666E5E" w:rsidP="00FB1F54">
            <w:pPr>
              <w:pStyle w:val="Nidungvnbn"/>
              <w:ind w:firstLine="0"/>
            </w:pPr>
          </w:p>
          <w:p w14:paraId="3C552983" w14:textId="6D372924" w:rsidR="00F32DBB" w:rsidRDefault="00006805" w:rsidP="00FB1F54">
            <w:pPr>
              <w:pStyle w:val="Nidungvnbn"/>
              <w:ind w:firstLine="0"/>
            </w:pPr>
            <w:r>
              <w:t>5</w:t>
            </w:r>
            <w:r w:rsidR="00F32DBB">
              <w:t>.Nhập thông tin yêu cầu.</w:t>
            </w:r>
          </w:p>
          <w:p w14:paraId="2A265AD0" w14:textId="0A2044D6" w:rsidR="00F32DBB" w:rsidRPr="00CA1ADF" w:rsidRDefault="004753F9" w:rsidP="00FB1F54">
            <w:pPr>
              <w:pStyle w:val="Nidungvnbn"/>
              <w:ind w:firstLine="0"/>
            </w:pPr>
            <w:r>
              <w:t>6</w:t>
            </w:r>
            <w:r w:rsidR="00F32DBB">
              <w:t>.Yêu cầu ghi nhận.</w:t>
            </w:r>
          </w:p>
        </w:tc>
        <w:tc>
          <w:tcPr>
            <w:tcW w:w="4462" w:type="dxa"/>
            <w:gridSpan w:val="3"/>
          </w:tcPr>
          <w:p w14:paraId="4DBC330E" w14:textId="6E77DDC2" w:rsidR="00652EC0" w:rsidRDefault="00652EC0" w:rsidP="00FB1F54">
            <w:pPr>
              <w:pStyle w:val="Nidungvnbn"/>
              <w:ind w:firstLine="0"/>
            </w:pPr>
            <w:r>
              <w:t xml:space="preserve">2.Hiển thị lựa chọn </w:t>
            </w:r>
            <w:r w:rsidR="0048070B">
              <w:t>chi trả cho mục đích gì (csvc, lương).</w:t>
            </w:r>
          </w:p>
          <w:p w14:paraId="2FF51F43" w14:textId="77777777" w:rsidR="00652EC0" w:rsidRDefault="00652EC0" w:rsidP="00FB1F54">
            <w:pPr>
              <w:pStyle w:val="Nidungvnbn"/>
              <w:ind w:firstLine="0"/>
            </w:pPr>
          </w:p>
          <w:p w14:paraId="0B990310" w14:textId="38EDED4B" w:rsidR="00AB0B06" w:rsidRDefault="00AB0B06" w:rsidP="00FB1F54">
            <w:pPr>
              <w:pStyle w:val="Nidungvnbn"/>
              <w:ind w:firstLine="0"/>
            </w:pPr>
            <w:r>
              <w:t>4.1.</w:t>
            </w:r>
            <w:r w:rsidR="00F72CDB">
              <w:t xml:space="preserve"> </w:t>
            </w:r>
            <w:proofErr w:type="gramStart"/>
            <w:r>
              <w:t>Hiển</w:t>
            </w:r>
            <w:proofErr w:type="gramEnd"/>
            <w:r>
              <w:t xml:space="preserve"> thị form nhập thông tin chi trả (mô tả, số tiền)</w:t>
            </w:r>
            <w:r w:rsidR="006C4035">
              <w:t>.</w:t>
            </w:r>
          </w:p>
          <w:p w14:paraId="089BFEAF" w14:textId="1AB51CFB" w:rsidR="00177C8A" w:rsidRDefault="00177C8A" w:rsidP="00177C8A">
            <w:pPr>
              <w:pStyle w:val="Nidungvnbn"/>
              <w:ind w:firstLine="0"/>
            </w:pPr>
            <w:r>
              <w:t>4.2.</w:t>
            </w:r>
            <w:r w:rsidR="00F72CDB">
              <w:t xml:space="preserve"> </w:t>
            </w:r>
            <w:proofErr w:type="gramStart"/>
            <w:r>
              <w:t>Hiển</w:t>
            </w:r>
            <w:proofErr w:type="gramEnd"/>
            <w:r>
              <w:t xml:space="preserve"> thị form nhập thông tin chi trả (</w:t>
            </w:r>
            <w:r w:rsidR="00AA08A9">
              <w:t>tên nhân viên</w:t>
            </w:r>
            <w:r w:rsidR="00092A81">
              <w:t xml:space="preserve"> – kèm với mà nhân viên</w:t>
            </w:r>
            <w:r w:rsidR="00AA08A9">
              <w:t>, số tiền</w:t>
            </w:r>
            <w:r>
              <w:t>)</w:t>
            </w:r>
          </w:p>
          <w:p w14:paraId="0E503285" w14:textId="77777777" w:rsidR="00AB0B06" w:rsidRDefault="00AB0B06" w:rsidP="00FB1F54">
            <w:pPr>
              <w:pStyle w:val="Nidungvnbn"/>
              <w:ind w:firstLine="0"/>
            </w:pPr>
          </w:p>
          <w:p w14:paraId="789AAF58" w14:textId="77777777" w:rsidR="00652EC0" w:rsidRDefault="00262695" w:rsidP="00FB1F54">
            <w:pPr>
              <w:pStyle w:val="Nidungvnbn"/>
              <w:ind w:firstLine="0"/>
            </w:pPr>
            <w:r>
              <w:t>7</w:t>
            </w:r>
            <w:r w:rsidR="00F32DBB">
              <w:t xml:space="preserve">.Ghi nhận thông tin </w:t>
            </w:r>
            <w:r w:rsidR="00160AEC">
              <w:t>chi trả</w:t>
            </w:r>
            <w:r w:rsidR="00F32DBB">
              <w:t xml:space="preserve"> mới và thông báo kết quả.</w:t>
            </w:r>
          </w:p>
          <w:p w14:paraId="4F918E8A" w14:textId="31258EA5" w:rsidR="004771E5" w:rsidRPr="00CA1ADF" w:rsidRDefault="004771E5" w:rsidP="00FB1F54">
            <w:pPr>
              <w:pStyle w:val="Nidungvnbn"/>
              <w:ind w:firstLine="0"/>
            </w:pPr>
            <w:r>
              <w:t>7.1.</w:t>
            </w:r>
            <w:r w:rsidR="00F72CDB">
              <w:t xml:space="preserve"> </w:t>
            </w:r>
            <w:proofErr w:type="gramStart"/>
            <w:r>
              <w:t>Nếu</w:t>
            </w:r>
            <w:proofErr w:type="gramEnd"/>
            <w:r>
              <w:t xml:space="preserve"> là chi trả cho nhân viên thì có thêm in biên lai cho nhân viên.</w:t>
            </w:r>
          </w:p>
        </w:tc>
      </w:tr>
      <w:tr w:rsidR="00F32DBB" w14:paraId="29FD8768" w14:textId="77777777" w:rsidTr="00FB1F54">
        <w:tc>
          <w:tcPr>
            <w:tcW w:w="8777" w:type="dxa"/>
            <w:gridSpan w:val="5"/>
          </w:tcPr>
          <w:p w14:paraId="548268DB" w14:textId="77777777" w:rsidR="00F32DBB" w:rsidRPr="00340E7F" w:rsidRDefault="00F32DBB" w:rsidP="00FB1F54">
            <w:pPr>
              <w:pStyle w:val="Nidungvnbn"/>
              <w:ind w:firstLine="0"/>
            </w:pPr>
            <w:r w:rsidRPr="00641A13">
              <w:rPr>
                <w:b/>
              </w:rPr>
              <w:t>Các xử lý ngoại lệ</w:t>
            </w:r>
            <w:r>
              <w:rPr>
                <w:b/>
              </w:rPr>
              <w:t xml:space="preserve"> (Luồng thay thế)</w:t>
            </w:r>
            <w:r>
              <w:t>:</w:t>
            </w:r>
          </w:p>
        </w:tc>
      </w:tr>
      <w:tr w:rsidR="00F32DBB" w14:paraId="7FF1D2BA" w14:textId="77777777" w:rsidTr="00FB1F54">
        <w:tc>
          <w:tcPr>
            <w:tcW w:w="4315" w:type="dxa"/>
            <w:gridSpan w:val="2"/>
          </w:tcPr>
          <w:p w14:paraId="7E405F31" w14:textId="77777777" w:rsidR="00F32DBB" w:rsidRPr="00CE287B" w:rsidRDefault="00F32DBB" w:rsidP="00FB1F54">
            <w:pPr>
              <w:pStyle w:val="Nidungvnbn"/>
              <w:ind w:firstLine="0"/>
              <w:jc w:val="center"/>
              <w:rPr>
                <w:b/>
              </w:rPr>
            </w:pPr>
            <w:r w:rsidRPr="00CE287B">
              <w:rPr>
                <w:b/>
              </w:rPr>
              <w:t>Tác nhân</w:t>
            </w:r>
          </w:p>
        </w:tc>
        <w:tc>
          <w:tcPr>
            <w:tcW w:w="4462" w:type="dxa"/>
            <w:gridSpan w:val="3"/>
          </w:tcPr>
          <w:p w14:paraId="0690E6C5" w14:textId="77777777" w:rsidR="00F32DBB" w:rsidRPr="00CE287B" w:rsidRDefault="00F32DBB" w:rsidP="00FB1F54">
            <w:pPr>
              <w:pStyle w:val="Nidungvnbn"/>
              <w:ind w:firstLine="0"/>
              <w:jc w:val="center"/>
              <w:rPr>
                <w:b/>
              </w:rPr>
            </w:pPr>
            <w:r w:rsidRPr="00CE287B">
              <w:rPr>
                <w:b/>
              </w:rPr>
              <w:t>Hệ thống</w:t>
            </w:r>
          </w:p>
        </w:tc>
      </w:tr>
      <w:tr w:rsidR="00F32DBB" w14:paraId="4DFE5643" w14:textId="77777777" w:rsidTr="00FB1F54">
        <w:tc>
          <w:tcPr>
            <w:tcW w:w="4315" w:type="dxa"/>
            <w:gridSpan w:val="2"/>
          </w:tcPr>
          <w:p w14:paraId="7B2E2E7D" w14:textId="77777777" w:rsidR="00F32DBB" w:rsidRDefault="00F32DBB" w:rsidP="00FB1F54">
            <w:pPr>
              <w:pStyle w:val="Nidungvnbn"/>
              <w:ind w:firstLine="0"/>
            </w:pPr>
          </w:p>
        </w:tc>
        <w:tc>
          <w:tcPr>
            <w:tcW w:w="4462" w:type="dxa"/>
            <w:gridSpan w:val="3"/>
          </w:tcPr>
          <w:p w14:paraId="35BA7A9B" w14:textId="08DE1208" w:rsidR="00F32DBB" w:rsidRDefault="00F32DBB" w:rsidP="00FB1F54">
            <w:pPr>
              <w:pStyle w:val="Nidungvnbn"/>
              <w:ind w:firstLine="0"/>
            </w:pPr>
            <w:r>
              <w:t>5.a.</w:t>
            </w:r>
            <w:r w:rsidR="00F72CDB">
              <w:t xml:space="preserve"> </w:t>
            </w:r>
            <w:r>
              <w:t xml:space="preserve">Thông tin về </w:t>
            </w:r>
            <w:r w:rsidR="00BC4F11">
              <w:t>mô tả</w:t>
            </w:r>
            <w:r w:rsidR="00513A7C">
              <w:t>/ tên nhân viên</w:t>
            </w:r>
            <w:r w:rsidR="00BC4F11">
              <w:t>, số tiền</w:t>
            </w:r>
            <w:r>
              <w:t xml:space="preserve"> là bắt buộc, nếu rỗng hiện thông báo các nội dung trên không được rỗng.</w:t>
            </w:r>
          </w:p>
        </w:tc>
      </w:tr>
    </w:tbl>
    <w:p w14:paraId="28780254" w14:textId="6D40DD6E" w:rsidR="00FE3AC1" w:rsidRDefault="00FE3AC1" w:rsidP="00EB7D91">
      <w:pPr>
        <w:pStyle w:val="Heading4"/>
      </w:pPr>
      <w:r>
        <w:t>Xóa chi trả</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F32DBB" w14:paraId="1620E8EF" w14:textId="77777777" w:rsidTr="00FB1F54">
        <w:tc>
          <w:tcPr>
            <w:tcW w:w="3417" w:type="dxa"/>
          </w:tcPr>
          <w:p w14:paraId="59CA005C" w14:textId="0DAA767F" w:rsidR="00F32DBB" w:rsidRDefault="00F32DBB" w:rsidP="00FB1F54">
            <w:pPr>
              <w:pStyle w:val="Nidungvnbn"/>
              <w:ind w:firstLine="0"/>
            </w:pPr>
            <w:r w:rsidRPr="00641A13">
              <w:rPr>
                <w:b/>
              </w:rPr>
              <w:t>Tên use case</w:t>
            </w:r>
            <w:r>
              <w:t xml:space="preserve">: Xóa </w:t>
            </w:r>
            <w:r w:rsidR="00200941">
              <w:t>chi trả</w:t>
            </w:r>
          </w:p>
        </w:tc>
        <w:tc>
          <w:tcPr>
            <w:tcW w:w="2184" w:type="dxa"/>
            <w:gridSpan w:val="3"/>
          </w:tcPr>
          <w:p w14:paraId="357CBAF0" w14:textId="394C0173" w:rsidR="00F32DBB" w:rsidRDefault="00F32DBB" w:rsidP="00FB1F54">
            <w:pPr>
              <w:pStyle w:val="Nidungvnbn"/>
              <w:ind w:firstLine="0"/>
            </w:pPr>
            <w:r w:rsidRPr="00641A13">
              <w:rPr>
                <w:b/>
              </w:rPr>
              <w:t>ID</w:t>
            </w:r>
            <w:r>
              <w:t>: UC_</w:t>
            </w:r>
            <w:r w:rsidR="007243D0">
              <w:t>24</w:t>
            </w:r>
          </w:p>
        </w:tc>
        <w:tc>
          <w:tcPr>
            <w:tcW w:w="3176" w:type="dxa"/>
          </w:tcPr>
          <w:p w14:paraId="0D1C6A26" w14:textId="77777777" w:rsidR="00F32DBB" w:rsidRDefault="00F32DBB" w:rsidP="00FB1F54">
            <w:pPr>
              <w:pStyle w:val="Nidungvnbn"/>
              <w:ind w:firstLine="0"/>
            </w:pPr>
            <w:r w:rsidRPr="00641A13">
              <w:rPr>
                <w:b/>
              </w:rPr>
              <w:t>Mức quan trọng</w:t>
            </w:r>
            <w:r>
              <w:t>: Cao</w:t>
            </w:r>
          </w:p>
        </w:tc>
      </w:tr>
      <w:tr w:rsidR="00F32DBB" w14:paraId="4268E478" w14:textId="77777777" w:rsidTr="00FB1F54">
        <w:trPr>
          <w:trHeight w:val="332"/>
        </w:trPr>
        <w:tc>
          <w:tcPr>
            <w:tcW w:w="4500" w:type="dxa"/>
            <w:gridSpan w:val="3"/>
          </w:tcPr>
          <w:p w14:paraId="0794C3FD" w14:textId="78298715" w:rsidR="00F32DBB" w:rsidRDefault="00F32DBB" w:rsidP="00FB1F54">
            <w:pPr>
              <w:pStyle w:val="Nidungvnbn"/>
              <w:ind w:firstLine="0"/>
            </w:pPr>
            <w:r w:rsidRPr="00641A13">
              <w:rPr>
                <w:b/>
              </w:rPr>
              <w:t>Actor</w:t>
            </w:r>
            <w:r>
              <w:t xml:space="preserve">: Giám đốc, </w:t>
            </w:r>
            <w:r w:rsidR="00BB4771">
              <w:t>Kế toán</w:t>
            </w:r>
          </w:p>
        </w:tc>
        <w:tc>
          <w:tcPr>
            <w:tcW w:w="4277" w:type="dxa"/>
            <w:gridSpan w:val="2"/>
          </w:tcPr>
          <w:p w14:paraId="712F65FF" w14:textId="77777777" w:rsidR="00F32DBB" w:rsidRDefault="00F32DBB" w:rsidP="00FB1F54">
            <w:pPr>
              <w:pStyle w:val="Nidungvnbn"/>
              <w:ind w:firstLine="0"/>
              <w:jc w:val="left"/>
            </w:pPr>
            <w:r w:rsidRPr="00641A13">
              <w:rPr>
                <w:b/>
              </w:rPr>
              <w:t>Loại use case</w:t>
            </w:r>
            <w:r>
              <w:t>: Chi tiết, thiết yếu</w:t>
            </w:r>
          </w:p>
        </w:tc>
      </w:tr>
      <w:tr w:rsidR="00F32DBB" w14:paraId="09B17576" w14:textId="77777777" w:rsidTr="00FB1F54">
        <w:tc>
          <w:tcPr>
            <w:tcW w:w="8777" w:type="dxa"/>
            <w:gridSpan w:val="5"/>
          </w:tcPr>
          <w:p w14:paraId="4D119ABF" w14:textId="77777777" w:rsidR="00F32DBB" w:rsidRDefault="00F32DBB" w:rsidP="00FB1F54">
            <w:pPr>
              <w:pStyle w:val="Nidungvnbn"/>
              <w:ind w:firstLine="0"/>
            </w:pPr>
            <w:r w:rsidRPr="00641A13">
              <w:rPr>
                <w:b/>
              </w:rPr>
              <w:t>Các bên liên quan và mối quan tâm của họ</w:t>
            </w:r>
            <w:r>
              <w:t>:</w:t>
            </w:r>
          </w:p>
          <w:p w14:paraId="376A7258" w14:textId="7E73ADA3" w:rsidR="00F32DBB" w:rsidRDefault="00F32DBB" w:rsidP="00FB1F54">
            <w:pPr>
              <w:pStyle w:val="Nidungvnbn"/>
              <w:ind w:firstLine="0"/>
            </w:pPr>
            <w:r>
              <w:t xml:space="preserve">Giám đốc, </w:t>
            </w:r>
            <w:r w:rsidR="00853ECF">
              <w:t>Kế toán</w:t>
            </w:r>
            <w:r>
              <w:t xml:space="preserve"> – Muốn xóa</w:t>
            </w:r>
            <w:r w:rsidR="004911A3">
              <w:t xml:space="preserve"> chi trả</w:t>
            </w:r>
            <w:r>
              <w:t xml:space="preserve"> vì thêm nhầ</w:t>
            </w:r>
            <w:r w:rsidR="004911A3">
              <w:t>m hoặc do chi trả không hợp lí</w:t>
            </w:r>
            <w:r>
              <w:t>.</w:t>
            </w:r>
          </w:p>
        </w:tc>
      </w:tr>
      <w:tr w:rsidR="00F32DBB" w14:paraId="612666FE" w14:textId="77777777" w:rsidTr="00FB1F54">
        <w:tc>
          <w:tcPr>
            <w:tcW w:w="8777" w:type="dxa"/>
            <w:gridSpan w:val="5"/>
          </w:tcPr>
          <w:p w14:paraId="77F3DB06" w14:textId="0EE807A0" w:rsidR="00F32DBB" w:rsidRDefault="00F32DBB" w:rsidP="00FB1F54">
            <w:pPr>
              <w:pStyle w:val="Nidungvnbn"/>
              <w:ind w:firstLine="0"/>
            </w:pPr>
            <w:r w:rsidRPr="00641A13">
              <w:rPr>
                <w:b/>
              </w:rPr>
              <w:t>Mô tả tóm tắt</w:t>
            </w:r>
            <w:r>
              <w:t xml:space="preserve">: Cách xóa một thông tin </w:t>
            </w:r>
            <w:r w:rsidR="000042DE">
              <w:t>chi trả</w:t>
            </w:r>
            <w:r>
              <w:t xml:space="preserve"> khỏi hệ thống.</w:t>
            </w:r>
          </w:p>
        </w:tc>
      </w:tr>
      <w:tr w:rsidR="00F32DBB" w14:paraId="4B0185AF" w14:textId="77777777" w:rsidTr="00FB1F54">
        <w:tc>
          <w:tcPr>
            <w:tcW w:w="8777" w:type="dxa"/>
            <w:gridSpan w:val="5"/>
          </w:tcPr>
          <w:p w14:paraId="194A1B2E" w14:textId="77777777" w:rsidR="00F32DBB" w:rsidRDefault="00F32DBB" w:rsidP="00FB1F54">
            <w:pPr>
              <w:pStyle w:val="Nidungvnbn"/>
              <w:ind w:firstLine="0"/>
            </w:pPr>
            <w:r>
              <w:rPr>
                <w:b/>
              </w:rPr>
              <w:lastRenderedPageBreak/>
              <w:t>Điều kiện trước</w:t>
            </w:r>
            <w:r>
              <w:t>: Đã đăng nhập.</w:t>
            </w:r>
          </w:p>
        </w:tc>
      </w:tr>
      <w:tr w:rsidR="00F32DBB" w14:paraId="01DF5B11" w14:textId="77777777" w:rsidTr="00FB1F54">
        <w:tc>
          <w:tcPr>
            <w:tcW w:w="8777" w:type="dxa"/>
            <w:gridSpan w:val="5"/>
          </w:tcPr>
          <w:p w14:paraId="1472597A" w14:textId="70E5EB61" w:rsidR="00F32DBB" w:rsidRPr="00A9620A" w:rsidRDefault="00F32DBB" w:rsidP="00FB1F54">
            <w:pPr>
              <w:pStyle w:val="Nidungvnbn"/>
              <w:ind w:firstLine="0"/>
            </w:pPr>
            <w:r>
              <w:rPr>
                <w:b/>
              </w:rPr>
              <w:t xml:space="preserve">Điều kiện sau: </w:t>
            </w:r>
            <w:r>
              <w:t xml:space="preserve">Thông tin </w:t>
            </w:r>
            <w:r w:rsidR="00BD0481">
              <w:t>chi trả</w:t>
            </w:r>
            <w:r>
              <w:t xml:space="preserve"> cũ được xóa khỏi hệ thống.</w:t>
            </w:r>
          </w:p>
        </w:tc>
      </w:tr>
      <w:tr w:rsidR="00F32DBB" w14:paraId="74B44411" w14:textId="77777777" w:rsidTr="00FB1F54">
        <w:tc>
          <w:tcPr>
            <w:tcW w:w="8777" w:type="dxa"/>
            <w:gridSpan w:val="5"/>
          </w:tcPr>
          <w:p w14:paraId="70B54210" w14:textId="77777777" w:rsidR="00F32DBB" w:rsidRPr="002E46F9" w:rsidRDefault="00F32DBB" w:rsidP="00FB1F54">
            <w:pPr>
              <w:pStyle w:val="Nidungvnbn"/>
              <w:ind w:firstLine="0"/>
            </w:pPr>
            <w:r w:rsidRPr="00641A13">
              <w:rPr>
                <w:b/>
              </w:rPr>
              <w:t>Các mối quan hệ</w:t>
            </w:r>
            <w:r w:rsidRPr="003E31D6">
              <w:t>:</w:t>
            </w:r>
          </w:p>
        </w:tc>
      </w:tr>
      <w:tr w:rsidR="00F32DBB" w14:paraId="302FF30A" w14:textId="77777777" w:rsidTr="00FB1F54">
        <w:trPr>
          <w:trHeight w:val="305"/>
        </w:trPr>
        <w:tc>
          <w:tcPr>
            <w:tcW w:w="8777" w:type="dxa"/>
            <w:gridSpan w:val="5"/>
          </w:tcPr>
          <w:p w14:paraId="42A43271" w14:textId="77777777" w:rsidR="00F32DBB" w:rsidRPr="00E50922" w:rsidRDefault="00F32DBB" w:rsidP="00FB1F54">
            <w:pPr>
              <w:pStyle w:val="Nidungvnbn"/>
              <w:ind w:firstLine="0"/>
            </w:pPr>
            <w:r w:rsidRPr="00641A13">
              <w:rPr>
                <w:b/>
              </w:rPr>
              <w:t>Quy trình xử lý</w:t>
            </w:r>
            <w:r>
              <w:rPr>
                <w:b/>
              </w:rPr>
              <w:t xml:space="preserve"> (Luồng sự kiện chính)</w:t>
            </w:r>
            <w:r>
              <w:t>:</w:t>
            </w:r>
          </w:p>
        </w:tc>
      </w:tr>
      <w:tr w:rsidR="00F32DBB" w14:paraId="2563BA76" w14:textId="77777777" w:rsidTr="00FB1F54">
        <w:tc>
          <w:tcPr>
            <w:tcW w:w="4315" w:type="dxa"/>
            <w:gridSpan w:val="2"/>
          </w:tcPr>
          <w:p w14:paraId="3A8BA63E" w14:textId="77777777" w:rsidR="00F32DBB" w:rsidRPr="00CE287B" w:rsidRDefault="00F32DBB" w:rsidP="00FB1F54">
            <w:pPr>
              <w:pStyle w:val="Nidungvnbn"/>
              <w:ind w:firstLine="0"/>
              <w:jc w:val="center"/>
              <w:rPr>
                <w:b/>
              </w:rPr>
            </w:pPr>
            <w:r w:rsidRPr="00CE287B">
              <w:rPr>
                <w:b/>
              </w:rPr>
              <w:t>Tác nhân</w:t>
            </w:r>
          </w:p>
        </w:tc>
        <w:tc>
          <w:tcPr>
            <w:tcW w:w="4462" w:type="dxa"/>
            <w:gridSpan w:val="3"/>
          </w:tcPr>
          <w:p w14:paraId="1A7569AC" w14:textId="77777777" w:rsidR="00F32DBB" w:rsidRPr="00CE287B" w:rsidRDefault="00F32DBB" w:rsidP="00FB1F54">
            <w:pPr>
              <w:pStyle w:val="Nidungvnbn"/>
              <w:ind w:firstLine="0"/>
              <w:jc w:val="center"/>
              <w:rPr>
                <w:b/>
              </w:rPr>
            </w:pPr>
            <w:r w:rsidRPr="00CE287B">
              <w:rPr>
                <w:b/>
              </w:rPr>
              <w:t>Hệ thống</w:t>
            </w:r>
          </w:p>
        </w:tc>
      </w:tr>
      <w:tr w:rsidR="00F32DBB" w14:paraId="51512545" w14:textId="77777777" w:rsidTr="00FB1F54">
        <w:tc>
          <w:tcPr>
            <w:tcW w:w="4315" w:type="dxa"/>
            <w:gridSpan w:val="2"/>
          </w:tcPr>
          <w:p w14:paraId="7DF50593" w14:textId="230F4832" w:rsidR="00F32DBB" w:rsidRDefault="00F32DBB" w:rsidP="00FB1F54">
            <w:pPr>
              <w:pStyle w:val="Nidungvnbn"/>
              <w:ind w:firstLine="0"/>
            </w:pPr>
            <w:r>
              <w:t xml:space="preserve">1.Yêu cầu chức năng xóa </w:t>
            </w:r>
            <w:r w:rsidR="001E778E">
              <w:t>chi trả</w:t>
            </w:r>
            <w:r>
              <w:t>.</w:t>
            </w:r>
          </w:p>
          <w:p w14:paraId="3BE3C7E5" w14:textId="77777777" w:rsidR="00F32DBB" w:rsidRDefault="00F32DBB" w:rsidP="00FB1F54">
            <w:pPr>
              <w:pStyle w:val="Nidungvnbn"/>
              <w:ind w:firstLine="0"/>
            </w:pPr>
          </w:p>
          <w:p w14:paraId="2C7880D2" w14:textId="2717FEB5" w:rsidR="00F32DBB" w:rsidRDefault="00F32DBB" w:rsidP="00FB1F54">
            <w:pPr>
              <w:pStyle w:val="Nidungvnbn"/>
              <w:ind w:firstLine="0"/>
            </w:pPr>
            <w:r>
              <w:t xml:space="preserve">3.Tìm kiếm và chọn thông tin </w:t>
            </w:r>
            <w:r w:rsidR="00350519">
              <w:t>chi trả</w:t>
            </w:r>
            <w:r>
              <w:t xml:space="preserve"> cần xóa.</w:t>
            </w:r>
          </w:p>
          <w:p w14:paraId="25F2CFF5" w14:textId="77777777" w:rsidR="00F32DBB" w:rsidRPr="00CA1ADF" w:rsidRDefault="00F32DBB" w:rsidP="00FB1F54">
            <w:pPr>
              <w:pStyle w:val="Nidungvnbn"/>
              <w:ind w:firstLine="0"/>
            </w:pPr>
            <w:r>
              <w:t>4.Xác nhận yêu cầu xóa.</w:t>
            </w:r>
          </w:p>
        </w:tc>
        <w:tc>
          <w:tcPr>
            <w:tcW w:w="4462" w:type="dxa"/>
            <w:gridSpan w:val="3"/>
          </w:tcPr>
          <w:p w14:paraId="6F20B168" w14:textId="2B8C5ACD" w:rsidR="00F32DBB" w:rsidRDefault="00F32DBB" w:rsidP="00FB1F54">
            <w:pPr>
              <w:pStyle w:val="Nidungvnbn"/>
              <w:ind w:firstLine="0"/>
            </w:pPr>
            <w:r>
              <w:t xml:space="preserve">2.Hiển thị danh sách các thông tin </w:t>
            </w:r>
            <w:r w:rsidR="006C0FA8">
              <w:t>chi trả</w:t>
            </w:r>
            <w:r>
              <w:t xml:space="preserve"> có khả năng xóa (trước hiện tại 1 tháng)</w:t>
            </w:r>
          </w:p>
          <w:p w14:paraId="5442E6F4" w14:textId="77777777" w:rsidR="00F32DBB" w:rsidRDefault="00F32DBB" w:rsidP="00FB1F54">
            <w:pPr>
              <w:pStyle w:val="Nidungvnbn"/>
              <w:ind w:firstLine="0"/>
            </w:pPr>
          </w:p>
          <w:p w14:paraId="25A3085E" w14:textId="77777777" w:rsidR="00F32DBB" w:rsidRDefault="00F32DBB" w:rsidP="00FB1F54">
            <w:pPr>
              <w:pStyle w:val="Nidungvnbn"/>
              <w:ind w:firstLine="0"/>
            </w:pPr>
          </w:p>
          <w:p w14:paraId="7A84BCEF" w14:textId="49811990" w:rsidR="00F32DBB" w:rsidRPr="00CA1ADF" w:rsidRDefault="00F32DBB" w:rsidP="00FB1F54">
            <w:pPr>
              <w:pStyle w:val="Nidungvnbn"/>
              <w:ind w:firstLine="0"/>
            </w:pPr>
            <w:r>
              <w:t xml:space="preserve">5.Xóa thông tin </w:t>
            </w:r>
            <w:r w:rsidR="00C016EA">
              <w:t>chi trả</w:t>
            </w:r>
            <w:r>
              <w:t xml:space="preserve"> khỏi hệ thống và thông báo kết quả</w:t>
            </w:r>
          </w:p>
        </w:tc>
      </w:tr>
      <w:tr w:rsidR="00F32DBB" w14:paraId="3E6FE237" w14:textId="77777777" w:rsidTr="00FB1F54">
        <w:tc>
          <w:tcPr>
            <w:tcW w:w="8777" w:type="dxa"/>
            <w:gridSpan w:val="5"/>
          </w:tcPr>
          <w:p w14:paraId="310F9911" w14:textId="77777777" w:rsidR="00F32DBB" w:rsidRPr="00340E7F" w:rsidRDefault="00F32DBB" w:rsidP="00FB1F54">
            <w:pPr>
              <w:pStyle w:val="Nidungvnbn"/>
              <w:ind w:firstLine="0"/>
            </w:pPr>
            <w:r w:rsidRPr="00641A13">
              <w:rPr>
                <w:b/>
              </w:rPr>
              <w:t>Các xử lý ngoại lệ</w:t>
            </w:r>
            <w:r>
              <w:rPr>
                <w:b/>
              </w:rPr>
              <w:t xml:space="preserve"> (Luồng thay thế)</w:t>
            </w:r>
            <w:r>
              <w:t>:</w:t>
            </w:r>
          </w:p>
        </w:tc>
      </w:tr>
      <w:tr w:rsidR="00F32DBB" w14:paraId="5B188F90" w14:textId="77777777" w:rsidTr="00FB1F54">
        <w:tc>
          <w:tcPr>
            <w:tcW w:w="4315" w:type="dxa"/>
            <w:gridSpan w:val="2"/>
          </w:tcPr>
          <w:p w14:paraId="654624EE" w14:textId="77777777" w:rsidR="00F32DBB" w:rsidRPr="00CE287B" w:rsidRDefault="00F32DBB" w:rsidP="00FB1F54">
            <w:pPr>
              <w:pStyle w:val="Nidungvnbn"/>
              <w:ind w:firstLine="0"/>
              <w:jc w:val="center"/>
              <w:rPr>
                <w:b/>
              </w:rPr>
            </w:pPr>
            <w:r w:rsidRPr="00CE287B">
              <w:rPr>
                <w:b/>
              </w:rPr>
              <w:t>Tác nhân</w:t>
            </w:r>
          </w:p>
        </w:tc>
        <w:tc>
          <w:tcPr>
            <w:tcW w:w="4462" w:type="dxa"/>
            <w:gridSpan w:val="3"/>
          </w:tcPr>
          <w:p w14:paraId="4F03AD34" w14:textId="77777777" w:rsidR="00F32DBB" w:rsidRPr="00CE287B" w:rsidRDefault="00F32DBB" w:rsidP="00FB1F54">
            <w:pPr>
              <w:pStyle w:val="Nidungvnbn"/>
              <w:ind w:firstLine="0"/>
              <w:jc w:val="center"/>
              <w:rPr>
                <w:b/>
              </w:rPr>
            </w:pPr>
            <w:r w:rsidRPr="00CE287B">
              <w:rPr>
                <w:b/>
              </w:rPr>
              <w:t>Hệ thống</w:t>
            </w:r>
          </w:p>
        </w:tc>
      </w:tr>
      <w:tr w:rsidR="00F32DBB" w14:paraId="35F55883" w14:textId="77777777" w:rsidTr="00FB1F54">
        <w:tc>
          <w:tcPr>
            <w:tcW w:w="4315" w:type="dxa"/>
            <w:gridSpan w:val="2"/>
          </w:tcPr>
          <w:p w14:paraId="584861D3" w14:textId="77777777" w:rsidR="00F32DBB" w:rsidRDefault="00F32DBB" w:rsidP="00FB1F54">
            <w:pPr>
              <w:pStyle w:val="Nidungvnbn"/>
              <w:ind w:firstLine="0"/>
            </w:pPr>
          </w:p>
        </w:tc>
        <w:tc>
          <w:tcPr>
            <w:tcW w:w="4462" w:type="dxa"/>
            <w:gridSpan w:val="3"/>
          </w:tcPr>
          <w:p w14:paraId="6BDDC5AC" w14:textId="77777777" w:rsidR="00F32DBB" w:rsidRDefault="00F32DBB" w:rsidP="00FB1F54">
            <w:pPr>
              <w:pStyle w:val="Nidungvnbn"/>
              <w:ind w:firstLine="0"/>
            </w:pPr>
          </w:p>
        </w:tc>
      </w:tr>
    </w:tbl>
    <w:p w14:paraId="2237C171" w14:textId="77777777" w:rsidR="00F039B2" w:rsidRPr="00F039B2" w:rsidRDefault="00F039B2" w:rsidP="00F039B2"/>
    <w:p w14:paraId="15C8CC76" w14:textId="5004C825" w:rsidR="00FE3AC1" w:rsidRDefault="00FE3AC1" w:rsidP="00FE3AC1">
      <w:pPr>
        <w:pStyle w:val="Heading4"/>
      </w:pPr>
      <w:r>
        <w:t>Tra cứu chi trả</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117AAE" w14:paraId="0AC4669A" w14:textId="77777777" w:rsidTr="00FB1F54">
        <w:tc>
          <w:tcPr>
            <w:tcW w:w="3417" w:type="dxa"/>
          </w:tcPr>
          <w:p w14:paraId="13F49691" w14:textId="5B9EC469" w:rsidR="00117AAE" w:rsidRDefault="00117AAE" w:rsidP="00FB1F54">
            <w:pPr>
              <w:pStyle w:val="Nidungvnbn"/>
              <w:ind w:firstLine="0"/>
            </w:pPr>
            <w:r w:rsidRPr="00641A13">
              <w:rPr>
                <w:b/>
              </w:rPr>
              <w:t>Tên use case</w:t>
            </w:r>
            <w:r>
              <w:t xml:space="preserve">: Tra cứu </w:t>
            </w:r>
            <w:r w:rsidR="00934FDF">
              <w:t>chi trả</w:t>
            </w:r>
          </w:p>
        </w:tc>
        <w:tc>
          <w:tcPr>
            <w:tcW w:w="2184" w:type="dxa"/>
            <w:gridSpan w:val="3"/>
          </w:tcPr>
          <w:p w14:paraId="2940E27D" w14:textId="2E8E63F7" w:rsidR="00117AAE" w:rsidRDefault="00117AAE" w:rsidP="00FB1F54">
            <w:pPr>
              <w:pStyle w:val="Nidungvnbn"/>
              <w:ind w:firstLine="0"/>
            </w:pPr>
            <w:r w:rsidRPr="00641A13">
              <w:rPr>
                <w:b/>
              </w:rPr>
              <w:t>ID</w:t>
            </w:r>
            <w:r>
              <w:t>: UC_</w:t>
            </w:r>
            <w:r w:rsidR="00972482">
              <w:t>25</w:t>
            </w:r>
          </w:p>
        </w:tc>
        <w:tc>
          <w:tcPr>
            <w:tcW w:w="3176" w:type="dxa"/>
          </w:tcPr>
          <w:p w14:paraId="393D9686" w14:textId="77777777" w:rsidR="00117AAE" w:rsidRDefault="00117AAE" w:rsidP="00FB1F54">
            <w:pPr>
              <w:pStyle w:val="Nidungvnbn"/>
              <w:ind w:firstLine="0"/>
            </w:pPr>
            <w:r w:rsidRPr="00641A13">
              <w:rPr>
                <w:b/>
              </w:rPr>
              <w:t>Mức quan trọng</w:t>
            </w:r>
            <w:r>
              <w:t>: Cao</w:t>
            </w:r>
          </w:p>
        </w:tc>
      </w:tr>
      <w:tr w:rsidR="00117AAE" w14:paraId="29DD822E" w14:textId="77777777" w:rsidTr="00FB1F54">
        <w:trPr>
          <w:trHeight w:val="332"/>
        </w:trPr>
        <w:tc>
          <w:tcPr>
            <w:tcW w:w="4500" w:type="dxa"/>
            <w:gridSpan w:val="3"/>
          </w:tcPr>
          <w:p w14:paraId="2BA0E635" w14:textId="4B5E4B5F" w:rsidR="00117AAE" w:rsidRDefault="00117AAE" w:rsidP="00FB1F54">
            <w:pPr>
              <w:pStyle w:val="Nidungvnbn"/>
              <w:ind w:firstLine="0"/>
            </w:pPr>
            <w:r w:rsidRPr="00641A13">
              <w:rPr>
                <w:b/>
              </w:rPr>
              <w:t>Actor</w:t>
            </w:r>
            <w:r>
              <w:t xml:space="preserve">: </w:t>
            </w:r>
            <w:r w:rsidR="00B63121">
              <w:t>Nhân viên</w:t>
            </w:r>
            <w:r w:rsidR="00816104">
              <w:t xml:space="preserve"> tác động quản lý</w:t>
            </w:r>
          </w:p>
        </w:tc>
        <w:tc>
          <w:tcPr>
            <w:tcW w:w="4277" w:type="dxa"/>
            <w:gridSpan w:val="2"/>
          </w:tcPr>
          <w:p w14:paraId="56AC44F0" w14:textId="77777777" w:rsidR="00117AAE" w:rsidRDefault="00117AAE" w:rsidP="00FB1F54">
            <w:pPr>
              <w:pStyle w:val="Nidungvnbn"/>
              <w:ind w:firstLine="0"/>
              <w:jc w:val="left"/>
            </w:pPr>
            <w:r w:rsidRPr="00641A13">
              <w:rPr>
                <w:b/>
              </w:rPr>
              <w:t>Loại use case</w:t>
            </w:r>
            <w:r>
              <w:t>: Chi tiết, thiết yếu</w:t>
            </w:r>
          </w:p>
        </w:tc>
      </w:tr>
      <w:tr w:rsidR="00117AAE" w14:paraId="32DF6508" w14:textId="77777777" w:rsidTr="00FB1F54">
        <w:tc>
          <w:tcPr>
            <w:tcW w:w="8777" w:type="dxa"/>
            <w:gridSpan w:val="5"/>
          </w:tcPr>
          <w:p w14:paraId="31D7F421" w14:textId="77777777" w:rsidR="00117AAE" w:rsidRDefault="00117AAE" w:rsidP="00FB1F54">
            <w:pPr>
              <w:pStyle w:val="Nidungvnbn"/>
              <w:ind w:firstLine="0"/>
            </w:pPr>
            <w:r w:rsidRPr="00641A13">
              <w:rPr>
                <w:b/>
              </w:rPr>
              <w:t>Các bên liên quan và mối quan tâm của họ</w:t>
            </w:r>
            <w:r>
              <w:t>:</w:t>
            </w:r>
          </w:p>
          <w:p w14:paraId="44BD7286" w14:textId="1CB25A08" w:rsidR="00117AAE" w:rsidRDefault="004771E5" w:rsidP="00FB1F54">
            <w:pPr>
              <w:pStyle w:val="Nidungvnbn"/>
              <w:ind w:firstLine="0"/>
            </w:pPr>
            <w:r>
              <w:t xml:space="preserve">Nhân viên – </w:t>
            </w:r>
            <w:r w:rsidR="00B2153D">
              <w:t>Muốn xem thông tin các chi trả của hệ thống</w:t>
            </w:r>
            <w:r w:rsidR="00CE5FAC">
              <w:t>.</w:t>
            </w:r>
          </w:p>
        </w:tc>
      </w:tr>
      <w:tr w:rsidR="00117AAE" w14:paraId="3FB5520A" w14:textId="77777777" w:rsidTr="00FB1F54">
        <w:tc>
          <w:tcPr>
            <w:tcW w:w="8777" w:type="dxa"/>
            <w:gridSpan w:val="5"/>
          </w:tcPr>
          <w:p w14:paraId="3F33C264" w14:textId="7285539A" w:rsidR="00117AAE" w:rsidRDefault="00117AAE" w:rsidP="00FB1F54">
            <w:pPr>
              <w:pStyle w:val="Nidungvnbn"/>
              <w:ind w:firstLine="0"/>
            </w:pPr>
            <w:r w:rsidRPr="00641A13">
              <w:rPr>
                <w:b/>
              </w:rPr>
              <w:t>Mô tả tóm tắt</w:t>
            </w:r>
            <w:r>
              <w:t xml:space="preserve">: Cách xem thông tin </w:t>
            </w:r>
            <w:r w:rsidR="004C4EB4">
              <w:t xml:space="preserve">chi trả </w:t>
            </w:r>
            <w:r>
              <w:t>đã được lưu trong hệ thống.</w:t>
            </w:r>
          </w:p>
        </w:tc>
      </w:tr>
      <w:tr w:rsidR="00117AAE" w14:paraId="235594E7" w14:textId="77777777" w:rsidTr="00FB1F54">
        <w:tc>
          <w:tcPr>
            <w:tcW w:w="8777" w:type="dxa"/>
            <w:gridSpan w:val="5"/>
          </w:tcPr>
          <w:p w14:paraId="2A193010" w14:textId="77777777" w:rsidR="00117AAE" w:rsidRDefault="00117AAE" w:rsidP="00FB1F54">
            <w:pPr>
              <w:pStyle w:val="Nidungvnbn"/>
              <w:ind w:firstLine="0"/>
            </w:pPr>
            <w:r>
              <w:rPr>
                <w:b/>
              </w:rPr>
              <w:t>Điều kiện trước</w:t>
            </w:r>
            <w:r>
              <w:t>: Đã đăng nhập.</w:t>
            </w:r>
          </w:p>
        </w:tc>
      </w:tr>
      <w:tr w:rsidR="00117AAE" w14:paraId="5F311707" w14:textId="77777777" w:rsidTr="00FB1F54">
        <w:tc>
          <w:tcPr>
            <w:tcW w:w="8777" w:type="dxa"/>
            <w:gridSpan w:val="5"/>
          </w:tcPr>
          <w:p w14:paraId="253E3983" w14:textId="1B5A1F5C" w:rsidR="00117AAE" w:rsidRPr="00A9620A" w:rsidRDefault="00117AAE" w:rsidP="00FB1F54">
            <w:pPr>
              <w:pStyle w:val="Nidungvnbn"/>
              <w:ind w:firstLine="0"/>
            </w:pPr>
            <w:r>
              <w:rPr>
                <w:b/>
              </w:rPr>
              <w:t xml:space="preserve">Điều kiện sau: </w:t>
            </w:r>
            <w:r>
              <w:t xml:space="preserve">Hiển thị chi tiết thông tin </w:t>
            </w:r>
            <w:r w:rsidR="00F83954">
              <w:t>chi trả</w:t>
            </w:r>
            <w:r>
              <w:t xml:space="preserve"> đã lưu.</w:t>
            </w:r>
          </w:p>
        </w:tc>
      </w:tr>
      <w:tr w:rsidR="00117AAE" w14:paraId="2508904F" w14:textId="77777777" w:rsidTr="00FB1F54">
        <w:tc>
          <w:tcPr>
            <w:tcW w:w="8777" w:type="dxa"/>
            <w:gridSpan w:val="5"/>
          </w:tcPr>
          <w:p w14:paraId="794D4979" w14:textId="77777777" w:rsidR="00117AAE" w:rsidRPr="002E46F9" w:rsidRDefault="00117AAE" w:rsidP="00FB1F54">
            <w:pPr>
              <w:pStyle w:val="Nidungvnbn"/>
              <w:ind w:firstLine="0"/>
            </w:pPr>
            <w:r w:rsidRPr="00641A13">
              <w:rPr>
                <w:b/>
              </w:rPr>
              <w:t>Các mối quan hệ</w:t>
            </w:r>
            <w:r w:rsidRPr="003E31D6">
              <w:t>:</w:t>
            </w:r>
          </w:p>
        </w:tc>
      </w:tr>
      <w:tr w:rsidR="00117AAE" w14:paraId="6FC1A827" w14:textId="77777777" w:rsidTr="00FB1F54">
        <w:trPr>
          <w:trHeight w:val="305"/>
        </w:trPr>
        <w:tc>
          <w:tcPr>
            <w:tcW w:w="8777" w:type="dxa"/>
            <w:gridSpan w:val="5"/>
          </w:tcPr>
          <w:p w14:paraId="5494E929" w14:textId="77777777" w:rsidR="00117AAE" w:rsidRPr="00E50922" w:rsidRDefault="00117AAE" w:rsidP="00FB1F54">
            <w:pPr>
              <w:pStyle w:val="Nidungvnbn"/>
              <w:ind w:firstLine="0"/>
            </w:pPr>
            <w:r w:rsidRPr="00641A13">
              <w:rPr>
                <w:b/>
              </w:rPr>
              <w:t>Quy trình xử lý</w:t>
            </w:r>
            <w:r>
              <w:rPr>
                <w:b/>
              </w:rPr>
              <w:t xml:space="preserve"> (Luồng sự kiện chính)</w:t>
            </w:r>
            <w:r>
              <w:t>:</w:t>
            </w:r>
          </w:p>
        </w:tc>
      </w:tr>
      <w:tr w:rsidR="00117AAE" w14:paraId="536DAA2E" w14:textId="77777777" w:rsidTr="00FB1F54">
        <w:tc>
          <w:tcPr>
            <w:tcW w:w="4315" w:type="dxa"/>
            <w:gridSpan w:val="2"/>
          </w:tcPr>
          <w:p w14:paraId="735CCD56" w14:textId="77777777" w:rsidR="00117AAE" w:rsidRPr="00CE287B" w:rsidRDefault="00117AAE" w:rsidP="00FB1F54">
            <w:pPr>
              <w:pStyle w:val="Nidungvnbn"/>
              <w:ind w:firstLine="0"/>
              <w:jc w:val="center"/>
              <w:rPr>
                <w:b/>
              </w:rPr>
            </w:pPr>
            <w:r w:rsidRPr="00CE287B">
              <w:rPr>
                <w:b/>
              </w:rPr>
              <w:t>Tác nhân</w:t>
            </w:r>
          </w:p>
        </w:tc>
        <w:tc>
          <w:tcPr>
            <w:tcW w:w="4462" w:type="dxa"/>
            <w:gridSpan w:val="3"/>
          </w:tcPr>
          <w:p w14:paraId="4A3E4F1B" w14:textId="77777777" w:rsidR="00117AAE" w:rsidRPr="00CE287B" w:rsidRDefault="00117AAE" w:rsidP="00FB1F54">
            <w:pPr>
              <w:pStyle w:val="Nidungvnbn"/>
              <w:ind w:firstLine="0"/>
              <w:jc w:val="center"/>
              <w:rPr>
                <w:b/>
              </w:rPr>
            </w:pPr>
            <w:r w:rsidRPr="00CE287B">
              <w:rPr>
                <w:b/>
              </w:rPr>
              <w:t>Hệ thống</w:t>
            </w:r>
          </w:p>
        </w:tc>
      </w:tr>
      <w:tr w:rsidR="00117AAE" w14:paraId="4F63E1AA" w14:textId="77777777" w:rsidTr="00FB1F54">
        <w:tc>
          <w:tcPr>
            <w:tcW w:w="4315" w:type="dxa"/>
            <w:gridSpan w:val="2"/>
          </w:tcPr>
          <w:p w14:paraId="31268BB7" w14:textId="79411230" w:rsidR="00117AAE" w:rsidRDefault="00117AAE" w:rsidP="00FB1F54">
            <w:pPr>
              <w:pStyle w:val="Nidungvnbn"/>
              <w:ind w:firstLine="0"/>
            </w:pPr>
            <w:r>
              <w:t xml:space="preserve">1.Yêu cầu chức năng tra cứu </w:t>
            </w:r>
            <w:r w:rsidR="000C0F87">
              <w:t>chi trả</w:t>
            </w:r>
            <w:r>
              <w:t>.</w:t>
            </w:r>
          </w:p>
          <w:p w14:paraId="2ECABFA0" w14:textId="77777777" w:rsidR="00117AAE" w:rsidRDefault="00117AAE" w:rsidP="00FB1F54">
            <w:pPr>
              <w:pStyle w:val="Nidungvnbn"/>
              <w:ind w:firstLine="0"/>
            </w:pPr>
          </w:p>
          <w:p w14:paraId="5BFA76D8" w14:textId="77777777" w:rsidR="00950F4A" w:rsidRDefault="00950F4A" w:rsidP="00FB1F54">
            <w:pPr>
              <w:pStyle w:val="Nidungvnbn"/>
              <w:ind w:firstLine="0"/>
            </w:pPr>
          </w:p>
          <w:p w14:paraId="2A3956CB" w14:textId="1DFEB68A" w:rsidR="00117AAE" w:rsidRPr="00CA1ADF" w:rsidRDefault="00117AAE" w:rsidP="00AA0E9A">
            <w:pPr>
              <w:pStyle w:val="Nidungvnbn"/>
              <w:ind w:firstLine="0"/>
            </w:pPr>
            <w:r>
              <w:lastRenderedPageBreak/>
              <w:t xml:space="preserve">3.Tìm kiếm thông tin </w:t>
            </w:r>
            <w:r w:rsidR="00AA0E9A">
              <w:t>chi trả</w:t>
            </w:r>
            <w:r w:rsidR="00165D03">
              <w:t>, ấn nút xem chi tiết</w:t>
            </w:r>
          </w:p>
        </w:tc>
        <w:tc>
          <w:tcPr>
            <w:tcW w:w="4462" w:type="dxa"/>
            <w:gridSpan w:val="3"/>
          </w:tcPr>
          <w:p w14:paraId="74C37499" w14:textId="1505C588" w:rsidR="00117AAE" w:rsidRDefault="00117AAE" w:rsidP="00FB1F54">
            <w:pPr>
              <w:pStyle w:val="Nidungvnbn"/>
              <w:ind w:firstLine="0"/>
            </w:pPr>
            <w:r>
              <w:lastRenderedPageBreak/>
              <w:t>2. Hiển thị danh sách các thông tin</w:t>
            </w:r>
            <w:r w:rsidR="00C66922">
              <w:t xml:space="preserve"> chi trả</w:t>
            </w:r>
            <w:r>
              <w:t>, có khả năng tìm kiếm theo</w:t>
            </w:r>
            <w:r w:rsidR="00932252">
              <w:t xml:space="preserve"> tiêu chí của cơ sở vật chất hay lương</w:t>
            </w:r>
            <w:r>
              <w:t>.</w:t>
            </w:r>
          </w:p>
          <w:p w14:paraId="095CFD08" w14:textId="1A3F9959" w:rsidR="00117AAE" w:rsidRPr="00CA1ADF" w:rsidRDefault="00117AAE" w:rsidP="00FB1F54">
            <w:pPr>
              <w:pStyle w:val="Nidungvnbn"/>
              <w:ind w:firstLine="0"/>
            </w:pPr>
            <w:r>
              <w:t>4.Hiển thị chi tiết thông</w:t>
            </w:r>
            <w:r w:rsidR="00A272B7">
              <w:t xml:space="preserve"> chi trả</w:t>
            </w:r>
            <w:r>
              <w:t>.</w:t>
            </w:r>
          </w:p>
        </w:tc>
      </w:tr>
      <w:tr w:rsidR="00117AAE" w14:paraId="1A88A825" w14:textId="77777777" w:rsidTr="00FB1F54">
        <w:tc>
          <w:tcPr>
            <w:tcW w:w="8777" w:type="dxa"/>
            <w:gridSpan w:val="5"/>
          </w:tcPr>
          <w:p w14:paraId="45D514B8" w14:textId="77777777" w:rsidR="00117AAE" w:rsidRPr="00340E7F" w:rsidRDefault="00117AAE" w:rsidP="00FB1F54">
            <w:pPr>
              <w:pStyle w:val="Nidungvnbn"/>
              <w:ind w:firstLine="0"/>
            </w:pPr>
            <w:r w:rsidRPr="00641A13">
              <w:rPr>
                <w:b/>
              </w:rPr>
              <w:t>Các xử lý ngoại lệ</w:t>
            </w:r>
            <w:r>
              <w:rPr>
                <w:b/>
              </w:rPr>
              <w:t xml:space="preserve"> (Luồng thay thế)</w:t>
            </w:r>
            <w:r>
              <w:t>:</w:t>
            </w:r>
          </w:p>
        </w:tc>
      </w:tr>
      <w:tr w:rsidR="00117AAE" w14:paraId="0122AFE8" w14:textId="77777777" w:rsidTr="00FB1F54">
        <w:tc>
          <w:tcPr>
            <w:tcW w:w="4315" w:type="dxa"/>
            <w:gridSpan w:val="2"/>
          </w:tcPr>
          <w:p w14:paraId="07A749FE" w14:textId="77777777" w:rsidR="00117AAE" w:rsidRPr="00CE287B" w:rsidRDefault="00117AAE" w:rsidP="00FB1F54">
            <w:pPr>
              <w:pStyle w:val="Nidungvnbn"/>
              <w:ind w:firstLine="0"/>
              <w:jc w:val="center"/>
              <w:rPr>
                <w:b/>
              </w:rPr>
            </w:pPr>
            <w:r w:rsidRPr="00CE287B">
              <w:rPr>
                <w:b/>
              </w:rPr>
              <w:t>Tác nhân</w:t>
            </w:r>
          </w:p>
        </w:tc>
        <w:tc>
          <w:tcPr>
            <w:tcW w:w="4462" w:type="dxa"/>
            <w:gridSpan w:val="3"/>
          </w:tcPr>
          <w:p w14:paraId="37CE51BE" w14:textId="77777777" w:rsidR="00117AAE" w:rsidRPr="00CE287B" w:rsidRDefault="00117AAE" w:rsidP="00FB1F54">
            <w:pPr>
              <w:pStyle w:val="Nidungvnbn"/>
              <w:ind w:firstLine="0"/>
              <w:jc w:val="center"/>
              <w:rPr>
                <w:b/>
              </w:rPr>
            </w:pPr>
            <w:r w:rsidRPr="00CE287B">
              <w:rPr>
                <w:b/>
              </w:rPr>
              <w:t>Hệ thống</w:t>
            </w:r>
          </w:p>
        </w:tc>
      </w:tr>
      <w:tr w:rsidR="00117AAE" w14:paraId="4267F33B" w14:textId="77777777" w:rsidTr="00FB1F54">
        <w:tc>
          <w:tcPr>
            <w:tcW w:w="4315" w:type="dxa"/>
            <w:gridSpan w:val="2"/>
          </w:tcPr>
          <w:p w14:paraId="2AC30E81" w14:textId="77777777" w:rsidR="00117AAE" w:rsidRDefault="00117AAE" w:rsidP="00FB1F54">
            <w:pPr>
              <w:pStyle w:val="Nidungvnbn"/>
              <w:ind w:firstLine="0"/>
            </w:pPr>
          </w:p>
        </w:tc>
        <w:tc>
          <w:tcPr>
            <w:tcW w:w="4462" w:type="dxa"/>
            <w:gridSpan w:val="3"/>
          </w:tcPr>
          <w:p w14:paraId="18103FB0" w14:textId="77777777" w:rsidR="00117AAE" w:rsidRDefault="00117AAE" w:rsidP="00FB1F54">
            <w:pPr>
              <w:pStyle w:val="Nidungvnbn"/>
              <w:ind w:firstLine="0"/>
            </w:pPr>
          </w:p>
        </w:tc>
      </w:tr>
    </w:tbl>
    <w:p w14:paraId="36FBF48F" w14:textId="65A52091" w:rsidR="002125B6" w:rsidRDefault="005A5A99" w:rsidP="00FF6006">
      <w:pPr>
        <w:pStyle w:val="Heading4"/>
      </w:pPr>
      <w:r>
        <w:t>Xem t</w:t>
      </w:r>
      <w:r w:rsidR="00FE3AC1">
        <w:t xml:space="preserve">hống </w:t>
      </w:r>
      <w:r w:rsidR="00FE3AC1" w:rsidRPr="00FF6006">
        <w:t>kê</w:t>
      </w:r>
      <w:r w:rsidR="00FE3AC1">
        <w:t xml:space="preserve"> doanh thu, chi trả</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117AAE" w14:paraId="4CC22B1C" w14:textId="77777777" w:rsidTr="00FB1F54">
        <w:tc>
          <w:tcPr>
            <w:tcW w:w="3417" w:type="dxa"/>
          </w:tcPr>
          <w:p w14:paraId="28EAE7AD" w14:textId="27D93D39" w:rsidR="00117AAE" w:rsidRDefault="00117AAE" w:rsidP="00FB1F54">
            <w:pPr>
              <w:pStyle w:val="Nidungvnbn"/>
              <w:ind w:firstLine="0"/>
            </w:pPr>
            <w:r w:rsidRPr="00641A13">
              <w:rPr>
                <w:b/>
              </w:rPr>
              <w:t>Tên use case</w:t>
            </w:r>
            <w:r>
              <w:t xml:space="preserve">: </w:t>
            </w:r>
            <w:r w:rsidR="005A5A99">
              <w:t>Xem t</w:t>
            </w:r>
            <w:r w:rsidR="00E132ED">
              <w:t xml:space="preserve">hống </w:t>
            </w:r>
            <w:r w:rsidR="00E132ED" w:rsidRPr="00FF6006">
              <w:t>kê</w:t>
            </w:r>
            <w:r w:rsidR="00E132ED">
              <w:t xml:space="preserve"> doanh thu, chi tr</w:t>
            </w:r>
            <w:r w:rsidR="008A28AE">
              <w:t>ả</w:t>
            </w:r>
          </w:p>
        </w:tc>
        <w:tc>
          <w:tcPr>
            <w:tcW w:w="2184" w:type="dxa"/>
            <w:gridSpan w:val="3"/>
          </w:tcPr>
          <w:p w14:paraId="56C6B3B5" w14:textId="559CD121" w:rsidR="00117AAE" w:rsidRDefault="00117AAE" w:rsidP="00FB1F54">
            <w:pPr>
              <w:pStyle w:val="Nidungvnbn"/>
              <w:ind w:firstLine="0"/>
            </w:pPr>
            <w:r w:rsidRPr="00641A13">
              <w:rPr>
                <w:b/>
              </w:rPr>
              <w:t>ID</w:t>
            </w:r>
            <w:r>
              <w:t>: UC</w:t>
            </w:r>
            <w:r w:rsidR="003A70D5">
              <w:t>_26</w:t>
            </w:r>
          </w:p>
        </w:tc>
        <w:tc>
          <w:tcPr>
            <w:tcW w:w="3176" w:type="dxa"/>
          </w:tcPr>
          <w:p w14:paraId="1FE91B1F" w14:textId="77777777" w:rsidR="00117AAE" w:rsidRDefault="00117AAE" w:rsidP="00FB1F54">
            <w:pPr>
              <w:pStyle w:val="Nidungvnbn"/>
              <w:ind w:firstLine="0"/>
            </w:pPr>
            <w:r w:rsidRPr="00641A13">
              <w:rPr>
                <w:b/>
              </w:rPr>
              <w:t>Mức quan trọng</w:t>
            </w:r>
            <w:r>
              <w:t>: Cao</w:t>
            </w:r>
          </w:p>
        </w:tc>
      </w:tr>
      <w:tr w:rsidR="00117AAE" w14:paraId="3634C36B" w14:textId="77777777" w:rsidTr="00FB1F54">
        <w:trPr>
          <w:trHeight w:val="332"/>
        </w:trPr>
        <w:tc>
          <w:tcPr>
            <w:tcW w:w="4500" w:type="dxa"/>
            <w:gridSpan w:val="3"/>
          </w:tcPr>
          <w:p w14:paraId="4FFCA983" w14:textId="5E3F1144" w:rsidR="00117AAE" w:rsidRDefault="00117AAE" w:rsidP="00FB1F54">
            <w:pPr>
              <w:pStyle w:val="Nidungvnbn"/>
              <w:ind w:firstLine="0"/>
            </w:pPr>
            <w:r w:rsidRPr="00641A13">
              <w:rPr>
                <w:b/>
              </w:rPr>
              <w:t>Actor</w:t>
            </w:r>
            <w:r>
              <w:t xml:space="preserve">: </w:t>
            </w:r>
            <w:r w:rsidR="00983C89">
              <w:t>Nhân viên tác động quản lý</w:t>
            </w:r>
          </w:p>
        </w:tc>
        <w:tc>
          <w:tcPr>
            <w:tcW w:w="4277" w:type="dxa"/>
            <w:gridSpan w:val="2"/>
          </w:tcPr>
          <w:p w14:paraId="2AFFE65A" w14:textId="77777777" w:rsidR="00117AAE" w:rsidRDefault="00117AAE" w:rsidP="00FB1F54">
            <w:pPr>
              <w:pStyle w:val="Nidungvnbn"/>
              <w:ind w:firstLine="0"/>
              <w:jc w:val="left"/>
            </w:pPr>
            <w:r w:rsidRPr="00641A13">
              <w:rPr>
                <w:b/>
              </w:rPr>
              <w:t>Loại use case</w:t>
            </w:r>
            <w:r>
              <w:t>: Chi tiết, thiết yếu</w:t>
            </w:r>
          </w:p>
        </w:tc>
      </w:tr>
      <w:tr w:rsidR="00117AAE" w14:paraId="4EE940A7" w14:textId="77777777" w:rsidTr="00FB1F54">
        <w:tc>
          <w:tcPr>
            <w:tcW w:w="8777" w:type="dxa"/>
            <w:gridSpan w:val="5"/>
          </w:tcPr>
          <w:p w14:paraId="2139A69B" w14:textId="77777777" w:rsidR="00117AAE" w:rsidRDefault="00117AAE" w:rsidP="00FB1F54">
            <w:pPr>
              <w:pStyle w:val="Nidungvnbn"/>
              <w:ind w:firstLine="0"/>
            </w:pPr>
            <w:r w:rsidRPr="00641A13">
              <w:rPr>
                <w:b/>
              </w:rPr>
              <w:t>Các bên liên quan và mối quan tâm của họ</w:t>
            </w:r>
            <w:r>
              <w:t>:</w:t>
            </w:r>
          </w:p>
          <w:p w14:paraId="3BB94DC5" w14:textId="7412569E" w:rsidR="00117AAE" w:rsidRDefault="001A0D3E" w:rsidP="00FB1F54">
            <w:pPr>
              <w:pStyle w:val="Nidungvnbn"/>
              <w:ind w:firstLine="0"/>
            </w:pPr>
            <w:r>
              <w:t xml:space="preserve">Nhân viên tác động quản lý </w:t>
            </w:r>
            <w:r w:rsidR="00117AAE">
              <w:t xml:space="preserve">– Muốn </w:t>
            </w:r>
            <w:r w:rsidR="00E603F5">
              <w:t>theo dõi tất cả mọi chi tiết về doanh thu, các khoản chi, biểu đồ phát triển</w:t>
            </w:r>
            <w:r w:rsidR="005C0266">
              <w:t xml:space="preserve"> của nhà hàng</w:t>
            </w:r>
            <w:r w:rsidR="00C82DAE">
              <w:t xml:space="preserve"> từ đó có chiến lược phát triển</w:t>
            </w:r>
            <w:r w:rsidR="00F676BD">
              <w:t xml:space="preserve"> phù hợp</w:t>
            </w:r>
            <w:r w:rsidR="00E603F5">
              <w:t>.</w:t>
            </w:r>
          </w:p>
        </w:tc>
      </w:tr>
      <w:tr w:rsidR="00117AAE" w14:paraId="01B69F32" w14:textId="77777777" w:rsidTr="00FB1F54">
        <w:tc>
          <w:tcPr>
            <w:tcW w:w="8777" w:type="dxa"/>
            <w:gridSpan w:val="5"/>
          </w:tcPr>
          <w:p w14:paraId="65622873" w14:textId="203F4039" w:rsidR="00117AAE" w:rsidRDefault="00117AAE" w:rsidP="00FB1F54">
            <w:pPr>
              <w:pStyle w:val="Nidungvnbn"/>
              <w:ind w:firstLine="0"/>
            </w:pPr>
            <w:r w:rsidRPr="00641A13">
              <w:rPr>
                <w:b/>
              </w:rPr>
              <w:t>Mô tả tóm tắt</w:t>
            </w:r>
            <w:r>
              <w:t xml:space="preserve">: Cách xem </w:t>
            </w:r>
            <w:r w:rsidR="00C35A3B">
              <w:t>thống kê doanh thu, chi trả</w:t>
            </w:r>
            <w:r>
              <w:t>.</w:t>
            </w:r>
          </w:p>
        </w:tc>
      </w:tr>
      <w:tr w:rsidR="00117AAE" w14:paraId="3B3CA3A3" w14:textId="77777777" w:rsidTr="00FB1F54">
        <w:tc>
          <w:tcPr>
            <w:tcW w:w="8777" w:type="dxa"/>
            <w:gridSpan w:val="5"/>
          </w:tcPr>
          <w:p w14:paraId="5605E55A" w14:textId="77777777" w:rsidR="00117AAE" w:rsidRDefault="00117AAE" w:rsidP="00FB1F54">
            <w:pPr>
              <w:pStyle w:val="Nidungvnbn"/>
              <w:ind w:firstLine="0"/>
            </w:pPr>
            <w:r>
              <w:rPr>
                <w:b/>
              </w:rPr>
              <w:t>Điều kiện trước</w:t>
            </w:r>
            <w:r>
              <w:t>: Đã đăng nhập.</w:t>
            </w:r>
          </w:p>
        </w:tc>
      </w:tr>
      <w:tr w:rsidR="00117AAE" w14:paraId="6139B1BC" w14:textId="77777777" w:rsidTr="00FB1F54">
        <w:tc>
          <w:tcPr>
            <w:tcW w:w="8777" w:type="dxa"/>
            <w:gridSpan w:val="5"/>
          </w:tcPr>
          <w:p w14:paraId="205E6AF3" w14:textId="0E110931" w:rsidR="00117AAE" w:rsidRPr="00A9620A" w:rsidRDefault="00117AAE" w:rsidP="00FB1F54">
            <w:pPr>
              <w:pStyle w:val="Nidungvnbn"/>
              <w:ind w:firstLine="0"/>
            </w:pPr>
            <w:r>
              <w:rPr>
                <w:b/>
              </w:rPr>
              <w:t xml:space="preserve">Điều kiện sau: </w:t>
            </w:r>
            <w:r>
              <w:t xml:space="preserve">Hiển thị chi tiết </w:t>
            </w:r>
            <w:r w:rsidR="006C1646">
              <w:t>thống kê doanh thu, chi trả</w:t>
            </w:r>
            <w:r>
              <w:t>.</w:t>
            </w:r>
          </w:p>
        </w:tc>
      </w:tr>
      <w:tr w:rsidR="00117AAE" w14:paraId="0F06BE2C" w14:textId="77777777" w:rsidTr="00FB1F54">
        <w:tc>
          <w:tcPr>
            <w:tcW w:w="8777" w:type="dxa"/>
            <w:gridSpan w:val="5"/>
          </w:tcPr>
          <w:p w14:paraId="7D6461BE" w14:textId="77777777" w:rsidR="00117AAE" w:rsidRPr="002E46F9" w:rsidRDefault="00117AAE" w:rsidP="00FB1F54">
            <w:pPr>
              <w:pStyle w:val="Nidungvnbn"/>
              <w:ind w:firstLine="0"/>
            </w:pPr>
            <w:r w:rsidRPr="00641A13">
              <w:rPr>
                <w:b/>
              </w:rPr>
              <w:t>Các mối quan hệ</w:t>
            </w:r>
            <w:r w:rsidRPr="003E31D6">
              <w:t>:</w:t>
            </w:r>
          </w:p>
        </w:tc>
      </w:tr>
      <w:tr w:rsidR="00117AAE" w14:paraId="57132AB1" w14:textId="77777777" w:rsidTr="00FB1F54">
        <w:trPr>
          <w:trHeight w:val="305"/>
        </w:trPr>
        <w:tc>
          <w:tcPr>
            <w:tcW w:w="8777" w:type="dxa"/>
            <w:gridSpan w:val="5"/>
          </w:tcPr>
          <w:p w14:paraId="10BA531D" w14:textId="77777777" w:rsidR="00117AAE" w:rsidRPr="00E50922" w:rsidRDefault="00117AAE" w:rsidP="00FB1F54">
            <w:pPr>
              <w:pStyle w:val="Nidungvnbn"/>
              <w:ind w:firstLine="0"/>
            </w:pPr>
            <w:r w:rsidRPr="00641A13">
              <w:rPr>
                <w:b/>
              </w:rPr>
              <w:t>Quy trình xử lý</w:t>
            </w:r>
            <w:r>
              <w:rPr>
                <w:b/>
              </w:rPr>
              <w:t xml:space="preserve"> (Luồng sự kiện chính)</w:t>
            </w:r>
            <w:r>
              <w:t>:</w:t>
            </w:r>
          </w:p>
        </w:tc>
      </w:tr>
      <w:tr w:rsidR="00117AAE" w14:paraId="4AC9CC27" w14:textId="77777777" w:rsidTr="00FB1F54">
        <w:tc>
          <w:tcPr>
            <w:tcW w:w="4315" w:type="dxa"/>
            <w:gridSpan w:val="2"/>
          </w:tcPr>
          <w:p w14:paraId="1559BA1F" w14:textId="77777777" w:rsidR="00117AAE" w:rsidRPr="00CE287B" w:rsidRDefault="00117AAE" w:rsidP="00FB1F54">
            <w:pPr>
              <w:pStyle w:val="Nidungvnbn"/>
              <w:ind w:firstLine="0"/>
              <w:jc w:val="center"/>
              <w:rPr>
                <w:b/>
              </w:rPr>
            </w:pPr>
            <w:r w:rsidRPr="00CE287B">
              <w:rPr>
                <w:b/>
              </w:rPr>
              <w:t>Tác nhân</w:t>
            </w:r>
          </w:p>
        </w:tc>
        <w:tc>
          <w:tcPr>
            <w:tcW w:w="4462" w:type="dxa"/>
            <w:gridSpan w:val="3"/>
          </w:tcPr>
          <w:p w14:paraId="2E45E75E" w14:textId="77777777" w:rsidR="00117AAE" w:rsidRPr="00CE287B" w:rsidRDefault="00117AAE" w:rsidP="00FB1F54">
            <w:pPr>
              <w:pStyle w:val="Nidungvnbn"/>
              <w:ind w:firstLine="0"/>
              <w:jc w:val="center"/>
              <w:rPr>
                <w:b/>
              </w:rPr>
            </w:pPr>
            <w:r w:rsidRPr="00CE287B">
              <w:rPr>
                <w:b/>
              </w:rPr>
              <w:t>Hệ thống</w:t>
            </w:r>
          </w:p>
        </w:tc>
      </w:tr>
      <w:tr w:rsidR="00117AAE" w14:paraId="34E11970" w14:textId="77777777" w:rsidTr="00FB1F54">
        <w:tc>
          <w:tcPr>
            <w:tcW w:w="4315" w:type="dxa"/>
            <w:gridSpan w:val="2"/>
          </w:tcPr>
          <w:p w14:paraId="3AA9C730" w14:textId="5F6723C8" w:rsidR="00117AAE" w:rsidRDefault="00117AAE" w:rsidP="00FB1F54">
            <w:pPr>
              <w:pStyle w:val="Nidungvnbn"/>
              <w:ind w:firstLine="0"/>
            </w:pPr>
            <w:r>
              <w:t>1.Yêu cầu chức năng</w:t>
            </w:r>
            <w:r w:rsidR="00E33FD1">
              <w:t xml:space="preserve"> xem thống kê doanh thu, chi trả</w:t>
            </w:r>
            <w:r>
              <w:t>.</w:t>
            </w:r>
          </w:p>
          <w:p w14:paraId="6CEBBDC0" w14:textId="389AA231" w:rsidR="00117AAE" w:rsidRPr="00CA1ADF" w:rsidRDefault="00117AAE" w:rsidP="00FB1F54">
            <w:pPr>
              <w:pStyle w:val="Nidungvnbn"/>
              <w:ind w:firstLine="0"/>
            </w:pPr>
          </w:p>
        </w:tc>
        <w:tc>
          <w:tcPr>
            <w:tcW w:w="4462" w:type="dxa"/>
            <w:gridSpan w:val="3"/>
          </w:tcPr>
          <w:p w14:paraId="3C737876" w14:textId="4B5D7B26" w:rsidR="00117AAE" w:rsidRPr="00CA1ADF" w:rsidRDefault="00117AAE" w:rsidP="00FB1F54">
            <w:pPr>
              <w:pStyle w:val="Nidungvnbn"/>
              <w:ind w:firstLine="0"/>
            </w:pPr>
            <w:r>
              <w:t xml:space="preserve">2. </w:t>
            </w:r>
            <w:r w:rsidR="00AB5104">
              <w:t>Tổng hợp tất cả các dữ liệu từ cơ sở dữ liệu liên quan đến tiền bạc, thu chi, ngân sách theo các tiêu chí nhất định; xuất thông báo ra giao diện trực quan.</w:t>
            </w:r>
          </w:p>
        </w:tc>
      </w:tr>
      <w:tr w:rsidR="00117AAE" w14:paraId="3719BC98" w14:textId="77777777" w:rsidTr="00FB1F54">
        <w:tc>
          <w:tcPr>
            <w:tcW w:w="8777" w:type="dxa"/>
            <w:gridSpan w:val="5"/>
          </w:tcPr>
          <w:p w14:paraId="3A99BDF9" w14:textId="77777777" w:rsidR="00117AAE" w:rsidRPr="00340E7F" w:rsidRDefault="00117AAE" w:rsidP="00FB1F54">
            <w:pPr>
              <w:pStyle w:val="Nidungvnbn"/>
              <w:ind w:firstLine="0"/>
            </w:pPr>
            <w:r w:rsidRPr="00641A13">
              <w:rPr>
                <w:b/>
              </w:rPr>
              <w:t>Các xử lý ngoại lệ</w:t>
            </w:r>
            <w:r>
              <w:rPr>
                <w:b/>
              </w:rPr>
              <w:t xml:space="preserve"> (Luồng thay thế)</w:t>
            </w:r>
            <w:r>
              <w:t>:</w:t>
            </w:r>
          </w:p>
        </w:tc>
      </w:tr>
      <w:tr w:rsidR="00117AAE" w14:paraId="6712CECB" w14:textId="77777777" w:rsidTr="00FB1F54">
        <w:tc>
          <w:tcPr>
            <w:tcW w:w="4315" w:type="dxa"/>
            <w:gridSpan w:val="2"/>
          </w:tcPr>
          <w:p w14:paraId="7164E377" w14:textId="77777777" w:rsidR="00117AAE" w:rsidRPr="00CE287B" w:rsidRDefault="00117AAE" w:rsidP="00FB1F54">
            <w:pPr>
              <w:pStyle w:val="Nidungvnbn"/>
              <w:ind w:firstLine="0"/>
              <w:jc w:val="center"/>
              <w:rPr>
                <w:b/>
              </w:rPr>
            </w:pPr>
            <w:r w:rsidRPr="00CE287B">
              <w:rPr>
                <w:b/>
              </w:rPr>
              <w:t>Tác nhân</w:t>
            </w:r>
          </w:p>
        </w:tc>
        <w:tc>
          <w:tcPr>
            <w:tcW w:w="4462" w:type="dxa"/>
            <w:gridSpan w:val="3"/>
          </w:tcPr>
          <w:p w14:paraId="46773AAD" w14:textId="77777777" w:rsidR="00117AAE" w:rsidRPr="00CE287B" w:rsidRDefault="00117AAE" w:rsidP="00FB1F54">
            <w:pPr>
              <w:pStyle w:val="Nidungvnbn"/>
              <w:ind w:firstLine="0"/>
              <w:jc w:val="center"/>
              <w:rPr>
                <w:b/>
              </w:rPr>
            </w:pPr>
            <w:r w:rsidRPr="00CE287B">
              <w:rPr>
                <w:b/>
              </w:rPr>
              <w:t>Hệ thống</w:t>
            </w:r>
          </w:p>
        </w:tc>
      </w:tr>
      <w:tr w:rsidR="00117AAE" w14:paraId="388B9C46" w14:textId="77777777" w:rsidTr="00FB1F54">
        <w:tc>
          <w:tcPr>
            <w:tcW w:w="4315" w:type="dxa"/>
            <w:gridSpan w:val="2"/>
          </w:tcPr>
          <w:p w14:paraId="57943AAE" w14:textId="77777777" w:rsidR="00117AAE" w:rsidRDefault="00117AAE" w:rsidP="00FB1F54">
            <w:pPr>
              <w:pStyle w:val="Nidungvnbn"/>
              <w:ind w:firstLine="0"/>
            </w:pPr>
          </w:p>
        </w:tc>
        <w:tc>
          <w:tcPr>
            <w:tcW w:w="4462" w:type="dxa"/>
            <w:gridSpan w:val="3"/>
          </w:tcPr>
          <w:p w14:paraId="6C9C057E" w14:textId="77777777" w:rsidR="00117AAE" w:rsidRDefault="00117AAE" w:rsidP="00FB1F54">
            <w:pPr>
              <w:pStyle w:val="Nidungvnbn"/>
              <w:ind w:firstLine="0"/>
            </w:pPr>
          </w:p>
        </w:tc>
      </w:tr>
    </w:tbl>
    <w:p w14:paraId="4773788E" w14:textId="77777777" w:rsidR="00F039B2" w:rsidRPr="00F039B2" w:rsidRDefault="00F039B2" w:rsidP="00F039B2"/>
    <w:p w14:paraId="49209CB8" w14:textId="1FDAF7D6" w:rsidR="000E0D29" w:rsidRDefault="000E0D29" w:rsidP="00B5389B">
      <w:pPr>
        <w:pStyle w:val="Heading2"/>
      </w:pPr>
      <w:bookmarkStart w:id="57" w:name="_Toc510577554"/>
      <w:r>
        <w:lastRenderedPageBreak/>
        <w:t xml:space="preserve">Quản lý </w:t>
      </w:r>
      <w:r w:rsidR="0069395C">
        <w:t>kế hoạch</w:t>
      </w:r>
      <w:r w:rsidR="00172F25">
        <w:t xml:space="preserve"> – báo cáo</w:t>
      </w:r>
      <w:bookmarkEnd w:id="57"/>
    </w:p>
    <w:p w14:paraId="03291889" w14:textId="630A04A8" w:rsidR="000E0D29" w:rsidRDefault="000E0D29" w:rsidP="000E0D29">
      <w:pPr>
        <w:pStyle w:val="Heading3"/>
      </w:pPr>
      <w:bookmarkStart w:id="58" w:name="_Toc510577555"/>
      <w:r>
        <w:t>Mô hình use case</w:t>
      </w:r>
      <w:bookmarkEnd w:id="58"/>
    </w:p>
    <w:p w14:paraId="3BDA8A39" w14:textId="77777777" w:rsidR="00D42620" w:rsidRDefault="00D42620" w:rsidP="00D42620">
      <w:pPr>
        <w:keepNext/>
      </w:pPr>
      <w:r>
        <w:rPr>
          <w:noProof/>
        </w:rPr>
        <w:drawing>
          <wp:inline distT="0" distB="0" distL="0" distR="0" wp14:anchorId="2893B9AA" wp14:editId="7C40E666">
            <wp:extent cx="5579745" cy="3820795"/>
            <wp:effectExtent l="0" t="0" r="190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e hoach.jpg"/>
                    <pic:cNvPicPr/>
                  </pic:nvPicPr>
                  <pic:blipFill>
                    <a:blip r:embed="rId28">
                      <a:extLst>
                        <a:ext uri="{28A0092B-C50C-407E-A947-70E740481C1C}">
                          <a14:useLocalDpi xmlns:a14="http://schemas.microsoft.com/office/drawing/2010/main" val="0"/>
                        </a:ext>
                      </a:extLst>
                    </a:blip>
                    <a:stretch>
                      <a:fillRect/>
                    </a:stretch>
                  </pic:blipFill>
                  <pic:spPr>
                    <a:xfrm>
                      <a:off x="0" y="0"/>
                      <a:ext cx="5579745" cy="3820795"/>
                    </a:xfrm>
                    <a:prstGeom prst="rect">
                      <a:avLst/>
                    </a:prstGeom>
                  </pic:spPr>
                </pic:pic>
              </a:graphicData>
            </a:graphic>
          </wp:inline>
        </w:drawing>
      </w:r>
    </w:p>
    <w:p w14:paraId="557CEE6D" w14:textId="04A31D55" w:rsidR="000A3FD3" w:rsidRPr="000A3FD3" w:rsidRDefault="00D42620" w:rsidP="00D42620">
      <w:pPr>
        <w:pStyle w:val="Caption"/>
        <w:jc w:val="left"/>
      </w:pPr>
      <w:bookmarkStart w:id="59" w:name="_Toc510577568"/>
      <w:r>
        <w:t xml:space="preserve">Hình </w:t>
      </w:r>
      <w:fldSimple w:instr=" STYLEREF 1 \s ">
        <w:r>
          <w:rPr>
            <w:noProof/>
          </w:rPr>
          <w:t>2</w:t>
        </w:r>
      </w:fldSimple>
      <w:r>
        <w:noBreakHyphen/>
      </w:r>
      <w:fldSimple w:instr=" SEQ Hình \* ARABIC \s 1 ">
        <w:r>
          <w:rPr>
            <w:noProof/>
          </w:rPr>
          <w:t>9</w:t>
        </w:r>
      </w:fldSimple>
      <w:r>
        <w:t>: Mô hình use case Quản lý kế hoạch – báo cáo</w:t>
      </w:r>
      <w:bookmarkEnd w:id="59"/>
    </w:p>
    <w:p w14:paraId="5A9F0381" w14:textId="139CD91B" w:rsidR="000E0D29" w:rsidRDefault="000E0D29" w:rsidP="000E0D29">
      <w:pPr>
        <w:pStyle w:val="Heading3"/>
      </w:pPr>
      <w:bookmarkStart w:id="60" w:name="_Toc510577556"/>
      <w:r>
        <w:t>Chi tiết đặc tả</w:t>
      </w:r>
      <w:bookmarkEnd w:id="60"/>
    </w:p>
    <w:p w14:paraId="6E4D4C6D" w14:textId="306CC874" w:rsidR="00957783" w:rsidRDefault="00933858" w:rsidP="00DB73D7">
      <w:pPr>
        <w:pStyle w:val="Heading4"/>
      </w:pPr>
      <w:r>
        <w:t>Lập kế h</w:t>
      </w:r>
      <w:r w:rsidR="00957783">
        <w:t>oạch</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957783" w14:paraId="59A324F9" w14:textId="77777777" w:rsidTr="00FB1F54">
        <w:tc>
          <w:tcPr>
            <w:tcW w:w="3417" w:type="dxa"/>
          </w:tcPr>
          <w:p w14:paraId="2679DBD9" w14:textId="37DFDFCF" w:rsidR="00957783" w:rsidRDefault="00957783" w:rsidP="00FB1F54">
            <w:pPr>
              <w:pStyle w:val="Nidungvnbn"/>
              <w:ind w:firstLine="0"/>
            </w:pPr>
            <w:r w:rsidRPr="00641A13">
              <w:rPr>
                <w:b/>
              </w:rPr>
              <w:t>Tên use case</w:t>
            </w:r>
            <w:r>
              <w:t xml:space="preserve">: Lập </w:t>
            </w:r>
            <w:r w:rsidR="00DC0C1F">
              <w:t>kế hoạch</w:t>
            </w:r>
          </w:p>
        </w:tc>
        <w:tc>
          <w:tcPr>
            <w:tcW w:w="2184" w:type="dxa"/>
            <w:gridSpan w:val="3"/>
          </w:tcPr>
          <w:p w14:paraId="2BF3DD30" w14:textId="1D5A710C" w:rsidR="00957783" w:rsidRDefault="00957783" w:rsidP="00FB1F54">
            <w:pPr>
              <w:pStyle w:val="Nidungvnbn"/>
              <w:ind w:firstLine="0"/>
            </w:pPr>
            <w:r w:rsidRPr="00641A13">
              <w:rPr>
                <w:b/>
              </w:rPr>
              <w:t>ID</w:t>
            </w:r>
            <w:r>
              <w:t>: UC_2</w:t>
            </w:r>
            <w:r w:rsidR="004C5319">
              <w:t>7</w:t>
            </w:r>
          </w:p>
        </w:tc>
        <w:tc>
          <w:tcPr>
            <w:tcW w:w="3176" w:type="dxa"/>
          </w:tcPr>
          <w:p w14:paraId="45794D9C" w14:textId="77777777" w:rsidR="00957783" w:rsidRDefault="00957783" w:rsidP="00FB1F54">
            <w:pPr>
              <w:pStyle w:val="Nidungvnbn"/>
              <w:ind w:firstLine="0"/>
            </w:pPr>
            <w:r w:rsidRPr="00641A13">
              <w:rPr>
                <w:b/>
              </w:rPr>
              <w:t>Mức quan trọng</w:t>
            </w:r>
            <w:r>
              <w:t>: Cao</w:t>
            </w:r>
          </w:p>
        </w:tc>
      </w:tr>
      <w:tr w:rsidR="00957783" w14:paraId="2FBFCDD3" w14:textId="77777777" w:rsidTr="00FB1F54">
        <w:trPr>
          <w:trHeight w:val="332"/>
        </w:trPr>
        <w:tc>
          <w:tcPr>
            <w:tcW w:w="4500" w:type="dxa"/>
            <w:gridSpan w:val="3"/>
          </w:tcPr>
          <w:p w14:paraId="62CE5359" w14:textId="77777777" w:rsidR="00957783" w:rsidRDefault="00957783" w:rsidP="00FB1F54">
            <w:pPr>
              <w:pStyle w:val="Nidungvnbn"/>
              <w:ind w:firstLine="0"/>
            </w:pPr>
            <w:r w:rsidRPr="00641A13">
              <w:rPr>
                <w:b/>
              </w:rPr>
              <w:t>Actor</w:t>
            </w:r>
            <w:r>
              <w:t xml:space="preserve">: </w:t>
            </w:r>
            <w:r w:rsidRPr="00CD4897">
              <w:t>Nhân viên tác động quản lý</w:t>
            </w:r>
          </w:p>
        </w:tc>
        <w:tc>
          <w:tcPr>
            <w:tcW w:w="4277" w:type="dxa"/>
            <w:gridSpan w:val="2"/>
          </w:tcPr>
          <w:p w14:paraId="206076F1" w14:textId="77777777" w:rsidR="00957783" w:rsidRDefault="00957783" w:rsidP="00FB1F54">
            <w:pPr>
              <w:pStyle w:val="Nidungvnbn"/>
              <w:ind w:firstLine="0"/>
              <w:jc w:val="left"/>
            </w:pPr>
            <w:r w:rsidRPr="00641A13">
              <w:rPr>
                <w:b/>
              </w:rPr>
              <w:t>Loại use case</w:t>
            </w:r>
            <w:r>
              <w:t>: Chi tiết, thiết yếu</w:t>
            </w:r>
          </w:p>
        </w:tc>
      </w:tr>
      <w:tr w:rsidR="00957783" w14:paraId="67F2E212" w14:textId="77777777" w:rsidTr="00FB1F54">
        <w:tc>
          <w:tcPr>
            <w:tcW w:w="8777" w:type="dxa"/>
            <w:gridSpan w:val="5"/>
          </w:tcPr>
          <w:p w14:paraId="6C47DC0F" w14:textId="77777777" w:rsidR="00957783" w:rsidRDefault="00957783" w:rsidP="00FB1F54">
            <w:pPr>
              <w:pStyle w:val="Nidungvnbn"/>
              <w:ind w:firstLine="0"/>
            </w:pPr>
            <w:r w:rsidRPr="00641A13">
              <w:rPr>
                <w:b/>
              </w:rPr>
              <w:t>Các bên liên quan và mối quan tâm của họ</w:t>
            </w:r>
            <w:r>
              <w:t>:</w:t>
            </w:r>
          </w:p>
          <w:p w14:paraId="1BD2256F" w14:textId="6B9568E0" w:rsidR="00957783" w:rsidRDefault="00957783" w:rsidP="00FB1F54">
            <w:pPr>
              <w:pStyle w:val="Nidungvnbn"/>
              <w:ind w:firstLine="0"/>
            </w:pPr>
            <w:r w:rsidRPr="00CD4897">
              <w:t>Nhân viên tác động quản lý</w:t>
            </w:r>
            <w:r>
              <w:t xml:space="preserve"> – Muốn lập </w:t>
            </w:r>
            <w:r w:rsidR="00506974">
              <w:t>kế hoạch hoạt động cho tuần.</w:t>
            </w:r>
          </w:p>
        </w:tc>
      </w:tr>
      <w:tr w:rsidR="00957783" w14:paraId="50498D08" w14:textId="77777777" w:rsidTr="00FB1F54">
        <w:tc>
          <w:tcPr>
            <w:tcW w:w="8777" w:type="dxa"/>
            <w:gridSpan w:val="5"/>
          </w:tcPr>
          <w:p w14:paraId="6BD7C911" w14:textId="0C2CB8FE" w:rsidR="00957783" w:rsidRDefault="00957783" w:rsidP="00FB1F54">
            <w:pPr>
              <w:pStyle w:val="Nidungvnbn"/>
              <w:ind w:firstLine="0"/>
            </w:pPr>
            <w:r w:rsidRPr="00641A13">
              <w:rPr>
                <w:b/>
              </w:rPr>
              <w:t>Mô tả tóm tắt</w:t>
            </w:r>
            <w:r>
              <w:t xml:space="preserve">: Cách </w:t>
            </w:r>
            <w:r w:rsidR="0020687F">
              <w:t>lập</w:t>
            </w:r>
            <w:r>
              <w:t xml:space="preserve"> một </w:t>
            </w:r>
            <w:r w:rsidR="0020687F">
              <w:t>kế hoạch</w:t>
            </w:r>
            <w:r>
              <w:t>.</w:t>
            </w:r>
          </w:p>
        </w:tc>
      </w:tr>
      <w:tr w:rsidR="00957783" w14:paraId="105A3140" w14:textId="77777777" w:rsidTr="00FB1F54">
        <w:tc>
          <w:tcPr>
            <w:tcW w:w="8777" w:type="dxa"/>
            <w:gridSpan w:val="5"/>
          </w:tcPr>
          <w:p w14:paraId="30B44F7D" w14:textId="77777777" w:rsidR="00957783" w:rsidRDefault="00957783" w:rsidP="00FB1F54">
            <w:pPr>
              <w:pStyle w:val="Nidungvnbn"/>
              <w:ind w:firstLine="0"/>
            </w:pPr>
            <w:r>
              <w:rPr>
                <w:b/>
              </w:rPr>
              <w:t>Điều kiện trước</w:t>
            </w:r>
            <w:r>
              <w:t>: Đã đăng nhập.</w:t>
            </w:r>
          </w:p>
        </w:tc>
      </w:tr>
      <w:tr w:rsidR="00957783" w14:paraId="3D5D8AB1" w14:textId="77777777" w:rsidTr="00FB1F54">
        <w:tc>
          <w:tcPr>
            <w:tcW w:w="8777" w:type="dxa"/>
            <w:gridSpan w:val="5"/>
          </w:tcPr>
          <w:p w14:paraId="6F20189F" w14:textId="2861EFA8" w:rsidR="00957783" w:rsidRPr="00A9620A" w:rsidRDefault="00957783" w:rsidP="00FB1F54">
            <w:pPr>
              <w:pStyle w:val="Nidungvnbn"/>
              <w:ind w:firstLine="0"/>
            </w:pPr>
            <w:r>
              <w:rPr>
                <w:b/>
              </w:rPr>
              <w:t xml:space="preserve">Điều kiện sau: </w:t>
            </w:r>
            <w:r w:rsidR="006E3FAD">
              <w:t>Kế hoạch mới được lập</w:t>
            </w:r>
            <w:r>
              <w:t>.</w:t>
            </w:r>
          </w:p>
        </w:tc>
      </w:tr>
      <w:tr w:rsidR="00957783" w14:paraId="023E8469" w14:textId="77777777" w:rsidTr="00FB1F54">
        <w:tc>
          <w:tcPr>
            <w:tcW w:w="8777" w:type="dxa"/>
            <w:gridSpan w:val="5"/>
          </w:tcPr>
          <w:p w14:paraId="489E76C0" w14:textId="77777777" w:rsidR="00957783" w:rsidRPr="002E46F9" w:rsidRDefault="00957783" w:rsidP="00FB1F54">
            <w:pPr>
              <w:pStyle w:val="Nidungvnbn"/>
              <w:ind w:firstLine="0"/>
            </w:pPr>
            <w:r w:rsidRPr="00641A13">
              <w:rPr>
                <w:b/>
              </w:rPr>
              <w:t>Các mối quan hệ</w:t>
            </w:r>
            <w:r w:rsidRPr="003E31D6">
              <w:t>:</w:t>
            </w:r>
          </w:p>
        </w:tc>
      </w:tr>
      <w:tr w:rsidR="00957783" w14:paraId="154E477D" w14:textId="77777777" w:rsidTr="00FB1F54">
        <w:trPr>
          <w:trHeight w:val="305"/>
        </w:trPr>
        <w:tc>
          <w:tcPr>
            <w:tcW w:w="8777" w:type="dxa"/>
            <w:gridSpan w:val="5"/>
          </w:tcPr>
          <w:p w14:paraId="336A6FC2" w14:textId="77777777" w:rsidR="00957783" w:rsidRPr="00E50922" w:rsidRDefault="00957783" w:rsidP="00FB1F54">
            <w:pPr>
              <w:pStyle w:val="Nidungvnbn"/>
              <w:ind w:firstLine="0"/>
            </w:pPr>
            <w:r w:rsidRPr="00641A13">
              <w:rPr>
                <w:b/>
              </w:rPr>
              <w:t>Quy trình xử lý</w:t>
            </w:r>
            <w:r>
              <w:rPr>
                <w:b/>
              </w:rPr>
              <w:t xml:space="preserve"> (Luồng sự kiện chính)</w:t>
            </w:r>
            <w:r>
              <w:t>:</w:t>
            </w:r>
          </w:p>
        </w:tc>
      </w:tr>
      <w:tr w:rsidR="00957783" w14:paraId="03DDE2CC" w14:textId="77777777" w:rsidTr="00FB1F54">
        <w:tc>
          <w:tcPr>
            <w:tcW w:w="4315" w:type="dxa"/>
            <w:gridSpan w:val="2"/>
          </w:tcPr>
          <w:p w14:paraId="77194100" w14:textId="77777777" w:rsidR="00957783" w:rsidRPr="00CE287B" w:rsidRDefault="00957783" w:rsidP="00FB1F54">
            <w:pPr>
              <w:pStyle w:val="Nidungvnbn"/>
              <w:ind w:firstLine="0"/>
              <w:jc w:val="center"/>
              <w:rPr>
                <w:b/>
              </w:rPr>
            </w:pPr>
            <w:r w:rsidRPr="00CE287B">
              <w:rPr>
                <w:b/>
              </w:rPr>
              <w:t>Tác nhân</w:t>
            </w:r>
          </w:p>
        </w:tc>
        <w:tc>
          <w:tcPr>
            <w:tcW w:w="4462" w:type="dxa"/>
            <w:gridSpan w:val="3"/>
          </w:tcPr>
          <w:p w14:paraId="1EDF9EDA" w14:textId="77777777" w:rsidR="00957783" w:rsidRPr="00CE287B" w:rsidRDefault="00957783" w:rsidP="00FB1F54">
            <w:pPr>
              <w:pStyle w:val="Nidungvnbn"/>
              <w:ind w:firstLine="0"/>
              <w:jc w:val="center"/>
              <w:rPr>
                <w:b/>
              </w:rPr>
            </w:pPr>
            <w:r w:rsidRPr="00CE287B">
              <w:rPr>
                <w:b/>
              </w:rPr>
              <w:t>Hệ thống</w:t>
            </w:r>
          </w:p>
        </w:tc>
      </w:tr>
      <w:tr w:rsidR="00957783" w14:paraId="3D51822E" w14:textId="77777777" w:rsidTr="00FB1F54">
        <w:tc>
          <w:tcPr>
            <w:tcW w:w="4315" w:type="dxa"/>
            <w:gridSpan w:val="2"/>
          </w:tcPr>
          <w:p w14:paraId="7252582A" w14:textId="61563A96" w:rsidR="00957783" w:rsidRDefault="00957783" w:rsidP="00FB1F54">
            <w:pPr>
              <w:pStyle w:val="Nidungvnbn"/>
              <w:ind w:firstLine="0"/>
            </w:pPr>
            <w:r>
              <w:t xml:space="preserve">1.Yêu cầu chức năng </w:t>
            </w:r>
            <w:r w:rsidR="00401A11">
              <w:t>lập kế hoạch</w:t>
            </w:r>
          </w:p>
          <w:p w14:paraId="45DCD285" w14:textId="77777777" w:rsidR="00957783" w:rsidRDefault="00957783" w:rsidP="00FB1F54">
            <w:pPr>
              <w:pStyle w:val="Nidungvnbn"/>
              <w:ind w:firstLine="0"/>
            </w:pPr>
          </w:p>
          <w:p w14:paraId="7188CC16" w14:textId="77777777" w:rsidR="00957783" w:rsidRDefault="00957783" w:rsidP="00FB1F54">
            <w:pPr>
              <w:pStyle w:val="Nidungvnbn"/>
              <w:ind w:firstLine="0"/>
            </w:pPr>
            <w:r>
              <w:lastRenderedPageBreak/>
              <w:t>3.</w:t>
            </w:r>
            <w:r w:rsidR="00FB16C4">
              <w:t>Nhập kế hoạch theo yêu cầu</w:t>
            </w:r>
          </w:p>
          <w:p w14:paraId="43852257" w14:textId="577441A9" w:rsidR="00106254" w:rsidRPr="00CA1ADF" w:rsidRDefault="00106254" w:rsidP="00FB1F54">
            <w:pPr>
              <w:pStyle w:val="Nidungvnbn"/>
              <w:ind w:firstLine="0"/>
            </w:pPr>
            <w:r>
              <w:t xml:space="preserve">4.Yêu cầu ghi nhận </w:t>
            </w:r>
          </w:p>
        </w:tc>
        <w:tc>
          <w:tcPr>
            <w:tcW w:w="4462" w:type="dxa"/>
            <w:gridSpan w:val="3"/>
          </w:tcPr>
          <w:p w14:paraId="65833E44" w14:textId="061D6EBC" w:rsidR="00957783" w:rsidRDefault="00957783" w:rsidP="00FB1F54">
            <w:pPr>
              <w:pStyle w:val="Nidungvnbn"/>
              <w:ind w:firstLine="0"/>
            </w:pPr>
            <w:r>
              <w:lastRenderedPageBreak/>
              <w:t>2.</w:t>
            </w:r>
            <w:r w:rsidR="00940A07">
              <w:t>Hiển thị form cho phép nhập các thông tin cho kế hoạch của nhân viên</w:t>
            </w:r>
          </w:p>
          <w:p w14:paraId="242801AB" w14:textId="77777777" w:rsidR="00957783" w:rsidRDefault="00957783" w:rsidP="00FB1F54">
            <w:pPr>
              <w:pStyle w:val="Nidungvnbn"/>
              <w:ind w:firstLine="0"/>
            </w:pPr>
          </w:p>
          <w:p w14:paraId="76F8AEA9" w14:textId="300F0527" w:rsidR="00106254" w:rsidRPr="00CA1ADF" w:rsidRDefault="00106254" w:rsidP="00FB1F54">
            <w:pPr>
              <w:pStyle w:val="Nidungvnbn"/>
              <w:ind w:firstLine="0"/>
            </w:pPr>
            <w:r>
              <w:t>5.Lưu kế hoạch, thông báo kết quả.</w:t>
            </w:r>
          </w:p>
        </w:tc>
      </w:tr>
      <w:tr w:rsidR="00957783" w14:paraId="2E5B97D4" w14:textId="77777777" w:rsidTr="00FB1F54">
        <w:tc>
          <w:tcPr>
            <w:tcW w:w="8777" w:type="dxa"/>
            <w:gridSpan w:val="5"/>
          </w:tcPr>
          <w:p w14:paraId="7AFBF10E" w14:textId="77777777" w:rsidR="00957783" w:rsidRPr="00340E7F" w:rsidRDefault="00957783" w:rsidP="00FB1F54">
            <w:pPr>
              <w:pStyle w:val="Nidungvnbn"/>
              <w:ind w:firstLine="0"/>
            </w:pPr>
            <w:r w:rsidRPr="00641A13">
              <w:rPr>
                <w:b/>
              </w:rPr>
              <w:t>Các xử lý ngoại lệ</w:t>
            </w:r>
            <w:r>
              <w:rPr>
                <w:b/>
              </w:rPr>
              <w:t xml:space="preserve"> (Luồng thay thế)</w:t>
            </w:r>
            <w:r>
              <w:t>:</w:t>
            </w:r>
          </w:p>
        </w:tc>
      </w:tr>
      <w:tr w:rsidR="00957783" w14:paraId="3EE3A7B1" w14:textId="77777777" w:rsidTr="00FB1F54">
        <w:tc>
          <w:tcPr>
            <w:tcW w:w="4315" w:type="dxa"/>
            <w:gridSpan w:val="2"/>
          </w:tcPr>
          <w:p w14:paraId="0ADC6FAB" w14:textId="77777777" w:rsidR="00957783" w:rsidRPr="00CE287B" w:rsidRDefault="00957783" w:rsidP="00FB1F54">
            <w:pPr>
              <w:pStyle w:val="Nidungvnbn"/>
              <w:ind w:firstLine="0"/>
              <w:jc w:val="center"/>
              <w:rPr>
                <w:b/>
              </w:rPr>
            </w:pPr>
            <w:r w:rsidRPr="00CE287B">
              <w:rPr>
                <w:b/>
              </w:rPr>
              <w:t>Tác nhân</w:t>
            </w:r>
          </w:p>
        </w:tc>
        <w:tc>
          <w:tcPr>
            <w:tcW w:w="4462" w:type="dxa"/>
            <w:gridSpan w:val="3"/>
          </w:tcPr>
          <w:p w14:paraId="45B4A9D2" w14:textId="77777777" w:rsidR="00957783" w:rsidRPr="00CE287B" w:rsidRDefault="00957783" w:rsidP="00FB1F54">
            <w:pPr>
              <w:pStyle w:val="Nidungvnbn"/>
              <w:ind w:firstLine="0"/>
              <w:jc w:val="center"/>
              <w:rPr>
                <w:b/>
              </w:rPr>
            </w:pPr>
            <w:r w:rsidRPr="00CE287B">
              <w:rPr>
                <w:b/>
              </w:rPr>
              <w:t>Hệ thống</w:t>
            </w:r>
          </w:p>
        </w:tc>
      </w:tr>
      <w:tr w:rsidR="00957783" w14:paraId="4C7C0D79" w14:textId="77777777" w:rsidTr="00FB1F54">
        <w:tc>
          <w:tcPr>
            <w:tcW w:w="4315" w:type="dxa"/>
            <w:gridSpan w:val="2"/>
          </w:tcPr>
          <w:p w14:paraId="3EA5194D" w14:textId="77777777" w:rsidR="00957783" w:rsidRPr="00CE287B" w:rsidRDefault="00957783" w:rsidP="00FB1F54">
            <w:pPr>
              <w:pStyle w:val="Nidungvnbn"/>
              <w:ind w:firstLine="0"/>
              <w:jc w:val="center"/>
              <w:rPr>
                <w:b/>
              </w:rPr>
            </w:pPr>
          </w:p>
        </w:tc>
        <w:tc>
          <w:tcPr>
            <w:tcW w:w="4462" w:type="dxa"/>
            <w:gridSpan w:val="3"/>
          </w:tcPr>
          <w:p w14:paraId="5EC87D4E" w14:textId="2031D60E" w:rsidR="00957783" w:rsidRPr="00746840" w:rsidRDefault="00746840" w:rsidP="008B79F1">
            <w:pPr>
              <w:pStyle w:val="Nidungvnbn"/>
              <w:ind w:firstLine="0"/>
            </w:pPr>
            <w:r>
              <w:t>5.</w:t>
            </w:r>
            <w:proofErr w:type="gramStart"/>
            <w:r>
              <w:t>a.Các</w:t>
            </w:r>
            <w:proofErr w:type="gramEnd"/>
            <w:r>
              <w:t xml:space="preserve"> thông tin trong kế hoạch phải chi tiết, nếu không yêu cầu nhập lại.</w:t>
            </w:r>
          </w:p>
        </w:tc>
      </w:tr>
    </w:tbl>
    <w:p w14:paraId="4345CCA1" w14:textId="28AD4F5C" w:rsidR="00295411" w:rsidRDefault="00295411" w:rsidP="00D97720">
      <w:pPr>
        <w:pStyle w:val="Heading4"/>
      </w:pPr>
      <w:r>
        <w:t>Xem kế hoạch</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491982" w14:paraId="212B8DE0" w14:textId="77777777" w:rsidTr="00FB1F54">
        <w:tc>
          <w:tcPr>
            <w:tcW w:w="3417" w:type="dxa"/>
          </w:tcPr>
          <w:p w14:paraId="1609618C" w14:textId="45DC8714" w:rsidR="00491982" w:rsidRDefault="00491982" w:rsidP="00FB1F54">
            <w:pPr>
              <w:pStyle w:val="Nidungvnbn"/>
              <w:ind w:firstLine="0"/>
            </w:pPr>
            <w:r w:rsidRPr="00641A13">
              <w:rPr>
                <w:b/>
              </w:rPr>
              <w:t>Tên use case</w:t>
            </w:r>
            <w:r>
              <w:t xml:space="preserve">: </w:t>
            </w:r>
            <w:r w:rsidR="00394A4C">
              <w:t>Xem kế hoạch</w:t>
            </w:r>
          </w:p>
        </w:tc>
        <w:tc>
          <w:tcPr>
            <w:tcW w:w="2184" w:type="dxa"/>
            <w:gridSpan w:val="3"/>
          </w:tcPr>
          <w:p w14:paraId="00EFF5FB" w14:textId="4B01E923" w:rsidR="00491982" w:rsidRDefault="00491982" w:rsidP="00FB1F54">
            <w:pPr>
              <w:pStyle w:val="Nidungvnbn"/>
              <w:ind w:firstLine="0"/>
            </w:pPr>
            <w:r w:rsidRPr="00641A13">
              <w:rPr>
                <w:b/>
              </w:rPr>
              <w:t>ID</w:t>
            </w:r>
            <w:r>
              <w:t>: UC_28</w:t>
            </w:r>
          </w:p>
        </w:tc>
        <w:tc>
          <w:tcPr>
            <w:tcW w:w="3176" w:type="dxa"/>
          </w:tcPr>
          <w:p w14:paraId="10BC418E" w14:textId="77777777" w:rsidR="00491982" w:rsidRDefault="00491982" w:rsidP="00FB1F54">
            <w:pPr>
              <w:pStyle w:val="Nidungvnbn"/>
              <w:ind w:firstLine="0"/>
            </w:pPr>
            <w:r w:rsidRPr="00641A13">
              <w:rPr>
                <w:b/>
              </w:rPr>
              <w:t>Mức quan trọng</w:t>
            </w:r>
            <w:r>
              <w:t>: Cao</w:t>
            </w:r>
          </w:p>
        </w:tc>
      </w:tr>
      <w:tr w:rsidR="00491982" w14:paraId="7EB1968D" w14:textId="77777777" w:rsidTr="00FB1F54">
        <w:trPr>
          <w:trHeight w:val="332"/>
        </w:trPr>
        <w:tc>
          <w:tcPr>
            <w:tcW w:w="4500" w:type="dxa"/>
            <w:gridSpan w:val="3"/>
          </w:tcPr>
          <w:p w14:paraId="1EEE8C94" w14:textId="77777777" w:rsidR="00491982" w:rsidRDefault="00491982" w:rsidP="00FB1F54">
            <w:pPr>
              <w:pStyle w:val="Nidungvnbn"/>
              <w:ind w:firstLine="0"/>
            </w:pPr>
            <w:r w:rsidRPr="00641A13">
              <w:rPr>
                <w:b/>
              </w:rPr>
              <w:t>Actor</w:t>
            </w:r>
            <w:r>
              <w:t>: Nhân viên tác động quản lý</w:t>
            </w:r>
          </w:p>
        </w:tc>
        <w:tc>
          <w:tcPr>
            <w:tcW w:w="4277" w:type="dxa"/>
            <w:gridSpan w:val="2"/>
          </w:tcPr>
          <w:p w14:paraId="4093BC74" w14:textId="77777777" w:rsidR="00491982" w:rsidRDefault="00491982" w:rsidP="00FB1F54">
            <w:pPr>
              <w:pStyle w:val="Nidungvnbn"/>
              <w:ind w:firstLine="0"/>
              <w:jc w:val="left"/>
            </w:pPr>
            <w:r w:rsidRPr="00641A13">
              <w:rPr>
                <w:b/>
              </w:rPr>
              <w:t>Loại use case</w:t>
            </w:r>
            <w:r>
              <w:t>: Chi tiết, thiết yếu</w:t>
            </w:r>
          </w:p>
        </w:tc>
      </w:tr>
      <w:tr w:rsidR="00491982" w14:paraId="641F75CF" w14:textId="77777777" w:rsidTr="00FB1F54">
        <w:tc>
          <w:tcPr>
            <w:tcW w:w="8777" w:type="dxa"/>
            <w:gridSpan w:val="5"/>
          </w:tcPr>
          <w:p w14:paraId="7DE990A9" w14:textId="77777777" w:rsidR="00491982" w:rsidRDefault="00491982" w:rsidP="00FB1F54">
            <w:pPr>
              <w:pStyle w:val="Nidungvnbn"/>
              <w:ind w:firstLine="0"/>
            </w:pPr>
            <w:r w:rsidRPr="00641A13">
              <w:rPr>
                <w:b/>
              </w:rPr>
              <w:t>Các bên liên quan và mối quan tâm của họ</w:t>
            </w:r>
            <w:r>
              <w:t>:</w:t>
            </w:r>
          </w:p>
          <w:p w14:paraId="045FA3E7" w14:textId="34245DDC" w:rsidR="00491982" w:rsidRDefault="00491982" w:rsidP="00FB1F54">
            <w:pPr>
              <w:pStyle w:val="Nidungvnbn"/>
              <w:ind w:firstLine="0"/>
            </w:pPr>
            <w:r>
              <w:t xml:space="preserve">Nhân viên – Muốn xem thông tin các </w:t>
            </w:r>
            <w:r w:rsidR="00574EE7">
              <w:t>kế hoạch của nhân viên lập ra</w:t>
            </w:r>
            <w:r w:rsidR="00905039">
              <w:t xml:space="preserve"> trong</w:t>
            </w:r>
            <w:r>
              <w:t xml:space="preserve"> hệ thống.</w:t>
            </w:r>
          </w:p>
        </w:tc>
      </w:tr>
      <w:tr w:rsidR="00491982" w14:paraId="226DA04B" w14:textId="77777777" w:rsidTr="00FB1F54">
        <w:tc>
          <w:tcPr>
            <w:tcW w:w="8777" w:type="dxa"/>
            <w:gridSpan w:val="5"/>
          </w:tcPr>
          <w:p w14:paraId="25F77C70" w14:textId="34F031AB" w:rsidR="00491982" w:rsidRDefault="00491982" w:rsidP="00FB1F54">
            <w:pPr>
              <w:pStyle w:val="Nidungvnbn"/>
              <w:ind w:firstLine="0"/>
            </w:pPr>
            <w:r w:rsidRPr="00641A13">
              <w:rPr>
                <w:b/>
              </w:rPr>
              <w:t>Mô tả tóm tắt</w:t>
            </w:r>
            <w:r>
              <w:t xml:space="preserve">: Cách xem </w:t>
            </w:r>
            <w:r w:rsidR="00B14FFD">
              <w:t>kế hoạch</w:t>
            </w:r>
            <w:r>
              <w:t xml:space="preserve"> đã được lưu trong hệ thống.</w:t>
            </w:r>
          </w:p>
        </w:tc>
      </w:tr>
      <w:tr w:rsidR="00491982" w14:paraId="5942A8A5" w14:textId="77777777" w:rsidTr="00FB1F54">
        <w:tc>
          <w:tcPr>
            <w:tcW w:w="8777" w:type="dxa"/>
            <w:gridSpan w:val="5"/>
          </w:tcPr>
          <w:p w14:paraId="62AB1B49" w14:textId="77777777" w:rsidR="00491982" w:rsidRDefault="00491982" w:rsidP="00FB1F54">
            <w:pPr>
              <w:pStyle w:val="Nidungvnbn"/>
              <w:ind w:firstLine="0"/>
            </w:pPr>
            <w:r>
              <w:rPr>
                <w:b/>
              </w:rPr>
              <w:t>Điều kiện trước</w:t>
            </w:r>
            <w:r>
              <w:t>: Đã đăng nhập.</w:t>
            </w:r>
          </w:p>
        </w:tc>
      </w:tr>
      <w:tr w:rsidR="00491982" w14:paraId="2E1843CE" w14:textId="77777777" w:rsidTr="00FB1F54">
        <w:tc>
          <w:tcPr>
            <w:tcW w:w="8777" w:type="dxa"/>
            <w:gridSpan w:val="5"/>
          </w:tcPr>
          <w:p w14:paraId="6D4C95B5" w14:textId="3FC2EE7A" w:rsidR="00491982" w:rsidRPr="00A9620A" w:rsidRDefault="00491982" w:rsidP="00FB1F54">
            <w:pPr>
              <w:pStyle w:val="Nidungvnbn"/>
              <w:ind w:firstLine="0"/>
            </w:pPr>
            <w:r>
              <w:rPr>
                <w:b/>
              </w:rPr>
              <w:t xml:space="preserve">Điều kiện sau: </w:t>
            </w:r>
            <w:r>
              <w:t xml:space="preserve">Hiển thị chi tiết thông tin </w:t>
            </w:r>
            <w:r w:rsidR="00E87632">
              <w:t>kế hoạch</w:t>
            </w:r>
            <w:r>
              <w:t xml:space="preserve"> đã lưu.</w:t>
            </w:r>
          </w:p>
        </w:tc>
      </w:tr>
      <w:tr w:rsidR="00491982" w14:paraId="0D1605F5" w14:textId="77777777" w:rsidTr="00FB1F54">
        <w:tc>
          <w:tcPr>
            <w:tcW w:w="8777" w:type="dxa"/>
            <w:gridSpan w:val="5"/>
          </w:tcPr>
          <w:p w14:paraId="73EE03D5" w14:textId="77777777" w:rsidR="00491982" w:rsidRPr="002E46F9" w:rsidRDefault="00491982" w:rsidP="00FB1F54">
            <w:pPr>
              <w:pStyle w:val="Nidungvnbn"/>
              <w:ind w:firstLine="0"/>
            </w:pPr>
            <w:r w:rsidRPr="00641A13">
              <w:rPr>
                <w:b/>
              </w:rPr>
              <w:t>Các mối quan hệ</w:t>
            </w:r>
            <w:r w:rsidRPr="003E31D6">
              <w:t>:</w:t>
            </w:r>
          </w:p>
        </w:tc>
      </w:tr>
      <w:tr w:rsidR="00491982" w14:paraId="149031F2" w14:textId="77777777" w:rsidTr="00FB1F54">
        <w:trPr>
          <w:trHeight w:val="305"/>
        </w:trPr>
        <w:tc>
          <w:tcPr>
            <w:tcW w:w="8777" w:type="dxa"/>
            <w:gridSpan w:val="5"/>
          </w:tcPr>
          <w:p w14:paraId="20EF39FC" w14:textId="77777777" w:rsidR="00491982" w:rsidRPr="00E50922" w:rsidRDefault="00491982" w:rsidP="00FB1F54">
            <w:pPr>
              <w:pStyle w:val="Nidungvnbn"/>
              <w:ind w:firstLine="0"/>
            </w:pPr>
            <w:r w:rsidRPr="00641A13">
              <w:rPr>
                <w:b/>
              </w:rPr>
              <w:t>Quy trình xử lý</w:t>
            </w:r>
            <w:r>
              <w:rPr>
                <w:b/>
              </w:rPr>
              <w:t xml:space="preserve"> (Luồng sự kiện chính)</w:t>
            </w:r>
            <w:r>
              <w:t>:</w:t>
            </w:r>
          </w:p>
        </w:tc>
      </w:tr>
      <w:tr w:rsidR="00491982" w14:paraId="74E187BC" w14:textId="77777777" w:rsidTr="00FB1F54">
        <w:tc>
          <w:tcPr>
            <w:tcW w:w="4315" w:type="dxa"/>
            <w:gridSpan w:val="2"/>
          </w:tcPr>
          <w:p w14:paraId="7AD8C9A2" w14:textId="77777777" w:rsidR="00491982" w:rsidRPr="00CE287B" w:rsidRDefault="00491982" w:rsidP="00FB1F54">
            <w:pPr>
              <w:pStyle w:val="Nidungvnbn"/>
              <w:ind w:firstLine="0"/>
              <w:jc w:val="center"/>
              <w:rPr>
                <w:b/>
              </w:rPr>
            </w:pPr>
            <w:r w:rsidRPr="00CE287B">
              <w:rPr>
                <w:b/>
              </w:rPr>
              <w:t>Tác nhân</w:t>
            </w:r>
          </w:p>
        </w:tc>
        <w:tc>
          <w:tcPr>
            <w:tcW w:w="4462" w:type="dxa"/>
            <w:gridSpan w:val="3"/>
          </w:tcPr>
          <w:p w14:paraId="69BC38F2" w14:textId="77777777" w:rsidR="00491982" w:rsidRPr="00CE287B" w:rsidRDefault="00491982" w:rsidP="00FB1F54">
            <w:pPr>
              <w:pStyle w:val="Nidungvnbn"/>
              <w:ind w:firstLine="0"/>
              <w:jc w:val="center"/>
              <w:rPr>
                <w:b/>
              </w:rPr>
            </w:pPr>
            <w:r w:rsidRPr="00CE287B">
              <w:rPr>
                <w:b/>
              </w:rPr>
              <w:t>Hệ thống</w:t>
            </w:r>
          </w:p>
        </w:tc>
      </w:tr>
      <w:tr w:rsidR="00491982" w14:paraId="2B0A727D" w14:textId="77777777" w:rsidTr="00FB1F54">
        <w:tc>
          <w:tcPr>
            <w:tcW w:w="4315" w:type="dxa"/>
            <w:gridSpan w:val="2"/>
          </w:tcPr>
          <w:p w14:paraId="0B211FC0" w14:textId="5820F13D" w:rsidR="00491982" w:rsidRDefault="00491982" w:rsidP="00FB1F54">
            <w:pPr>
              <w:pStyle w:val="Nidungvnbn"/>
              <w:ind w:firstLine="0"/>
            </w:pPr>
            <w:r>
              <w:t xml:space="preserve">1.Yêu cầu chức năng </w:t>
            </w:r>
            <w:r w:rsidR="00F0094E">
              <w:t>xem kế hoạch</w:t>
            </w:r>
            <w:r>
              <w:t>.</w:t>
            </w:r>
          </w:p>
          <w:p w14:paraId="10CBC452" w14:textId="77777777" w:rsidR="00491982" w:rsidRDefault="00491982" w:rsidP="00FB1F54">
            <w:pPr>
              <w:pStyle w:val="Nidungvnbn"/>
              <w:ind w:firstLine="0"/>
            </w:pPr>
          </w:p>
          <w:p w14:paraId="743740C6" w14:textId="77777777" w:rsidR="00491982" w:rsidRDefault="00491982" w:rsidP="00FB1F54">
            <w:pPr>
              <w:pStyle w:val="Nidungvnbn"/>
              <w:ind w:firstLine="0"/>
            </w:pPr>
          </w:p>
          <w:p w14:paraId="06BCD49C" w14:textId="77863811" w:rsidR="00491982" w:rsidRPr="00CA1ADF" w:rsidRDefault="00491982" w:rsidP="00FB1F54">
            <w:pPr>
              <w:pStyle w:val="Nidungvnbn"/>
              <w:ind w:firstLine="0"/>
            </w:pPr>
            <w:r>
              <w:t>3.Tìm kiếm</w:t>
            </w:r>
            <w:r w:rsidR="009259F2">
              <w:t xml:space="preserve"> kế hoạch</w:t>
            </w:r>
            <w:r>
              <w:t>, ấn nút xem chi tiết</w:t>
            </w:r>
          </w:p>
        </w:tc>
        <w:tc>
          <w:tcPr>
            <w:tcW w:w="4462" w:type="dxa"/>
            <w:gridSpan w:val="3"/>
          </w:tcPr>
          <w:p w14:paraId="15350EB6" w14:textId="79A61C97" w:rsidR="00491982" w:rsidRDefault="00491982" w:rsidP="00FB1F54">
            <w:pPr>
              <w:pStyle w:val="Nidungvnbn"/>
              <w:ind w:firstLine="0"/>
            </w:pPr>
            <w:r>
              <w:t xml:space="preserve">2. Hiển thị danh sách các </w:t>
            </w:r>
            <w:r w:rsidR="00F42854">
              <w:t>kế hoạch</w:t>
            </w:r>
            <w:r>
              <w:t>, có khả năng tìm kiếm theo</w:t>
            </w:r>
            <w:r w:rsidR="00CC015A">
              <w:t xml:space="preserve"> mã/tên nhân viên, ngày lập.</w:t>
            </w:r>
          </w:p>
          <w:p w14:paraId="2F820BC6" w14:textId="2B2579FD" w:rsidR="00491982" w:rsidRPr="00CA1ADF" w:rsidRDefault="00491982" w:rsidP="00FB1F54">
            <w:pPr>
              <w:pStyle w:val="Nidungvnbn"/>
              <w:ind w:firstLine="0"/>
            </w:pPr>
            <w:r>
              <w:t>4.Hiển thị chi tiết</w:t>
            </w:r>
            <w:r w:rsidR="00641372">
              <w:t xml:space="preserve"> kế hoạch của nhân viên</w:t>
            </w:r>
            <w:r>
              <w:t>.</w:t>
            </w:r>
          </w:p>
        </w:tc>
      </w:tr>
      <w:tr w:rsidR="00491982" w14:paraId="31FA4F3B" w14:textId="77777777" w:rsidTr="00FB1F54">
        <w:tc>
          <w:tcPr>
            <w:tcW w:w="8777" w:type="dxa"/>
            <w:gridSpan w:val="5"/>
          </w:tcPr>
          <w:p w14:paraId="4AD6EACB" w14:textId="77777777" w:rsidR="00491982" w:rsidRPr="00340E7F" w:rsidRDefault="00491982" w:rsidP="00FB1F54">
            <w:pPr>
              <w:pStyle w:val="Nidungvnbn"/>
              <w:ind w:firstLine="0"/>
            </w:pPr>
            <w:r w:rsidRPr="00641A13">
              <w:rPr>
                <w:b/>
              </w:rPr>
              <w:t>Các xử lý ngoại lệ</w:t>
            </w:r>
            <w:r>
              <w:rPr>
                <w:b/>
              </w:rPr>
              <w:t xml:space="preserve"> (Luồng thay thế)</w:t>
            </w:r>
            <w:r>
              <w:t>:</w:t>
            </w:r>
          </w:p>
        </w:tc>
      </w:tr>
      <w:tr w:rsidR="00491982" w14:paraId="3107C637" w14:textId="77777777" w:rsidTr="00FB1F54">
        <w:tc>
          <w:tcPr>
            <w:tcW w:w="4315" w:type="dxa"/>
            <w:gridSpan w:val="2"/>
          </w:tcPr>
          <w:p w14:paraId="6ABE49F8" w14:textId="77777777" w:rsidR="00491982" w:rsidRPr="00CE287B" w:rsidRDefault="00491982" w:rsidP="00FB1F54">
            <w:pPr>
              <w:pStyle w:val="Nidungvnbn"/>
              <w:ind w:firstLine="0"/>
              <w:jc w:val="center"/>
              <w:rPr>
                <w:b/>
              </w:rPr>
            </w:pPr>
            <w:r w:rsidRPr="00CE287B">
              <w:rPr>
                <w:b/>
              </w:rPr>
              <w:t>Tác nhân</w:t>
            </w:r>
          </w:p>
        </w:tc>
        <w:tc>
          <w:tcPr>
            <w:tcW w:w="4462" w:type="dxa"/>
            <w:gridSpan w:val="3"/>
          </w:tcPr>
          <w:p w14:paraId="2128B07F" w14:textId="77777777" w:rsidR="00491982" w:rsidRPr="00CE287B" w:rsidRDefault="00491982" w:rsidP="00FB1F54">
            <w:pPr>
              <w:pStyle w:val="Nidungvnbn"/>
              <w:ind w:firstLine="0"/>
              <w:jc w:val="center"/>
              <w:rPr>
                <w:b/>
              </w:rPr>
            </w:pPr>
            <w:r w:rsidRPr="00CE287B">
              <w:rPr>
                <w:b/>
              </w:rPr>
              <w:t>Hệ thống</w:t>
            </w:r>
          </w:p>
        </w:tc>
      </w:tr>
      <w:tr w:rsidR="00491982" w14:paraId="2AA075A6" w14:textId="77777777" w:rsidTr="00FB1F54">
        <w:tc>
          <w:tcPr>
            <w:tcW w:w="4315" w:type="dxa"/>
            <w:gridSpan w:val="2"/>
          </w:tcPr>
          <w:p w14:paraId="124BE9CD" w14:textId="77777777" w:rsidR="00491982" w:rsidRDefault="00491982" w:rsidP="00FB1F54">
            <w:pPr>
              <w:pStyle w:val="Nidungvnbn"/>
              <w:ind w:firstLine="0"/>
            </w:pPr>
          </w:p>
        </w:tc>
        <w:tc>
          <w:tcPr>
            <w:tcW w:w="4462" w:type="dxa"/>
            <w:gridSpan w:val="3"/>
          </w:tcPr>
          <w:p w14:paraId="05550B55" w14:textId="77777777" w:rsidR="00491982" w:rsidRDefault="00491982" w:rsidP="00FB1F54">
            <w:pPr>
              <w:pStyle w:val="Nidungvnbn"/>
              <w:ind w:firstLine="0"/>
            </w:pPr>
          </w:p>
        </w:tc>
      </w:tr>
    </w:tbl>
    <w:p w14:paraId="07FD5928" w14:textId="2A16AF0A" w:rsidR="00D05D11" w:rsidRPr="00D05D11" w:rsidRDefault="00D05D11" w:rsidP="00882676">
      <w:pPr>
        <w:pStyle w:val="Heading4"/>
      </w:pPr>
      <w:r>
        <w:t>Lập báo cáo</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D05D11" w14:paraId="40E9F3E4" w14:textId="77777777" w:rsidTr="00FB1F54">
        <w:tc>
          <w:tcPr>
            <w:tcW w:w="3417" w:type="dxa"/>
          </w:tcPr>
          <w:p w14:paraId="01A29E0E" w14:textId="17BF92B2" w:rsidR="00D05D11" w:rsidRDefault="00D05D11" w:rsidP="00FB1F54">
            <w:pPr>
              <w:pStyle w:val="Nidungvnbn"/>
              <w:ind w:firstLine="0"/>
            </w:pPr>
            <w:r w:rsidRPr="00641A13">
              <w:rPr>
                <w:b/>
              </w:rPr>
              <w:t>Tên use case</w:t>
            </w:r>
            <w:r>
              <w:t xml:space="preserve">: </w:t>
            </w:r>
            <w:r w:rsidR="00C066D4">
              <w:t>Lập báo cáo</w:t>
            </w:r>
          </w:p>
        </w:tc>
        <w:tc>
          <w:tcPr>
            <w:tcW w:w="2184" w:type="dxa"/>
            <w:gridSpan w:val="3"/>
          </w:tcPr>
          <w:p w14:paraId="569621C7" w14:textId="37F02833" w:rsidR="00D05D11" w:rsidRDefault="00D05D11" w:rsidP="00FB1F54">
            <w:pPr>
              <w:pStyle w:val="Nidungvnbn"/>
              <w:ind w:firstLine="0"/>
            </w:pPr>
            <w:r w:rsidRPr="00641A13">
              <w:rPr>
                <w:b/>
              </w:rPr>
              <w:t>ID</w:t>
            </w:r>
            <w:r>
              <w:t>: UC_2</w:t>
            </w:r>
            <w:r w:rsidR="006C61C6">
              <w:t>9</w:t>
            </w:r>
          </w:p>
        </w:tc>
        <w:tc>
          <w:tcPr>
            <w:tcW w:w="3176" w:type="dxa"/>
          </w:tcPr>
          <w:p w14:paraId="589AACF4" w14:textId="77777777" w:rsidR="00D05D11" w:rsidRDefault="00D05D11" w:rsidP="00FB1F54">
            <w:pPr>
              <w:pStyle w:val="Nidungvnbn"/>
              <w:ind w:firstLine="0"/>
            </w:pPr>
            <w:r w:rsidRPr="00641A13">
              <w:rPr>
                <w:b/>
              </w:rPr>
              <w:t>Mức quan trọng</w:t>
            </w:r>
            <w:r>
              <w:t>: Cao</w:t>
            </w:r>
          </w:p>
        </w:tc>
      </w:tr>
      <w:tr w:rsidR="00D05D11" w14:paraId="608BE84C" w14:textId="77777777" w:rsidTr="00FB1F54">
        <w:trPr>
          <w:trHeight w:val="332"/>
        </w:trPr>
        <w:tc>
          <w:tcPr>
            <w:tcW w:w="4500" w:type="dxa"/>
            <w:gridSpan w:val="3"/>
          </w:tcPr>
          <w:p w14:paraId="6A3E5734" w14:textId="4DF54A02" w:rsidR="00D05D11" w:rsidRDefault="00D05D11" w:rsidP="00FB1F54">
            <w:pPr>
              <w:pStyle w:val="Nidungvnbn"/>
              <w:ind w:firstLine="0"/>
            </w:pPr>
            <w:r w:rsidRPr="00641A13">
              <w:rPr>
                <w:b/>
              </w:rPr>
              <w:t>Actor</w:t>
            </w:r>
            <w:r>
              <w:t xml:space="preserve">: </w:t>
            </w:r>
            <w:r w:rsidR="00CD4897" w:rsidRPr="00CD4897">
              <w:t>Nhân viên tác động quản lý</w:t>
            </w:r>
          </w:p>
        </w:tc>
        <w:tc>
          <w:tcPr>
            <w:tcW w:w="4277" w:type="dxa"/>
            <w:gridSpan w:val="2"/>
          </w:tcPr>
          <w:p w14:paraId="74A45CE0" w14:textId="77777777" w:rsidR="00D05D11" w:rsidRDefault="00D05D11" w:rsidP="00FB1F54">
            <w:pPr>
              <w:pStyle w:val="Nidungvnbn"/>
              <w:ind w:firstLine="0"/>
              <w:jc w:val="left"/>
            </w:pPr>
            <w:r w:rsidRPr="00641A13">
              <w:rPr>
                <w:b/>
              </w:rPr>
              <w:t>Loại use case</w:t>
            </w:r>
            <w:r>
              <w:t>: Chi tiết, thiết yếu</w:t>
            </w:r>
          </w:p>
        </w:tc>
      </w:tr>
      <w:tr w:rsidR="00D05D11" w14:paraId="4B0803AD" w14:textId="77777777" w:rsidTr="00FB1F54">
        <w:tc>
          <w:tcPr>
            <w:tcW w:w="8777" w:type="dxa"/>
            <w:gridSpan w:val="5"/>
          </w:tcPr>
          <w:p w14:paraId="725B8D3D" w14:textId="77777777" w:rsidR="00D05D11" w:rsidRDefault="00D05D11" w:rsidP="00FB1F54">
            <w:pPr>
              <w:pStyle w:val="Nidungvnbn"/>
              <w:ind w:firstLine="0"/>
            </w:pPr>
            <w:r w:rsidRPr="00641A13">
              <w:rPr>
                <w:b/>
              </w:rPr>
              <w:t>Các bên liên quan và mối quan tâm của họ</w:t>
            </w:r>
            <w:r>
              <w:t>:</w:t>
            </w:r>
          </w:p>
          <w:p w14:paraId="4D9E3FF2" w14:textId="1BA12108" w:rsidR="00D05D11" w:rsidRDefault="0069395C" w:rsidP="00FB1F54">
            <w:pPr>
              <w:pStyle w:val="Nidungvnbn"/>
              <w:ind w:firstLine="0"/>
            </w:pPr>
            <w:r w:rsidRPr="00CD4897">
              <w:t>Nhân viên tác động quản lý</w:t>
            </w:r>
            <w:r>
              <w:t xml:space="preserve"> – Muốn lập báo cáo</w:t>
            </w:r>
          </w:p>
        </w:tc>
      </w:tr>
      <w:tr w:rsidR="00D05D11" w14:paraId="4964C325" w14:textId="77777777" w:rsidTr="00FB1F54">
        <w:tc>
          <w:tcPr>
            <w:tcW w:w="8777" w:type="dxa"/>
            <w:gridSpan w:val="5"/>
          </w:tcPr>
          <w:p w14:paraId="0D81D8BF" w14:textId="2C7D4AE2" w:rsidR="00D05D11" w:rsidRDefault="00D05D11" w:rsidP="00FB1F54">
            <w:pPr>
              <w:pStyle w:val="Nidungvnbn"/>
              <w:ind w:firstLine="0"/>
            </w:pPr>
            <w:r w:rsidRPr="00641A13">
              <w:rPr>
                <w:b/>
              </w:rPr>
              <w:lastRenderedPageBreak/>
              <w:t>Mô tả tóm tắt</w:t>
            </w:r>
            <w:r>
              <w:t xml:space="preserve">: Cách xem </w:t>
            </w:r>
            <w:r w:rsidR="00FF42EF">
              <w:t>lập một báo cáo</w:t>
            </w:r>
            <w:r>
              <w:t>.</w:t>
            </w:r>
          </w:p>
        </w:tc>
      </w:tr>
      <w:tr w:rsidR="00D05D11" w14:paraId="2D4B62A8" w14:textId="77777777" w:rsidTr="00FB1F54">
        <w:tc>
          <w:tcPr>
            <w:tcW w:w="8777" w:type="dxa"/>
            <w:gridSpan w:val="5"/>
          </w:tcPr>
          <w:p w14:paraId="399F3F47" w14:textId="77777777" w:rsidR="00D05D11" w:rsidRDefault="00D05D11" w:rsidP="00FB1F54">
            <w:pPr>
              <w:pStyle w:val="Nidungvnbn"/>
              <w:ind w:firstLine="0"/>
            </w:pPr>
            <w:r>
              <w:rPr>
                <w:b/>
              </w:rPr>
              <w:t>Điều kiện trước</w:t>
            </w:r>
            <w:r>
              <w:t>: Đã đăng nhập.</w:t>
            </w:r>
          </w:p>
        </w:tc>
      </w:tr>
      <w:tr w:rsidR="00D05D11" w14:paraId="70A6311D" w14:textId="77777777" w:rsidTr="00FB1F54">
        <w:tc>
          <w:tcPr>
            <w:tcW w:w="8777" w:type="dxa"/>
            <w:gridSpan w:val="5"/>
          </w:tcPr>
          <w:p w14:paraId="40149508" w14:textId="304DA806" w:rsidR="00D05D11" w:rsidRPr="00A9620A" w:rsidRDefault="00D05D11" w:rsidP="00FB1F54">
            <w:pPr>
              <w:pStyle w:val="Nidungvnbn"/>
              <w:ind w:firstLine="0"/>
            </w:pPr>
            <w:r>
              <w:rPr>
                <w:b/>
              </w:rPr>
              <w:t xml:space="preserve">Điều kiện sau: </w:t>
            </w:r>
            <w:r w:rsidR="000C640E">
              <w:t>Báo cáo được lưu trong hệ thống</w:t>
            </w:r>
            <w:r>
              <w:t>.</w:t>
            </w:r>
          </w:p>
        </w:tc>
      </w:tr>
      <w:tr w:rsidR="00D05D11" w14:paraId="36F617FF" w14:textId="77777777" w:rsidTr="00FB1F54">
        <w:tc>
          <w:tcPr>
            <w:tcW w:w="8777" w:type="dxa"/>
            <w:gridSpan w:val="5"/>
          </w:tcPr>
          <w:p w14:paraId="32B7243D" w14:textId="77777777" w:rsidR="00D05D11" w:rsidRPr="002E46F9" w:rsidRDefault="00D05D11" w:rsidP="00FB1F54">
            <w:pPr>
              <w:pStyle w:val="Nidungvnbn"/>
              <w:ind w:firstLine="0"/>
            </w:pPr>
            <w:r w:rsidRPr="00641A13">
              <w:rPr>
                <w:b/>
              </w:rPr>
              <w:t>Các mối quan hệ</w:t>
            </w:r>
            <w:r w:rsidRPr="003E31D6">
              <w:t>:</w:t>
            </w:r>
          </w:p>
        </w:tc>
      </w:tr>
      <w:tr w:rsidR="00D05D11" w14:paraId="0C53C621" w14:textId="77777777" w:rsidTr="00FB1F54">
        <w:trPr>
          <w:trHeight w:val="305"/>
        </w:trPr>
        <w:tc>
          <w:tcPr>
            <w:tcW w:w="8777" w:type="dxa"/>
            <w:gridSpan w:val="5"/>
          </w:tcPr>
          <w:p w14:paraId="1A035154" w14:textId="77777777" w:rsidR="00D05D11" w:rsidRPr="00E50922" w:rsidRDefault="00D05D11" w:rsidP="00FB1F54">
            <w:pPr>
              <w:pStyle w:val="Nidungvnbn"/>
              <w:ind w:firstLine="0"/>
            </w:pPr>
            <w:r w:rsidRPr="00641A13">
              <w:rPr>
                <w:b/>
              </w:rPr>
              <w:t>Quy trình xử lý</w:t>
            </w:r>
            <w:r>
              <w:rPr>
                <w:b/>
              </w:rPr>
              <w:t xml:space="preserve"> (Luồng sự kiện chính)</w:t>
            </w:r>
            <w:r>
              <w:t>:</w:t>
            </w:r>
          </w:p>
        </w:tc>
      </w:tr>
      <w:tr w:rsidR="00D05D11" w14:paraId="50578785" w14:textId="77777777" w:rsidTr="00FB1F54">
        <w:tc>
          <w:tcPr>
            <w:tcW w:w="4315" w:type="dxa"/>
            <w:gridSpan w:val="2"/>
          </w:tcPr>
          <w:p w14:paraId="04E4A5D3" w14:textId="77777777" w:rsidR="00D05D11" w:rsidRPr="00CE287B" w:rsidRDefault="00D05D11" w:rsidP="00FB1F54">
            <w:pPr>
              <w:pStyle w:val="Nidungvnbn"/>
              <w:ind w:firstLine="0"/>
              <w:jc w:val="center"/>
              <w:rPr>
                <w:b/>
              </w:rPr>
            </w:pPr>
            <w:r w:rsidRPr="00CE287B">
              <w:rPr>
                <w:b/>
              </w:rPr>
              <w:t>Tác nhân</w:t>
            </w:r>
          </w:p>
        </w:tc>
        <w:tc>
          <w:tcPr>
            <w:tcW w:w="4462" w:type="dxa"/>
            <w:gridSpan w:val="3"/>
          </w:tcPr>
          <w:p w14:paraId="52BA4E37" w14:textId="77777777" w:rsidR="00D05D11" w:rsidRPr="00CE287B" w:rsidRDefault="00D05D11" w:rsidP="00FB1F54">
            <w:pPr>
              <w:pStyle w:val="Nidungvnbn"/>
              <w:ind w:firstLine="0"/>
              <w:jc w:val="center"/>
              <w:rPr>
                <w:b/>
              </w:rPr>
            </w:pPr>
            <w:r w:rsidRPr="00CE287B">
              <w:rPr>
                <w:b/>
              </w:rPr>
              <w:t>Hệ thống</w:t>
            </w:r>
          </w:p>
        </w:tc>
      </w:tr>
      <w:tr w:rsidR="00FC5392" w14:paraId="424A4A05" w14:textId="77777777" w:rsidTr="00FB1F54">
        <w:tc>
          <w:tcPr>
            <w:tcW w:w="4315" w:type="dxa"/>
            <w:gridSpan w:val="2"/>
          </w:tcPr>
          <w:p w14:paraId="4B3C3E60" w14:textId="77777777" w:rsidR="00FC5392" w:rsidRDefault="00FC5392" w:rsidP="00FC5392">
            <w:pPr>
              <w:pStyle w:val="Nidungvnbn"/>
              <w:ind w:firstLine="0"/>
            </w:pPr>
            <w:r>
              <w:t>1.Yêu cầu chức năng lập kế hoạch</w:t>
            </w:r>
          </w:p>
          <w:p w14:paraId="6131C2DD" w14:textId="77777777" w:rsidR="00FC5392" w:rsidRDefault="00FC5392" w:rsidP="00FC5392">
            <w:pPr>
              <w:pStyle w:val="Nidungvnbn"/>
              <w:ind w:firstLine="0"/>
            </w:pPr>
          </w:p>
          <w:p w14:paraId="4D0D77E5" w14:textId="54A03E83" w:rsidR="00FC5392" w:rsidRDefault="00FC5392" w:rsidP="00FC5392">
            <w:pPr>
              <w:pStyle w:val="Nidungvnbn"/>
              <w:ind w:firstLine="0"/>
            </w:pPr>
            <w:r>
              <w:t xml:space="preserve">3.Nhập </w:t>
            </w:r>
            <w:r w:rsidR="006622F9">
              <w:t>báo cáo</w:t>
            </w:r>
            <w:r>
              <w:t xml:space="preserve"> theo yêu cầu</w:t>
            </w:r>
          </w:p>
          <w:p w14:paraId="5C849679" w14:textId="18BD5D57" w:rsidR="00FC5392" w:rsidRPr="00CA1ADF" w:rsidRDefault="00FC5392" w:rsidP="00FC5392">
            <w:pPr>
              <w:pStyle w:val="Nidungvnbn"/>
              <w:ind w:firstLine="0"/>
            </w:pPr>
            <w:r>
              <w:t xml:space="preserve">4.Yêu cầu ghi nhận </w:t>
            </w:r>
          </w:p>
        </w:tc>
        <w:tc>
          <w:tcPr>
            <w:tcW w:w="4462" w:type="dxa"/>
            <w:gridSpan w:val="3"/>
          </w:tcPr>
          <w:p w14:paraId="66ED95D6" w14:textId="106D7CBB" w:rsidR="00FC5392" w:rsidRDefault="00FC5392" w:rsidP="00FC5392">
            <w:pPr>
              <w:pStyle w:val="Nidungvnbn"/>
              <w:ind w:firstLine="0"/>
            </w:pPr>
            <w:r>
              <w:t xml:space="preserve">2.Hiển thị form cho phép nhập các thông tin cho </w:t>
            </w:r>
            <w:r w:rsidR="00FA4027">
              <w:t>báo cáo</w:t>
            </w:r>
            <w:r>
              <w:t xml:space="preserve"> của nhân viên</w:t>
            </w:r>
          </w:p>
          <w:p w14:paraId="439A223C" w14:textId="77777777" w:rsidR="00FC5392" w:rsidRDefault="00FC5392" w:rsidP="00FC5392">
            <w:pPr>
              <w:pStyle w:val="Nidungvnbn"/>
              <w:ind w:firstLine="0"/>
            </w:pPr>
          </w:p>
          <w:p w14:paraId="00C28A8F" w14:textId="668DC279" w:rsidR="00FC5392" w:rsidRPr="00CA1ADF" w:rsidRDefault="00FC5392" w:rsidP="00FC5392">
            <w:pPr>
              <w:pStyle w:val="Nidungvnbn"/>
              <w:ind w:firstLine="0"/>
            </w:pPr>
            <w:r>
              <w:t xml:space="preserve">5.Lưu </w:t>
            </w:r>
            <w:r w:rsidR="00E072CF">
              <w:t>báo cáo</w:t>
            </w:r>
            <w:r>
              <w:t>, thông báo kết quả.</w:t>
            </w:r>
          </w:p>
        </w:tc>
      </w:tr>
      <w:tr w:rsidR="00D05D11" w14:paraId="0D72684D" w14:textId="77777777" w:rsidTr="00FB1F54">
        <w:tc>
          <w:tcPr>
            <w:tcW w:w="8777" w:type="dxa"/>
            <w:gridSpan w:val="5"/>
          </w:tcPr>
          <w:p w14:paraId="370672E4" w14:textId="77777777" w:rsidR="00D05D11" w:rsidRPr="00340E7F" w:rsidRDefault="00D05D11" w:rsidP="00FB1F54">
            <w:pPr>
              <w:pStyle w:val="Nidungvnbn"/>
              <w:ind w:firstLine="0"/>
            </w:pPr>
            <w:r w:rsidRPr="00641A13">
              <w:rPr>
                <w:b/>
              </w:rPr>
              <w:t>Các xử lý ngoại lệ</w:t>
            </w:r>
            <w:r>
              <w:rPr>
                <w:b/>
              </w:rPr>
              <w:t xml:space="preserve"> (Luồng thay thế)</w:t>
            </w:r>
            <w:r>
              <w:t>:</w:t>
            </w:r>
          </w:p>
        </w:tc>
      </w:tr>
      <w:tr w:rsidR="00D05D11" w14:paraId="22795BB5" w14:textId="77777777" w:rsidTr="00FB1F54">
        <w:tc>
          <w:tcPr>
            <w:tcW w:w="4315" w:type="dxa"/>
            <w:gridSpan w:val="2"/>
          </w:tcPr>
          <w:p w14:paraId="791812C8" w14:textId="77777777" w:rsidR="00D05D11" w:rsidRPr="00CE287B" w:rsidRDefault="00D05D11" w:rsidP="00FB1F54">
            <w:pPr>
              <w:pStyle w:val="Nidungvnbn"/>
              <w:ind w:firstLine="0"/>
              <w:jc w:val="center"/>
              <w:rPr>
                <w:b/>
              </w:rPr>
            </w:pPr>
            <w:r w:rsidRPr="00CE287B">
              <w:rPr>
                <w:b/>
              </w:rPr>
              <w:t>Tác nhân</w:t>
            </w:r>
          </w:p>
        </w:tc>
        <w:tc>
          <w:tcPr>
            <w:tcW w:w="4462" w:type="dxa"/>
            <w:gridSpan w:val="3"/>
          </w:tcPr>
          <w:p w14:paraId="2B95876E" w14:textId="77777777" w:rsidR="00D05D11" w:rsidRPr="00CE287B" w:rsidRDefault="00D05D11" w:rsidP="00FB1F54">
            <w:pPr>
              <w:pStyle w:val="Nidungvnbn"/>
              <w:ind w:firstLine="0"/>
              <w:jc w:val="center"/>
              <w:rPr>
                <w:b/>
              </w:rPr>
            </w:pPr>
            <w:r w:rsidRPr="00CE287B">
              <w:rPr>
                <w:b/>
              </w:rPr>
              <w:t>Hệ thống</w:t>
            </w:r>
          </w:p>
        </w:tc>
      </w:tr>
      <w:tr w:rsidR="00D05D11" w14:paraId="5ADDF9D1" w14:textId="77777777" w:rsidTr="00FB1F54">
        <w:tc>
          <w:tcPr>
            <w:tcW w:w="4315" w:type="dxa"/>
            <w:gridSpan w:val="2"/>
          </w:tcPr>
          <w:p w14:paraId="24BFF2F1" w14:textId="77777777" w:rsidR="00D05D11" w:rsidRPr="00CE287B" w:rsidRDefault="00D05D11" w:rsidP="00FB1F54">
            <w:pPr>
              <w:pStyle w:val="Nidungvnbn"/>
              <w:ind w:firstLine="0"/>
              <w:jc w:val="center"/>
              <w:rPr>
                <w:b/>
              </w:rPr>
            </w:pPr>
          </w:p>
        </w:tc>
        <w:tc>
          <w:tcPr>
            <w:tcW w:w="4462" w:type="dxa"/>
            <w:gridSpan w:val="3"/>
          </w:tcPr>
          <w:p w14:paraId="72D7C643" w14:textId="4A667853" w:rsidR="00D05D11" w:rsidRPr="00AD6CF3" w:rsidRDefault="00AD6CF3" w:rsidP="00AD6CF3">
            <w:pPr>
              <w:pStyle w:val="Nidungvnbn"/>
              <w:ind w:firstLine="0"/>
            </w:pPr>
            <w:r w:rsidRPr="00AD6CF3">
              <w:t>5.a.</w:t>
            </w:r>
            <w:r w:rsidR="00F72CDB">
              <w:t xml:space="preserve"> </w:t>
            </w:r>
            <w:r w:rsidRPr="00AD6CF3">
              <w:t xml:space="preserve">Các thông tin trong </w:t>
            </w:r>
            <w:r w:rsidR="0095331B">
              <w:t xml:space="preserve">báo cáo </w:t>
            </w:r>
            <w:r w:rsidRPr="00AD6CF3">
              <w:t>phải chi tiết, nếu không yêu cầu nhập lại.</w:t>
            </w:r>
          </w:p>
        </w:tc>
      </w:tr>
    </w:tbl>
    <w:p w14:paraId="31869554" w14:textId="7C7F187F" w:rsidR="00C6717A" w:rsidRDefault="000D473A" w:rsidP="00223EB1">
      <w:pPr>
        <w:pStyle w:val="Heading4"/>
      </w:pPr>
      <w:r>
        <w:t>Xem báo cáo</w:t>
      </w:r>
    </w:p>
    <w:tbl>
      <w:tblPr>
        <w:tblStyle w:val="TableGrid"/>
        <w:tblW w:w="0" w:type="auto"/>
        <w:tblLayout w:type="fixed"/>
        <w:tblLook w:val="04A0" w:firstRow="1" w:lastRow="0" w:firstColumn="1" w:lastColumn="0" w:noHBand="0" w:noVBand="1"/>
      </w:tblPr>
      <w:tblGrid>
        <w:gridCol w:w="3417"/>
        <w:gridCol w:w="898"/>
        <w:gridCol w:w="185"/>
        <w:gridCol w:w="1101"/>
        <w:gridCol w:w="3176"/>
      </w:tblGrid>
      <w:tr w:rsidR="00223EB1" w14:paraId="750A181A" w14:textId="77777777" w:rsidTr="00FB1F54">
        <w:tc>
          <w:tcPr>
            <w:tcW w:w="3417" w:type="dxa"/>
          </w:tcPr>
          <w:p w14:paraId="31B3EF45" w14:textId="0913AB5B" w:rsidR="00223EB1" w:rsidRDefault="00223EB1" w:rsidP="00FB1F54">
            <w:pPr>
              <w:pStyle w:val="Nidungvnbn"/>
              <w:ind w:firstLine="0"/>
            </w:pPr>
            <w:r w:rsidRPr="00641A13">
              <w:rPr>
                <w:b/>
              </w:rPr>
              <w:t>Tên use case</w:t>
            </w:r>
            <w:r>
              <w:t xml:space="preserve">: Xem </w:t>
            </w:r>
            <w:r w:rsidR="00B13B6A">
              <w:t>báo cáo</w:t>
            </w:r>
          </w:p>
        </w:tc>
        <w:tc>
          <w:tcPr>
            <w:tcW w:w="2184" w:type="dxa"/>
            <w:gridSpan w:val="3"/>
          </w:tcPr>
          <w:p w14:paraId="5EEEF8E4" w14:textId="40BF1DEA" w:rsidR="00223EB1" w:rsidRDefault="00223EB1" w:rsidP="00FB1F54">
            <w:pPr>
              <w:pStyle w:val="Nidungvnbn"/>
              <w:ind w:firstLine="0"/>
            </w:pPr>
            <w:r w:rsidRPr="00641A13">
              <w:rPr>
                <w:b/>
              </w:rPr>
              <w:t>ID</w:t>
            </w:r>
            <w:r>
              <w:t>: UC_</w:t>
            </w:r>
            <w:r w:rsidR="004401F5">
              <w:t>30</w:t>
            </w:r>
          </w:p>
        </w:tc>
        <w:tc>
          <w:tcPr>
            <w:tcW w:w="3176" w:type="dxa"/>
          </w:tcPr>
          <w:p w14:paraId="10CF1FF8" w14:textId="77777777" w:rsidR="00223EB1" w:rsidRDefault="00223EB1" w:rsidP="00FB1F54">
            <w:pPr>
              <w:pStyle w:val="Nidungvnbn"/>
              <w:ind w:firstLine="0"/>
            </w:pPr>
            <w:r w:rsidRPr="00641A13">
              <w:rPr>
                <w:b/>
              </w:rPr>
              <w:t>Mức quan trọng</w:t>
            </w:r>
            <w:r>
              <w:t>: Cao</w:t>
            </w:r>
          </w:p>
        </w:tc>
      </w:tr>
      <w:tr w:rsidR="00223EB1" w14:paraId="447B6769" w14:textId="77777777" w:rsidTr="00FB1F54">
        <w:trPr>
          <w:trHeight w:val="332"/>
        </w:trPr>
        <w:tc>
          <w:tcPr>
            <w:tcW w:w="4500" w:type="dxa"/>
            <w:gridSpan w:val="3"/>
          </w:tcPr>
          <w:p w14:paraId="1F4B8154" w14:textId="77777777" w:rsidR="00223EB1" w:rsidRDefault="00223EB1" w:rsidP="00FB1F54">
            <w:pPr>
              <w:pStyle w:val="Nidungvnbn"/>
              <w:ind w:firstLine="0"/>
            </w:pPr>
            <w:r w:rsidRPr="00641A13">
              <w:rPr>
                <w:b/>
              </w:rPr>
              <w:t>Actor</w:t>
            </w:r>
            <w:r>
              <w:t>: Nhân viên tác động quản lý</w:t>
            </w:r>
          </w:p>
        </w:tc>
        <w:tc>
          <w:tcPr>
            <w:tcW w:w="4277" w:type="dxa"/>
            <w:gridSpan w:val="2"/>
          </w:tcPr>
          <w:p w14:paraId="2EAD2BF0" w14:textId="77777777" w:rsidR="00223EB1" w:rsidRDefault="00223EB1" w:rsidP="00FB1F54">
            <w:pPr>
              <w:pStyle w:val="Nidungvnbn"/>
              <w:ind w:firstLine="0"/>
              <w:jc w:val="left"/>
            </w:pPr>
            <w:r w:rsidRPr="00641A13">
              <w:rPr>
                <w:b/>
              </w:rPr>
              <w:t>Loại use case</w:t>
            </w:r>
            <w:r>
              <w:t>: Chi tiết, thiết yếu</w:t>
            </w:r>
          </w:p>
        </w:tc>
      </w:tr>
      <w:tr w:rsidR="00223EB1" w14:paraId="4A98DC6B" w14:textId="77777777" w:rsidTr="00FB1F54">
        <w:tc>
          <w:tcPr>
            <w:tcW w:w="8777" w:type="dxa"/>
            <w:gridSpan w:val="5"/>
          </w:tcPr>
          <w:p w14:paraId="4D3AFD16" w14:textId="77777777" w:rsidR="00223EB1" w:rsidRDefault="00223EB1" w:rsidP="00FB1F54">
            <w:pPr>
              <w:pStyle w:val="Nidungvnbn"/>
              <w:ind w:firstLine="0"/>
            </w:pPr>
            <w:r w:rsidRPr="00641A13">
              <w:rPr>
                <w:b/>
              </w:rPr>
              <w:t>Các bên liên quan và mối quan tâm của họ</w:t>
            </w:r>
            <w:r>
              <w:t>:</w:t>
            </w:r>
          </w:p>
          <w:p w14:paraId="6B0C1BF1" w14:textId="329006FB" w:rsidR="00223EB1" w:rsidRDefault="00223EB1" w:rsidP="00FB1F54">
            <w:pPr>
              <w:pStyle w:val="Nidungvnbn"/>
              <w:ind w:firstLine="0"/>
            </w:pPr>
            <w:r>
              <w:t xml:space="preserve">Nhân viên – Muốn xem thông tin các </w:t>
            </w:r>
            <w:r w:rsidR="004679EA">
              <w:t>báo cáo</w:t>
            </w:r>
            <w:r>
              <w:t xml:space="preserve"> của nhân viên</w:t>
            </w:r>
            <w:r w:rsidR="00052613">
              <w:t xml:space="preserve"> tác động quản lý</w:t>
            </w:r>
            <w:r>
              <w:t xml:space="preserve"> lập ra trong hệ thống.</w:t>
            </w:r>
          </w:p>
        </w:tc>
      </w:tr>
      <w:tr w:rsidR="00223EB1" w14:paraId="4FBCA11D" w14:textId="77777777" w:rsidTr="00FB1F54">
        <w:tc>
          <w:tcPr>
            <w:tcW w:w="8777" w:type="dxa"/>
            <w:gridSpan w:val="5"/>
          </w:tcPr>
          <w:p w14:paraId="654CD60D" w14:textId="11C0A588" w:rsidR="00223EB1" w:rsidRDefault="00223EB1" w:rsidP="00FB1F54">
            <w:pPr>
              <w:pStyle w:val="Nidungvnbn"/>
              <w:ind w:firstLine="0"/>
            </w:pPr>
            <w:r w:rsidRPr="00641A13">
              <w:rPr>
                <w:b/>
              </w:rPr>
              <w:t>Mô tả tóm tắt</w:t>
            </w:r>
            <w:r>
              <w:t xml:space="preserve">: Cách xem </w:t>
            </w:r>
            <w:r w:rsidR="00003B3B">
              <w:t>báo cáo</w:t>
            </w:r>
            <w:r>
              <w:t xml:space="preserve"> đã được lưu trong hệ thống.</w:t>
            </w:r>
          </w:p>
        </w:tc>
      </w:tr>
      <w:tr w:rsidR="00223EB1" w14:paraId="7D642906" w14:textId="77777777" w:rsidTr="00FB1F54">
        <w:tc>
          <w:tcPr>
            <w:tcW w:w="8777" w:type="dxa"/>
            <w:gridSpan w:val="5"/>
          </w:tcPr>
          <w:p w14:paraId="127DC10F" w14:textId="77777777" w:rsidR="00223EB1" w:rsidRDefault="00223EB1" w:rsidP="00FB1F54">
            <w:pPr>
              <w:pStyle w:val="Nidungvnbn"/>
              <w:ind w:firstLine="0"/>
            </w:pPr>
            <w:r>
              <w:rPr>
                <w:b/>
              </w:rPr>
              <w:t>Điều kiện trước</w:t>
            </w:r>
            <w:r>
              <w:t>: Đã đăng nhập.</w:t>
            </w:r>
          </w:p>
        </w:tc>
      </w:tr>
      <w:tr w:rsidR="00223EB1" w14:paraId="7A1E9866" w14:textId="77777777" w:rsidTr="00FB1F54">
        <w:tc>
          <w:tcPr>
            <w:tcW w:w="8777" w:type="dxa"/>
            <w:gridSpan w:val="5"/>
          </w:tcPr>
          <w:p w14:paraId="0686BD73" w14:textId="1CDB668D" w:rsidR="00223EB1" w:rsidRPr="00A9620A" w:rsidRDefault="00223EB1" w:rsidP="00FB1F54">
            <w:pPr>
              <w:pStyle w:val="Nidungvnbn"/>
              <w:ind w:firstLine="0"/>
            </w:pPr>
            <w:r>
              <w:rPr>
                <w:b/>
              </w:rPr>
              <w:t xml:space="preserve">Điều kiện sau: </w:t>
            </w:r>
            <w:r>
              <w:t xml:space="preserve">Hiển thị chi tiết thông tin </w:t>
            </w:r>
            <w:r w:rsidR="00E93BE8">
              <w:t>báo cáo</w:t>
            </w:r>
            <w:r>
              <w:t xml:space="preserve"> đã lưu.</w:t>
            </w:r>
          </w:p>
        </w:tc>
      </w:tr>
      <w:tr w:rsidR="00223EB1" w14:paraId="084DE8B2" w14:textId="77777777" w:rsidTr="00FB1F54">
        <w:tc>
          <w:tcPr>
            <w:tcW w:w="8777" w:type="dxa"/>
            <w:gridSpan w:val="5"/>
          </w:tcPr>
          <w:p w14:paraId="02C98708" w14:textId="77777777" w:rsidR="00223EB1" w:rsidRPr="002E46F9" w:rsidRDefault="00223EB1" w:rsidP="00FB1F54">
            <w:pPr>
              <w:pStyle w:val="Nidungvnbn"/>
              <w:ind w:firstLine="0"/>
            </w:pPr>
            <w:r w:rsidRPr="00641A13">
              <w:rPr>
                <w:b/>
              </w:rPr>
              <w:t>Các mối quan hệ</w:t>
            </w:r>
            <w:r w:rsidRPr="003E31D6">
              <w:t>:</w:t>
            </w:r>
          </w:p>
        </w:tc>
      </w:tr>
      <w:tr w:rsidR="00223EB1" w14:paraId="7072887E" w14:textId="77777777" w:rsidTr="00FB1F54">
        <w:trPr>
          <w:trHeight w:val="305"/>
        </w:trPr>
        <w:tc>
          <w:tcPr>
            <w:tcW w:w="8777" w:type="dxa"/>
            <w:gridSpan w:val="5"/>
          </w:tcPr>
          <w:p w14:paraId="2FE49D47" w14:textId="77777777" w:rsidR="00223EB1" w:rsidRPr="00E50922" w:rsidRDefault="00223EB1" w:rsidP="00FB1F54">
            <w:pPr>
              <w:pStyle w:val="Nidungvnbn"/>
              <w:ind w:firstLine="0"/>
            </w:pPr>
            <w:r w:rsidRPr="00641A13">
              <w:rPr>
                <w:b/>
              </w:rPr>
              <w:t>Quy trình xử lý</w:t>
            </w:r>
            <w:r>
              <w:rPr>
                <w:b/>
              </w:rPr>
              <w:t xml:space="preserve"> (Luồng sự kiện chính)</w:t>
            </w:r>
            <w:r>
              <w:t>:</w:t>
            </w:r>
          </w:p>
        </w:tc>
      </w:tr>
      <w:tr w:rsidR="00223EB1" w14:paraId="20F2F50F" w14:textId="77777777" w:rsidTr="00FB1F54">
        <w:tc>
          <w:tcPr>
            <w:tcW w:w="4315" w:type="dxa"/>
            <w:gridSpan w:val="2"/>
          </w:tcPr>
          <w:p w14:paraId="74EB4750" w14:textId="77777777" w:rsidR="00223EB1" w:rsidRPr="00CE287B" w:rsidRDefault="00223EB1" w:rsidP="00FB1F54">
            <w:pPr>
              <w:pStyle w:val="Nidungvnbn"/>
              <w:ind w:firstLine="0"/>
              <w:jc w:val="center"/>
              <w:rPr>
                <w:b/>
              </w:rPr>
            </w:pPr>
            <w:r w:rsidRPr="00CE287B">
              <w:rPr>
                <w:b/>
              </w:rPr>
              <w:t>Tác nhân</w:t>
            </w:r>
          </w:p>
        </w:tc>
        <w:tc>
          <w:tcPr>
            <w:tcW w:w="4462" w:type="dxa"/>
            <w:gridSpan w:val="3"/>
          </w:tcPr>
          <w:p w14:paraId="011BC220" w14:textId="77777777" w:rsidR="00223EB1" w:rsidRPr="00CE287B" w:rsidRDefault="00223EB1" w:rsidP="00FB1F54">
            <w:pPr>
              <w:pStyle w:val="Nidungvnbn"/>
              <w:ind w:firstLine="0"/>
              <w:jc w:val="center"/>
              <w:rPr>
                <w:b/>
              </w:rPr>
            </w:pPr>
            <w:r w:rsidRPr="00CE287B">
              <w:rPr>
                <w:b/>
              </w:rPr>
              <w:t>Hệ thống</w:t>
            </w:r>
          </w:p>
        </w:tc>
      </w:tr>
      <w:tr w:rsidR="00223EB1" w14:paraId="53C046D4" w14:textId="77777777" w:rsidTr="00FB1F54">
        <w:tc>
          <w:tcPr>
            <w:tcW w:w="4315" w:type="dxa"/>
            <w:gridSpan w:val="2"/>
          </w:tcPr>
          <w:p w14:paraId="23AFF31B" w14:textId="2718BC97" w:rsidR="00223EB1" w:rsidRDefault="00223EB1" w:rsidP="00FB1F54">
            <w:pPr>
              <w:pStyle w:val="Nidungvnbn"/>
              <w:ind w:firstLine="0"/>
            </w:pPr>
            <w:r>
              <w:t xml:space="preserve">1.Yêu cầu chức năng xem </w:t>
            </w:r>
            <w:r w:rsidR="00F83BBF">
              <w:t>báo cáo</w:t>
            </w:r>
            <w:r>
              <w:t>.</w:t>
            </w:r>
          </w:p>
          <w:p w14:paraId="300E09B2" w14:textId="77777777" w:rsidR="00223EB1" w:rsidRDefault="00223EB1" w:rsidP="00FB1F54">
            <w:pPr>
              <w:pStyle w:val="Nidungvnbn"/>
              <w:ind w:firstLine="0"/>
            </w:pPr>
          </w:p>
          <w:p w14:paraId="2596BA4F" w14:textId="77777777" w:rsidR="00223EB1" w:rsidRDefault="00223EB1" w:rsidP="00FB1F54">
            <w:pPr>
              <w:pStyle w:val="Nidungvnbn"/>
              <w:ind w:firstLine="0"/>
            </w:pPr>
          </w:p>
          <w:p w14:paraId="22763338" w14:textId="4FA1323B" w:rsidR="00223EB1" w:rsidRPr="00CA1ADF" w:rsidRDefault="00223EB1" w:rsidP="00FB1F54">
            <w:pPr>
              <w:pStyle w:val="Nidungvnbn"/>
              <w:ind w:firstLine="0"/>
            </w:pPr>
            <w:r>
              <w:t xml:space="preserve">3.Tìm kiếm </w:t>
            </w:r>
            <w:r w:rsidR="006B78B5">
              <w:t>báo cáo</w:t>
            </w:r>
            <w:r>
              <w:t>, ấn nút xem chi tiết</w:t>
            </w:r>
          </w:p>
        </w:tc>
        <w:tc>
          <w:tcPr>
            <w:tcW w:w="4462" w:type="dxa"/>
            <w:gridSpan w:val="3"/>
          </w:tcPr>
          <w:p w14:paraId="2B97A441" w14:textId="401D07D3" w:rsidR="00223EB1" w:rsidRDefault="00223EB1" w:rsidP="00FB1F54">
            <w:pPr>
              <w:pStyle w:val="Nidungvnbn"/>
              <w:ind w:firstLine="0"/>
            </w:pPr>
            <w:r>
              <w:t xml:space="preserve">2.Hiển thị danh sách các </w:t>
            </w:r>
            <w:r w:rsidR="00C81DBA">
              <w:t>báo cáo</w:t>
            </w:r>
            <w:r>
              <w:t>, có khả năng tìm kiếm theo mã/tên nhân viên, ngày lập.</w:t>
            </w:r>
          </w:p>
          <w:p w14:paraId="73851695" w14:textId="3BC6B8B3" w:rsidR="00223EB1" w:rsidRPr="00CA1ADF" w:rsidRDefault="00223EB1" w:rsidP="00FB1F54">
            <w:pPr>
              <w:pStyle w:val="Nidungvnbn"/>
              <w:ind w:firstLine="0"/>
            </w:pPr>
            <w:r>
              <w:t xml:space="preserve">4.Hiển thị chi tiết </w:t>
            </w:r>
            <w:r w:rsidR="00C335C8">
              <w:t>báo cáo</w:t>
            </w:r>
            <w:r>
              <w:t xml:space="preserve"> của nhân viên.</w:t>
            </w:r>
          </w:p>
        </w:tc>
      </w:tr>
      <w:tr w:rsidR="00223EB1" w14:paraId="0BD1E456" w14:textId="77777777" w:rsidTr="00FB1F54">
        <w:tc>
          <w:tcPr>
            <w:tcW w:w="8777" w:type="dxa"/>
            <w:gridSpan w:val="5"/>
          </w:tcPr>
          <w:p w14:paraId="126A1C71" w14:textId="77777777" w:rsidR="00223EB1" w:rsidRPr="00340E7F" w:rsidRDefault="00223EB1" w:rsidP="00FB1F54">
            <w:pPr>
              <w:pStyle w:val="Nidungvnbn"/>
              <w:ind w:firstLine="0"/>
            </w:pPr>
            <w:r w:rsidRPr="00641A13">
              <w:rPr>
                <w:b/>
              </w:rPr>
              <w:lastRenderedPageBreak/>
              <w:t>Các xử lý ngoại lệ</w:t>
            </w:r>
            <w:r>
              <w:rPr>
                <w:b/>
              </w:rPr>
              <w:t xml:space="preserve"> (Luồng thay thế)</w:t>
            </w:r>
            <w:r>
              <w:t>:</w:t>
            </w:r>
          </w:p>
        </w:tc>
      </w:tr>
      <w:tr w:rsidR="00223EB1" w14:paraId="47A3E73E" w14:textId="77777777" w:rsidTr="00FB1F54">
        <w:tc>
          <w:tcPr>
            <w:tcW w:w="4315" w:type="dxa"/>
            <w:gridSpan w:val="2"/>
          </w:tcPr>
          <w:p w14:paraId="0E315D16" w14:textId="77777777" w:rsidR="00223EB1" w:rsidRPr="00CE287B" w:rsidRDefault="00223EB1" w:rsidP="00FB1F54">
            <w:pPr>
              <w:pStyle w:val="Nidungvnbn"/>
              <w:ind w:firstLine="0"/>
              <w:jc w:val="center"/>
              <w:rPr>
                <w:b/>
              </w:rPr>
            </w:pPr>
            <w:r w:rsidRPr="00CE287B">
              <w:rPr>
                <w:b/>
              </w:rPr>
              <w:t>Tác nhân</w:t>
            </w:r>
          </w:p>
        </w:tc>
        <w:tc>
          <w:tcPr>
            <w:tcW w:w="4462" w:type="dxa"/>
            <w:gridSpan w:val="3"/>
          </w:tcPr>
          <w:p w14:paraId="16CCBE0E" w14:textId="77777777" w:rsidR="00223EB1" w:rsidRPr="00CE287B" w:rsidRDefault="00223EB1" w:rsidP="00FB1F54">
            <w:pPr>
              <w:pStyle w:val="Nidungvnbn"/>
              <w:ind w:firstLine="0"/>
              <w:jc w:val="center"/>
              <w:rPr>
                <w:b/>
              </w:rPr>
            </w:pPr>
            <w:r w:rsidRPr="00CE287B">
              <w:rPr>
                <w:b/>
              </w:rPr>
              <w:t>Hệ thống</w:t>
            </w:r>
          </w:p>
        </w:tc>
      </w:tr>
      <w:tr w:rsidR="00223EB1" w14:paraId="13D75074" w14:textId="77777777" w:rsidTr="00FB1F54">
        <w:tc>
          <w:tcPr>
            <w:tcW w:w="4315" w:type="dxa"/>
            <w:gridSpan w:val="2"/>
          </w:tcPr>
          <w:p w14:paraId="75EB0C4A" w14:textId="77777777" w:rsidR="00223EB1" w:rsidRDefault="00223EB1" w:rsidP="00FB1F54">
            <w:pPr>
              <w:pStyle w:val="Nidungvnbn"/>
              <w:ind w:firstLine="0"/>
            </w:pPr>
          </w:p>
        </w:tc>
        <w:tc>
          <w:tcPr>
            <w:tcW w:w="4462" w:type="dxa"/>
            <w:gridSpan w:val="3"/>
          </w:tcPr>
          <w:p w14:paraId="554359C2" w14:textId="77777777" w:rsidR="00223EB1" w:rsidRDefault="00223EB1" w:rsidP="00FB1F54">
            <w:pPr>
              <w:pStyle w:val="Nidungvnbn"/>
              <w:ind w:firstLine="0"/>
            </w:pPr>
          </w:p>
        </w:tc>
      </w:tr>
    </w:tbl>
    <w:p w14:paraId="32DBB4CD" w14:textId="77777777" w:rsidR="00223EB1" w:rsidRPr="00223EB1" w:rsidRDefault="00223EB1" w:rsidP="00223EB1"/>
    <w:p w14:paraId="23BB20B3" w14:textId="5CE22B72" w:rsidR="00C6717A" w:rsidRDefault="00C6717A">
      <w:pPr>
        <w:spacing w:after="200" w:line="276" w:lineRule="auto"/>
      </w:pPr>
    </w:p>
    <w:p w14:paraId="6BA9ABFF" w14:textId="77777777" w:rsidR="00C6717A" w:rsidRDefault="00C6717A">
      <w:pPr>
        <w:spacing w:after="200" w:line="276" w:lineRule="auto"/>
      </w:pPr>
    </w:p>
    <w:p w14:paraId="6A1B5CFB" w14:textId="66482E06" w:rsidR="005E5032" w:rsidRDefault="005E5032">
      <w:pPr>
        <w:spacing w:after="200" w:line="276" w:lineRule="auto"/>
      </w:pPr>
    </w:p>
    <w:p w14:paraId="5BB146EC" w14:textId="77777777" w:rsidR="0016333E" w:rsidRPr="005E5032" w:rsidRDefault="0016333E" w:rsidP="00E7446B">
      <w:pPr>
        <w:spacing w:after="200" w:line="276" w:lineRule="auto"/>
      </w:pPr>
    </w:p>
    <w:p w14:paraId="7ACA4C19" w14:textId="77777777" w:rsidR="00D81445" w:rsidRDefault="00D81445">
      <w:pPr>
        <w:spacing w:after="200" w:line="276" w:lineRule="auto"/>
        <w:rPr>
          <w:b/>
          <w:sz w:val="32"/>
          <w:szCs w:val="32"/>
        </w:rPr>
      </w:pPr>
      <w:r>
        <w:rPr>
          <w:b/>
          <w:sz w:val="32"/>
          <w:szCs w:val="32"/>
        </w:rPr>
        <w:br w:type="page"/>
      </w:r>
    </w:p>
    <w:p w14:paraId="310612EE" w14:textId="5B80E47C"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14:paraId="511103F6" w14:textId="664F0FDD" w:rsidR="00650D6A" w:rsidRDefault="00650D6A" w:rsidP="00650D6A">
      <w:pPr>
        <w:spacing w:line="360" w:lineRule="auto"/>
        <w:ind w:left="360" w:firstLine="360"/>
        <w:rPr>
          <w:b/>
          <w:sz w:val="26"/>
          <w:szCs w:val="26"/>
        </w:rPr>
      </w:pPr>
      <w:r w:rsidRPr="00B10E7E">
        <w:rPr>
          <w:b/>
          <w:sz w:val="26"/>
          <w:szCs w:val="26"/>
        </w:rPr>
        <w:t>Tiếng Việt</w:t>
      </w:r>
    </w:p>
    <w:p w14:paraId="389AE483" w14:textId="67370B86" w:rsidR="00900D1A" w:rsidRDefault="00900D1A" w:rsidP="00900D1A">
      <w:pPr>
        <w:spacing w:line="360" w:lineRule="auto"/>
        <w:ind w:left="360" w:firstLine="360"/>
        <w:rPr>
          <w:b/>
          <w:sz w:val="26"/>
          <w:szCs w:val="26"/>
        </w:rPr>
      </w:pPr>
      <w:r>
        <w:rPr>
          <w:b/>
          <w:sz w:val="26"/>
          <w:szCs w:val="26"/>
        </w:rPr>
        <w:tab/>
        <w:t>Internet</w:t>
      </w:r>
    </w:p>
    <w:p w14:paraId="31AA4313" w14:textId="18D9CD6D" w:rsidR="007B5E5D" w:rsidRPr="007B5E5D" w:rsidRDefault="00761586" w:rsidP="00761586">
      <w:pPr>
        <w:pStyle w:val="ListParagraph"/>
        <w:numPr>
          <w:ilvl w:val="0"/>
          <w:numId w:val="2"/>
        </w:numPr>
        <w:spacing w:line="360" w:lineRule="auto"/>
        <w:rPr>
          <w:sz w:val="26"/>
          <w:szCs w:val="26"/>
        </w:rPr>
      </w:pPr>
      <w:r w:rsidRPr="00761586">
        <w:rPr>
          <w:sz w:val="26"/>
          <w:szCs w:val="26"/>
        </w:rPr>
        <w:t>http://iviettech.vn/blog/543-ban-ve-use-case-use-case-diagram.html</w:t>
      </w:r>
      <w:r w:rsidR="0008530B">
        <w:rPr>
          <w:sz w:val="26"/>
          <w:szCs w:val="26"/>
        </w:rPr>
        <w:t>.</w:t>
      </w:r>
    </w:p>
    <w:p w14:paraId="075BEB4C" w14:textId="5E3C068F" w:rsidR="00F4065D" w:rsidRDefault="008D19B7" w:rsidP="008D19B7">
      <w:pPr>
        <w:spacing w:after="200" w:line="276" w:lineRule="auto"/>
        <w:ind w:left="1440"/>
        <w:rPr>
          <w:b/>
          <w:sz w:val="26"/>
          <w:szCs w:val="26"/>
        </w:rPr>
      </w:pPr>
      <w:r w:rsidRPr="008D19B7">
        <w:rPr>
          <w:b/>
          <w:sz w:val="26"/>
          <w:szCs w:val="26"/>
        </w:rPr>
        <w:t>Sách</w:t>
      </w:r>
    </w:p>
    <w:p w14:paraId="3FD47EB4" w14:textId="6E2DD7B3" w:rsidR="008D19B7" w:rsidRPr="008D19B7" w:rsidRDefault="008D19B7" w:rsidP="008D19B7">
      <w:pPr>
        <w:pStyle w:val="ListParagraph"/>
        <w:numPr>
          <w:ilvl w:val="0"/>
          <w:numId w:val="48"/>
        </w:numPr>
        <w:spacing w:after="200" w:line="276" w:lineRule="auto"/>
        <w:ind w:left="1800"/>
        <w:rPr>
          <w:sz w:val="26"/>
          <w:szCs w:val="26"/>
        </w:rPr>
      </w:pPr>
      <w:r w:rsidRPr="008D19B7">
        <w:rPr>
          <w:sz w:val="26"/>
          <w:szCs w:val="26"/>
        </w:rPr>
        <w:t>Phân tích và thiết kế hệ thống thông tin – TS Ngô Minh Vương</w:t>
      </w:r>
      <w:r>
        <w:rPr>
          <w:sz w:val="26"/>
          <w:szCs w:val="26"/>
        </w:rPr>
        <w:t>, TS Nguyễn Thị Thanh Sang, TS Nguyễn Thành Sơn, TS Dương Thị Thùy Vân.</w:t>
      </w:r>
    </w:p>
    <w:sectPr w:rsidR="008D19B7" w:rsidRPr="008D19B7" w:rsidSect="00AA142B">
      <w:headerReference w:type="default" r:id="rId29"/>
      <w:pgSz w:w="11906" w:h="16838" w:code="9"/>
      <w:pgMar w:top="1440" w:right="1134" w:bottom="1440"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208FE" w14:textId="77777777" w:rsidR="00E545B0" w:rsidRDefault="00E545B0" w:rsidP="00453AB1">
      <w:r>
        <w:separator/>
      </w:r>
    </w:p>
  </w:endnote>
  <w:endnote w:type="continuationSeparator" w:id="0">
    <w:p w14:paraId="135C5D81" w14:textId="77777777" w:rsidR="00E545B0" w:rsidRDefault="00E545B0"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9753C5" w14:textId="77777777" w:rsidR="00E545B0" w:rsidRDefault="00E545B0" w:rsidP="00453AB1">
      <w:r>
        <w:separator/>
      </w:r>
    </w:p>
  </w:footnote>
  <w:footnote w:type="continuationSeparator" w:id="0">
    <w:p w14:paraId="0C8CB723" w14:textId="77777777" w:rsidR="00E545B0" w:rsidRDefault="00E545B0"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FC975" w14:textId="77777777" w:rsidR="00FB1F54" w:rsidRDefault="00FB1F54">
    <w:pPr>
      <w:pStyle w:val="Header"/>
      <w:jc w:val="center"/>
    </w:pPr>
  </w:p>
  <w:p w14:paraId="3BA065D8" w14:textId="77777777" w:rsidR="00FB1F54" w:rsidRDefault="00FB1F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E2BD3" w14:textId="77777777" w:rsidR="00FB1F54" w:rsidRDefault="00FB1F54">
    <w:pPr>
      <w:pStyle w:val="Header"/>
      <w:jc w:val="center"/>
    </w:pPr>
  </w:p>
  <w:p w14:paraId="18E3EEBC" w14:textId="77777777" w:rsidR="00FB1F54" w:rsidRDefault="00FB1F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097785"/>
      <w:docPartObj>
        <w:docPartGallery w:val="Page Numbers (Top of Page)"/>
        <w:docPartUnique/>
      </w:docPartObj>
    </w:sdtPr>
    <w:sdtEndPr>
      <w:rPr>
        <w:noProof/>
      </w:rPr>
    </w:sdtEndPr>
    <w:sdtContent>
      <w:p w14:paraId="4A930758" w14:textId="35AA1326" w:rsidR="00FB1F54" w:rsidRDefault="00FB1F54">
        <w:pPr>
          <w:pStyle w:val="Header"/>
          <w:jc w:val="center"/>
        </w:pPr>
        <w:r>
          <w:fldChar w:fldCharType="begin"/>
        </w:r>
        <w:r>
          <w:instrText xml:space="preserve"> PAGE   \* MERGEFORMAT </w:instrText>
        </w:r>
        <w:r>
          <w:fldChar w:fldCharType="separate"/>
        </w:r>
        <w:r>
          <w:rPr>
            <w:noProof/>
          </w:rPr>
          <w:t>iv</w:t>
        </w:r>
        <w:r>
          <w:rPr>
            <w:noProof/>
          </w:rPr>
          <w:fldChar w:fldCharType="end"/>
        </w:r>
      </w:p>
    </w:sdtContent>
  </w:sdt>
  <w:p w14:paraId="058D9CC1" w14:textId="77777777" w:rsidR="00FB1F54" w:rsidRDefault="00FB1F5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0911251"/>
      <w:docPartObj>
        <w:docPartGallery w:val="Page Numbers (Top of Page)"/>
        <w:docPartUnique/>
      </w:docPartObj>
    </w:sdtPr>
    <w:sdtEndPr>
      <w:rPr>
        <w:noProof/>
      </w:rPr>
    </w:sdtEndPr>
    <w:sdtContent>
      <w:p w14:paraId="73740ECF" w14:textId="40EEB61E" w:rsidR="00FB1F54" w:rsidRDefault="00FB1F54">
        <w:pPr>
          <w:pStyle w:val="Header"/>
          <w:jc w:val="center"/>
        </w:pPr>
        <w:r>
          <w:fldChar w:fldCharType="begin"/>
        </w:r>
        <w:r>
          <w:instrText xml:space="preserve"> PAGE   \* MERGEFORMAT </w:instrText>
        </w:r>
        <w:r>
          <w:fldChar w:fldCharType="separate"/>
        </w:r>
        <w:r>
          <w:rPr>
            <w:noProof/>
          </w:rPr>
          <w:t>8</w:t>
        </w:r>
        <w:r>
          <w:rPr>
            <w:noProof/>
          </w:rPr>
          <w:fldChar w:fldCharType="end"/>
        </w:r>
      </w:p>
    </w:sdtContent>
  </w:sdt>
  <w:p w14:paraId="46691123" w14:textId="77777777" w:rsidR="00FB1F54" w:rsidRDefault="00FB1F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D186A"/>
    <w:multiLevelType w:val="hybridMultilevel"/>
    <w:tmpl w:val="4A702674"/>
    <w:lvl w:ilvl="0" w:tplc="373C5A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F72311"/>
    <w:multiLevelType w:val="hybridMultilevel"/>
    <w:tmpl w:val="E30E5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4D2E19"/>
    <w:multiLevelType w:val="hybridMultilevel"/>
    <w:tmpl w:val="8154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65334"/>
    <w:multiLevelType w:val="hybridMultilevel"/>
    <w:tmpl w:val="4DFAC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1B3A9F"/>
    <w:multiLevelType w:val="hybridMultilevel"/>
    <w:tmpl w:val="1FB85C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70387C"/>
    <w:multiLevelType w:val="hybridMultilevel"/>
    <w:tmpl w:val="71704A8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FAC39D8"/>
    <w:multiLevelType w:val="hybridMultilevel"/>
    <w:tmpl w:val="5F62B15E"/>
    <w:lvl w:ilvl="0" w:tplc="F33AC3AE">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0410C3D"/>
    <w:multiLevelType w:val="hybridMultilevel"/>
    <w:tmpl w:val="49AC9B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16B3B97"/>
    <w:multiLevelType w:val="hybridMultilevel"/>
    <w:tmpl w:val="97DA13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2815816"/>
    <w:multiLevelType w:val="hybridMultilevel"/>
    <w:tmpl w:val="1F1CEA22"/>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2BA7202"/>
    <w:multiLevelType w:val="hybridMultilevel"/>
    <w:tmpl w:val="F39C3F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B187573"/>
    <w:multiLevelType w:val="hybridMultilevel"/>
    <w:tmpl w:val="1C46F53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38658D9"/>
    <w:multiLevelType w:val="hybridMultilevel"/>
    <w:tmpl w:val="7EB21B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70F0105"/>
    <w:multiLevelType w:val="hybridMultilevel"/>
    <w:tmpl w:val="96A6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0C74E2"/>
    <w:multiLevelType w:val="hybridMultilevel"/>
    <w:tmpl w:val="982E94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86C349D"/>
    <w:multiLevelType w:val="hybridMultilevel"/>
    <w:tmpl w:val="43D0D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8BC404E"/>
    <w:multiLevelType w:val="hybridMultilevel"/>
    <w:tmpl w:val="466A9F0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120924"/>
    <w:multiLevelType w:val="hybridMultilevel"/>
    <w:tmpl w:val="BFFCA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C635711"/>
    <w:multiLevelType w:val="hybridMultilevel"/>
    <w:tmpl w:val="0046F0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15D4AFB"/>
    <w:multiLevelType w:val="multilevel"/>
    <w:tmpl w:val="51D6ED8A"/>
    <w:lvl w:ilvl="0">
      <w:start w:val="1"/>
      <w:numFmt w:val="decimal"/>
      <w:pStyle w:val="Heading1"/>
      <w:suff w:val="space"/>
      <w:lvlText w:val="CHƯƠNG %1:"/>
      <w:lvlJc w:val="left"/>
      <w:pPr>
        <w:ind w:left="531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5" w15:restartNumberingAfterBreak="0">
    <w:nsid w:val="44675513"/>
    <w:multiLevelType w:val="hybridMultilevel"/>
    <w:tmpl w:val="F76203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6055FD3"/>
    <w:multiLevelType w:val="hybridMultilevel"/>
    <w:tmpl w:val="2AC073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B65245D"/>
    <w:multiLevelType w:val="hybridMultilevel"/>
    <w:tmpl w:val="8F86B0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CA46F8C"/>
    <w:multiLevelType w:val="hybridMultilevel"/>
    <w:tmpl w:val="2834B240"/>
    <w:lvl w:ilvl="0" w:tplc="27069702">
      <w:start w:val="1"/>
      <w:numFmt w:val="decimal"/>
      <w:lvlText w:val="%1."/>
      <w:lvlJc w:val="left"/>
      <w:pPr>
        <w:ind w:left="252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51AB66C8"/>
    <w:multiLevelType w:val="hybridMultilevel"/>
    <w:tmpl w:val="6958C0FA"/>
    <w:lvl w:ilvl="0" w:tplc="270697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22223B3"/>
    <w:multiLevelType w:val="hybridMultilevel"/>
    <w:tmpl w:val="A4EA3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D028E8"/>
    <w:multiLevelType w:val="multilevel"/>
    <w:tmpl w:val="955A165A"/>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5F785169"/>
    <w:multiLevelType w:val="hybridMultilevel"/>
    <w:tmpl w:val="0470C082"/>
    <w:lvl w:ilvl="0" w:tplc="F33AC3AE">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582E83"/>
    <w:multiLevelType w:val="hybridMultilevel"/>
    <w:tmpl w:val="0D9A1F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B26E28"/>
    <w:multiLevelType w:val="hybridMultilevel"/>
    <w:tmpl w:val="A9521F8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C2102DD"/>
    <w:multiLevelType w:val="hybridMultilevel"/>
    <w:tmpl w:val="1286D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F94BCA"/>
    <w:multiLevelType w:val="hybridMultilevel"/>
    <w:tmpl w:val="6E7041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300206D"/>
    <w:multiLevelType w:val="hybridMultilevel"/>
    <w:tmpl w:val="0FCED3B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580EAA"/>
    <w:multiLevelType w:val="hybridMultilevel"/>
    <w:tmpl w:val="A5228B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67648C"/>
    <w:multiLevelType w:val="hybridMultilevel"/>
    <w:tmpl w:val="79123CF6"/>
    <w:lvl w:ilvl="0" w:tplc="04090001">
      <w:start w:val="1"/>
      <w:numFmt w:val="bullet"/>
      <w:lvlText w:val=""/>
      <w:lvlJc w:val="left"/>
      <w:pPr>
        <w:ind w:left="1440" w:hanging="360"/>
      </w:pPr>
      <w:rPr>
        <w:rFonts w:ascii="Symbol" w:hAnsi="Symbol" w:hint="default"/>
      </w:rPr>
    </w:lvl>
    <w:lvl w:ilvl="1" w:tplc="FF30632C">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8DC6CB7"/>
    <w:multiLevelType w:val="hybridMultilevel"/>
    <w:tmpl w:val="6958C0FA"/>
    <w:lvl w:ilvl="0" w:tplc="270697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612011"/>
    <w:multiLevelType w:val="hybridMultilevel"/>
    <w:tmpl w:val="93E42D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0957C9"/>
    <w:multiLevelType w:val="hybridMultilevel"/>
    <w:tmpl w:val="E4229A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29"/>
  </w:num>
  <w:num w:numId="3">
    <w:abstractNumId w:val="35"/>
  </w:num>
  <w:num w:numId="4">
    <w:abstractNumId w:val="46"/>
  </w:num>
  <w:num w:numId="5">
    <w:abstractNumId w:val="0"/>
  </w:num>
  <w:num w:numId="6">
    <w:abstractNumId w:val="8"/>
  </w:num>
  <w:num w:numId="7">
    <w:abstractNumId w:val="31"/>
  </w:num>
  <w:num w:numId="8">
    <w:abstractNumId w:val="39"/>
  </w:num>
  <w:num w:numId="9">
    <w:abstractNumId w:val="3"/>
  </w:num>
  <w:num w:numId="10">
    <w:abstractNumId w:val="21"/>
  </w:num>
  <w:num w:numId="11">
    <w:abstractNumId w:val="44"/>
  </w:num>
  <w:num w:numId="12">
    <w:abstractNumId w:val="32"/>
  </w:num>
  <w:num w:numId="13">
    <w:abstractNumId w:val="7"/>
  </w:num>
  <w:num w:numId="14">
    <w:abstractNumId w:val="15"/>
  </w:num>
  <w:num w:numId="15">
    <w:abstractNumId w:val="47"/>
  </w:num>
  <w:num w:numId="16">
    <w:abstractNumId w:val="25"/>
  </w:num>
  <w:num w:numId="17">
    <w:abstractNumId w:val="1"/>
  </w:num>
  <w:num w:numId="18">
    <w:abstractNumId w:val="37"/>
  </w:num>
  <w:num w:numId="19">
    <w:abstractNumId w:val="42"/>
  </w:num>
  <w:num w:numId="20">
    <w:abstractNumId w:val="24"/>
  </w:num>
  <w:num w:numId="21">
    <w:abstractNumId w:val="6"/>
  </w:num>
  <w:num w:numId="22">
    <w:abstractNumId w:val="13"/>
  </w:num>
  <w:num w:numId="23">
    <w:abstractNumId w:val="14"/>
  </w:num>
  <w:num w:numId="24">
    <w:abstractNumId w:val="36"/>
  </w:num>
  <w:num w:numId="25">
    <w:abstractNumId w:val="26"/>
  </w:num>
  <w:num w:numId="26">
    <w:abstractNumId w:val="34"/>
  </w:num>
  <w:num w:numId="27">
    <w:abstractNumId w:val="18"/>
  </w:num>
  <w:num w:numId="28">
    <w:abstractNumId w:val="17"/>
  </w:num>
  <w:num w:numId="29">
    <w:abstractNumId w:val="5"/>
  </w:num>
  <w:num w:numId="30">
    <w:abstractNumId w:val="4"/>
  </w:num>
  <w:num w:numId="31">
    <w:abstractNumId w:val="11"/>
  </w:num>
  <w:num w:numId="32">
    <w:abstractNumId w:val="22"/>
  </w:num>
  <w:num w:numId="33">
    <w:abstractNumId w:val="38"/>
  </w:num>
  <w:num w:numId="34">
    <w:abstractNumId w:val="30"/>
  </w:num>
  <w:num w:numId="35">
    <w:abstractNumId w:val="45"/>
  </w:num>
  <w:num w:numId="36">
    <w:abstractNumId w:val="9"/>
  </w:num>
  <w:num w:numId="37">
    <w:abstractNumId w:val="12"/>
  </w:num>
  <w:num w:numId="38">
    <w:abstractNumId w:val="19"/>
  </w:num>
  <w:num w:numId="39">
    <w:abstractNumId w:val="43"/>
  </w:num>
  <w:num w:numId="40">
    <w:abstractNumId w:val="28"/>
  </w:num>
  <w:num w:numId="41">
    <w:abstractNumId w:val="40"/>
  </w:num>
  <w:num w:numId="42">
    <w:abstractNumId w:val="10"/>
  </w:num>
  <w:num w:numId="43">
    <w:abstractNumId w:val="33"/>
  </w:num>
  <w:num w:numId="44">
    <w:abstractNumId w:val="41"/>
  </w:num>
  <w:num w:numId="45">
    <w:abstractNumId w:val="27"/>
  </w:num>
  <w:num w:numId="46">
    <w:abstractNumId w:val="16"/>
  </w:num>
  <w:num w:numId="47">
    <w:abstractNumId w:val="23"/>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9E4"/>
    <w:rsid w:val="000006C6"/>
    <w:rsid w:val="00000FCE"/>
    <w:rsid w:val="000017C8"/>
    <w:rsid w:val="000023A9"/>
    <w:rsid w:val="000026BC"/>
    <w:rsid w:val="00003B3B"/>
    <w:rsid w:val="00003E97"/>
    <w:rsid w:val="00003EB4"/>
    <w:rsid w:val="000042DE"/>
    <w:rsid w:val="000044E2"/>
    <w:rsid w:val="000049A2"/>
    <w:rsid w:val="00005AB7"/>
    <w:rsid w:val="00006805"/>
    <w:rsid w:val="000074BF"/>
    <w:rsid w:val="00010CC4"/>
    <w:rsid w:val="00011A90"/>
    <w:rsid w:val="00011C56"/>
    <w:rsid w:val="0001233B"/>
    <w:rsid w:val="000149CF"/>
    <w:rsid w:val="0001613B"/>
    <w:rsid w:val="00017B13"/>
    <w:rsid w:val="00017F5B"/>
    <w:rsid w:val="00017F71"/>
    <w:rsid w:val="000206AD"/>
    <w:rsid w:val="00021BDB"/>
    <w:rsid w:val="00022EFE"/>
    <w:rsid w:val="00024496"/>
    <w:rsid w:val="000251CD"/>
    <w:rsid w:val="00027C67"/>
    <w:rsid w:val="00027CDA"/>
    <w:rsid w:val="00030911"/>
    <w:rsid w:val="0003439C"/>
    <w:rsid w:val="00034EAA"/>
    <w:rsid w:val="0003623C"/>
    <w:rsid w:val="000366FB"/>
    <w:rsid w:val="000371D9"/>
    <w:rsid w:val="00037EF3"/>
    <w:rsid w:val="0004108E"/>
    <w:rsid w:val="00041CAC"/>
    <w:rsid w:val="00044893"/>
    <w:rsid w:val="00045641"/>
    <w:rsid w:val="000468A4"/>
    <w:rsid w:val="000478A7"/>
    <w:rsid w:val="00047C64"/>
    <w:rsid w:val="00047EFA"/>
    <w:rsid w:val="000509AA"/>
    <w:rsid w:val="0005102C"/>
    <w:rsid w:val="00052426"/>
    <w:rsid w:val="00052613"/>
    <w:rsid w:val="00052CC7"/>
    <w:rsid w:val="00052E80"/>
    <w:rsid w:val="00053020"/>
    <w:rsid w:val="000546C9"/>
    <w:rsid w:val="0005557E"/>
    <w:rsid w:val="000565BD"/>
    <w:rsid w:val="0005682C"/>
    <w:rsid w:val="00062708"/>
    <w:rsid w:val="00063130"/>
    <w:rsid w:val="00073249"/>
    <w:rsid w:val="00073ECE"/>
    <w:rsid w:val="0007423D"/>
    <w:rsid w:val="000742C8"/>
    <w:rsid w:val="00074CE5"/>
    <w:rsid w:val="0007587F"/>
    <w:rsid w:val="000766A7"/>
    <w:rsid w:val="0007779E"/>
    <w:rsid w:val="00081052"/>
    <w:rsid w:val="0008177E"/>
    <w:rsid w:val="00081941"/>
    <w:rsid w:val="000819C0"/>
    <w:rsid w:val="000830A8"/>
    <w:rsid w:val="0008530B"/>
    <w:rsid w:val="00086A06"/>
    <w:rsid w:val="00086F97"/>
    <w:rsid w:val="000909F5"/>
    <w:rsid w:val="00090DE4"/>
    <w:rsid w:val="000916FF"/>
    <w:rsid w:val="00092A81"/>
    <w:rsid w:val="00092E25"/>
    <w:rsid w:val="000932D0"/>
    <w:rsid w:val="00093AAA"/>
    <w:rsid w:val="00094614"/>
    <w:rsid w:val="00094DDD"/>
    <w:rsid w:val="00095926"/>
    <w:rsid w:val="00097900"/>
    <w:rsid w:val="000A0104"/>
    <w:rsid w:val="000A2CFF"/>
    <w:rsid w:val="000A366C"/>
    <w:rsid w:val="000A3D0C"/>
    <w:rsid w:val="000A3FD3"/>
    <w:rsid w:val="000A4C30"/>
    <w:rsid w:val="000A525D"/>
    <w:rsid w:val="000A5319"/>
    <w:rsid w:val="000A563E"/>
    <w:rsid w:val="000A5EC2"/>
    <w:rsid w:val="000A7814"/>
    <w:rsid w:val="000B0195"/>
    <w:rsid w:val="000B079A"/>
    <w:rsid w:val="000B1A7B"/>
    <w:rsid w:val="000B5577"/>
    <w:rsid w:val="000B751D"/>
    <w:rsid w:val="000C0F87"/>
    <w:rsid w:val="000C20AA"/>
    <w:rsid w:val="000C446B"/>
    <w:rsid w:val="000C448A"/>
    <w:rsid w:val="000C45FF"/>
    <w:rsid w:val="000C59DD"/>
    <w:rsid w:val="000C5BC5"/>
    <w:rsid w:val="000C640E"/>
    <w:rsid w:val="000D070A"/>
    <w:rsid w:val="000D0D4E"/>
    <w:rsid w:val="000D27AE"/>
    <w:rsid w:val="000D2B43"/>
    <w:rsid w:val="000D473A"/>
    <w:rsid w:val="000D4B48"/>
    <w:rsid w:val="000D5848"/>
    <w:rsid w:val="000D6200"/>
    <w:rsid w:val="000D668C"/>
    <w:rsid w:val="000D745E"/>
    <w:rsid w:val="000D75E6"/>
    <w:rsid w:val="000E0CC8"/>
    <w:rsid w:val="000E0D29"/>
    <w:rsid w:val="000E1A50"/>
    <w:rsid w:val="000E1E25"/>
    <w:rsid w:val="000E3337"/>
    <w:rsid w:val="000E66EE"/>
    <w:rsid w:val="000E7339"/>
    <w:rsid w:val="000F1566"/>
    <w:rsid w:val="000F2B38"/>
    <w:rsid w:val="000F33D5"/>
    <w:rsid w:val="000F3D2C"/>
    <w:rsid w:val="000F4E78"/>
    <w:rsid w:val="000F63E1"/>
    <w:rsid w:val="000F78D4"/>
    <w:rsid w:val="00100987"/>
    <w:rsid w:val="001011C5"/>
    <w:rsid w:val="00101D70"/>
    <w:rsid w:val="00104301"/>
    <w:rsid w:val="00105011"/>
    <w:rsid w:val="001053D4"/>
    <w:rsid w:val="00105483"/>
    <w:rsid w:val="00105BB3"/>
    <w:rsid w:val="00106254"/>
    <w:rsid w:val="001110D5"/>
    <w:rsid w:val="00111136"/>
    <w:rsid w:val="001114A3"/>
    <w:rsid w:val="001142B8"/>
    <w:rsid w:val="00114565"/>
    <w:rsid w:val="00116700"/>
    <w:rsid w:val="00116DCC"/>
    <w:rsid w:val="00117AAE"/>
    <w:rsid w:val="00117E01"/>
    <w:rsid w:val="00121733"/>
    <w:rsid w:val="00122C7C"/>
    <w:rsid w:val="0012321B"/>
    <w:rsid w:val="00123927"/>
    <w:rsid w:val="001242F5"/>
    <w:rsid w:val="00124E00"/>
    <w:rsid w:val="00124EA1"/>
    <w:rsid w:val="001269F3"/>
    <w:rsid w:val="00131F9E"/>
    <w:rsid w:val="00132FB1"/>
    <w:rsid w:val="001330B9"/>
    <w:rsid w:val="00133901"/>
    <w:rsid w:val="0013400D"/>
    <w:rsid w:val="0013515F"/>
    <w:rsid w:val="0013573A"/>
    <w:rsid w:val="00140239"/>
    <w:rsid w:val="001408A8"/>
    <w:rsid w:val="00140BD1"/>
    <w:rsid w:val="00141492"/>
    <w:rsid w:val="00141497"/>
    <w:rsid w:val="00141BD4"/>
    <w:rsid w:val="00141D4D"/>
    <w:rsid w:val="0014202A"/>
    <w:rsid w:val="00142937"/>
    <w:rsid w:val="00143FE5"/>
    <w:rsid w:val="00144555"/>
    <w:rsid w:val="00146B22"/>
    <w:rsid w:val="00147C10"/>
    <w:rsid w:val="00147E76"/>
    <w:rsid w:val="0015082F"/>
    <w:rsid w:val="00151D86"/>
    <w:rsid w:val="00152C70"/>
    <w:rsid w:val="00153052"/>
    <w:rsid w:val="001538A3"/>
    <w:rsid w:val="001547CC"/>
    <w:rsid w:val="00155E47"/>
    <w:rsid w:val="00156989"/>
    <w:rsid w:val="0016097A"/>
    <w:rsid w:val="001609E4"/>
    <w:rsid w:val="00160AEC"/>
    <w:rsid w:val="00161373"/>
    <w:rsid w:val="001613E0"/>
    <w:rsid w:val="001617ED"/>
    <w:rsid w:val="00161CA4"/>
    <w:rsid w:val="00162221"/>
    <w:rsid w:val="001626E4"/>
    <w:rsid w:val="00162958"/>
    <w:rsid w:val="0016333E"/>
    <w:rsid w:val="00163849"/>
    <w:rsid w:val="001638A5"/>
    <w:rsid w:val="00165D03"/>
    <w:rsid w:val="001667F7"/>
    <w:rsid w:val="0016714D"/>
    <w:rsid w:val="00167231"/>
    <w:rsid w:val="00170F20"/>
    <w:rsid w:val="00172819"/>
    <w:rsid w:val="00172833"/>
    <w:rsid w:val="00172F25"/>
    <w:rsid w:val="0017468A"/>
    <w:rsid w:val="0017536C"/>
    <w:rsid w:val="00177C8A"/>
    <w:rsid w:val="001801F1"/>
    <w:rsid w:val="00180867"/>
    <w:rsid w:val="00181FE2"/>
    <w:rsid w:val="00182903"/>
    <w:rsid w:val="00183184"/>
    <w:rsid w:val="001849ED"/>
    <w:rsid w:val="00184EB5"/>
    <w:rsid w:val="001867BC"/>
    <w:rsid w:val="0018724B"/>
    <w:rsid w:val="00190A56"/>
    <w:rsid w:val="001920B9"/>
    <w:rsid w:val="00192CCA"/>
    <w:rsid w:val="00194603"/>
    <w:rsid w:val="001961AB"/>
    <w:rsid w:val="001969B6"/>
    <w:rsid w:val="00196B64"/>
    <w:rsid w:val="00196E45"/>
    <w:rsid w:val="001974C5"/>
    <w:rsid w:val="001A037F"/>
    <w:rsid w:val="001A0D3E"/>
    <w:rsid w:val="001A1B11"/>
    <w:rsid w:val="001A2576"/>
    <w:rsid w:val="001A2A83"/>
    <w:rsid w:val="001A5D3C"/>
    <w:rsid w:val="001A616B"/>
    <w:rsid w:val="001B02C5"/>
    <w:rsid w:val="001B09E9"/>
    <w:rsid w:val="001B407E"/>
    <w:rsid w:val="001B40E1"/>
    <w:rsid w:val="001B5072"/>
    <w:rsid w:val="001B7003"/>
    <w:rsid w:val="001B74EB"/>
    <w:rsid w:val="001B767A"/>
    <w:rsid w:val="001C1530"/>
    <w:rsid w:val="001C3056"/>
    <w:rsid w:val="001C5311"/>
    <w:rsid w:val="001C698D"/>
    <w:rsid w:val="001C7CF7"/>
    <w:rsid w:val="001D020B"/>
    <w:rsid w:val="001D115E"/>
    <w:rsid w:val="001D19F0"/>
    <w:rsid w:val="001D1BBD"/>
    <w:rsid w:val="001D1D62"/>
    <w:rsid w:val="001D25AA"/>
    <w:rsid w:val="001D33A2"/>
    <w:rsid w:val="001D5103"/>
    <w:rsid w:val="001D63AE"/>
    <w:rsid w:val="001D6809"/>
    <w:rsid w:val="001D6E43"/>
    <w:rsid w:val="001D7539"/>
    <w:rsid w:val="001D76FE"/>
    <w:rsid w:val="001D7D14"/>
    <w:rsid w:val="001E0229"/>
    <w:rsid w:val="001E0ED9"/>
    <w:rsid w:val="001E1A72"/>
    <w:rsid w:val="001E1FE8"/>
    <w:rsid w:val="001E266D"/>
    <w:rsid w:val="001E5480"/>
    <w:rsid w:val="001E6194"/>
    <w:rsid w:val="001E6FD0"/>
    <w:rsid w:val="001E778E"/>
    <w:rsid w:val="001F0756"/>
    <w:rsid w:val="001F3365"/>
    <w:rsid w:val="001F3F00"/>
    <w:rsid w:val="001F5B85"/>
    <w:rsid w:val="001F7116"/>
    <w:rsid w:val="0020056D"/>
    <w:rsid w:val="00200941"/>
    <w:rsid w:val="00200E46"/>
    <w:rsid w:val="002028EE"/>
    <w:rsid w:val="00204E58"/>
    <w:rsid w:val="002059C8"/>
    <w:rsid w:val="0020687F"/>
    <w:rsid w:val="00207A51"/>
    <w:rsid w:val="00207DC2"/>
    <w:rsid w:val="00211DC1"/>
    <w:rsid w:val="002122A1"/>
    <w:rsid w:val="002125B6"/>
    <w:rsid w:val="002152A6"/>
    <w:rsid w:val="00215906"/>
    <w:rsid w:val="0021762F"/>
    <w:rsid w:val="00217D44"/>
    <w:rsid w:val="00220001"/>
    <w:rsid w:val="00222485"/>
    <w:rsid w:val="0022343C"/>
    <w:rsid w:val="00223D84"/>
    <w:rsid w:val="00223EB1"/>
    <w:rsid w:val="00225457"/>
    <w:rsid w:val="00226EDC"/>
    <w:rsid w:val="0023044D"/>
    <w:rsid w:val="002317B8"/>
    <w:rsid w:val="00231DC2"/>
    <w:rsid w:val="00232363"/>
    <w:rsid w:val="00232F27"/>
    <w:rsid w:val="00233FAB"/>
    <w:rsid w:val="00235CEB"/>
    <w:rsid w:val="00236564"/>
    <w:rsid w:val="00237843"/>
    <w:rsid w:val="00240332"/>
    <w:rsid w:val="0024061A"/>
    <w:rsid w:val="00241913"/>
    <w:rsid w:val="00242A87"/>
    <w:rsid w:val="00244A17"/>
    <w:rsid w:val="00247260"/>
    <w:rsid w:val="002472F9"/>
    <w:rsid w:val="00247AF2"/>
    <w:rsid w:val="00252C46"/>
    <w:rsid w:val="00252F26"/>
    <w:rsid w:val="00254517"/>
    <w:rsid w:val="0025668C"/>
    <w:rsid w:val="002577DF"/>
    <w:rsid w:val="00260B70"/>
    <w:rsid w:val="0026191B"/>
    <w:rsid w:val="00262361"/>
    <w:rsid w:val="0026246E"/>
    <w:rsid w:val="00262695"/>
    <w:rsid w:val="00263F3F"/>
    <w:rsid w:val="002644B0"/>
    <w:rsid w:val="00264815"/>
    <w:rsid w:val="00264DA1"/>
    <w:rsid w:val="002662F4"/>
    <w:rsid w:val="00266B79"/>
    <w:rsid w:val="0026734D"/>
    <w:rsid w:val="0026784B"/>
    <w:rsid w:val="0027147C"/>
    <w:rsid w:val="00271D4D"/>
    <w:rsid w:val="00271E69"/>
    <w:rsid w:val="002721E8"/>
    <w:rsid w:val="0027229E"/>
    <w:rsid w:val="00272776"/>
    <w:rsid w:val="00274D6C"/>
    <w:rsid w:val="00274E2E"/>
    <w:rsid w:val="00275AF5"/>
    <w:rsid w:val="002800E7"/>
    <w:rsid w:val="002820BD"/>
    <w:rsid w:val="00284302"/>
    <w:rsid w:val="002859BC"/>
    <w:rsid w:val="00291721"/>
    <w:rsid w:val="00291E63"/>
    <w:rsid w:val="00291E7C"/>
    <w:rsid w:val="002927D3"/>
    <w:rsid w:val="002930E1"/>
    <w:rsid w:val="002952C9"/>
    <w:rsid w:val="00295411"/>
    <w:rsid w:val="00296BF3"/>
    <w:rsid w:val="002972FF"/>
    <w:rsid w:val="0029775C"/>
    <w:rsid w:val="002A0335"/>
    <w:rsid w:val="002A2962"/>
    <w:rsid w:val="002A2CCF"/>
    <w:rsid w:val="002A49BC"/>
    <w:rsid w:val="002A514D"/>
    <w:rsid w:val="002A7D9F"/>
    <w:rsid w:val="002B0D9F"/>
    <w:rsid w:val="002B0E47"/>
    <w:rsid w:val="002B2F08"/>
    <w:rsid w:val="002B4540"/>
    <w:rsid w:val="002B484B"/>
    <w:rsid w:val="002B4F29"/>
    <w:rsid w:val="002B533E"/>
    <w:rsid w:val="002B5430"/>
    <w:rsid w:val="002B5F1F"/>
    <w:rsid w:val="002B6002"/>
    <w:rsid w:val="002B6D0D"/>
    <w:rsid w:val="002C1D51"/>
    <w:rsid w:val="002C298B"/>
    <w:rsid w:val="002C3072"/>
    <w:rsid w:val="002C56FD"/>
    <w:rsid w:val="002C7693"/>
    <w:rsid w:val="002C7F26"/>
    <w:rsid w:val="002D0080"/>
    <w:rsid w:val="002D028D"/>
    <w:rsid w:val="002D0D29"/>
    <w:rsid w:val="002D1149"/>
    <w:rsid w:val="002D1644"/>
    <w:rsid w:val="002D35D0"/>
    <w:rsid w:val="002D63B6"/>
    <w:rsid w:val="002D6A60"/>
    <w:rsid w:val="002D6B13"/>
    <w:rsid w:val="002D6C29"/>
    <w:rsid w:val="002D796D"/>
    <w:rsid w:val="002E44F0"/>
    <w:rsid w:val="002E46F9"/>
    <w:rsid w:val="002E5B5A"/>
    <w:rsid w:val="002E7CF2"/>
    <w:rsid w:val="002F128C"/>
    <w:rsid w:val="002F1CA5"/>
    <w:rsid w:val="002F1D74"/>
    <w:rsid w:val="002F3407"/>
    <w:rsid w:val="002F44B4"/>
    <w:rsid w:val="002F71BB"/>
    <w:rsid w:val="002F7ED1"/>
    <w:rsid w:val="00301AAF"/>
    <w:rsid w:val="003024AF"/>
    <w:rsid w:val="00302590"/>
    <w:rsid w:val="003029C9"/>
    <w:rsid w:val="00302B95"/>
    <w:rsid w:val="00303CB3"/>
    <w:rsid w:val="00303F84"/>
    <w:rsid w:val="00304B05"/>
    <w:rsid w:val="00305098"/>
    <w:rsid w:val="003054C0"/>
    <w:rsid w:val="00306DA4"/>
    <w:rsid w:val="003106E0"/>
    <w:rsid w:val="00310BB3"/>
    <w:rsid w:val="003110AC"/>
    <w:rsid w:val="00312672"/>
    <w:rsid w:val="00312909"/>
    <w:rsid w:val="00313062"/>
    <w:rsid w:val="00313F6F"/>
    <w:rsid w:val="0031480D"/>
    <w:rsid w:val="0031547B"/>
    <w:rsid w:val="003203DC"/>
    <w:rsid w:val="0032071D"/>
    <w:rsid w:val="003212ED"/>
    <w:rsid w:val="003218FF"/>
    <w:rsid w:val="00322890"/>
    <w:rsid w:val="00322EC4"/>
    <w:rsid w:val="00324D64"/>
    <w:rsid w:val="003267D7"/>
    <w:rsid w:val="0032698B"/>
    <w:rsid w:val="00327AF1"/>
    <w:rsid w:val="003304AE"/>
    <w:rsid w:val="0033121B"/>
    <w:rsid w:val="0033257A"/>
    <w:rsid w:val="00334BEF"/>
    <w:rsid w:val="003350A3"/>
    <w:rsid w:val="00337EA5"/>
    <w:rsid w:val="00340E7F"/>
    <w:rsid w:val="00341083"/>
    <w:rsid w:val="0034145E"/>
    <w:rsid w:val="0034185C"/>
    <w:rsid w:val="0034416D"/>
    <w:rsid w:val="00346BA4"/>
    <w:rsid w:val="00346F4B"/>
    <w:rsid w:val="003477B8"/>
    <w:rsid w:val="00350519"/>
    <w:rsid w:val="00350C53"/>
    <w:rsid w:val="0035335C"/>
    <w:rsid w:val="00353487"/>
    <w:rsid w:val="00355611"/>
    <w:rsid w:val="0035568A"/>
    <w:rsid w:val="003614A4"/>
    <w:rsid w:val="00363C1A"/>
    <w:rsid w:val="0036480C"/>
    <w:rsid w:val="00365896"/>
    <w:rsid w:val="00366399"/>
    <w:rsid w:val="003663CF"/>
    <w:rsid w:val="00366420"/>
    <w:rsid w:val="003667CB"/>
    <w:rsid w:val="00367864"/>
    <w:rsid w:val="003679F4"/>
    <w:rsid w:val="00367B71"/>
    <w:rsid w:val="0037133F"/>
    <w:rsid w:val="00371780"/>
    <w:rsid w:val="00372596"/>
    <w:rsid w:val="00372B21"/>
    <w:rsid w:val="00373421"/>
    <w:rsid w:val="003742A2"/>
    <w:rsid w:val="003759CC"/>
    <w:rsid w:val="00376192"/>
    <w:rsid w:val="00376758"/>
    <w:rsid w:val="00377790"/>
    <w:rsid w:val="003824E2"/>
    <w:rsid w:val="003840DC"/>
    <w:rsid w:val="003843AB"/>
    <w:rsid w:val="00385327"/>
    <w:rsid w:val="0038591A"/>
    <w:rsid w:val="00385D27"/>
    <w:rsid w:val="00386354"/>
    <w:rsid w:val="00387077"/>
    <w:rsid w:val="00390626"/>
    <w:rsid w:val="0039078C"/>
    <w:rsid w:val="003911A7"/>
    <w:rsid w:val="0039147C"/>
    <w:rsid w:val="00394A4C"/>
    <w:rsid w:val="00394B13"/>
    <w:rsid w:val="00394BA6"/>
    <w:rsid w:val="00395D8E"/>
    <w:rsid w:val="0039751B"/>
    <w:rsid w:val="00397CE1"/>
    <w:rsid w:val="003A0F17"/>
    <w:rsid w:val="003A1238"/>
    <w:rsid w:val="003A13CE"/>
    <w:rsid w:val="003A2056"/>
    <w:rsid w:val="003A3D3F"/>
    <w:rsid w:val="003A47D4"/>
    <w:rsid w:val="003A4C4F"/>
    <w:rsid w:val="003A5362"/>
    <w:rsid w:val="003A59D0"/>
    <w:rsid w:val="003A5B01"/>
    <w:rsid w:val="003A70D5"/>
    <w:rsid w:val="003B010F"/>
    <w:rsid w:val="003B0D43"/>
    <w:rsid w:val="003B1FF9"/>
    <w:rsid w:val="003B3DFA"/>
    <w:rsid w:val="003B433B"/>
    <w:rsid w:val="003B4CE8"/>
    <w:rsid w:val="003B4D32"/>
    <w:rsid w:val="003B5889"/>
    <w:rsid w:val="003C076B"/>
    <w:rsid w:val="003C0ED9"/>
    <w:rsid w:val="003C102C"/>
    <w:rsid w:val="003C17C2"/>
    <w:rsid w:val="003C21CB"/>
    <w:rsid w:val="003C22D5"/>
    <w:rsid w:val="003C2483"/>
    <w:rsid w:val="003C373E"/>
    <w:rsid w:val="003C5E68"/>
    <w:rsid w:val="003C664A"/>
    <w:rsid w:val="003D0AD6"/>
    <w:rsid w:val="003D1FA8"/>
    <w:rsid w:val="003D2351"/>
    <w:rsid w:val="003D2E43"/>
    <w:rsid w:val="003D60F0"/>
    <w:rsid w:val="003D657B"/>
    <w:rsid w:val="003E0E2C"/>
    <w:rsid w:val="003E31D6"/>
    <w:rsid w:val="003E40F5"/>
    <w:rsid w:val="003E49FF"/>
    <w:rsid w:val="003E5B61"/>
    <w:rsid w:val="003E5E77"/>
    <w:rsid w:val="003E7AF8"/>
    <w:rsid w:val="003F1C3F"/>
    <w:rsid w:val="003F348A"/>
    <w:rsid w:val="003F38EF"/>
    <w:rsid w:val="003F5898"/>
    <w:rsid w:val="003F5F8B"/>
    <w:rsid w:val="003F6CCB"/>
    <w:rsid w:val="003F704D"/>
    <w:rsid w:val="00401203"/>
    <w:rsid w:val="00401A11"/>
    <w:rsid w:val="0040265C"/>
    <w:rsid w:val="004035A1"/>
    <w:rsid w:val="0040412F"/>
    <w:rsid w:val="00405387"/>
    <w:rsid w:val="004134EA"/>
    <w:rsid w:val="00413E81"/>
    <w:rsid w:val="004140FF"/>
    <w:rsid w:val="00414F9E"/>
    <w:rsid w:val="004150FB"/>
    <w:rsid w:val="00416EA7"/>
    <w:rsid w:val="00417A1A"/>
    <w:rsid w:val="00420D7E"/>
    <w:rsid w:val="00420E8A"/>
    <w:rsid w:val="00421B16"/>
    <w:rsid w:val="004226C3"/>
    <w:rsid w:val="00422F6F"/>
    <w:rsid w:val="00423625"/>
    <w:rsid w:val="0042413D"/>
    <w:rsid w:val="00424790"/>
    <w:rsid w:val="00425280"/>
    <w:rsid w:val="004276CF"/>
    <w:rsid w:val="004340EE"/>
    <w:rsid w:val="004356E0"/>
    <w:rsid w:val="00435806"/>
    <w:rsid w:val="00435AC5"/>
    <w:rsid w:val="00436022"/>
    <w:rsid w:val="00437190"/>
    <w:rsid w:val="004401F5"/>
    <w:rsid w:val="004406C3"/>
    <w:rsid w:val="00440A99"/>
    <w:rsid w:val="00441BE1"/>
    <w:rsid w:val="004421E5"/>
    <w:rsid w:val="00442359"/>
    <w:rsid w:val="00445219"/>
    <w:rsid w:val="00446762"/>
    <w:rsid w:val="00447536"/>
    <w:rsid w:val="00447F8E"/>
    <w:rsid w:val="00452032"/>
    <w:rsid w:val="00452565"/>
    <w:rsid w:val="00452642"/>
    <w:rsid w:val="00453AB1"/>
    <w:rsid w:val="00455336"/>
    <w:rsid w:val="004553BC"/>
    <w:rsid w:val="00455F8F"/>
    <w:rsid w:val="004565CB"/>
    <w:rsid w:val="0045688D"/>
    <w:rsid w:val="004570FF"/>
    <w:rsid w:val="0046027E"/>
    <w:rsid w:val="00460A98"/>
    <w:rsid w:val="00461DA1"/>
    <w:rsid w:val="00462AFD"/>
    <w:rsid w:val="0046310D"/>
    <w:rsid w:val="0046352A"/>
    <w:rsid w:val="004644E8"/>
    <w:rsid w:val="00464CBB"/>
    <w:rsid w:val="004659D0"/>
    <w:rsid w:val="00465E61"/>
    <w:rsid w:val="004665B0"/>
    <w:rsid w:val="004679EA"/>
    <w:rsid w:val="00470E33"/>
    <w:rsid w:val="00471660"/>
    <w:rsid w:val="00472CFE"/>
    <w:rsid w:val="00474977"/>
    <w:rsid w:val="004753F9"/>
    <w:rsid w:val="00475F0B"/>
    <w:rsid w:val="0047694E"/>
    <w:rsid w:val="004771E5"/>
    <w:rsid w:val="00477BDD"/>
    <w:rsid w:val="00480301"/>
    <w:rsid w:val="0048070B"/>
    <w:rsid w:val="004807A0"/>
    <w:rsid w:val="004813C1"/>
    <w:rsid w:val="0048190E"/>
    <w:rsid w:val="00481A4B"/>
    <w:rsid w:val="004824D5"/>
    <w:rsid w:val="00483AD2"/>
    <w:rsid w:val="00485E72"/>
    <w:rsid w:val="00486794"/>
    <w:rsid w:val="004911A3"/>
    <w:rsid w:val="00491413"/>
    <w:rsid w:val="00491982"/>
    <w:rsid w:val="00492646"/>
    <w:rsid w:val="004929E3"/>
    <w:rsid w:val="0049300C"/>
    <w:rsid w:val="004930D3"/>
    <w:rsid w:val="00493D94"/>
    <w:rsid w:val="00496347"/>
    <w:rsid w:val="00496EAF"/>
    <w:rsid w:val="0049728F"/>
    <w:rsid w:val="00497554"/>
    <w:rsid w:val="004A02E9"/>
    <w:rsid w:val="004A1BF3"/>
    <w:rsid w:val="004A50BD"/>
    <w:rsid w:val="004A519E"/>
    <w:rsid w:val="004A5F39"/>
    <w:rsid w:val="004A6430"/>
    <w:rsid w:val="004A7C39"/>
    <w:rsid w:val="004B2BE1"/>
    <w:rsid w:val="004C07A0"/>
    <w:rsid w:val="004C18F2"/>
    <w:rsid w:val="004C40D8"/>
    <w:rsid w:val="004C4EB4"/>
    <w:rsid w:val="004C4F4A"/>
    <w:rsid w:val="004C5319"/>
    <w:rsid w:val="004C55A1"/>
    <w:rsid w:val="004C5BD3"/>
    <w:rsid w:val="004C6B0C"/>
    <w:rsid w:val="004D03CC"/>
    <w:rsid w:val="004D1AC4"/>
    <w:rsid w:val="004D1C25"/>
    <w:rsid w:val="004D1D8F"/>
    <w:rsid w:val="004D3212"/>
    <w:rsid w:val="004D4B24"/>
    <w:rsid w:val="004D52DB"/>
    <w:rsid w:val="004D5D44"/>
    <w:rsid w:val="004D74CA"/>
    <w:rsid w:val="004E125D"/>
    <w:rsid w:val="004E1CBE"/>
    <w:rsid w:val="004E3C16"/>
    <w:rsid w:val="004E42EB"/>
    <w:rsid w:val="004E4E68"/>
    <w:rsid w:val="004E51FA"/>
    <w:rsid w:val="004E72BE"/>
    <w:rsid w:val="004F05DC"/>
    <w:rsid w:val="004F0987"/>
    <w:rsid w:val="004F1084"/>
    <w:rsid w:val="004F1252"/>
    <w:rsid w:val="004F312A"/>
    <w:rsid w:val="004F38F1"/>
    <w:rsid w:val="004F4714"/>
    <w:rsid w:val="004F6087"/>
    <w:rsid w:val="004F66BB"/>
    <w:rsid w:val="004F69E5"/>
    <w:rsid w:val="004F79DF"/>
    <w:rsid w:val="005019B0"/>
    <w:rsid w:val="00503343"/>
    <w:rsid w:val="005039C6"/>
    <w:rsid w:val="0050408C"/>
    <w:rsid w:val="00506974"/>
    <w:rsid w:val="0050772F"/>
    <w:rsid w:val="00507E9E"/>
    <w:rsid w:val="0051012D"/>
    <w:rsid w:val="00510AE9"/>
    <w:rsid w:val="00510AFC"/>
    <w:rsid w:val="00513A7C"/>
    <w:rsid w:val="00513F74"/>
    <w:rsid w:val="00514BF0"/>
    <w:rsid w:val="0051513C"/>
    <w:rsid w:val="00515358"/>
    <w:rsid w:val="00516079"/>
    <w:rsid w:val="00516590"/>
    <w:rsid w:val="00516CA9"/>
    <w:rsid w:val="00517529"/>
    <w:rsid w:val="00526720"/>
    <w:rsid w:val="0052742C"/>
    <w:rsid w:val="005277EE"/>
    <w:rsid w:val="00530557"/>
    <w:rsid w:val="0053139E"/>
    <w:rsid w:val="005329CB"/>
    <w:rsid w:val="005332CD"/>
    <w:rsid w:val="005364B8"/>
    <w:rsid w:val="005404C4"/>
    <w:rsid w:val="005405BA"/>
    <w:rsid w:val="005422E7"/>
    <w:rsid w:val="0054378E"/>
    <w:rsid w:val="00545A6A"/>
    <w:rsid w:val="00545F84"/>
    <w:rsid w:val="00547F0B"/>
    <w:rsid w:val="005534F6"/>
    <w:rsid w:val="005544F7"/>
    <w:rsid w:val="005555FB"/>
    <w:rsid w:val="005569E1"/>
    <w:rsid w:val="00560869"/>
    <w:rsid w:val="00560B5A"/>
    <w:rsid w:val="00561174"/>
    <w:rsid w:val="005611B1"/>
    <w:rsid w:val="00561D2E"/>
    <w:rsid w:val="005671AB"/>
    <w:rsid w:val="00572225"/>
    <w:rsid w:val="0057286C"/>
    <w:rsid w:val="0057412C"/>
    <w:rsid w:val="00574EE7"/>
    <w:rsid w:val="00575281"/>
    <w:rsid w:val="00576486"/>
    <w:rsid w:val="00576C65"/>
    <w:rsid w:val="00577E2F"/>
    <w:rsid w:val="00582E7E"/>
    <w:rsid w:val="0058367E"/>
    <w:rsid w:val="0058450D"/>
    <w:rsid w:val="00584A87"/>
    <w:rsid w:val="00586CBB"/>
    <w:rsid w:val="00586FA4"/>
    <w:rsid w:val="005870CE"/>
    <w:rsid w:val="005922BC"/>
    <w:rsid w:val="00592A95"/>
    <w:rsid w:val="00593511"/>
    <w:rsid w:val="0059575D"/>
    <w:rsid w:val="00595973"/>
    <w:rsid w:val="00595F6B"/>
    <w:rsid w:val="00596013"/>
    <w:rsid w:val="00597DEC"/>
    <w:rsid w:val="005A2637"/>
    <w:rsid w:val="005A2BEE"/>
    <w:rsid w:val="005A341E"/>
    <w:rsid w:val="005A3DC4"/>
    <w:rsid w:val="005A4990"/>
    <w:rsid w:val="005A51C9"/>
    <w:rsid w:val="005A5939"/>
    <w:rsid w:val="005A5A99"/>
    <w:rsid w:val="005B53E3"/>
    <w:rsid w:val="005C0266"/>
    <w:rsid w:val="005C0432"/>
    <w:rsid w:val="005C1370"/>
    <w:rsid w:val="005C472C"/>
    <w:rsid w:val="005C5262"/>
    <w:rsid w:val="005C5800"/>
    <w:rsid w:val="005C5A86"/>
    <w:rsid w:val="005C7159"/>
    <w:rsid w:val="005D030E"/>
    <w:rsid w:val="005D0F8B"/>
    <w:rsid w:val="005D2588"/>
    <w:rsid w:val="005D261D"/>
    <w:rsid w:val="005D317A"/>
    <w:rsid w:val="005D4711"/>
    <w:rsid w:val="005D5C20"/>
    <w:rsid w:val="005D73E4"/>
    <w:rsid w:val="005E03CE"/>
    <w:rsid w:val="005E3356"/>
    <w:rsid w:val="005E34AA"/>
    <w:rsid w:val="005E4163"/>
    <w:rsid w:val="005E4245"/>
    <w:rsid w:val="005E4BE6"/>
    <w:rsid w:val="005E5032"/>
    <w:rsid w:val="005E64B5"/>
    <w:rsid w:val="005F19F7"/>
    <w:rsid w:val="005F22FF"/>
    <w:rsid w:val="005F2924"/>
    <w:rsid w:val="005F5CA7"/>
    <w:rsid w:val="00600097"/>
    <w:rsid w:val="006010A0"/>
    <w:rsid w:val="00603343"/>
    <w:rsid w:val="00604016"/>
    <w:rsid w:val="00605122"/>
    <w:rsid w:val="00610EEA"/>
    <w:rsid w:val="0061103E"/>
    <w:rsid w:val="00615391"/>
    <w:rsid w:val="00615839"/>
    <w:rsid w:val="006163E7"/>
    <w:rsid w:val="00616BBF"/>
    <w:rsid w:val="00617C61"/>
    <w:rsid w:val="00620115"/>
    <w:rsid w:val="00622389"/>
    <w:rsid w:val="00622B18"/>
    <w:rsid w:val="00623C25"/>
    <w:rsid w:val="00623E4C"/>
    <w:rsid w:val="006273FF"/>
    <w:rsid w:val="00630717"/>
    <w:rsid w:val="00631A5B"/>
    <w:rsid w:val="00632C6F"/>
    <w:rsid w:val="00633CC5"/>
    <w:rsid w:val="006342F4"/>
    <w:rsid w:val="0063634C"/>
    <w:rsid w:val="00640188"/>
    <w:rsid w:val="006409AE"/>
    <w:rsid w:val="00641372"/>
    <w:rsid w:val="0064189C"/>
    <w:rsid w:val="00641A13"/>
    <w:rsid w:val="00641A96"/>
    <w:rsid w:val="00644AE7"/>
    <w:rsid w:val="00645905"/>
    <w:rsid w:val="006473E5"/>
    <w:rsid w:val="00647B30"/>
    <w:rsid w:val="0065004E"/>
    <w:rsid w:val="006501E6"/>
    <w:rsid w:val="00650D6A"/>
    <w:rsid w:val="00651480"/>
    <w:rsid w:val="006518C4"/>
    <w:rsid w:val="00652EC0"/>
    <w:rsid w:val="00661424"/>
    <w:rsid w:val="006615F7"/>
    <w:rsid w:val="00661BB5"/>
    <w:rsid w:val="00661E1D"/>
    <w:rsid w:val="006620FB"/>
    <w:rsid w:val="006622F9"/>
    <w:rsid w:val="00663D8A"/>
    <w:rsid w:val="00664D9B"/>
    <w:rsid w:val="00666E5E"/>
    <w:rsid w:val="0066766D"/>
    <w:rsid w:val="0067053D"/>
    <w:rsid w:val="006725D6"/>
    <w:rsid w:val="00672EFA"/>
    <w:rsid w:val="00675388"/>
    <w:rsid w:val="006772D9"/>
    <w:rsid w:val="006803AB"/>
    <w:rsid w:val="00680A00"/>
    <w:rsid w:val="00683264"/>
    <w:rsid w:val="00683CA7"/>
    <w:rsid w:val="0068478F"/>
    <w:rsid w:val="00684D12"/>
    <w:rsid w:val="00684E97"/>
    <w:rsid w:val="00686330"/>
    <w:rsid w:val="00686FA4"/>
    <w:rsid w:val="0068726E"/>
    <w:rsid w:val="006875E2"/>
    <w:rsid w:val="00690C27"/>
    <w:rsid w:val="00691663"/>
    <w:rsid w:val="00691E12"/>
    <w:rsid w:val="006929A2"/>
    <w:rsid w:val="00692E11"/>
    <w:rsid w:val="00692E96"/>
    <w:rsid w:val="0069359F"/>
    <w:rsid w:val="00693789"/>
    <w:rsid w:val="0069395C"/>
    <w:rsid w:val="006949C8"/>
    <w:rsid w:val="0069689A"/>
    <w:rsid w:val="0069746F"/>
    <w:rsid w:val="006A1B6A"/>
    <w:rsid w:val="006A22AF"/>
    <w:rsid w:val="006A2373"/>
    <w:rsid w:val="006A35E8"/>
    <w:rsid w:val="006A3CE6"/>
    <w:rsid w:val="006A3DD1"/>
    <w:rsid w:val="006A5864"/>
    <w:rsid w:val="006A5F68"/>
    <w:rsid w:val="006A65DD"/>
    <w:rsid w:val="006B0EA0"/>
    <w:rsid w:val="006B1D34"/>
    <w:rsid w:val="006B3465"/>
    <w:rsid w:val="006B35A2"/>
    <w:rsid w:val="006B6A38"/>
    <w:rsid w:val="006B78B5"/>
    <w:rsid w:val="006C0FA8"/>
    <w:rsid w:val="006C10D9"/>
    <w:rsid w:val="006C1239"/>
    <w:rsid w:val="006C1646"/>
    <w:rsid w:val="006C3627"/>
    <w:rsid w:val="006C4035"/>
    <w:rsid w:val="006C4889"/>
    <w:rsid w:val="006C4A80"/>
    <w:rsid w:val="006C61C6"/>
    <w:rsid w:val="006C6C15"/>
    <w:rsid w:val="006C6CA1"/>
    <w:rsid w:val="006D1D7A"/>
    <w:rsid w:val="006D1FF7"/>
    <w:rsid w:val="006D3B79"/>
    <w:rsid w:val="006D4203"/>
    <w:rsid w:val="006E0331"/>
    <w:rsid w:val="006E1330"/>
    <w:rsid w:val="006E1574"/>
    <w:rsid w:val="006E250C"/>
    <w:rsid w:val="006E3053"/>
    <w:rsid w:val="006E327C"/>
    <w:rsid w:val="006E3FAD"/>
    <w:rsid w:val="006E4469"/>
    <w:rsid w:val="006E44DD"/>
    <w:rsid w:val="006E49DA"/>
    <w:rsid w:val="006E5707"/>
    <w:rsid w:val="006E578A"/>
    <w:rsid w:val="006E750B"/>
    <w:rsid w:val="006F21BD"/>
    <w:rsid w:val="006F2758"/>
    <w:rsid w:val="006F2C48"/>
    <w:rsid w:val="006F3AED"/>
    <w:rsid w:val="006F4788"/>
    <w:rsid w:val="006F52C5"/>
    <w:rsid w:val="006F5FC4"/>
    <w:rsid w:val="006F7772"/>
    <w:rsid w:val="006F7E68"/>
    <w:rsid w:val="0070018E"/>
    <w:rsid w:val="0070197A"/>
    <w:rsid w:val="0070212C"/>
    <w:rsid w:val="007022DE"/>
    <w:rsid w:val="007043DA"/>
    <w:rsid w:val="00704D5D"/>
    <w:rsid w:val="007072A9"/>
    <w:rsid w:val="00707D58"/>
    <w:rsid w:val="00707FC9"/>
    <w:rsid w:val="00710506"/>
    <w:rsid w:val="00711189"/>
    <w:rsid w:val="00711447"/>
    <w:rsid w:val="007127A0"/>
    <w:rsid w:val="00712BF0"/>
    <w:rsid w:val="0071397A"/>
    <w:rsid w:val="00713F5B"/>
    <w:rsid w:val="007161A9"/>
    <w:rsid w:val="00716F6A"/>
    <w:rsid w:val="007170EC"/>
    <w:rsid w:val="00721386"/>
    <w:rsid w:val="00723026"/>
    <w:rsid w:val="007243D0"/>
    <w:rsid w:val="007250E5"/>
    <w:rsid w:val="00727AFE"/>
    <w:rsid w:val="00731957"/>
    <w:rsid w:val="0073210A"/>
    <w:rsid w:val="007344CF"/>
    <w:rsid w:val="007359F9"/>
    <w:rsid w:val="00736E2C"/>
    <w:rsid w:val="00737340"/>
    <w:rsid w:val="00737E6E"/>
    <w:rsid w:val="00737FCC"/>
    <w:rsid w:val="00742D37"/>
    <w:rsid w:val="0074373A"/>
    <w:rsid w:val="00743F93"/>
    <w:rsid w:val="007451C3"/>
    <w:rsid w:val="007451EF"/>
    <w:rsid w:val="0074599C"/>
    <w:rsid w:val="00746840"/>
    <w:rsid w:val="00751A4C"/>
    <w:rsid w:val="00751A56"/>
    <w:rsid w:val="00751D7F"/>
    <w:rsid w:val="00751EB0"/>
    <w:rsid w:val="00752658"/>
    <w:rsid w:val="007543D0"/>
    <w:rsid w:val="0075537A"/>
    <w:rsid w:val="00756442"/>
    <w:rsid w:val="00756BAF"/>
    <w:rsid w:val="00756E30"/>
    <w:rsid w:val="007573D7"/>
    <w:rsid w:val="007607AB"/>
    <w:rsid w:val="00761586"/>
    <w:rsid w:val="0076342A"/>
    <w:rsid w:val="00763734"/>
    <w:rsid w:val="007637E4"/>
    <w:rsid w:val="00764719"/>
    <w:rsid w:val="00765267"/>
    <w:rsid w:val="00765BB5"/>
    <w:rsid w:val="00766842"/>
    <w:rsid w:val="00770051"/>
    <w:rsid w:val="00770995"/>
    <w:rsid w:val="00771246"/>
    <w:rsid w:val="00771284"/>
    <w:rsid w:val="00772374"/>
    <w:rsid w:val="007723B1"/>
    <w:rsid w:val="007725E8"/>
    <w:rsid w:val="00773A84"/>
    <w:rsid w:val="00782111"/>
    <w:rsid w:val="00783571"/>
    <w:rsid w:val="0078779C"/>
    <w:rsid w:val="0079193E"/>
    <w:rsid w:val="00791C08"/>
    <w:rsid w:val="00791EED"/>
    <w:rsid w:val="0079246B"/>
    <w:rsid w:val="00792C96"/>
    <w:rsid w:val="007945A4"/>
    <w:rsid w:val="007948D4"/>
    <w:rsid w:val="00795704"/>
    <w:rsid w:val="00795909"/>
    <w:rsid w:val="00795ADF"/>
    <w:rsid w:val="007A0500"/>
    <w:rsid w:val="007A07AD"/>
    <w:rsid w:val="007A1EAC"/>
    <w:rsid w:val="007A2B96"/>
    <w:rsid w:val="007A323D"/>
    <w:rsid w:val="007A3563"/>
    <w:rsid w:val="007A41F5"/>
    <w:rsid w:val="007A4DFC"/>
    <w:rsid w:val="007A516F"/>
    <w:rsid w:val="007A52CC"/>
    <w:rsid w:val="007A60A3"/>
    <w:rsid w:val="007A6231"/>
    <w:rsid w:val="007A6437"/>
    <w:rsid w:val="007B046A"/>
    <w:rsid w:val="007B0951"/>
    <w:rsid w:val="007B1A23"/>
    <w:rsid w:val="007B1CE2"/>
    <w:rsid w:val="007B20E1"/>
    <w:rsid w:val="007B2B77"/>
    <w:rsid w:val="007B474B"/>
    <w:rsid w:val="007B5E5D"/>
    <w:rsid w:val="007B7FF5"/>
    <w:rsid w:val="007C20B2"/>
    <w:rsid w:val="007C5F0B"/>
    <w:rsid w:val="007C66C0"/>
    <w:rsid w:val="007D3114"/>
    <w:rsid w:val="007D3596"/>
    <w:rsid w:val="007D37D9"/>
    <w:rsid w:val="007D3873"/>
    <w:rsid w:val="007D6AA7"/>
    <w:rsid w:val="007D7D42"/>
    <w:rsid w:val="007E0026"/>
    <w:rsid w:val="007E0270"/>
    <w:rsid w:val="007E0F14"/>
    <w:rsid w:val="007E2623"/>
    <w:rsid w:val="007E4DCB"/>
    <w:rsid w:val="007E594D"/>
    <w:rsid w:val="007E6AB9"/>
    <w:rsid w:val="007E7EFB"/>
    <w:rsid w:val="007E7FF7"/>
    <w:rsid w:val="007F1B6D"/>
    <w:rsid w:val="007F1C25"/>
    <w:rsid w:val="007F3244"/>
    <w:rsid w:val="007F3A6B"/>
    <w:rsid w:val="007F5108"/>
    <w:rsid w:val="007F6BFC"/>
    <w:rsid w:val="00801179"/>
    <w:rsid w:val="00801972"/>
    <w:rsid w:val="00801B38"/>
    <w:rsid w:val="00802794"/>
    <w:rsid w:val="00802C84"/>
    <w:rsid w:val="0080375D"/>
    <w:rsid w:val="00804B6B"/>
    <w:rsid w:val="0080526F"/>
    <w:rsid w:val="00807A69"/>
    <w:rsid w:val="008101B4"/>
    <w:rsid w:val="00810350"/>
    <w:rsid w:val="00812A17"/>
    <w:rsid w:val="00812AF7"/>
    <w:rsid w:val="00815383"/>
    <w:rsid w:val="00815FBF"/>
    <w:rsid w:val="00816104"/>
    <w:rsid w:val="00822BE0"/>
    <w:rsid w:val="00823CED"/>
    <w:rsid w:val="00823E17"/>
    <w:rsid w:val="00824665"/>
    <w:rsid w:val="0082476E"/>
    <w:rsid w:val="0082491E"/>
    <w:rsid w:val="008269AC"/>
    <w:rsid w:val="0083237D"/>
    <w:rsid w:val="008336A1"/>
    <w:rsid w:val="00837159"/>
    <w:rsid w:val="00837518"/>
    <w:rsid w:val="00841AD4"/>
    <w:rsid w:val="00842A48"/>
    <w:rsid w:val="00842EA3"/>
    <w:rsid w:val="00844692"/>
    <w:rsid w:val="00844701"/>
    <w:rsid w:val="00845F1F"/>
    <w:rsid w:val="00850133"/>
    <w:rsid w:val="0085393D"/>
    <w:rsid w:val="00853ECF"/>
    <w:rsid w:val="00854975"/>
    <w:rsid w:val="00855CDC"/>
    <w:rsid w:val="0085722E"/>
    <w:rsid w:val="00860EB4"/>
    <w:rsid w:val="0086172B"/>
    <w:rsid w:val="00862280"/>
    <w:rsid w:val="00867C2D"/>
    <w:rsid w:val="008703C4"/>
    <w:rsid w:val="00870D9E"/>
    <w:rsid w:val="00871AF7"/>
    <w:rsid w:val="00873F89"/>
    <w:rsid w:val="00874B0B"/>
    <w:rsid w:val="00874D95"/>
    <w:rsid w:val="00875CBF"/>
    <w:rsid w:val="00876B51"/>
    <w:rsid w:val="00880D36"/>
    <w:rsid w:val="00881CC2"/>
    <w:rsid w:val="00882063"/>
    <w:rsid w:val="00882676"/>
    <w:rsid w:val="00885048"/>
    <w:rsid w:val="00885712"/>
    <w:rsid w:val="008858A6"/>
    <w:rsid w:val="00885B0A"/>
    <w:rsid w:val="00885C36"/>
    <w:rsid w:val="008863FA"/>
    <w:rsid w:val="00890240"/>
    <w:rsid w:val="0089030C"/>
    <w:rsid w:val="0089316A"/>
    <w:rsid w:val="00893EC9"/>
    <w:rsid w:val="0089460E"/>
    <w:rsid w:val="00896DC1"/>
    <w:rsid w:val="008977B0"/>
    <w:rsid w:val="00897C89"/>
    <w:rsid w:val="008A0091"/>
    <w:rsid w:val="008A1CEA"/>
    <w:rsid w:val="008A28AE"/>
    <w:rsid w:val="008A3F77"/>
    <w:rsid w:val="008A404B"/>
    <w:rsid w:val="008A461E"/>
    <w:rsid w:val="008A6B08"/>
    <w:rsid w:val="008A71CA"/>
    <w:rsid w:val="008B00C3"/>
    <w:rsid w:val="008B07A4"/>
    <w:rsid w:val="008B2995"/>
    <w:rsid w:val="008B2EC2"/>
    <w:rsid w:val="008B3B94"/>
    <w:rsid w:val="008B5434"/>
    <w:rsid w:val="008B5CC3"/>
    <w:rsid w:val="008B6DBF"/>
    <w:rsid w:val="008B712A"/>
    <w:rsid w:val="008B79F1"/>
    <w:rsid w:val="008C0AB3"/>
    <w:rsid w:val="008C3237"/>
    <w:rsid w:val="008C3682"/>
    <w:rsid w:val="008C3858"/>
    <w:rsid w:val="008C4E61"/>
    <w:rsid w:val="008C59A4"/>
    <w:rsid w:val="008D16DC"/>
    <w:rsid w:val="008D19B7"/>
    <w:rsid w:val="008D26C2"/>
    <w:rsid w:val="008D296D"/>
    <w:rsid w:val="008D3C3F"/>
    <w:rsid w:val="008D46EF"/>
    <w:rsid w:val="008D55C9"/>
    <w:rsid w:val="008D7F4A"/>
    <w:rsid w:val="008E0CDE"/>
    <w:rsid w:val="008E1193"/>
    <w:rsid w:val="008E2ADC"/>
    <w:rsid w:val="008E47E0"/>
    <w:rsid w:val="008E4A76"/>
    <w:rsid w:val="008E6453"/>
    <w:rsid w:val="008E6990"/>
    <w:rsid w:val="008F125A"/>
    <w:rsid w:val="008F146E"/>
    <w:rsid w:val="008F46F7"/>
    <w:rsid w:val="008F5065"/>
    <w:rsid w:val="008F54CE"/>
    <w:rsid w:val="008F5591"/>
    <w:rsid w:val="008F56A7"/>
    <w:rsid w:val="008F56ED"/>
    <w:rsid w:val="008F5837"/>
    <w:rsid w:val="008F5BEB"/>
    <w:rsid w:val="008F751A"/>
    <w:rsid w:val="008F78B6"/>
    <w:rsid w:val="00900783"/>
    <w:rsid w:val="00900D1A"/>
    <w:rsid w:val="0090173E"/>
    <w:rsid w:val="00901A87"/>
    <w:rsid w:val="009020EC"/>
    <w:rsid w:val="00902208"/>
    <w:rsid w:val="0090234F"/>
    <w:rsid w:val="009038F4"/>
    <w:rsid w:val="00904F53"/>
    <w:rsid w:val="00905039"/>
    <w:rsid w:val="00905CD1"/>
    <w:rsid w:val="00906455"/>
    <w:rsid w:val="00906582"/>
    <w:rsid w:val="00906C16"/>
    <w:rsid w:val="00906ECF"/>
    <w:rsid w:val="00907FA3"/>
    <w:rsid w:val="00910D16"/>
    <w:rsid w:val="00910EB7"/>
    <w:rsid w:val="009143F6"/>
    <w:rsid w:val="009145B9"/>
    <w:rsid w:val="009155A0"/>
    <w:rsid w:val="009167C9"/>
    <w:rsid w:val="00920507"/>
    <w:rsid w:val="00921AD8"/>
    <w:rsid w:val="00921E75"/>
    <w:rsid w:val="0092459E"/>
    <w:rsid w:val="009259F2"/>
    <w:rsid w:val="00925A27"/>
    <w:rsid w:val="00926599"/>
    <w:rsid w:val="00931AFF"/>
    <w:rsid w:val="00932252"/>
    <w:rsid w:val="009329AF"/>
    <w:rsid w:val="0093361C"/>
    <w:rsid w:val="00933858"/>
    <w:rsid w:val="00934DCE"/>
    <w:rsid w:val="00934FB5"/>
    <w:rsid w:val="00934FDF"/>
    <w:rsid w:val="00940A07"/>
    <w:rsid w:val="00941C2A"/>
    <w:rsid w:val="00941C3C"/>
    <w:rsid w:val="00942B81"/>
    <w:rsid w:val="00943230"/>
    <w:rsid w:val="00943C78"/>
    <w:rsid w:val="009446EA"/>
    <w:rsid w:val="00950A70"/>
    <w:rsid w:val="00950F4A"/>
    <w:rsid w:val="00952F1E"/>
    <w:rsid w:val="00953141"/>
    <w:rsid w:val="0095331B"/>
    <w:rsid w:val="00953DCD"/>
    <w:rsid w:val="009552D3"/>
    <w:rsid w:val="0095698B"/>
    <w:rsid w:val="00956FF4"/>
    <w:rsid w:val="00957415"/>
    <w:rsid w:val="00957783"/>
    <w:rsid w:val="00957F2C"/>
    <w:rsid w:val="00960217"/>
    <w:rsid w:val="00960513"/>
    <w:rsid w:val="009612D2"/>
    <w:rsid w:val="00963017"/>
    <w:rsid w:val="00963F67"/>
    <w:rsid w:val="00964395"/>
    <w:rsid w:val="00964CEF"/>
    <w:rsid w:val="00967AC7"/>
    <w:rsid w:val="00967BB5"/>
    <w:rsid w:val="00970635"/>
    <w:rsid w:val="0097188C"/>
    <w:rsid w:val="00972482"/>
    <w:rsid w:val="00972D90"/>
    <w:rsid w:val="0097391B"/>
    <w:rsid w:val="00973CDC"/>
    <w:rsid w:val="009741A6"/>
    <w:rsid w:val="00974881"/>
    <w:rsid w:val="00975209"/>
    <w:rsid w:val="00975A1B"/>
    <w:rsid w:val="0098066C"/>
    <w:rsid w:val="009806AA"/>
    <w:rsid w:val="0098233C"/>
    <w:rsid w:val="00982488"/>
    <w:rsid w:val="009829E0"/>
    <w:rsid w:val="00982CE2"/>
    <w:rsid w:val="0098336D"/>
    <w:rsid w:val="00983687"/>
    <w:rsid w:val="00983C89"/>
    <w:rsid w:val="009873C7"/>
    <w:rsid w:val="00991699"/>
    <w:rsid w:val="00991CCA"/>
    <w:rsid w:val="00993166"/>
    <w:rsid w:val="00996BB3"/>
    <w:rsid w:val="00996DBD"/>
    <w:rsid w:val="009A139A"/>
    <w:rsid w:val="009A13AF"/>
    <w:rsid w:val="009A2D8E"/>
    <w:rsid w:val="009A2FDD"/>
    <w:rsid w:val="009A4DA8"/>
    <w:rsid w:val="009A6158"/>
    <w:rsid w:val="009A70E8"/>
    <w:rsid w:val="009B09CC"/>
    <w:rsid w:val="009B0DF5"/>
    <w:rsid w:val="009B1577"/>
    <w:rsid w:val="009B2572"/>
    <w:rsid w:val="009B2D3C"/>
    <w:rsid w:val="009B3251"/>
    <w:rsid w:val="009B34CB"/>
    <w:rsid w:val="009B5B59"/>
    <w:rsid w:val="009B5F49"/>
    <w:rsid w:val="009B6AD5"/>
    <w:rsid w:val="009B6BB3"/>
    <w:rsid w:val="009B71E6"/>
    <w:rsid w:val="009B7E8C"/>
    <w:rsid w:val="009C2EDC"/>
    <w:rsid w:val="009C4E15"/>
    <w:rsid w:val="009C5E5C"/>
    <w:rsid w:val="009C6983"/>
    <w:rsid w:val="009C7CB1"/>
    <w:rsid w:val="009D024B"/>
    <w:rsid w:val="009D0BC3"/>
    <w:rsid w:val="009D0E45"/>
    <w:rsid w:val="009D4C6C"/>
    <w:rsid w:val="009D50A6"/>
    <w:rsid w:val="009D58AE"/>
    <w:rsid w:val="009D6E3E"/>
    <w:rsid w:val="009D786D"/>
    <w:rsid w:val="009E0782"/>
    <w:rsid w:val="009E0FD9"/>
    <w:rsid w:val="009E3577"/>
    <w:rsid w:val="009E4B23"/>
    <w:rsid w:val="009E57BB"/>
    <w:rsid w:val="009E5A4D"/>
    <w:rsid w:val="009E6194"/>
    <w:rsid w:val="009E7A55"/>
    <w:rsid w:val="009F0AF3"/>
    <w:rsid w:val="009F314B"/>
    <w:rsid w:val="009F3825"/>
    <w:rsid w:val="009F3CCE"/>
    <w:rsid w:val="009F3E8F"/>
    <w:rsid w:val="009F4110"/>
    <w:rsid w:val="009F5AB5"/>
    <w:rsid w:val="009F6614"/>
    <w:rsid w:val="009F75B7"/>
    <w:rsid w:val="009F7A55"/>
    <w:rsid w:val="00A00507"/>
    <w:rsid w:val="00A019E7"/>
    <w:rsid w:val="00A01C9C"/>
    <w:rsid w:val="00A03676"/>
    <w:rsid w:val="00A03CE2"/>
    <w:rsid w:val="00A03DD0"/>
    <w:rsid w:val="00A04A9E"/>
    <w:rsid w:val="00A05737"/>
    <w:rsid w:val="00A057FB"/>
    <w:rsid w:val="00A05A13"/>
    <w:rsid w:val="00A064CA"/>
    <w:rsid w:val="00A06DA5"/>
    <w:rsid w:val="00A07420"/>
    <w:rsid w:val="00A113F9"/>
    <w:rsid w:val="00A13F73"/>
    <w:rsid w:val="00A16620"/>
    <w:rsid w:val="00A168BA"/>
    <w:rsid w:val="00A168F2"/>
    <w:rsid w:val="00A16BFE"/>
    <w:rsid w:val="00A17144"/>
    <w:rsid w:val="00A179E4"/>
    <w:rsid w:val="00A212DB"/>
    <w:rsid w:val="00A2246F"/>
    <w:rsid w:val="00A22C79"/>
    <w:rsid w:val="00A23B6A"/>
    <w:rsid w:val="00A24363"/>
    <w:rsid w:val="00A24821"/>
    <w:rsid w:val="00A24D9D"/>
    <w:rsid w:val="00A25870"/>
    <w:rsid w:val="00A272B7"/>
    <w:rsid w:val="00A27616"/>
    <w:rsid w:val="00A27D38"/>
    <w:rsid w:val="00A30338"/>
    <w:rsid w:val="00A3402C"/>
    <w:rsid w:val="00A345CA"/>
    <w:rsid w:val="00A345D7"/>
    <w:rsid w:val="00A34959"/>
    <w:rsid w:val="00A35480"/>
    <w:rsid w:val="00A362CA"/>
    <w:rsid w:val="00A37616"/>
    <w:rsid w:val="00A37DC8"/>
    <w:rsid w:val="00A4131E"/>
    <w:rsid w:val="00A42F2E"/>
    <w:rsid w:val="00A4438D"/>
    <w:rsid w:val="00A476EB"/>
    <w:rsid w:val="00A53578"/>
    <w:rsid w:val="00A53595"/>
    <w:rsid w:val="00A5391B"/>
    <w:rsid w:val="00A566DC"/>
    <w:rsid w:val="00A576B1"/>
    <w:rsid w:val="00A62A53"/>
    <w:rsid w:val="00A62C68"/>
    <w:rsid w:val="00A62EF2"/>
    <w:rsid w:val="00A63B5A"/>
    <w:rsid w:val="00A64166"/>
    <w:rsid w:val="00A64449"/>
    <w:rsid w:val="00A65028"/>
    <w:rsid w:val="00A6505B"/>
    <w:rsid w:val="00A65437"/>
    <w:rsid w:val="00A65729"/>
    <w:rsid w:val="00A66613"/>
    <w:rsid w:val="00A66ACB"/>
    <w:rsid w:val="00A7085F"/>
    <w:rsid w:val="00A801C1"/>
    <w:rsid w:val="00A823E3"/>
    <w:rsid w:val="00A825AD"/>
    <w:rsid w:val="00A82F06"/>
    <w:rsid w:val="00A8350A"/>
    <w:rsid w:val="00A842C5"/>
    <w:rsid w:val="00A84D49"/>
    <w:rsid w:val="00A85B1F"/>
    <w:rsid w:val="00A86B06"/>
    <w:rsid w:val="00A87366"/>
    <w:rsid w:val="00A87C8F"/>
    <w:rsid w:val="00A905E4"/>
    <w:rsid w:val="00A909AE"/>
    <w:rsid w:val="00A94E12"/>
    <w:rsid w:val="00A95355"/>
    <w:rsid w:val="00A96105"/>
    <w:rsid w:val="00A9620A"/>
    <w:rsid w:val="00A978F2"/>
    <w:rsid w:val="00A97C3B"/>
    <w:rsid w:val="00AA0064"/>
    <w:rsid w:val="00AA08A9"/>
    <w:rsid w:val="00AA0E9A"/>
    <w:rsid w:val="00AA142B"/>
    <w:rsid w:val="00AA3CF9"/>
    <w:rsid w:val="00AA44E5"/>
    <w:rsid w:val="00AA4701"/>
    <w:rsid w:val="00AA557E"/>
    <w:rsid w:val="00AA6306"/>
    <w:rsid w:val="00AA699D"/>
    <w:rsid w:val="00AB0B06"/>
    <w:rsid w:val="00AB0FF4"/>
    <w:rsid w:val="00AB1840"/>
    <w:rsid w:val="00AB4021"/>
    <w:rsid w:val="00AB406E"/>
    <w:rsid w:val="00AB500C"/>
    <w:rsid w:val="00AB5104"/>
    <w:rsid w:val="00AB5467"/>
    <w:rsid w:val="00AB65D2"/>
    <w:rsid w:val="00AB7FE8"/>
    <w:rsid w:val="00AC2495"/>
    <w:rsid w:val="00AC4F2F"/>
    <w:rsid w:val="00AC6DD1"/>
    <w:rsid w:val="00AD07D4"/>
    <w:rsid w:val="00AD5162"/>
    <w:rsid w:val="00AD5450"/>
    <w:rsid w:val="00AD6CF3"/>
    <w:rsid w:val="00AE0BC3"/>
    <w:rsid w:val="00AE1B33"/>
    <w:rsid w:val="00AE3072"/>
    <w:rsid w:val="00AF3918"/>
    <w:rsid w:val="00AF4311"/>
    <w:rsid w:val="00AF4DFB"/>
    <w:rsid w:val="00AF6385"/>
    <w:rsid w:val="00AF791E"/>
    <w:rsid w:val="00B0097B"/>
    <w:rsid w:val="00B00E11"/>
    <w:rsid w:val="00B02C2B"/>
    <w:rsid w:val="00B03B00"/>
    <w:rsid w:val="00B047CA"/>
    <w:rsid w:val="00B05BBF"/>
    <w:rsid w:val="00B113DD"/>
    <w:rsid w:val="00B118C8"/>
    <w:rsid w:val="00B13B6A"/>
    <w:rsid w:val="00B14CB5"/>
    <w:rsid w:val="00B14FFD"/>
    <w:rsid w:val="00B153D8"/>
    <w:rsid w:val="00B20F26"/>
    <w:rsid w:val="00B2138B"/>
    <w:rsid w:val="00B2153D"/>
    <w:rsid w:val="00B2166A"/>
    <w:rsid w:val="00B21CA3"/>
    <w:rsid w:val="00B229AF"/>
    <w:rsid w:val="00B23EC8"/>
    <w:rsid w:val="00B24139"/>
    <w:rsid w:val="00B245E6"/>
    <w:rsid w:val="00B25AA7"/>
    <w:rsid w:val="00B25B65"/>
    <w:rsid w:val="00B27C96"/>
    <w:rsid w:val="00B310A5"/>
    <w:rsid w:val="00B323C3"/>
    <w:rsid w:val="00B335AB"/>
    <w:rsid w:val="00B33E0A"/>
    <w:rsid w:val="00B347E9"/>
    <w:rsid w:val="00B367D9"/>
    <w:rsid w:val="00B36E72"/>
    <w:rsid w:val="00B37883"/>
    <w:rsid w:val="00B40A34"/>
    <w:rsid w:val="00B41022"/>
    <w:rsid w:val="00B4234F"/>
    <w:rsid w:val="00B42384"/>
    <w:rsid w:val="00B42F55"/>
    <w:rsid w:val="00B4336F"/>
    <w:rsid w:val="00B46ECE"/>
    <w:rsid w:val="00B5066D"/>
    <w:rsid w:val="00B50746"/>
    <w:rsid w:val="00B5242E"/>
    <w:rsid w:val="00B5389B"/>
    <w:rsid w:val="00B54E5C"/>
    <w:rsid w:val="00B54F0E"/>
    <w:rsid w:val="00B54FCF"/>
    <w:rsid w:val="00B554C8"/>
    <w:rsid w:val="00B558A9"/>
    <w:rsid w:val="00B55DA3"/>
    <w:rsid w:val="00B56419"/>
    <w:rsid w:val="00B60F27"/>
    <w:rsid w:val="00B623FD"/>
    <w:rsid w:val="00B63121"/>
    <w:rsid w:val="00B6313A"/>
    <w:rsid w:val="00B66E2A"/>
    <w:rsid w:val="00B72D69"/>
    <w:rsid w:val="00B74F46"/>
    <w:rsid w:val="00B75CED"/>
    <w:rsid w:val="00B77B23"/>
    <w:rsid w:val="00B77B96"/>
    <w:rsid w:val="00B80380"/>
    <w:rsid w:val="00B81AB1"/>
    <w:rsid w:val="00B8363B"/>
    <w:rsid w:val="00B83A9F"/>
    <w:rsid w:val="00B8489D"/>
    <w:rsid w:val="00B84D09"/>
    <w:rsid w:val="00B850F4"/>
    <w:rsid w:val="00B938A7"/>
    <w:rsid w:val="00B942EE"/>
    <w:rsid w:val="00B95945"/>
    <w:rsid w:val="00B95D89"/>
    <w:rsid w:val="00B96B2E"/>
    <w:rsid w:val="00BA348C"/>
    <w:rsid w:val="00BA4302"/>
    <w:rsid w:val="00BA544F"/>
    <w:rsid w:val="00BB0AFF"/>
    <w:rsid w:val="00BB20E2"/>
    <w:rsid w:val="00BB2676"/>
    <w:rsid w:val="00BB2A66"/>
    <w:rsid w:val="00BB2B2A"/>
    <w:rsid w:val="00BB34D5"/>
    <w:rsid w:val="00BB3919"/>
    <w:rsid w:val="00BB3E8C"/>
    <w:rsid w:val="00BB4490"/>
    <w:rsid w:val="00BB4771"/>
    <w:rsid w:val="00BB4807"/>
    <w:rsid w:val="00BB520A"/>
    <w:rsid w:val="00BB685D"/>
    <w:rsid w:val="00BC0111"/>
    <w:rsid w:val="00BC06AA"/>
    <w:rsid w:val="00BC0798"/>
    <w:rsid w:val="00BC1D85"/>
    <w:rsid w:val="00BC3BF3"/>
    <w:rsid w:val="00BC4DEB"/>
    <w:rsid w:val="00BC4F11"/>
    <w:rsid w:val="00BC501C"/>
    <w:rsid w:val="00BC5266"/>
    <w:rsid w:val="00BC5E6F"/>
    <w:rsid w:val="00BC6217"/>
    <w:rsid w:val="00BC6A7A"/>
    <w:rsid w:val="00BC7BA6"/>
    <w:rsid w:val="00BD0481"/>
    <w:rsid w:val="00BD1501"/>
    <w:rsid w:val="00BD45F9"/>
    <w:rsid w:val="00BD5BAD"/>
    <w:rsid w:val="00BE2CA6"/>
    <w:rsid w:val="00BE300E"/>
    <w:rsid w:val="00BE36D6"/>
    <w:rsid w:val="00BE4178"/>
    <w:rsid w:val="00BE6FC0"/>
    <w:rsid w:val="00BE7140"/>
    <w:rsid w:val="00BE75BF"/>
    <w:rsid w:val="00BE78DF"/>
    <w:rsid w:val="00BF332A"/>
    <w:rsid w:val="00BF5794"/>
    <w:rsid w:val="00BF70E8"/>
    <w:rsid w:val="00BF7B35"/>
    <w:rsid w:val="00C00152"/>
    <w:rsid w:val="00C00BF2"/>
    <w:rsid w:val="00C016EA"/>
    <w:rsid w:val="00C04B2B"/>
    <w:rsid w:val="00C054BC"/>
    <w:rsid w:val="00C065FD"/>
    <w:rsid w:val="00C066D4"/>
    <w:rsid w:val="00C076DD"/>
    <w:rsid w:val="00C076F2"/>
    <w:rsid w:val="00C077E2"/>
    <w:rsid w:val="00C105BE"/>
    <w:rsid w:val="00C1598A"/>
    <w:rsid w:val="00C15D0E"/>
    <w:rsid w:val="00C165A7"/>
    <w:rsid w:val="00C17567"/>
    <w:rsid w:val="00C20A4B"/>
    <w:rsid w:val="00C229DB"/>
    <w:rsid w:val="00C230FC"/>
    <w:rsid w:val="00C24D3E"/>
    <w:rsid w:val="00C25157"/>
    <w:rsid w:val="00C268CC"/>
    <w:rsid w:val="00C319AF"/>
    <w:rsid w:val="00C32155"/>
    <w:rsid w:val="00C335C8"/>
    <w:rsid w:val="00C3380C"/>
    <w:rsid w:val="00C33B34"/>
    <w:rsid w:val="00C356BF"/>
    <w:rsid w:val="00C35926"/>
    <w:rsid w:val="00C35A3B"/>
    <w:rsid w:val="00C415FE"/>
    <w:rsid w:val="00C41C5B"/>
    <w:rsid w:val="00C41DFB"/>
    <w:rsid w:val="00C44FB6"/>
    <w:rsid w:val="00C4531D"/>
    <w:rsid w:val="00C4776E"/>
    <w:rsid w:val="00C50223"/>
    <w:rsid w:val="00C50D63"/>
    <w:rsid w:val="00C5231E"/>
    <w:rsid w:val="00C52B63"/>
    <w:rsid w:val="00C546D4"/>
    <w:rsid w:val="00C568B0"/>
    <w:rsid w:val="00C56904"/>
    <w:rsid w:val="00C57B93"/>
    <w:rsid w:val="00C60E4D"/>
    <w:rsid w:val="00C6478F"/>
    <w:rsid w:val="00C66922"/>
    <w:rsid w:val="00C6717A"/>
    <w:rsid w:val="00C67FC6"/>
    <w:rsid w:val="00C70A1B"/>
    <w:rsid w:val="00C71A5C"/>
    <w:rsid w:val="00C739E2"/>
    <w:rsid w:val="00C74E21"/>
    <w:rsid w:val="00C75086"/>
    <w:rsid w:val="00C76387"/>
    <w:rsid w:val="00C778F4"/>
    <w:rsid w:val="00C81257"/>
    <w:rsid w:val="00C81B12"/>
    <w:rsid w:val="00C81DBA"/>
    <w:rsid w:val="00C8249A"/>
    <w:rsid w:val="00C8266F"/>
    <w:rsid w:val="00C82CFF"/>
    <w:rsid w:val="00C82DAE"/>
    <w:rsid w:val="00C8314B"/>
    <w:rsid w:val="00C85AD0"/>
    <w:rsid w:val="00C8613A"/>
    <w:rsid w:val="00C8687E"/>
    <w:rsid w:val="00C8744E"/>
    <w:rsid w:val="00C874F2"/>
    <w:rsid w:val="00C87D7E"/>
    <w:rsid w:val="00C90479"/>
    <w:rsid w:val="00C908A7"/>
    <w:rsid w:val="00C90F11"/>
    <w:rsid w:val="00C9200E"/>
    <w:rsid w:val="00C93102"/>
    <w:rsid w:val="00C9485F"/>
    <w:rsid w:val="00C961DC"/>
    <w:rsid w:val="00C96377"/>
    <w:rsid w:val="00CA1758"/>
    <w:rsid w:val="00CA1874"/>
    <w:rsid w:val="00CA1ADF"/>
    <w:rsid w:val="00CA1C39"/>
    <w:rsid w:val="00CA1FF2"/>
    <w:rsid w:val="00CA2254"/>
    <w:rsid w:val="00CA2E23"/>
    <w:rsid w:val="00CA352A"/>
    <w:rsid w:val="00CA492B"/>
    <w:rsid w:val="00CA5180"/>
    <w:rsid w:val="00CA5F64"/>
    <w:rsid w:val="00CA6075"/>
    <w:rsid w:val="00CB1301"/>
    <w:rsid w:val="00CB241E"/>
    <w:rsid w:val="00CB3EE2"/>
    <w:rsid w:val="00CB44AE"/>
    <w:rsid w:val="00CB460C"/>
    <w:rsid w:val="00CB6003"/>
    <w:rsid w:val="00CC015A"/>
    <w:rsid w:val="00CC0E44"/>
    <w:rsid w:val="00CC1BEA"/>
    <w:rsid w:val="00CC330A"/>
    <w:rsid w:val="00CC5BE1"/>
    <w:rsid w:val="00CC6552"/>
    <w:rsid w:val="00CC6BED"/>
    <w:rsid w:val="00CD13EC"/>
    <w:rsid w:val="00CD41CB"/>
    <w:rsid w:val="00CD4897"/>
    <w:rsid w:val="00CE0770"/>
    <w:rsid w:val="00CE0B11"/>
    <w:rsid w:val="00CE287B"/>
    <w:rsid w:val="00CE2AF7"/>
    <w:rsid w:val="00CE37CD"/>
    <w:rsid w:val="00CE4561"/>
    <w:rsid w:val="00CE5555"/>
    <w:rsid w:val="00CE5FAC"/>
    <w:rsid w:val="00CE677C"/>
    <w:rsid w:val="00CE685B"/>
    <w:rsid w:val="00CE6B0B"/>
    <w:rsid w:val="00CF2D14"/>
    <w:rsid w:val="00CF696D"/>
    <w:rsid w:val="00CF69CC"/>
    <w:rsid w:val="00CF6D9A"/>
    <w:rsid w:val="00CF7634"/>
    <w:rsid w:val="00CF7F2A"/>
    <w:rsid w:val="00D006AF"/>
    <w:rsid w:val="00D00A3C"/>
    <w:rsid w:val="00D01291"/>
    <w:rsid w:val="00D0161E"/>
    <w:rsid w:val="00D0251A"/>
    <w:rsid w:val="00D035BB"/>
    <w:rsid w:val="00D04E79"/>
    <w:rsid w:val="00D05323"/>
    <w:rsid w:val="00D05D11"/>
    <w:rsid w:val="00D05F7B"/>
    <w:rsid w:val="00D10E82"/>
    <w:rsid w:val="00D12545"/>
    <w:rsid w:val="00D12AEF"/>
    <w:rsid w:val="00D13204"/>
    <w:rsid w:val="00D138B5"/>
    <w:rsid w:val="00D22010"/>
    <w:rsid w:val="00D235C6"/>
    <w:rsid w:val="00D25006"/>
    <w:rsid w:val="00D2511C"/>
    <w:rsid w:val="00D265D8"/>
    <w:rsid w:val="00D26C5C"/>
    <w:rsid w:val="00D3293B"/>
    <w:rsid w:val="00D329CA"/>
    <w:rsid w:val="00D33266"/>
    <w:rsid w:val="00D3350C"/>
    <w:rsid w:val="00D354A0"/>
    <w:rsid w:val="00D3577B"/>
    <w:rsid w:val="00D35EE6"/>
    <w:rsid w:val="00D37AA6"/>
    <w:rsid w:val="00D417E0"/>
    <w:rsid w:val="00D42108"/>
    <w:rsid w:val="00D42620"/>
    <w:rsid w:val="00D42783"/>
    <w:rsid w:val="00D429E9"/>
    <w:rsid w:val="00D43399"/>
    <w:rsid w:val="00D43547"/>
    <w:rsid w:val="00D43857"/>
    <w:rsid w:val="00D44821"/>
    <w:rsid w:val="00D44E44"/>
    <w:rsid w:val="00D4746A"/>
    <w:rsid w:val="00D50EBC"/>
    <w:rsid w:val="00D51D8C"/>
    <w:rsid w:val="00D533C0"/>
    <w:rsid w:val="00D54332"/>
    <w:rsid w:val="00D54B02"/>
    <w:rsid w:val="00D55817"/>
    <w:rsid w:val="00D565ED"/>
    <w:rsid w:val="00D57724"/>
    <w:rsid w:val="00D6075F"/>
    <w:rsid w:val="00D6095E"/>
    <w:rsid w:val="00D62AAC"/>
    <w:rsid w:val="00D63AC3"/>
    <w:rsid w:val="00D63DB3"/>
    <w:rsid w:val="00D659B4"/>
    <w:rsid w:val="00D66D85"/>
    <w:rsid w:val="00D67FB3"/>
    <w:rsid w:val="00D72436"/>
    <w:rsid w:val="00D73059"/>
    <w:rsid w:val="00D733D5"/>
    <w:rsid w:val="00D73643"/>
    <w:rsid w:val="00D73E6D"/>
    <w:rsid w:val="00D758A6"/>
    <w:rsid w:val="00D75D74"/>
    <w:rsid w:val="00D75E0C"/>
    <w:rsid w:val="00D75FF1"/>
    <w:rsid w:val="00D76F81"/>
    <w:rsid w:val="00D76FAC"/>
    <w:rsid w:val="00D77C2C"/>
    <w:rsid w:val="00D80E08"/>
    <w:rsid w:val="00D81445"/>
    <w:rsid w:val="00D81F99"/>
    <w:rsid w:val="00D82FBF"/>
    <w:rsid w:val="00D842A0"/>
    <w:rsid w:val="00D84F36"/>
    <w:rsid w:val="00D87190"/>
    <w:rsid w:val="00D90329"/>
    <w:rsid w:val="00D936B8"/>
    <w:rsid w:val="00D95720"/>
    <w:rsid w:val="00D9629A"/>
    <w:rsid w:val="00D9653D"/>
    <w:rsid w:val="00D97720"/>
    <w:rsid w:val="00D97D53"/>
    <w:rsid w:val="00DA0611"/>
    <w:rsid w:val="00DA44A2"/>
    <w:rsid w:val="00DA749B"/>
    <w:rsid w:val="00DB582B"/>
    <w:rsid w:val="00DB5C2B"/>
    <w:rsid w:val="00DB6121"/>
    <w:rsid w:val="00DB690E"/>
    <w:rsid w:val="00DB73D7"/>
    <w:rsid w:val="00DB7595"/>
    <w:rsid w:val="00DC0C1F"/>
    <w:rsid w:val="00DC11FC"/>
    <w:rsid w:val="00DC1522"/>
    <w:rsid w:val="00DC2276"/>
    <w:rsid w:val="00DC305A"/>
    <w:rsid w:val="00DC6BA7"/>
    <w:rsid w:val="00DC78BF"/>
    <w:rsid w:val="00DD08ED"/>
    <w:rsid w:val="00DD0E87"/>
    <w:rsid w:val="00DD2BCC"/>
    <w:rsid w:val="00DD40B7"/>
    <w:rsid w:val="00DD4597"/>
    <w:rsid w:val="00DD49D0"/>
    <w:rsid w:val="00DD548F"/>
    <w:rsid w:val="00DD683D"/>
    <w:rsid w:val="00DE1B9E"/>
    <w:rsid w:val="00DE27C1"/>
    <w:rsid w:val="00DE30B4"/>
    <w:rsid w:val="00DE39E3"/>
    <w:rsid w:val="00DE5899"/>
    <w:rsid w:val="00DE6582"/>
    <w:rsid w:val="00DF12D1"/>
    <w:rsid w:val="00DF1315"/>
    <w:rsid w:val="00DF4E9B"/>
    <w:rsid w:val="00DF57CA"/>
    <w:rsid w:val="00DF5CAC"/>
    <w:rsid w:val="00DF7860"/>
    <w:rsid w:val="00E00DEC"/>
    <w:rsid w:val="00E01F2B"/>
    <w:rsid w:val="00E02C46"/>
    <w:rsid w:val="00E034B7"/>
    <w:rsid w:val="00E047AD"/>
    <w:rsid w:val="00E06556"/>
    <w:rsid w:val="00E072CF"/>
    <w:rsid w:val="00E07F99"/>
    <w:rsid w:val="00E10B01"/>
    <w:rsid w:val="00E10D08"/>
    <w:rsid w:val="00E12444"/>
    <w:rsid w:val="00E1275D"/>
    <w:rsid w:val="00E132ED"/>
    <w:rsid w:val="00E13AF1"/>
    <w:rsid w:val="00E149FD"/>
    <w:rsid w:val="00E1533F"/>
    <w:rsid w:val="00E1740E"/>
    <w:rsid w:val="00E176F3"/>
    <w:rsid w:val="00E20469"/>
    <w:rsid w:val="00E20C4D"/>
    <w:rsid w:val="00E20DCF"/>
    <w:rsid w:val="00E211DC"/>
    <w:rsid w:val="00E226A9"/>
    <w:rsid w:val="00E22C75"/>
    <w:rsid w:val="00E2423E"/>
    <w:rsid w:val="00E24351"/>
    <w:rsid w:val="00E256DC"/>
    <w:rsid w:val="00E278F0"/>
    <w:rsid w:val="00E30C83"/>
    <w:rsid w:val="00E30F5D"/>
    <w:rsid w:val="00E33FD1"/>
    <w:rsid w:val="00E3529F"/>
    <w:rsid w:val="00E352ED"/>
    <w:rsid w:val="00E4195F"/>
    <w:rsid w:val="00E421E4"/>
    <w:rsid w:val="00E42339"/>
    <w:rsid w:val="00E44618"/>
    <w:rsid w:val="00E44DFB"/>
    <w:rsid w:val="00E45213"/>
    <w:rsid w:val="00E45E65"/>
    <w:rsid w:val="00E46778"/>
    <w:rsid w:val="00E50922"/>
    <w:rsid w:val="00E511A4"/>
    <w:rsid w:val="00E529A9"/>
    <w:rsid w:val="00E529E4"/>
    <w:rsid w:val="00E5421C"/>
    <w:rsid w:val="00E543AD"/>
    <w:rsid w:val="00E545B0"/>
    <w:rsid w:val="00E54C73"/>
    <w:rsid w:val="00E557CF"/>
    <w:rsid w:val="00E5583E"/>
    <w:rsid w:val="00E56D40"/>
    <w:rsid w:val="00E56DB1"/>
    <w:rsid w:val="00E57ED8"/>
    <w:rsid w:val="00E603F5"/>
    <w:rsid w:val="00E6078E"/>
    <w:rsid w:val="00E615E7"/>
    <w:rsid w:val="00E62540"/>
    <w:rsid w:val="00E65A77"/>
    <w:rsid w:val="00E65BDE"/>
    <w:rsid w:val="00E66DBE"/>
    <w:rsid w:val="00E7003C"/>
    <w:rsid w:val="00E71859"/>
    <w:rsid w:val="00E72272"/>
    <w:rsid w:val="00E7289E"/>
    <w:rsid w:val="00E72DDF"/>
    <w:rsid w:val="00E730DF"/>
    <w:rsid w:val="00E73897"/>
    <w:rsid w:val="00E7446B"/>
    <w:rsid w:val="00E75D83"/>
    <w:rsid w:val="00E766D4"/>
    <w:rsid w:val="00E76800"/>
    <w:rsid w:val="00E770CC"/>
    <w:rsid w:val="00E77A86"/>
    <w:rsid w:val="00E80856"/>
    <w:rsid w:val="00E80FCD"/>
    <w:rsid w:val="00E81CC7"/>
    <w:rsid w:val="00E8243E"/>
    <w:rsid w:val="00E82933"/>
    <w:rsid w:val="00E835C4"/>
    <w:rsid w:val="00E838B7"/>
    <w:rsid w:val="00E83F3C"/>
    <w:rsid w:val="00E84AFF"/>
    <w:rsid w:val="00E8598C"/>
    <w:rsid w:val="00E85E2A"/>
    <w:rsid w:val="00E872B4"/>
    <w:rsid w:val="00E87632"/>
    <w:rsid w:val="00E904A4"/>
    <w:rsid w:val="00E91BAC"/>
    <w:rsid w:val="00E93BE8"/>
    <w:rsid w:val="00E959AB"/>
    <w:rsid w:val="00E97BC5"/>
    <w:rsid w:val="00EA0C32"/>
    <w:rsid w:val="00EA0CD6"/>
    <w:rsid w:val="00EA0D71"/>
    <w:rsid w:val="00EA1083"/>
    <w:rsid w:val="00EA3014"/>
    <w:rsid w:val="00EA6650"/>
    <w:rsid w:val="00EA7AD6"/>
    <w:rsid w:val="00EB0821"/>
    <w:rsid w:val="00EB2161"/>
    <w:rsid w:val="00EB251E"/>
    <w:rsid w:val="00EB2CCC"/>
    <w:rsid w:val="00EB3C9D"/>
    <w:rsid w:val="00EB3F84"/>
    <w:rsid w:val="00EB518C"/>
    <w:rsid w:val="00EB628A"/>
    <w:rsid w:val="00EB63C7"/>
    <w:rsid w:val="00EB68A9"/>
    <w:rsid w:val="00EB6E64"/>
    <w:rsid w:val="00EB6F21"/>
    <w:rsid w:val="00EB760F"/>
    <w:rsid w:val="00EB7D91"/>
    <w:rsid w:val="00EC0065"/>
    <w:rsid w:val="00EC060D"/>
    <w:rsid w:val="00EC06C7"/>
    <w:rsid w:val="00EC098A"/>
    <w:rsid w:val="00EC0E07"/>
    <w:rsid w:val="00EC2AB9"/>
    <w:rsid w:val="00EC6159"/>
    <w:rsid w:val="00ED03C1"/>
    <w:rsid w:val="00ED1C4D"/>
    <w:rsid w:val="00ED2B1A"/>
    <w:rsid w:val="00ED5B2C"/>
    <w:rsid w:val="00ED5F5F"/>
    <w:rsid w:val="00ED6E00"/>
    <w:rsid w:val="00EE00B8"/>
    <w:rsid w:val="00EE0AAB"/>
    <w:rsid w:val="00EE0BDD"/>
    <w:rsid w:val="00EE4BD8"/>
    <w:rsid w:val="00EE5903"/>
    <w:rsid w:val="00EE5B69"/>
    <w:rsid w:val="00EE675F"/>
    <w:rsid w:val="00EE7FB7"/>
    <w:rsid w:val="00EF0F74"/>
    <w:rsid w:val="00EF2146"/>
    <w:rsid w:val="00EF264C"/>
    <w:rsid w:val="00EF3AD8"/>
    <w:rsid w:val="00EF4888"/>
    <w:rsid w:val="00F00610"/>
    <w:rsid w:val="00F00613"/>
    <w:rsid w:val="00F0094E"/>
    <w:rsid w:val="00F01234"/>
    <w:rsid w:val="00F01D9A"/>
    <w:rsid w:val="00F02859"/>
    <w:rsid w:val="00F02C48"/>
    <w:rsid w:val="00F039B2"/>
    <w:rsid w:val="00F05823"/>
    <w:rsid w:val="00F059F8"/>
    <w:rsid w:val="00F0747D"/>
    <w:rsid w:val="00F134ED"/>
    <w:rsid w:val="00F13C7C"/>
    <w:rsid w:val="00F14F1F"/>
    <w:rsid w:val="00F15D6F"/>
    <w:rsid w:val="00F20376"/>
    <w:rsid w:val="00F209C2"/>
    <w:rsid w:val="00F24955"/>
    <w:rsid w:val="00F257DE"/>
    <w:rsid w:val="00F25DB6"/>
    <w:rsid w:val="00F3013B"/>
    <w:rsid w:val="00F307F6"/>
    <w:rsid w:val="00F30F70"/>
    <w:rsid w:val="00F311CF"/>
    <w:rsid w:val="00F31502"/>
    <w:rsid w:val="00F3258C"/>
    <w:rsid w:val="00F32DBB"/>
    <w:rsid w:val="00F34153"/>
    <w:rsid w:val="00F350BC"/>
    <w:rsid w:val="00F35909"/>
    <w:rsid w:val="00F36930"/>
    <w:rsid w:val="00F37987"/>
    <w:rsid w:val="00F4065D"/>
    <w:rsid w:val="00F41682"/>
    <w:rsid w:val="00F419B1"/>
    <w:rsid w:val="00F41F3D"/>
    <w:rsid w:val="00F42854"/>
    <w:rsid w:val="00F43761"/>
    <w:rsid w:val="00F46611"/>
    <w:rsid w:val="00F4724E"/>
    <w:rsid w:val="00F475A0"/>
    <w:rsid w:val="00F477EC"/>
    <w:rsid w:val="00F479A6"/>
    <w:rsid w:val="00F50AC0"/>
    <w:rsid w:val="00F542C5"/>
    <w:rsid w:val="00F5557F"/>
    <w:rsid w:val="00F55A2D"/>
    <w:rsid w:val="00F55B15"/>
    <w:rsid w:val="00F55F93"/>
    <w:rsid w:val="00F5629A"/>
    <w:rsid w:val="00F57C88"/>
    <w:rsid w:val="00F57E51"/>
    <w:rsid w:val="00F60A10"/>
    <w:rsid w:val="00F60C27"/>
    <w:rsid w:val="00F6183C"/>
    <w:rsid w:val="00F66C8B"/>
    <w:rsid w:val="00F6708E"/>
    <w:rsid w:val="00F6746C"/>
    <w:rsid w:val="00F676BD"/>
    <w:rsid w:val="00F70EE0"/>
    <w:rsid w:val="00F72CDB"/>
    <w:rsid w:val="00F74D2F"/>
    <w:rsid w:val="00F76B80"/>
    <w:rsid w:val="00F77183"/>
    <w:rsid w:val="00F77AEB"/>
    <w:rsid w:val="00F8298F"/>
    <w:rsid w:val="00F83954"/>
    <w:rsid w:val="00F83BBF"/>
    <w:rsid w:val="00F84D5D"/>
    <w:rsid w:val="00F85B61"/>
    <w:rsid w:val="00F86D17"/>
    <w:rsid w:val="00F87C86"/>
    <w:rsid w:val="00F90738"/>
    <w:rsid w:val="00F90B92"/>
    <w:rsid w:val="00F912E8"/>
    <w:rsid w:val="00F93E1B"/>
    <w:rsid w:val="00F94DD3"/>
    <w:rsid w:val="00F964FA"/>
    <w:rsid w:val="00F97742"/>
    <w:rsid w:val="00FA0719"/>
    <w:rsid w:val="00FA1BDF"/>
    <w:rsid w:val="00FA23F3"/>
    <w:rsid w:val="00FA2DAE"/>
    <w:rsid w:val="00FA4027"/>
    <w:rsid w:val="00FA4266"/>
    <w:rsid w:val="00FA44D9"/>
    <w:rsid w:val="00FA44E7"/>
    <w:rsid w:val="00FA4A6C"/>
    <w:rsid w:val="00FA4BA1"/>
    <w:rsid w:val="00FA5036"/>
    <w:rsid w:val="00FA51F9"/>
    <w:rsid w:val="00FA5D81"/>
    <w:rsid w:val="00FA7760"/>
    <w:rsid w:val="00FB16C4"/>
    <w:rsid w:val="00FB1F54"/>
    <w:rsid w:val="00FB441D"/>
    <w:rsid w:val="00FB5735"/>
    <w:rsid w:val="00FB63A9"/>
    <w:rsid w:val="00FB66C6"/>
    <w:rsid w:val="00FB6727"/>
    <w:rsid w:val="00FB71D4"/>
    <w:rsid w:val="00FC0DB7"/>
    <w:rsid w:val="00FC12E6"/>
    <w:rsid w:val="00FC1FB1"/>
    <w:rsid w:val="00FC3065"/>
    <w:rsid w:val="00FC4CB7"/>
    <w:rsid w:val="00FC5392"/>
    <w:rsid w:val="00FC7B6F"/>
    <w:rsid w:val="00FD001C"/>
    <w:rsid w:val="00FD0489"/>
    <w:rsid w:val="00FD2116"/>
    <w:rsid w:val="00FD26BF"/>
    <w:rsid w:val="00FD32E7"/>
    <w:rsid w:val="00FD37D3"/>
    <w:rsid w:val="00FD43A0"/>
    <w:rsid w:val="00FD473A"/>
    <w:rsid w:val="00FD4A1C"/>
    <w:rsid w:val="00FD4C0E"/>
    <w:rsid w:val="00FD512D"/>
    <w:rsid w:val="00FD5B2F"/>
    <w:rsid w:val="00FD6C75"/>
    <w:rsid w:val="00FE04A7"/>
    <w:rsid w:val="00FE3182"/>
    <w:rsid w:val="00FE3791"/>
    <w:rsid w:val="00FE3AC1"/>
    <w:rsid w:val="00FE45B6"/>
    <w:rsid w:val="00FE4C9B"/>
    <w:rsid w:val="00FE4F27"/>
    <w:rsid w:val="00FE5336"/>
    <w:rsid w:val="00FE5B16"/>
    <w:rsid w:val="00FE6865"/>
    <w:rsid w:val="00FE68A8"/>
    <w:rsid w:val="00FF1559"/>
    <w:rsid w:val="00FF1A51"/>
    <w:rsid w:val="00FF3EC8"/>
    <w:rsid w:val="00FF401D"/>
    <w:rsid w:val="00FF42EF"/>
    <w:rsid w:val="00FF5B6B"/>
    <w:rsid w:val="00FF5CEA"/>
    <w:rsid w:val="00FF5D6E"/>
    <w:rsid w:val="00FF6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A2BB4"/>
  <w15:docId w15:val="{6FE19078-9D0B-45BB-9E0A-49E08B8FA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2800E7"/>
    <w:pPr>
      <w:keepNext/>
      <w:keepLines/>
      <w:numPr>
        <w:numId w:val="20"/>
      </w:numPr>
      <w:tabs>
        <w:tab w:val="center" w:pos="6379"/>
      </w:tabs>
      <w:spacing w:line="360" w:lineRule="auto"/>
      <w:ind w:left="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1E6194"/>
    <w:pPr>
      <w:keepNext/>
      <w:keepLines/>
      <w:numPr>
        <w:ilvl w:val="1"/>
        <w:numId w:val="20"/>
      </w:numPr>
      <w:tabs>
        <w:tab w:val="center" w:pos="6379"/>
      </w:tabs>
      <w:spacing w:line="360" w:lineRule="auto"/>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1E6194"/>
    <w:pPr>
      <w:keepNext/>
      <w:keepLines/>
      <w:numPr>
        <w:ilvl w:val="2"/>
        <w:numId w:val="20"/>
      </w:numPr>
      <w:tabs>
        <w:tab w:val="center" w:pos="6379"/>
      </w:tabs>
      <w:spacing w:line="360" w:lineRule="auto"/>
      <w:outlineLvl w:val="2"/>
    </w:pPr>
    <w:rPr>
      <w:rFonts w:eastAsiaTheme="majorEastAsia" w:cstheme="majorBidi"/>
      <w:b/>
      <w:bCs/>
      <w:i/>
      <w:sz w:val="28"/>
    </w:rPr>
  </w:style>
  <w:style w:type="paragraph" w:styleId="Heading4">
    <w:name w:val="heading 4"/>
    <w:basedOn w:val="Normal"/>
    <w:next w:val="Normal"/>
    <w:link w:val="Heading4Char"/>
    <w:uiPriority w:val="9"/>
    <w:unhideWhenUsed/>
    <w:qFormat/>
    <w:rsid w:val="00470E33"/>
    <w:pPr>
      <w:keepNext/>
      <w:keepLines/>
      <w:numPr>
        <w:ilvl w:val="3"/>
        <w:numId w:val="20"/>
      </w:numPr>
      <w:tabs>
        <w:tab w:val="center" w:pos="6379"/>
      </w:tabs>
      <w:spacing w:line="360" w:lineRule="auto"/>
      <w:outlineLvl w:val="3"/>
    </w:pPr>
    <w:rPr>
      <w:rFonts w:eastAsiaTheme="majorEastAsia" w:cstheme="majorBidi"/>
      <w:bCs/>
      <w:iCs/>
      <w:sz w:val="28"/>
    </w:rPr>
  </w:style>
  <w:style w:type="paragraph" w:styleId="Heading5">
    <w:name w:val="heading 5"/>
    <w:basedOn w:val="Normal"/>
    <w:next w:val="Normal"/>
    <w:link w:val="Heading5Char"/>
    <w:uiPriority w:val="9"/>
    <w:unhideWhenUsed/>
    <w:qFormat/>
    <w:rsid w:val="00BB2A66"/>
    <w:pPr>
      <w:keepNext/>
      <w:keepLines/>
      <w:numPr>
        <w:ilvl w:val="4"/>
        <w:numId w:val="2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BB2A66"/>
    <w:pPr>
      <w:keepNext/>
      <w:keepLines/>
      <w:numPr>
        <w:ilvl w:val="5"/>
        <w:numId w:val="2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B2A66"/>
    <w:pPr>
      <w:keepNext/>
      <w:keepLines/>
      <w:numPr>
        <w:ilvl w:val="6"/>
        <w:numId w:val="2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B2A66"/>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B2A66"/>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2800E7"/>
    <w:rPr>
      <w:rFonts w:eastAsiaTheme="majorEastAsia" w:cstheme="majorBidi"/>
      <w:b/>
      <w:bCs/>
      <w:sz w:val="32"/>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rsid w:val="001E6194"/>
    <w:rPr>
      <w:rFonts w:eastAsiaTheme="majorEastAsia" w:cstheme="majorBidi"/>
      <w:b/>
      <w:bCs/>
      <w:sz w:val="28"/>
      <w:szCs w:val="26"/>
    </w:rPr>
  </w:style>
  <w:style w:type="character" w:customStyle="1" w:styleId="Heading3Char">
    <w:name w:val="Heading 3 Char"/>
    <w:basedOn w:val="DefaultParagraphFont"/>
    <w:link w:val="Heading3"/>
    <w:uiPriority w:val="9"/>
    <w:rsid w:val="001E6194"/>
    <w:rPr>
      <w:rFonts w:eastAsiaTheme="majorEastAsia" w:cstheme="majorBidi"/>
      <w:b/>
      <w:bCs/>
      <w:i/>
      <w:sz w:val="28"/>
      <w:szCs w:val="24"/>
    </w:rPr>
  </w:style>
  <w:style w:type="character" w:customStyle="1" w:styleId="Heading4Char">
    <w:name w:val="Heading 4 Char"/>
    <w:basedOn w:val="DefaultParagraphFont"/>
    <w:link w:val="Heading4"/>
    <w:uiPriority w:val="9"/>
    <w:rsid w:val="00470E33"/>
    <w:rPr>
      <w:rFonts w:eastAsiaTheme="majorEastAsia" w:cstheme="majorBidi"/>
      <w:bCs/>
      <w:iCs/>
      <w:sz w:val="28"/>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Heading5Char">
    <w:name w:val="Heading 5 Char"/>
    <w:basedOn w:val="DefaultParagraphFont"/>
    <w:link w:val="Heading5"/>
    <w:uiPriority w:val="9"/>
    <w:rsid w:val="00BB2A66"/>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BB2A66"/>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BB2A66"/>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BB2A6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B2A66"/>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31957"/>
    <w:pPr>
      <w:numPr>
        <w:numId w:val="0"/>
      </w:numPr>
      <w:tabs>
        <w:tab w:val="clear" w:pos="6379"/>
      </w:tabs>
      <w:spacing w:before="240" w:line="259" w:lineRule="auto"/>
      <w:outlineLvl w:val="9"/>
    </w:pPr>
    <w:rPr>
      <w:rFonts w:asciiTheme="majorHAnsi" w:hAnsiTheme="majorHAnsi"/>
      <w:b w:val="0"/>
      <w:bCs w:val="0"/>
      <w:color w:val="365F91" w:themeColor="accent1" w:themeShade="BF"/>
      <w:szCs w:val="32"/>
    </w:rPr>
  </w:style>
  <w:style w:type="character" w:styleId="UnresolvedMention">
    <w:name w:val="Unresolved Mention"/>
    <w:basedOn w:val="DefaultParagraphFont"/>
    <w:uiPriority w:val="99"/>
    <w:semiHidden/>
    <w:unhideWhenUsed/>
    <w:rsid w:val="00052E80"/>
    <w:rPr>
      <w:color w:val="808080"/>
      <w:shd w:val="clear" w:color="auto" w:fill="E6E6E6"/>
    </w:rPr>
  </w:style>
  <w:style w:type="character" w:customStyle="1" w:styleId="notranslate">
    <w:name w:val="notranslate"/>
    <w:basedOn w:val="DefaultParagraphFont"/>
    <w:rsid w:val="009B5B59"/>
  </w:style>
  <w:style w:type="character" w:customStyle="1" w:styleId="shorttext">
    <w:name w:val="short_text"/>
    <w:basedOn w:val="DefaultParagraphFont"/>
    <w:rsid w:val="00A057FB"/>
  </w:style>
  <w:style w:type="paragraph" w:styleId="ListParagraph">
    <w:name w:val="List Paragraph"/>
    <w:basedOn w:val="Normal"/>
    <w:uiPriority w:val="34"/>
    <w:qFormat/>
    <w:rsid w:val="00452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75956">
      <w:bodyDiv w:val="1"/>
      <w:marLeft w:val="0"/>
      <w:marRight w:val="0"/>
      <w:marTop w:val="0"/>
      <w:marBottom w:val="0"/>
      <w:divBdr>
        <w:top w:val="none" w:sz="0" w:space="0" w:color="auto"/>
        <w:left w:val="none" w:sz="0" w:space="0" w:color="auto"/>
        <w:bottom w:val="none" w:sz="0" w:space="0" w:color="auto"/>
        <w:right w:val="none" w:sz="0" w:space="0" w:color="auto"/>
      </w:divBdr>
    </w:div>
    <w:div w:id="326444346">
      <w:bodyDiv w:val="1"/>
      <w:marLeft w:val="0"/>
      <w:marRight w:val="0"/>
      <w:marTop w:val="0"/>
      <w:marBottom w:val="0"/>
      <w:divBdr>
        <w:top w:val="none" w:sz="0" w:space="0" w:color="auto"/>
        <w:left w:val="none" w:sz="0" w:space="0" w:color="auto"/>
        <w:bottom w:val="none" w:sz="0" w:space="0" w:color="auto"/>
        <w:right w:val="none" w:sz="0" w:space="0" w:color="auto"/>
      </w:divBdr>
    </w:div>
    <w:div w:id="589043275">
      <w:bodyDiv w:val="1"/>
      <w:marLeft w:val="0"/>
      <w:marRight w:val="0"/>
      <w:marTop w:val="0"/>
      <w:marBottom w:val="0"/>
      <w:divBdr>
        <w:top w:val="none" w:sz="0" w:space="0" w:color="auto"/>
        <w:left w:val="none" w:sz="0" w:space="0" w:color="auto"/>
        <w:bottom w:val="none" w:sz="0" w:space="0" w:color="auto"/>
        <w:right w:val="none" w:sz="0" w:space="0" w:color="auto"/>
      </w:divBdr>
      <w:divsChild>
        <w:div w:id="990016644">
          <w:marLeft w:val="0"/>
          <w:marRight w:val="0"/>
          <w:marTop w:val="0"/>
          <w:marBottom w:val="0"/>
          <w:divBdr>
            <w:top w:val="none" w:sz="0" w:space="0" w:color="auto"/>
            <w:left w:val="none" w:sz="0" w:space="0" w:color="auto"/>
            <w:bottom w:val="none" w:sz="0" w:space="0" w:color="auto"/>
            <w:right w:val="none" w:sz="0" w:space="0" w:color="auto"/>
          </w:divBdr>
          <w:divsChild>
            <w:div w:id="1137146915">
              <w:marLeft w:val="0"/>
              <w:marRight w:val="0"/>
              <w:marTop w:val="0"/>
              <w:marBottom w:val="0"/>
              <w:divBdr>
                <w:top w:val="none" w:sz="0" w:space="0" w:color="auto"/>
                <w:left w:val="none" w:sz="0" w:space="0" w:color="auto"/>
                <w:bottom w:val="none" w:sz="0" w:space="0" w:color="auto"/>
                <w:right w:val="none" w:sz="0" w:space="0" w:color="auto"/>
              </w:divBdr>
            </w:div>
            <w:div w:id="2062551894">
              <w:marLeft w:val="0"/>
              <w:marRight w:val="0"/>
              <w:marTop w:val="0"/>
              <w:marBottom w:val="0"/>
              <w:divBdr>
                <w:top w:val="none" w:sz="0" w:space="0" w:color="auto"/>
                <w:left w:val="none" w:sz="0" w:space="0" w:color="auto"/>
                <w:bottom w:val="none" w:sz="0" w:space="0" w:color="auto"/>
                <w:right w:val="none" w:sz="0" w:space="0" w:color="auto"/>
              </w:divBdr>
            </w:div>
            <w:div w:id="1673534437">
              <w:marLeft w:val="0"/>
              <w:marRight w:val="0"/>
              <w:marTop w:val="0"/>
              <w:marBottom w:val="0"/>
              <w:divBdr>
                <w:top w:val="none" w:sz="0" w:space="0" w:color="auto"/>
                <w:left w:val="none" w:sz="0" w:space="0" w:color="auto"/>
                <w:bottom w:val="none" w:sz="0" w:space="0" w:color="auto"/>
                <w:right w:val="none" w:sz="0" w:space="0" w:color="auto"/>
              </w:divBdr>
            </w:div>
            <w:div w:id="88618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59490">
      <w:bodyDiv w:val="1"/>
      <w:marLeft w:val="0"/>
      <w:marRight w:val="0"/>
      <w:marTop w:val="0"/>
      <w:marBottom w:val="0"/>
      <w:divBdr>
        <w:top w:val="none" w:sz="0" w:space="0" w:color="auto"/>
        <w:left w:val="none" w:sz="0" w:space="0" w:color="auto"/>
        <w:bottom w:val="none" w:sz="0" w:space="0" w:color="auto"/>
        <w:right w:val="none" w:sz="0" w:space="0" w:color="auto"/>
      </w:divBdr>
      <w:divsChild>
        <w:div w:id="1762139599">
          <w:marLeft w:val="0"/>
          <w:marRight w:val="0"/>
          <w:marTop w:val="0"/>
          <w:marBottom w:val="0"/>
          <w:divBdr>
            <w:top w:val="none" w:sz="0" w:space="0" w:color="auto"/>
            <w:left w:val="none" w:sz="0" w:space="0" w:color="auto"/>
            <w:bottom w:val="none" w:sz="0" w:space="0" w:color="auto"/>
            <w:right w:val="none" w:sz="0" w:space="0" w:color="auto"/>
          </w:divBdr>
          <w:divsChild>
            <w:div w:id="39809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59743">
      <w:bodyDiv w:val="1"/>
      <w:marLeft w:val="0"/>
      <w:marRight w:val="0"/>
      <w:marTop w:val="0"/>
      <w:marBottom w:val="0"/>
      <w:divBdr>
        <w:top w:val="none" w:sz="0" w:space="0" w:color="auto"/>
        <w:left w:val="none" w:sz="0" w:space="0" w:color="auto"/>
        <w:bottom w:val="none" w:sz="0" w:space="0" w:color="auto"/>
        <w:right w:val="none" w:sz="0" w:space="0" w:color="auto"/>
      </w:divBdr>
      <w:divsChild>
        <w:div w:id="636649325">
          <w:marLeft w:val="0"/>
          <w:marRight w:val="0"/>
          <w:marTop w:val="0"/>
          <w:marBottom w:val="0"/>
          <w:divBdr>
            <w:top w:val="none" w:sz="0" w:space="0" w:color="auto"/>
            <w:left w:val="none" w:sz="0" w:space="0" w:color="auto"/>
            <w:bottom w:val="none" w:sz="0" w:space="0" w:color="auto"/>
            <w:right w:val="none" w:sz="0" w:space="0" w:color="auto"/>
          </w:divBdr>
          <w:divsChild>
            <w:div w:id="45783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92603">
      <w:bodyDiv w:val="1"/>
      <w:marLeft w:val="0"/>
      <w:marRight w:val="0"/>
      <w:marTop w:val="0"/>
      <w:marBottom w:val="0"/>
      <w:divBdr>
        <w:top w:val="none" w:sz="0" w:space="0" w:color="auto"/>
        <w:left w:val="none" w:sz="0" w:space="0" w:color="auto"/>
        <w:bottom w:val="none" w:sz="0" w:space="0" w:color="auto"/>
        <w:right w:val="none" w:sz="0" w:space="0" w:color="auto"/>
      </w:divBdr>
    </w:div>
    <w:div w:id="1005471863">
      <w:bodyDiv w:val="1"/>
      <w:marLeft w:val="0"/>
      <w:marRight w:val="0"/>
      <w:marTop w:val="0"/>
      <w:marBottom w:val="0"/>
      <w:divBdr>
        <w:top w:val="none" w:sz="0" w:space="0" w:color="auto"/>
        <w:left w:val="none" w:sz="0" w:space="0" w:color="auto"/>
        <w:bottom w:val="none" w:sz="0" w:space="0" w:color="auto"/>
        <w:right w:val="none" w:sz="0" w:space="0" w:color="auto"/>
      </w:divBdr>
    </w:div>
    <w:div w:id="1040664726">
      <w:bodyDiv w:val="1"/>
      <w:marLeft w:val="0"/>
      <w:marRight w:val="0"/>
      <w:marTop w:val="0"/>
      <w:marBottom w:val="0"/>
      <w:divBdr>
        <w:top w:val="none" w:sz="0" w:space="0" w:color="auto"/>
        <w:left w:val="none" w:sz="0" w:space="0" w:color="auto"/>
        <w:bottom w:val="none" w:sz="0" w:space="0" w:color="auto"/>
        <w:right w:val="none" w:sz="0" w:space="0" w:color="auto"/>
      </w:divBdr>
    </w:div>
    <w:div w:id="1075516308">
      <w:bodyDiv w:val="1"/>
      <w:marLeft w:val="0"/>
      <w:marRight w:val="0"/>
      <w:marTop w:val="0"/>
      <w:marBottom w:val="0"/>
      <w:divBdr>
        <w:top w:val="none" w:sz="0" w:space="0" w:color="auto"/>
        <w:left w:val="none" w:sz="0" w:space="0" w:color="auto"/>
        <w:bottom w:val="none" w:sz="0" w:space="0" w:color="auto"/>
        <w:right w:val="none" w:sz="0" w:space="0" w:color="auto"/>
      </w:divBdr>
      <w:divsChild>
        <w:div w:id="867566130">
          <w:marLeft w:val="0"/>
          <w:marRight w:val="0"/>
          <w:marTop w:val="0"/>
          <w:marBottom w:val="0"/>
          <w:divBdr>
            <w:top w:val="none" w:sz="0" w:space="0" w:color="auto"/>
            <w:left w:val="none" w:sz="0" w:space="0" w:color="auto"/>
            <w:bottom w:val="none" w:sz="0" w:space="0" w:color="auto"/>
            <w:right w:val="none" w:sz="0" w:space="0" w:color="auto"/>
          </w:divBdr>
          <w:divsChild>
            <w:div w:id="1880966988">
              <w:marLeft w:val="0"/>
              <w:marRight w:val="0"/>
              <w:marTop w:val="0"/>
              <w:marBottom w:val="0"/>
              <w:divBdr>
                <w:top w:val="none" w:sz="0" w:space="0" w:color="auto"/>
                <w:left w:val="none" w:sz="0" w:space="0" w:color="auto"/>
                <w:bottom w:val="none" w:sz="0" w:space="0" w:color="auto"/>
                <w:right w:val="none" w:sz="0" w:space="0" w:color="auto"/>
              </w:divBdr>
            </w:div>
            <w:div w:id="1213419506">
              <w:marLeft w:val="0"/>
              <w:marRight w:val="0"/>
              <w:marTop w:val="0"/>
              <w:marBottom w:val="0"/>
              <w:divBdr>
                <w:top w:val="none" w:sz="0" w:space="0" w:color="auto"/>
                <w:left w:val="none" w:sz="0" w:space="0" w:color="auto"/>
                <w:bottom w:val="none" w:sz="0" w:space="0" w:color="auto"/>
                <w:right w:val="none" w:sz="0" w:space="0" w:color="auto"/>
              </w:divBdr>
            </w:div>
            <w:div w:id="693969446">
              <w:marLeft w:val="0"/>
              <w:marRight w:val="0"/>
              <w:marTop w:val="0"/>
              <w:marBottom w:val="0"/>
              <w:divBdr>
                <w:top w:val="none" w:sz="0" w:space="0" w:color="auto"/>
                <w:left w:val="none" w:sz="0" w:space="0" w:color="auto"/>
                <w:bottom w:val="none" w:sz="0" w:space="0" w:color="auto"/>
                <w:right w:val="none" w:sz="0" w:space="0" w:color="auto"/>
              </w:divBdr>
            </w:div>
            <w:div w:id="257636802">
              <w:marLeft w:val="0"/>
              <w:marRight w:val="0"/>
              <w:marTop w:val="0"/>
              <w:marBottom w:val="0"/>
              <w:divBdr>
                <w:top w:val="none" w:sz="0" w:space="0" w:color="auto"/>
                <w:left w:val="none" w:sz="0" w:space="0" w:color="auto"/>
                <w:bottom w:val="none" w:sz="0" w:space="0" w:color="auto"/>
                <w:right w:val="none" w:sz="0" w:space="0" w:color="auto"/>
              </w:divBdr>
            </w:div>
            <w:div w:id="1853454808">
              <w:marLeft w:val="0"/>
              <w:marRight w:val="0"/>
              <w:marTop w:val="0"/>
              <w:marBottom w:val="0"/>
              <w:divBdr>
                <w:top w:val="none" w:sz="0" w:space="0" w:color="auto"/>
                <w:left w:val="none" w:sz="0" w:space="0" w:color="auto"/>
                <w:bottom w:val="none" w:sz="0" w:space="0" w:color="auto"/>
                <w:right w:val="none" w:sz="0" w:space="0" w:color="auto"/>
              </w:divBdr>
            </w:div>
            <w:div w:id="81413413">
              <w:marLeft w:val="0"/>
              <w:marRight w:val="0"/>
              <w:marTop w:val="0"/>
              <w:marBottom w:val="0"/>
              <w:divBdr>
                <w:top w:val="none" w:sz="0" w:space="0" w:color="auto"/>
                <w:left w:val="none" w:sz="0" w:space="0" w:color="auto"/>
                <w:bottom w:val="none" w:sz="0" w:space="0" w:color="auto"/>
                <w:right w:val="none" w:sz="0" w:space="0" w:color="auto"/>
              </w:divBdr>
            </w:div>
            <w:div w:id="67843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56344">
      <w:bodyDiv w:val="1"/>
      <w:marLeft w:val="0"/>
      <w:marRight w:val="0"/>
      <w:marTop w:val="0"/>
      <w:marBottom w:val="0"/>
      <w:divBdr>
        <w:top w:val="none" w:sz="0" w:space="0" w:color="auto"/>
        <w:left w:val="none" w:sz="0" w:space="0" w:color="auto"/>
        <w:bottom w:val="none" w:sz="0" w:space="0" w:color="auto"/>
        <w:right w:val="none" w:sz="0" w:space="0" w:color="auto"/>
      </w:divBdr>
    </w:div>
    <w:div w:id="1187132964">
      <w:bodyDiv w:val="1"/>
      <w:marLeft w:val="0"/>
      <w:marRight w:val="0"/>
      <w:marTop w:val="0"/>
      <w:marBottom w:val="0"/>
      <w:divBdr>
        <w:top w:val="none" w:sz="0" w:space="0" w:color="auto"/>
        <w:left w:val="none" w:sz="0" w:space="0" w:color="auto"/>
        <w:bottom w:val="none" w:sz="0" w:space="0" w:color="auto"/>
        <w:right w:val="none" w:sz="0" w:space="0" w:color="auto"/>
      </w:divBdr>
      <w:divsChild>
        <w:div w:id="902834587">
          <w:marLeft w:val="0"/>
          <w:marRight w:val="0"/>
          <w:marTop w:val="0"/>
          <w:marBottom w:val="0"/>
          <w:divBdr>
            <w:top w:val="none" w:sz="0" w:space="0" w:color="auto"/>
            <w:left w:val="none" w:sz="0" w:space="0" w:color="auto"/>
            <w:bottom w:val="none" w:sz="0" w:space="0" w:color="auto"/>
            <w:right w:val="none" w:sz="0" w:space="0" w:color="auto"/>
          </w:divBdr>
          <w:divsChild>
            <w:div w:id="14648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7764">
      <w:bodyDiv w:val="1"/>
      <w:marLeft w:val="0"/>
      <w:marRight w:val="0"/>
      <w:marTop w:val="0"/>
      <w:marBottom w:val="0"/>
      <w:divBdr>
        <w:top w:val="none" w:sz="0" w:space="0" w:color="auto"/>
        <w:left w:val="none" w:sz="0" w:space="0" w:color="auto"/>
        <w:bottom w:val="none" w:sz="0" w:space="0" w:color="auto"/>
        <w:right w:val="none" w:sz="0" w:space="0" w:color="auto"/>
      </w:divBdr>
    </w:div>
    <w:div w:id="1330672848">
      <w:bodyDiv w:val="1"/>
      <w:marLeft w:val="0"/>
      <w:marRight w:val="0"/>
      <w:marTop w:val="0"/>
      <w:marBottom w:val="0"/>
      <w:divBdr>
        <w:top w:val="none" w:sz="0" w:space="0" w:color="auto"/>
        <w:left w:val="none" w:sz="0" w:space="0" w:color="auto"/>
        <w:bottom w:val="none" w:sz="0" w:space="0" w:color="auto"/>
        <w:right w:val="none" w:sz="0" w:space="0" w:color="auto"/>
      </w:divBdr>
      <w:divsChild>
        <w:div w:id="2136482787">
          <w:marLeft w:val="0"/>
          <w:marRight w:val="0"/>
          <w:marTop w:val="0"/>
          <w:marBottom w:val="0"/>
          <w:divBdr>
            <w:top w:val="none" w:sz="0" w:space="0" w:color="auto"/>
            <w:left w:val="none" w:sz="0" w:space="0" w:color="auto"/>
            <w:bottom w:val="none" w:sz="0" w:space="0" w:color="auto"/>
            <w:right w:val="none" w:sz="0" w:space="0" w:color="auto"/>
          </w:divBdr>
          <w:divsChild>
            <w:div w:id="192912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08868">
      <w:bodyDiv w:val="1"/>
      <w:marLeft w:val="0"/>
      <w:marRight w:val="0"/>
      <w:marTop w:val="0"/>
      <w:marBottom w:val="0"/>
      <w:divBdr>
        <w:top w:val="none" w:sz="0" w:space="0" w:color="auto"/>
        <w:left w:val="none" w:sz="0" w:space="0" w:color="auto"/>
        <w:bottom w:val="none" w:sz="0" w:space="0" w:color="auto"/>
        <w:right w:val="none" w:sz="0" w:space="0" w:color="auto"/>
      </w:divBdr>
      <w:divsChild>
        <w:div w:id="2077896709">
          <w:marLeft w:val="0"/>
          <w:marRight w:val="0"/>
          <w:marTop w:val="0"/>
          <w:marBottom w:val="0"/>
          <w:divBdr>
            <w:top w:val="none" w:sz="0" w:space="0" w:color="auto"/>
            <w:left w:val="none" w:sz="0" w:space="0" w:color="auto"/>
            <w:bottom w:val="none" w:sz="0" w:space="0" w:color="auto"/>
            <w:right w:val="none" w:sz="0" w:space="0" w:color="auto"/>
          </w:divBdr>
          <w:divsChild>
            <w:div w:id="16655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4165">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63523096">
      <w:bodyDiv w:val="1"/>
      <w:marLeft w:val="0"/>
      <w:marRight w:val="0"/>
      <w:marTop w:val="0"/>
      <w:marBottom w:val="0"/>
      <w:divBdr>
        <w:top w:val="none" w:sz="0" w:space="0" w:color="auto"/>
        <w:left w:val="none" w:sz="0" w:space="0" w:color="auto"/>
        <w:bottom w:val="none" w:sz="0" w:space="0" w:color="auto"/>
        <w:right w:val="none" w:sz="0" w:space="0" w:color="auto"/>
      </w:divBdr>
    </w:div>
    <w:div w:id="1697997144">
      <w:bodyDiv w:val="1"/>
      <w:marLeft w:val="0"/>
      <w:marRight w:val="0"/>
      <w:marTop w:val="0"/>
      <w:marBottom w:val="0"/>
      <w:divBdr>
        <w:top w:val="none" w:sz="0" w:space="0" w:color="auto"/>
        <w:left w:val="none" w:sz="0" w:space="0" w:color="auto"/>
        <w:bottom w:val="none" w:sz="0" w:space="0" w:color="auto"/>
        <w:right w:val="none" w:sz="0" w:space="0" w:color="auto"/>
      </w:divBdr>
      <w:divsChild>
        <w:div w:id="2013753094">
          <w:marLeft w:val="0"/>
          <w:marRight w:val="0"/>
          <w:marTop w:val="0"/>
          <w:marBottom w:val="0"/>
          <w:divBdr>
            <w:top w:val="none" w:sz="0" w:space="0" w:color="auto"/>
            <w:left w:val="none" w:sz="0" w:space="0" w:color="auto"/>
            <w:bottom w:val="none" w:sz="0" w:space="0" w:color="auto"/>
            <w:right w:val="none" w:sz="0" w:space="0" w:color="auto"/>
          </w:divBdr>
          <w:divsChild>
            <w:div w:id="1627158438">
              <w:marLeft w:val="0"/>
              <w:marRight w:val="0"/>
              <w:marTop w:val="0"/>
              <w:marBottom w:val="0"/>
              <w:divBdr>
                <w:top w:val="none" w:sz="0" w:space="0" w:color="auto"/>
                <w:left w:val="none" w:sz="0" w:space="0" w:color="auto"/>
                <w:bottom w:val="none" w:sz="0" w:space="0" w:color="auto"/>
                <w:right w:val="none" w:sz="0" w:space="0" w:color="auto"/>
              </w:divBdr>
            </w:div>
            <w:div w:id="902374743">
              <w:marLeft w:val="0"/>
              <w:marRight w:val="0"/>
              <w:marTop w:val="0"/>
              <w:marBottom w:val="0"/>
              <w:divBdr>
                <w:top w:val="none" w:sz="0" w:space="0" w:color="auto"/>
                <w:left w:val="none" w:sz="0" w:space="0" w:color="auto"/>
                <w:bottom w:val="none" w:sz="0" w:space="0" w:color="auto"/>
                <w:right w:val="none" w:sz="0" w:space="0" w:color="auto"/>
              </w:divBdr>
            </w:div>
            <w:div w:id="13700061">
              <w:marLeft w:val="0"/>
              <w:marRight w:val="0"/>
              <w:marTop w:val="0"/>
              <w:marBottom w:val="0"/>
              <w:divBdr>
                <w:top w:val="none" w:sz="0" w:space="0" w:color="auto"/>
                <w:left w:val="none" w:sz="0" w:space="0" w:color="auto"/>
                <w:bottom w:val="none" w:sz="0" w:space="0" w:color="auto"/>
                <w:right w:val="none" w:sz="0" w:space="0" w:color="auto"/>
              </w:divBdr>
            </w:div>
            <w:div w:id="483931404">
              <w:marLeft w:val="0"/>
              <w:marRight w:val="0"/>
              <w:marTop w:val="0"/>
              <w:marBottom w:val="0"/>
              <w:divBdr>
                <w:top w:val="none" w:sz="0" w:space="0" w:color="auto"/>
                <w:left w:val="none" w:sz="0" w:space="0" w:color="auto"/>
                <w:bottom w:val="none" w:sz="0" w:space="0" w:color="auto"/>
                <w:right w:val="none" w:sz="0" w:space="0" w:color="auto"/>
              </w:divBdr>
            </w:div>
            <w:div w:id="7675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61632">
      <w:bodyDiv w:val="1"/>
      <w:marLeft w:val="0"/>
      <w:marRight w:val="0"/>
      <w:marTop w:val="0"/>
      <w:marBottom w:val="0"/>
      <w:divBdr>
        <w:top w:val="none" w:sz="0" w:space="0" w:color="auto"/>
        <w:left w:val="none" w:sz="0" w:space="0" w:color="auto"/>
        <w:bottom w:val="none" w:sz="0" w:space="0" w:color="auto"/>
        <w:right w:val="none" w:sz="0" w:space="0" w:color="auto"/>
      </w:divBdr>
      <w:divsChild>
        <w:div w:id="1979410302">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jpg"/><Relationship Id="rId26" Type="http://schemas.openxmlformats.org/officeDocument/2006/relationships/image" Target="media/image16.jpg"/><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jp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4.jp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g"/><Relationship Id="rId28" Type="http://schemas.openxmlformats.org/officeDocument/2006/relationships/image" Target="media/image18.jpg"/><Relationship Id="rId10" Type="http://schemas.openxmlformats.org/officeDocument/2006/relationships/header" Target="header2.xml"/><Relationship Id="rId19" Type="http://schemas.openxmlformats.org/officeDocument/2006/relationships/image" Target="media/image9.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jpg"/><Relationship Id="rId27" Type="http://schemas.openxmlformats.org/officeDocument/2006/relationships/image" Target="media/image17.jp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20an%201\Bao%20ca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878C1E-1C88-4138-873F-FB0D60FDD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Bao cao</Template>
  <TotalTime>4</TotalTime>
  <Pages>53</Pages>
  <Words>7361</Words>
  <Characters>41961</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ThongLee</dc:creator>
  <cp:lastModifiedBy>Truong Tan Khanh</cp:lastModifiedBy>
  <cp:revision>7</cp:revision>
  <cp:lastPrinted>2017-12-28T04:23:00Z</cp:lastPrinted>
  <dcterms:created xsi:type="dcterms:W3CDTF">2018-04-04T06:01:00Z</dcterms:created>
  <dcterms:modified xsi:type="dcterms:W3CDTF">2018-04-04T06:05:00Z</dcterms:modified>
</cp:coreProperties>
</file>