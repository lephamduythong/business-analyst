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C2799" w14:textId="4432EAE8" w:rsidR="003218FF" w:rsidRPr="00B10E7E" w:rsidRDefault="003218FF" w:rsidP="00871AF7">
      <w:pPr>
        <w:suppressAutoHyphens/>
        <w:autoSpaceDE w:val="0"/>
        <w:autoSpaceDN w:val="0"/>
        <w:adjustRightInd w:val="0"/>
        <w:jc w:val="center"/>
        <w:rPr>
          <w:sz w:val="28"/>
          <w:szCs w:val="28"/>
          <w:lang w:val="en"/>
        </w:rPr>
      </w:pPr>
      <w:r w:rsidRPr="00B10E7E">
        <w:rPr>
          <w:bCs/>
          <w:sz w:val="28"/>
          <w:szCs w:val="28"/>
          <w:lang w:val="en"/>
        </w:rPr>
        <w:t>TỔNG LIÊN ĐOÀN LAO ĐỘNG VIỆT NAM</w:t>
      </w:r>
    </w:p>
    <w:p w14:paraId="0537F2CD"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E6A4A42"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5EAFB11F" w14:textId="77777777" w:rsidR="003218FF" w:rsidRPr="00B10E7E" w:rsidRDefault="003218FF" w:rsidP="003218FF">
      <w:pPr>
        <w:suppressAutoHyphens/>
        <w:autoSpaceDE w:val="0"/>
        <w:autoSpaceDN w:val="0"/>
        <w:adjustRightInd w:val="0"/>
        <w:ind w:firstLine="720"/>
        <w:jc w:val="center"/>
        <w:rPr>
          <w:lang w:val="en"/>
        </w:rPr>
      </w:pPr>
    </w:p>
    <w:p w14:paraId="152AE8BA" w14:textId="5C700164" w:rsidR="003218FF" w:rsidRPr="00B10E7E" w:rsidRDefault="006F52C5" w:rsidP="007451C3">
      <w:pPr>
        <w:suppressAutoHyphens/>
        <w:autoSpaceDE w:val="0"/>
        <w:autoSpaceDN w:val="0"/>
        <w:adjustRightInd w:val="0"/>
        <w:jc w:val="center"/>
        <w:rPr>
          <w:b/>
          <w:bCs/>
          <w:sz w:val="28"/>
          <w:szCs w:val="28"/>
          <w:lang w:val="en"/>
        </w:rPr>
      </w:pPr>
      <w:r>
        <w:rPr>
          <w:b/>
          <w:bCs/>
          <w:noProof/>
          <w:sz w:val="28"/>
          <w:szCs w:val="28"/>
          <w:lang w:val="en"/>
        </w:rPr>
        <w:drawing>
          <wp:inline distT="0" distB="0" distL="0" distR="0" wp14:anchorId="4FF23ACF" wp14:editId="6DD52893">
            <wp:extent cx="1028700" cy="56967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5048" cy="584261"/>
                    </a:xfrm>
                    <a:prstGeom prst="rect">
                      <a:avLst/>
                    </a:prstGeom>
                  </pic:spPr>
                </pic:pic>
              </a:graphicData>
            </a:graphic>
          </wp:inline>
        </w:drawing>
      </w:r>
    </w:p>
    <w:p w14:paraId="2A2EE1B7" w14:textId="77777777" w:rsidR="003218FF" w:rsidRPr="00B10E7E" w:rsidRDefault="003218FF" w:rsidP="003218FF">
      <w:pPr>
        <w:suppressAutoHyphens/>
        <w:autoSpaceDE w:val="0"/>
        <w:autoSpaceDN w:val="0"/>
        <w:adjustRightInd w:val="0"/>
        <w:ind w:firstLine="720"/>
        <w:rPr>
          <w:b/>
          <w:bCs/>
          <w:sz w:val="28"/>
          <w:szCs w:val="28"/>
          <w:lang w:val="en"/>
        </w:rPr>
      </w:pPr>
    </w:p>
    <w:p w14:paraId="63960185" w14:textId="033BD439" w:rsidR="003218FF" w:rsidRPr="00B10E7E" w:rsidRDefault="00DB7595" w:rsidP="00BB4490">
      <w:pPr>
        <w:suppressAutoHyphens/>
        <w:autoSpaceDE w:val="0"/>
        <w:autoSpaceDN w:val="0"/>
        <w:adjustRightInd w:val="0"/>
        <w:spacing w:line="360" w:lineRule="auto"/>
        <w:jc w:val="center"/>
        <w:rPr>
          <w:b/>
          <w:bCs/>
          <w:sz w:val="32"/>
          <w:szCs w:val="32"/>
          <w:lang w:val="en"/>
        </w:rPr>
      </w:pPr>
      <w:r>
        <w:rPr>
          <w:b/>
          <w:bCs/>
          <w:sz w:val="32"/>
          <w:szCs w:val="32"/>
          <w:lang w:val="en"/>
        </w:rPr>
        <w:t>ĐỒ ÁN</w:t>
      </w:r>
      <w:r w:rsidR="004A6430">
        <w:rPr>
          <w:b/>
          <w:bCs/>
          <w:sz w:val="32"/>
          <w:szCs w:val="32"/>
          <w:lang w:val="en"/>
        </w:rPr>
        <w:t xml:space="preserve"> MÔN PHÂN TÍCH THIẾT KẾ YÊU CẦU</w:t>
      </w:r>
    </w:p>
    <w:p w14:paraId="0CC53591"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4A4C4E2" w14:textId="77777777" w:rsidR="003218FF" w:rsidRPr="00B10E7E" w:rsidRDefault="003218FF" w:rsidP="003218FF">
      <w:pPr>
        <w:suppressAutoHyphens/>
        <w:autoSpaceDE w:val="0"/>
        <w:autoSpaceDN w:val="0"/>
        <w:adjustRightInd w:val="0"/>
        <w:spacing w:line="360" w:lineRule="auto"/>
        <w:rPr>
          <w:b/>
          <w:bCs/>
          <w:lang w:val="en"/>
        </w:rPr>
      </w:pPr>
    </w:p>
    <w:p w14:paraId="4B8953A1" w14:textId="1547BA06" w:rsidR="003218FF" w:rsidRDefault="004A6430" w:rsidP="004A6430">
      <w:pPr>
        <w:suppressAutoHyphens/>
        <w:autoSpaceDE w:val="0"/>
        <w:autoSpaceDN w:val="0"/>
        <w:adjustRightInd w:val="0"/>
        <w:spacing w:line="360" w:lineRule="auto"/>
        <w:jc w:val="center"/>
        <w:rPr>
          <w:b/>
          <w:bCs/>
          <w:sz w:val="48"/>
          <w:szCs w:val="48"/>
          <w:lang w:val="en"/>
        </w:rPr>
      </w:pPr>
      <w:r>
        <w:rPr>
          <w:b/>
          <w:bCs/>
          <w:sz w:val="48"/>
          <w:szCs w:val="48"/>
          <w:lang w:val="en"/>
        </w:rPr>
        <w:t>XÂY DỰNG HỆ THỐNG THÔNG TIN QUẢN LÝ NHÀ HÀNG</w:t>
      </w:r>
    </w:p>
    <w:p w14:paraId="0E5B6361" w14:textId="77777777" w:rsidR="004A6430" w:rsidRPr="004A6430" w:rsidRDefault="004A6430" w:rsidP="004A6430">
      <w:pPr>
        <w:suppressAutoHyphens/>
        <w:autoSpaceDE w:val="0"/>
        <w:autoSpaceDN w:val="0"/>
        <w:adjustRightInd w:val="0"/>
        <w:spacing w:line="360" w:lineRule="auto"/>
        <w:jc w:val="center"/>
        <w:rPr>
          <w:b/>
          <w:bCs/>
          <w:sz w:val="48"/>
          <w:szCs w:val="48"/>
          <w:lang w:val="en"/>
        </w:rPr>
      </w:pPr>
    </w:p>
    <w:p w14:paraId="6E5A18B5" w14:textId="6E87A06A" w:rsidR="003218FF" w:rsidRPr="00223D84"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4A6430">
        <w:rPr>
          <w:b/>
          <w:sz w:val="28"/>
          <w:szCs w:val="28"/>
        </w:rPr>
        <w:t>DƯƠNG THỊ THÙY VÂN</w:t>
      </w:r>
    </w:p>
    <w:p w14:paraId="1172D410" w14:textId="77777777" w:rsidR="003218FF" w:rsidRPr="00BB4490"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223D84">
        <w:rPr>
          <w:b/>
          <w:bCs/>
          <w:sz w:val="28"/>
          <w:szCs w:val="28"/>
        </w:rPr>
        <w:t>LÊ PHẠM DUY THÔNG</w:t>
      </w:r>
      <w:r w:rsidR="00BB4490">
        <w:rPr>
          <w:b/>
          <w:bCs/>
          <w:sz w:val="28"/>
          <w:szCs w:val="28"/>
        </w:rPr>
        <w:t xml:space="preserve"> - </w:t>
      </w:r>
      <w:r w:rsidR="00223D84">
        <w:rPr>
          <w:b/>
          <w:bCs/>
          <w:sz w:val="28"/>
          <w:szCs w:val="28"/>
        </w:rPr>
        <w:t>51403396</w:t>
      </w:r>
    </w:p>
    <w:p w14:paraId="067021A5" w14:textId="7CDFAA4E" w:rsidR="004A6430" w:rsidRDefault="00223D84" w:rsidP="003218FF">
      <w:pPr>
        <w:suppressAutoHyphens/>
        <w:autoSpaceDE w:val="0"/>
        <w:autoSpaceDN w:val="0"/>
        <w:adjustRightInd w:val="0"/>
        <w:spacing w:line="360" w:lineRule="auto"/>
        <w:jc w:val="right"/>
        <w:rPr>
          <w:b/>
          <w:sz w:val="28"/>
          <w:szCs w:val="28"/>
        </w:rPr>
      </w:pPr>
      <w:r>
        <w:rPr>
          <w:b/>
          <w:sz w:val="28"/>
          <w:szCs w:val="28"/>
        </w:rPr>
        <w:t>TRƯƠNG TẤN KHÁNH</w:t>
      </w:r>
      <w:r w:rsidR="00BB4490">
        <w:rPr>
          <w:b/>
          <w:sz w:val="28"/>
          <w:szCs w:val="28"/>
        </w:rPr>
        <w:t xml:space="preserve"> </w:t>
      </w:r>
      <w:r w:rsidR="004A6430">
        <w:rPr>
          <w:b/>
          <w:sz w:val="28"/>
          <w:szCs w:val="28"/>
        </w:rPr>
        <w:t>–</w:t>
      </w:r>
      <w:r>
        <w:rPr>
          <w:b/>
          <w:sz w:val="28"/>
          <w:szCs w:val="28"/>
        </w:rPr>
        <w:t xml:space="preserve"> 51403277</w:t>
      </w:r>
    </w:p>
    <w:p w14:paraId="7D3E2A79" w14:textId="6421F991" w:rsidR="00291721" w:rsidRPr="00BB4490" w:rsidRDefault="00BB4490" w:rsidP="003218FF">
      <w:pPr>
        <w:suppressAutoHyphens/>
        <w:autoSpaceDE w:val="0"/>
        <w:autoSpaceDN w:val="0"/>
        <w:adjustRightInd w:val="0"/>
        <w:spacing w:line="360" w:lineRule="auto"/>
        <w:jc w:val="right"/>
        <w:rPr>
          <w:b/>
          <w:sz w:val="28"/>
          <w:szCs w:val="28"/>
        </w:rPr>
      </w:pPr>
      <w:r>
        <w:rPr>
          <w:b/>
          <w:sz w:val="28"/>
          <w:szCs w:val="28"/>
        </w:rPr>
        <w:t xml:space="preserve"> </w:t>
      </w:r>
    </w:p>
    <w:p w14:paraId="37C0C7CC" w14:textId="77777777" w:rsidR="004D52DB" w:rsidRDefault="004D52DB" w:rsidP="00291721">
      <w:pPr>
        <w:suppressAutoHyphens/>
        <w:autoSpaceDE w:val="0"/>
        <w:autoSpaceDN w:val="0"/>
        <w:adjustRightInd w:val="0"/>
        <w:jc w:val="center"/>
        <w:rPr>
          <w:b/>
          <w:bCs/>
          <w:iCs/>
          <w:sz w:val="28"/>
          <w:szCs w:val="28"/>
          <w:lang w:val="vi-VN"/>
        </w:rPr>
      </w:pPr>
    </w:p>
    <w:p w14:paraId="0733E2D7" w14:textId="5A883E09" w:rsidR="00B118C8" w:rsidRPr="000D668C" w:rsidRDefault="003218FF" w:rsidP="00291721">
      <w:pPr>
        <w:suppressAutoHyphens/>
        <w:autoSpaceDE w:val="0"/>
        <w:autoSpaceDN w:val="0"/>
        <w:adjustRightInd w:val="0"/>
        <w:jc w:val="center"/>
        <w:rPr>
          <w:b/>
          <w:bCs/>
          <w:iCs/>
          <w:sz w:val="28"/>
          <w:szCs w:val="28"/>
        </w:rPr>
        <w:sectPr w:rsidR="00B118C8" w:rsidRPr="000D668C" w:rsidSect="00086A06">
          <w:headerReference w:type="default" r:id="rId9"/>
          <w:pgSz w:w="11906" w:h="16838" w:code="9"/>
          <w:pgMar w:top="1985" w:right="1134" w:bottom="1701" w:left="1985" w:header="720" w:footer="720" w:gutter="0"/>
          <w:cols w:space="720"/>
          <w:docGrid w:linePitch="360"/>
        </w:sectPr>
      </w:pPr>
      <w:r w:rsidRPr="00CA1C39">
        <w:rPr>
          <w:b/>
          <w:bCs/>
          <w:iCs/>
          <w:sz w:val="28"/>
          <w:szCs w:val="28"/>
          <w:lang w:val="vi-VN"/>
        </w:rPr>
        <w:t>THÀNH PHỐ HỒ CHÍ MINH, NĂM 201</w:t>
      </w:r>
      <w:r w:rsidR="000D668C">
        <w:rPr>
          <w:b/>
          <w:bCs/>
          <w:iCs/>
          <w:sz w:val="28"/>
          <w:szCs w:val="28"/>
        </w:rPr>
        <w:t>7</w:t>
      </w:r>
    </w:p>
    <w:p w14:paraId="7FF46D2E" w14:textId="77777777" w:rsidR="003667CB" w:rsidRPr="00B10E7E" w:rsidRDefault="003667CB" w:rsidP="003667CB">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5F0D7FB6" w14:textId="77777777" w:rsidR="003667CB" w:rsidRPr="007E7FF7" w:rsidRDefault="003667CB" w:rsidP="003667CB">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23E948A7" w14:textId="77777777" w:rsidR="003667CB" w:rsidRPr="00B10E7E" w:rsidRDefault="003667CB" w:rsidP="003667CB">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4794F8D9" w14:textId="77777777" w:rsidR="003667CB" w:rsidRPr="00B10E7E" w:rsidRDefault="003667CB" w:rsidP="003667CB">
      <w:pPr>
        <w:suppressAutoHyphens/>
        <w:autoSpaceDE w:val="0"/>
        <w:autoSpaceDN w:val="0"/>
        <w:adjustRightInd w:val="0"/>
        <w:ind w:firstLine="720"/>
        <w:jc w:val="center"/>
        <w:rPr>
          <w:lang w:val="en"/>
        </w:rPr>
      </w:pPr>
    </w:p>
    <w:p w14:paraId="391B6FEE" w14:textId="0D8512B6" w:rsidR="003667CB" w:rsidRPr="00B10E7E" w:rsidRDefault="00144555" w:rsidP="007451C3">
      <w:pPr>
        <w:suppressAutoHyphens/>
        <w:autoSpaceDE w:val="0"/>
        <w:autoSpaceDN w:val="0"/>
        <w:adjustRightInd w:val="0"/>
        <w:jc w:val="center"/>
        <w:rPr>
          <w:b/>
          <w:bCs/>
          <w:sz w:val="28"/>
          <w:szCs w:val="28"/>
          <w:lang w:val="en"/>
        </w:rPr>
      </w:pPr>
      <w:r>
        <w:rPr>
          <w:b/>
          <w:bCs/>
          <w:noProof/>
          <w:sz w:val="28"/>
          <w:szCs w:val="28"/>
          <w:lang w:val="en"/>
        </w:rPr>
        <w:drawing>
          <wp:inline distT="0" distB="0" distL="0" distR="0" wp14:anchorId="452B968D" wp14:editId="343B6F2C">
            <wp:extent cx="1880542" cy="1041400"/>
            <wp:effectExtent l="0" t="0" r="5715"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7117" cy="1056117"/>
                    </a:xfrm>
                    <a:prstGeom prst="rect">
                      <a:avLst/>
                    </a:prstGeom>
                  </pic:spPr>
                </pic:pic>
              </a:graphicData>
            </a:graphic>
          </wp:inline>
        </w:drawing>
      </w:r>
    </w:p>
    <w:p w14:paraId="6CA1C1CB" w14:textId="77777777" w:rsidR="003667CB" w:rsidRPr="00B10E7E" w:rsidRDefault="003667CB" w:rsidP="003667CB">
      <w:pPr>
        <w:suppressAutoHyphens/>
        <w:autoSpaceDE w:val="0"/>
        <w:autoSpaceDN w:val="0"/>
        <w:adjustRightInd w:val="0"/>
        <w:ind w:firstLine="720"/>
        <w:rPr>
          <w:b/>
          <w:bCs/>
          <w:sz w:val="28"/>
          <w:szCs w:val="28"/>
          <w:lang w:val="en"/>
        </w:rPr>
      </w:pPr>
    </w:p>
    <w:p w14:paraId="14947BC4" w14:textId="77777777" w:rsidR="003667CB" w:rsidRPr="00B10E7E" w:rsidRDefault="003667CB" w:rsidP="003667CB">
      <w:pPr>
        <w:suppressAutoHyphens/>
        <w:autoSpaceDE w:val="0"/>
        <w:autoSpaceDN w:val="0"/>
        <w:adjustRightInd w:val="0"/>
        <w:spacing w:line="360" w:lineRule="auto"/>
        <w:jc w:val="center"/>
        <w:rPr>
          <w:b/>
          <w:bCs/>
          <w:sz w:val="32"/>
          <w:szCs w:val="32"/>
          <w:lang w:val="en"/>
        </w:rPr>
      </w:pPr>
      <w:r>
        <w:rPr>
          <w:b/>
          <w:bCs/>
          <w:sz w:val="32"/>
          <w:szCs w:val="32"/>
          <w:lang w:val="en"/>
        </w:rPr>
        <w:t>ĐỒ ÁN 1</w:t>
      </w:r>
    </w:p>
    <w:p w14:paraId="1F5CBACA" w14:textId="77777777" w:rsidR="003667CB" w:rsidRPr="00B10E7E" w:rsidRDefault="003667CB" w:rsidP="003667CB">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3768DC8" w14:textId="77777777" w:rsidR="003667CB" w:rsidRPr="00B10E7E" w:rsidRDefault="003667CB" w:rsidP="003667CB">
      <w:pPr>
        <w:suppressAutoHyphens/>
        <w:autoSpaceDE w:val="0"/>
        <w:autoSpaceDN w:val="0"/>
        <w:adjustRightInd w:val="0"/>
        <w:spacing w:line="360" w:lineRule="auto"/>
        <w:rPr>
          <w:b/>
          <w:bCs/>
          <w:lang w:val="en"/>
        </w:rPr>
      </w:pPr>
    </w:p>
    <w:p w14:paraId="362A068D" w14:textId="76A3F7BC" w:rsidR="003667CB" w:rsidRPr="00B10E7E" w:rsidRDefault="003667CB" w:rsidP="003667CB">
      <w:pPr>
        <w:suppressAutoHyphens/>
        <w:autoSpaceDE w:val="0"/>
        <w:autoSpaceDN w:val="0"/>
        <w:adjustRightInd w:val="0"/>
        <w:spacing w:line="360" w:lineRule="auto"/>
        <w:jc w:val="center"/>
        <w:rPr>
          <w:b/>
          <w:bCs/>
          <w:sz w:val="48"/>
          <w:szCs w:val="48"/>
          <w:lang w:val="en"/>
        </w:rPr>
      </w:pPr>
      <w:r w:rsidRPr="00A179E4">
        <w:rPr>
          <w:b/>
          <w:bCs/>
          <w:sz w:val="48"/>
          <w:szCs w:val="48"/>
          <w:lang w:val="en"/>
        </w:rPr>
        <w:t>NGHIÊN CỨU PHƯƠNG PHÁP TẤN CÔNG CƯỚP PHIÊN (</w:t>
      </w:r>
      <w:r w:rsidR="007D3114" w:rsidRPr="00A179E4">
        <w:rPr>
          <w:b/>
          <w:bCs/>
          <w:sz w:val="48"/>
          <w:szCs w:val="48"/>
          <w:lang w:val="en"/>
        </w:rPr>
        <w:t xml:space="preserve">SESSION </w:t>
      </w:r>
      <w:r w:rsidR="007D3114">
        <w:rPr>
          <w:b/>
          <w:bCs/>
          <w:sz w:val="48"/>
          <w:szCs w:val="48"/>
          <w:lang w:val="en"/>
        </w:rPr>
        <w:t xml:space="preserve"> </w:t>
      </w:r>
      <w:r w:rsidRPr="00A179E4">
        <w:rPr>
          <w:b/>
          <w:bCs/>
          <w:sz w:val="48"/>
          <w:szCs w:val="48"/>
          <w:lang w:val="en"/>
        </w:rPr>
        <w:t>HIJACKING) VÀ CÁCH PHÒNG TRÁNH</w:t>
      </w:r>
    </w:p>
    <w:p w14:paraId="054A2159" w14:textId="77777777" w:rsidR="003667CB" w:rsidRDefault="003667CB" w:rsidP="003667CB">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07EE09CF" w14:textId="77777777" w:rsidR="003667CB" w:rsidRDefault="003667CB" w:rsidP="003667CB">
      <w:pPr>
        <w:suppressAutoHyphens/>
        <w:autoSpaceDE w:val="0"/>
        <w:autoSpaceDN w:val="0"/>
        <w:adjustRightInd w:val="0"/>
        <w:spacing w:line="360" w:lineRule="auto"/>
        <w:jc w:val="both"/>
        <w:rPr>
          <w:sz w:val="28"/>
          <w:szCs w:val="28"/>
          <w:lang w:val="en"/>
        </w:rPr>
      </w:pPr>
    </w:p>
    <w:p w14:paraId="47AE9DC1" w14:textId="3E3098AD" w:rsidR="003667CB" w:rsidRDefault="003667CB" w:rsidP="003667CB">
      <w:pPr>
        <w:suppressAutoHyphens/>
        <w:autoSpaceDE w:val="0"/>
        <w:autoSpaceDN w:val="0"/>
        <w:adjustRightInd w:val="0"/>
        <w:spacing w:line="360" w:lineRule="auto"/>
        <w:jc w:val="both"/>
        <w:rPr>
          <w:b/>
          <w:bCs/>
          <w:lang w:val="en"/>
        </w:rPr>
      </w:pPr>
    </w:p>
    <w:p w14:paraId="695DFB63" w14:textId="77777777" w:rsidR="003667CB" w:rsidRPr="00B10E7E" w:rsidRDefault="003667CB" w:rsidP="003667CB">
      <w:pPr>
        <w:suppressAutoHyphens/>
        <w:autoSpaceDE w:val="0"/>
        <w:autoSpaceDN w:val="0"/>
        <w:adjustRightInd w:val="0"/>
        <w:spacing w:line="360" w:lineRule="auto"/>
        <w:jc w:val="both"/>
        <w:rPr>
          <w:b/>
          <w:bCs/>
          <w:lang w:val="en"/>
        </w:rPr>
      </w:pPr>
    </w:p>
    <w:p w14:paraId="10E6CD75" w14:textId="77777777" w:rsidR="003667CB" w:rsidRPr="00223D84" w:rsidRDefault="003667CB" w:rsidP="003667CB">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Pr>
          <w:b/>
          <w:sz w:val="28"/>
          <w:szCs w:val="28"/>
        </w:rPr>
        <w:t>TRƯƠNG ĐÌNH TÚ</w:t>
      </w:r>
    </w:p>
    <w:p w14:paraId="0164BAE7" w14:textId="77777777" w:rsidR="003667CB" w:rsidRPr="00BB4490" w:rsidRDefault="003667CB" w:rsidP="003667CB">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LÊ PHẠM DUY THÔNG - 51403396</w:t>
      </w:r>
    </w:p>
    <w:p w14:paraId="1062E8A4" w14:textId="77777777" w:rsidR="003667CB" w:rsidRPr="00BB4490" w:rsidRDefault="003667CB" w:rsidP="003667CB">
      <w:pPr>
        <w:suppressAutoHyphens/>
        <w:autoSpaceDE w:val="0"/>
        <w:autoSpaceDN w:val="0"/>
        <w:adjustRightInd w:val="0"/>
        <w:spacing w:line="360" w:lineRule="auto"/>
        <w:jc w:val="right"/>
        <w:rPr>
          <w:b/>
          <w:sz w:val="28"/>
          <w:szCs w:val="28"/>
        </w:rPr>
      </w:pPr>
      <w:r>
        <w:rPr>
          <w:b/>
          <w:sz w:val="28"/>
          <w:szCs w:val="28"/>
        </w:rPr>
        <w:t xml:space="preserve">TRƯƠNG TẤN KHÁNH - 51403277 </w:t>
      </w:r>
    </w:p>
    <w:p w14:paraId="3D83A250" w14:textId="77777777" w:rsidR="003667CB" w:rsidRPr="00223D84" w:rsidRDefault="003667CB" w:rsidP="003667CB">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14050302</w:t>
      </w:r>
    </w:p>
    <w:p w14:paraId="7DF6A805" w14:textId="77777777" w:rsidR="003667CB" w:rsidRPr="00223D84" w:rsidRDefault="003667CB" w:rsidP="003667CB">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18</w:t>
      </w:r>
    </w:p>
    <w:p w14:paraId="7A98BEF3" w14:textId="77777777" w:rsidR="003667CB" w:rsidRPr="00CA1C39" w:rsidRDefault="003667CB" w:rsidP="003667CB">
      <w:pPr>
        <w:suppressAutoHyphens/>
        <w:autoSpaceDE w:val="0"/>
        <w:autoSpaceDN w:val="0"/>
        <w:adjustRightInd w:val="0"/>
        <w:jc w:val="center"/>
        <w:rPr>
          <w:b/>
          <w:bCs/>
          <w:lang w:val="vi-VN"/>
        </w:rPr>
      </w:pPr>
    </w:p>
    <w:p w14:paraId="4459E380" w14:textId="50E26949" w:rsidR="00E034B7" w:rsidRDefault="003667CB" w:rsidP="003667CB">
      <w:pPr>
        <w:suppressAutoHyphens/>
        <w:autoSpaceDE w:val="0"/>
        <w:autoSpaceDN w:val="0"/>
        <w:adjustRightInd w:val="0"/>
        <w:jc w:val="center"/>
        <w:rPr>
          <w:b/>
          <w:bCs/>
          <w:iCs/>
          <w:sz w:val="28"/>
          <w:szCs w:val="28"/>
          <w:lang w:val="vi-VN"/>
        </w:rPr>
        <w:sectPr w:rsidR="00E034B7"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Pr>
          <w:b/>
          <w:bCs/>
          <w:iCs/>
          <w:sz w:val="28"/>
          <w:szCs w:val="28"/>
        </w:rPr>
        <w:t>7</w:t>
      </w:r>
    </w:p>
    <w:p w14:paraId="47797BAB" w14:textId="04DA8657" w:rsidR="00BB2B2A" w:rsidRDefault="00BB2B2A" w:rsidP="00837159">
      <w:pPr>
        <w:pStyle w:val="Heading1"/>
        <w:numPr>
          <w:ilvl w:val="0"/>
          <w:numId w:val="0"/>
        </w:numPr>
        <w:jc w:val="center"/>
        <w:rPr>
          <w:lang w:val="vi-VN"/>
        </w:rPr>
      </w:pPr>
      <w:bookmarkStart w:id="0" w:name="_Toc499158042"/>
      <w:bookmarkStart w:id="1" w:name="_Toc499158187"/>
      <w:bookmarkStart w:id="2" w:name="_Toc502224438"/>
      <w:r w:rsidRPr="00DB7595">
        <w:rPr>
          <w:lang w:val="vi-VN"/>
        </w:rPr>
        <w:lastRenderedPageBreak/>
        <w:t>LỜI CẢM ƠN</w:t>
      </w:r>
      <w:bookmarkEnd w:id="0"/>
      <w:bookmarkEnd w:id="1"/>
      <w:bookmarkEnd w:id="2"/>
    </w:p>
    <w:p w14:paraId="4E605B0C" w14:textId="77777777" w:rsidR="00C4776E" w:rsidRPr="00C4776E" w:rsidRDefault="00C4776E" w:rsidP="00C4776E">
      <w:pPr>
        <w:rPr>
          <w:lang w:val="vi-VN"/>
        </w:rPr>
      </w:pPr>
    </w:p>
    <w:p w14:paraId="59BF40DE" w14:textId="77777777" w:rsidR="006620FB" w:rsidRDefault="007127A0" w:rsidP="007127A0">
      <w:pPr>
        <w:pStyle w:val="Nidungvnbn"/>
      </w:pPr>
      <w:r>
        <w:t xml:space="preserve">Em xin bày tỏ lòng biết ơn sâu sắc tới TS. Trương Đình Tú – người thầy đã trực tiếp hướng dẫn và chỉ bảo cho em hoàn thành bài báo cáo </w:t>
      </w:r>
      <w:r w:rsidR="00EE5903">
        <w:t>đồ án</w:t>
      </w:r>
      <w:r>
        <w:t xml:space="preserve"> này. Em xin chân thành cảm ơn bạn bè, đồng nghiệp của em đang học và làm việc tại và gia đình đã động viên, khích lệ, tạo điều kiện và giúp đỡ em trong suốt quá trình thực hiện và hoàn thành báo cáo đồ án này.</w:t>
      </w:r>
    </w:p>
    <w:p w14:paraId="1A8A249E" w14:textId="6304117C" w:rsidR="00BB2B2A" w:rsidRPr="007127A0" w:rsidRDefault="00BB2B2A" w:rsidP="006620FB">
      <w:pPr>
        <w:pStyle w:val="Nidungvnbn"/>
      </w:pPr>
      <w:r w:rsidRPr="00DB7595">
        <w:rPr>
          <w:lang w:val="vi-VN"/>
        </w:rPr>
        <w:t xml:space="preserve"> </w:t>
      </w:r>
      <w:r w:rsidR="006620FB" w:rsidRPr="006620FB">
        <w:t>Với</w:t>
      </w:r>
      <w:r w:rsidR="006620FB" w:rsidRPr="006620FB">
        <w:rPr>
          <w:lang w:val="vi-VN"/>
        </w:rPr>
        <w:t xml:space="preserve"> điều kiện</w:t>
      </w:r>
      <w:r w:rsidR="006620FB">
        <w:t xml:space="preserve"> về</w:t>
      </w:r>
      <w:r w:rsidR="006620FB" w:rsidRPr="006620FB">
        <w:rPr>
          <w:lang w:val="vi-VN"/>
        </w:rPr>
        <w:t xml:space="preserve"> thời gian cũng như kinh nghiệm còn hạn chế</w:t>
      </w:r>
      <w:r w:rsidR="006620FB">
        <w:t xml:space="preserve"> </w:t>
      </w:r>
      <w:r w:rsidR="006620FB" w:rsidRPr="006620FB">
        <w:rPr>
          <w:lang w:val="vi-VN"/>
        </w:rPr>
        <w:t xml:space="preserve">của </w:t>
      </w:r>
      <w:r w:rsidR="006620FB">
        <w:t>bản thân</w:t>
      </w:r>
      <w:r w:rsidR="006620FB" w:rsidRPr="006620FB">
        <w:rPr>
          <w:lang w:val="vi-VN"/>
        </w:rPr>
        <w:t xml:space="preserve">, </w:t>
      </w:r>
      <w:r w:rsidR="006620FB">
        <w:t>đồ án</w:t>
      </w:r>
      <w:r w:rsidR="006620FB" w:rsidRPr="006620FB">
        <w:rPr>
          <w:lang w:val="vi-VN"/>
        </w:rPr>
        <w:t xml:space="preserve"> này không thể tránh được những thiếu sót</w:t>
      </w:r>
      <w:r w:rsidR="006620FB">
        <w:t xml:space="preserve"> hay sai sót</w:t>
      </w:r>
      <w:r w:rsidR="006620FB" w:rsidRPr="006620FB">
        <w:rPr>
          <w:lang w:val="vi-VN"/>
        </w:rPr>
        <w:t xml:space="preserve">. </w:t>
      </w:r>
      <w:r w:rsidR="006620FB">
        <w:t>Chúng em</w:t>
      </w:r>
      <w:r w:rsidR="006620FB" w:rsidRPr="006620FB">
        <w:rPr>
          <w:lang w:val="vi-VN"/>
        </w:rPr>
        <w:t xml:space="preserve"> rất mong nhận được sự chỉ bảo, đóng góp ý kiến của các</w:t>
      </w:r>
      <w:r w:rsidR="006620FB">
        <w:t xml:space="preserve"> </w:t>
      </w:r>
      <w:r w:rsidR="006620FB" w:rsidRPr="006620FB">
        <w:rPr>
          <w:lang w:val="vi-VN"/>
        </w:rPr>
        <w:t>thầy cô để</w:t>
      </w:r>
      <w:r w:rsidR="006620FB">
        <w:t xml:space="preserve"> chúng em</w:t>
      </w:r>
      <w:r w:rsidR="006620FB" w:rsidRPr="006620FB">
        <w:rPr>
          <w:lang w:val="vi-VN"/>
        </w:rPr>
        <w:t xml:space="preserve"> có điều kiện bổ sung</w:t>
      </w:r>
      <w:r w:rsidR="006620FB">
        <w:t>, sửa sai. Xin chân thành cám ơn các thầy cô.</w:t>
      </w:r>
      <w:r w:rsidR="006620FB" w:rsidRPr="006620FB">
        <w:rPr>
          <w:lang w:val="vi-VN"/>
        </w:rPr>
        <w:t xml:space="preserve"> </w:t>
      </w:r>
      <w:r w:rsidRPr="00DB7595">
        <w:rPr>
          <w:lang w:val="vi-VN"/>
        </w:rPr>
        <w:br w:type="page"/>
      </w:r>
    </w:p>
    <w:p w14:paraId="40AB7E8A"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0E22565E"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56580CA5"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0AE9EE23" w14:textId="6656E0E1"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w:t>
      </w:r>
      <w:r w:rsidR="00B118C8" w:rsidRPr="00B118C8">
        <w:rPr>
          <w:sz w:val="26"/>
          <w:szCs w:val="26"/>
          <w:lang w:val="vi-VN"/>
        </w:rPr>
        <w:t xml:space="preserve"> chúng tôi</w:t>
      </w:r>
      <w:r w:rsidRPr="00DB7595">
        <w:rPr>
          <w:sz w:val="26"/>
          <w:szCs w:val="26"/>
          <w:lang w:val="vi-VN"/>
        </w:rPr>
        <w:t xml:space="preserve"> và được sự hướng dẫn của </w:t>
      </w:r>
      <w:r w:rsidR="00BB2B2A" w:rsidRPr="00DB7595">
        <w:rPr>
          <w:sz w:val="26"/>
          <w:szCs w:val="26"/>
          <w:lang w:val="vi-VN"/>
        </w:rPr>
        <w:t xml:space="preserve">TS </w:t>
      </w:r>
      <w:r w:rsidR="00204E58">
        <w:rPr>
          <w:sz w:val="26"/>
          <w:szCs w:val="26"/>
        </w:rPr>
        <w:t>Trương Đình Tú</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B61602C"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71B35F4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095C460D" w14:textId="1AB5FF1D"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963F67">
        <w:rPr>
          <w:i/>
          <w:sz w:val="26"/>
          <w:szCs w:val="26"/>
        </w:rPr>
        <w:t>28</w:t>
      </w:r>
      <w:r w:rsidRPr="00DB7595">
        <w:rPr>
          <w:i/>
          <w:sz w:val="26"/>
          <w:szCs w:val="26"/>
          <w:lang w:val="vi-VN"/>
        </w:rPr>
        <w:t xml:space="preserve">  tháng </w:t>
      </w:r>
      <w:r w:rsidR="00963F67">
        <w:rPr>
          <w:i/>
          <w:sz w:val="26"/>
          <w:szCs w:val="26"/>
        </w:rPr>
        <w:t>12</w:t>
      </w:r>
      <w:r w:rsidRPr="00DB7595">
        <w:rPr>
          <w:i/>
          <w:sz w:val="26"/>
          <w:szCs w:val="26"/>
          <w:lang w:val="vi-VN"/>
        </w:rPr>
        <w:t xml:space="preserve">  năm </w:t>
      </w:r>
      <w:r w:rsidR="00963F67">
        <w:rPr>
          <w:i/>
          <w:sz w:val="26"/>
          <w:szCs w:val="26"/>
        </w:rPr>
        <w:t>2017</w:t>
      </w:r>
      <w:r w:rsidRPr="00DB7595">
        <w:rPr>
          <w:i/>
          <w:sz w:val="26"/>
          <w:szCs w:val="26"/>
          <w:lang w:val="vi-VN"/>
        </w:rPr>
        <w:t xml:space="preserve">     </w:t>
      </w:r>
    </w:p>
    <w:p w14:paraId="33F80703"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4D31D0F6" w14:textId="77777777" w:rsidR="00D329C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B2A432A" w14:textId="77777777" w:rsidR="00BB2B2A" w:rsidRPr="00DB7595" w:rsidRDefault="00BB2B2A" w:rsidP="00BB2B2A">
      <w:pPr>
        <w:tabs>
          <w:tab w:val="center" w:pos="6379"/>
        </w:tabs>
        <w:spacing w:after="200" w:line="276" w:lineRule="auto"/>
        <w:rPr>
          <w:i/>
          <w:sz w:val="26"/>
          <w:szCs w:val="26"/>
          <w:lang w:val="vi-VN"/>
        </w:rPr>
      </w:pPr>
    </w:p>
    <w:p w14:paraId="6F5F54E8" w14:textId="251D18E5" w:rsidR="00BB2B2A" w:rsidRPr="0024061A" w:rsidRDefault="00BB2B2A" w:rsidP="00BB2B2A">
      <w:pPr>
        <w:tabs>
          <w:tab w:val="center" w:pos="6379"/>
        </w:tabs>
        <w:spacing w:after="200" w:line="276" w:lineRule="auto"/>
        <w:rPr>
          <w:i/>
          <w:sz w:val="26"/>
          <w:szCs w:val="26"/>
        </w:rPr>
      </w:pPr>
      <w:r w:rsidRPr="00DB7595">
        <w:rPr>
          <w:i/>
          <w:sz w:val="26"/>
          <w:szCs w:val="26"/>
          <w:lang w:val="vi-VN"/>
        </w:rPr>
        <w:tab/>
      </w:r>
      <w:r w:rsidR="0024061A">
        <w:rPr>
          <w:i/>
          <w:sz w:val="26"/>
          <w:szCs w:val="26"/>
        </w:rPr>
        <w:t>Lê Phạm Duy Thông</w:t>
      </w:r>
    </w:p>
    <w:p w14:paraId="37494064" w14:textId="77777777" w:rsidR="00BB2B2A" w:rsidRPr="00DB7595" w:rsidRDefault="00BB2B2A" w:rsidP="00BB2B2A">
      <w:pPr>
        <w:tabs>
          <w:tab w:val="center" w:pos="6379"/>
        </w:tabs>
        <w:spacing w:after="200" w:line="276" w:lineRule="auto"/>
        <w:rPr>
          <w:i/>
          <w:sz w:val="26"/>
          <w:szCs w:val="26"/>
          <w:lang w:val="vi-VN"/>
        </w:rPr>
      </w:pPr>
    </w:p>
    <w:p w14:paraId="10381CC4" w14:textId="77777777" w:rsidR="00BB2B2A" w:rsidRPr="00DB7595" w:rsidRDefault="00BB2B2A" w:rsidP="00BB2B2A">
      <w:pPr>
        <w:tabs>
          <w:tab w:val="center" w:pos="6379"/>
        </w:tabs>
        <w:spacing w:after="200" w:line="276" w:lineRule="auto"/>
        <w:rPr>
          <w:i/>
          <w:sz w:val="26"/>
          <w:szCs w:val="26"/>
          <w:lang w:val="vi-VN"/>
        </w:rPr>
      </w:pPr>
    </w:p>
    <w:p w14:paraId="53B435E9" w14:textId="77777777" w:rsidR="00BB2B2A" w:rsidRPr="00DB7595" w:rsidRDefault="00BB2B2A" w:rsidP="00BB2B2A">
      <w:pPr>
        <w:tabs>
          <w:tab w:val="center" w:pos="6379"/>
        </w:tabs>
        <w:spacing w:after="200" w:line="276" w:lineRule="auto"/>
        <w:rPr>
          <w:i/>
          <w:sz w:val="26"/>
          <w:szCs w:val="26"/>
          <w:lang w:val="vi-VN"/>
        </w:rPr>
      </w:pPr>
    </w:p>
    <w:p w14:paraId="43851A04" w14:textId="5FDEDBEB" w:rsidR="00BB2B2A" w:rsidRPr="00661424" w:rsidRDefault="00BB2B2A" w:rsidP="00BB2B2A">
      <w:pPr>
        <w:tabs>
          <w:tab w:val="center" w:pos="6379"/>
        </w:tabs>
        <w:spacing w:after="200" w:line="276" w:lineRule="auto"/>
        <w:rPr>
          <w:i/>
          <w:sz w:val="26"/>
          <w:szCs w:val="26"/>
        </w:rPr>
      </w:pPr>
      <w:r w:rsidRPr="00DB7595">
        <w:rPr>
          <w:i/>
          <w:sz w:val="26"/>
          <w:szCs w:val="26"/>
          <w:lang w:val="vi-VN"/>
        </w:rPr>
        <w:tab/>
        <w:t>T</w:t>
      </w:r>
      <w:r w:rsidR="00661424">
        <w:rPr>
          <w:i/>
          <w:sz w:val="26"/>
          <w:szCs w:val="26"/>
        </w:rPr>
        <w:t>rương Tấn Khánh</w:t>
      </w:r>
    </w:p>
    <w:p w14:paraId="6443D448"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1933BD47" w14:textId="77777777" w:rsidR="00B118C8" w:rsidRPr="00B118C8" w:rsidRDefault="00B118C8" w:rsidP="002D796D">
      <w:pPr>
        <w:pStyle w:val="Chng"/>
        <w:jc w:val="center"/>
        <w:rPr>
          <w:lang w:val="vi-VN"/>
        </w:rPr>
      </w:pPr>
      <w:bookmarkStart w:id="3" w:name="_Toc499158043"/>
      <w:r w:rsidRPr="00B118C8">
        <w:rPr>
          <w:lang w:val="vi-VN"/>
        </w:rPr>
        <w:lastRenderedPageBreak/>
        <w:t>PHẦN XÁC NHẬN VÀ ĐÁNH GIÁ CỦA GIẢNG VIÊN</w:t>
      </w:r>
      <w:bookmarkEnd w:id="3"/>
    </w:p>
    <w:p w14:paraId="70F10E94" w14:textId="77777777" w:rsidR="00B118C8" w:rsidRPr="002D796D" w:rsidRDefault="00B118C8" w:rsidP="002D796D">
      <w:pPr>
        <w:pStyle w:val="Nidungvnbn"/>
        <w:rPr>
          <w:b/>
          <w:lang w:val="vi-VN"/>
        </w:rPr>
      </w:pPr>
      <w:r w:rsidRPr="002D796D">
        <w:rPr>
          <w:b/>
          <w:lang w:val="vi-VN"/>
        </w:rPr>
        <w:t>Phần xác nhận của GV hướng dẫn</w:t>
      </w:r>
    </w:p>
    <w:p w14:paraId="6AC93009"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44B53E" w14:textId="31898DA4" w:rsidR="00B118C8" w:rsidRPr="00DC2276" w:rsidRDefault="00B118C8" w:rsidP="00B118C8">
      <w:pPr>
        <w:tabs>
          <w:tab w:val="center" w:pos="6237"/>
        </w:tabs>
        <w:spacing w:line="276" w:lineRule="auto"/>
        <w:rPr>
          <w:lang w:val="vi-VN"/>
        </w:rPr>
      </w:pPr>
      <w:r w:rsidRPr="00DC2276">
        <w:rPr>
          <w:lang w:val="vi-VN"/>
        </w:rPr>
        <w:tab/>
        <w:t xml:space="preserve">Tp. Hồ Chí Minh, ngày </w:t>
      </w:r>
      <w:r w:rsidR="0074373A">
        <w:t xml:space="preserve"> </w:t>
      </w:r>
      <w:r w:rsidRPr="00DC2276">
        <w:rPr>
          <w:lang w:val="vi-VN"/>
        </w:rPr>
        <w:t xml:space="preserve">  tháng </w:t>
      </w:r>
      <w:r w:rsidR="0074373A">
        <w:t xml:space="preserve"> </w:t>
      </w:r>
      <w:r w:rsidRPr="00DC2276">
        <w:rPr>
          <w:lang w:val="vi-VN"/>
        </w:rPr>
        <w:t xml:space="preserve">  năm   </w:t>
      </w:r>
    </w:p>
    <w:p w14:paraId="3DE9DB9F"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4F9B4345" w14:textId="77777777" w:rsidR="00B118C8" w:rsidRPr="00DC2276" w:rsidRDefault="00B118C8">
      <w:pPr>
        <w:spacing w:after="200" w:line="276" w:lineRule="auto"/>
        <w:rPr>
          <w:lang w:val="vi-VN"/>
        </w:rPr>
      </w:pPr>
    </w:p>
    <w:p w14:paraId="1270861C" w14:textId="77777777" w:rsidR="00B118C8" w:rsidRPr="00DC2276" w:rsidRDefault="00B118C8">
      <w:pPr>
        <w:spacing w:after="200" w:line="276" w:lineRule="auto"/>
        <w:rPr>
          <w:lang w:val="vi-VN"/>
        </w:rPr>
      </w:pPr>
    </w:p>
    <w:p w14:paraId="01D5A410" w14:textId="77777777" w:rsidR="00B118C8" w:rsidRPr="00DC2276" w:rsidRDefault="00B118C8">
      <w:pPr>
        <w:spacing w:after="200" w:line="276" w:lineRule="auto"/>
        <w:rPr>
          <w:lang w:val="vi-VN"/>
        </w:rPr>
      </w:pPr>
    </w:p>
    <w:p w14:paraId="7C039CA7" w14:textId="77777777" w:rsidR="00B118C8" w:rsidRPr="00DC2276" w:rsidRDefault="00B118C8" w:rsidP="002D796D">
      <w:pPr>
        <w:pStyle w:val="Nidungvnbn"/>
        <w:rPr>
          <w:b/>
          <w:lang w:val="vi-VN"/>
        </w:rPr>
      </w:pPr>
      <w:r w:rsidRPr="00DC2276">
        <w:rPr>
          <w:b/>
          <w:lang w:val="vi-VN"/>
        </w:rPr>
        <w:t>Phần đánh giá của GV chấm bài</w:t>
      </w:r>
    </w:p>
    <w:p w14:paraId="319D9E45"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6CD815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14E73934"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058A3086" w14:textId="77777777" w:rsidR="00B118C8" w:rsidRPr="00DC2276" w:rsidRDefault="00B118C8" w:rsidP="00B118C8">
      <w:pPr>
        <w:spacing w:after="200" w:line="276" w:lineRule="auto"/>
        <w:rPr>
          <w:lang w:val="vi-VN"/>
        </w:rPr>
      </w:pPr>
    </w:p>
    <w:p w14:paraId="217433BD" w14:textId="77777777" w:rsidR="00B118C8" w:rsidRPr="00DC2276" w:rsidRDefault="00B118C8" w:rsidP="00B118C8">
      <w:pPr>
        <w:pStyle w:val="Tiumccp1"/>
        <w:rPr>
          <w:sz w:val="32"/>
          <w:szCs w:val="32"/>
          <w:lang w:val="vi-VN"/>
        </w:rPr>
      </w:pPr>
      <w:r w:rsidRPr="00B118C8">
        <w:rPr>
          <w:lang w:val="vi-VN"/>
        </w:rPr>
        <w:br w:type="page"/>
      </w:r>
    </w:p>
    <w:p w14:paraId="2B27C4BC" w14:textId="023D058D" w:rsidR="00291721" w:rsidRPr="00DB7595" w:rsidRDefault="00BB2B2A" w:rsidP="00371780">
      <w:pPr>
        <w:pStyle w:val="Heading1"/>
        <w:numPr>
          <w:ilvl w:val="0"/>
          <w:numId w:val="0"/>
        </w:numPr>
        <w:jc w:val="center"/>
        <w:rPr>
          <w:lang w:val="vi-VN"/>
        </w:rPr>
      </w:pPr>
      <w:bookmarkStart w:id="4" w:name="_Toc499158044"/>
      <w:bookmarkStart w:id="5" w:name="_Toc499158188"/>
      <w:bookmarkStart w:id="6" w:name="_Toc502224439"/>
      <w:r w:rsidRPr="00DB7595">
        <w:rPr>
          <w:lang w:val="vi-VN"/>
        </w:rPr>
        <w:lastRenderedPageBreak/>
        <w:t>TÓM TẮT</w:t>
      </w:r>
      <w:bookmarkEnd w:id="4"/>
      <w:bookmarkEnd w:id="5"/>
      <w:bookmarkEnd w:id="6"/>
    </w:p>
    <w:p w14:paraId="2FB3186C" w14:textId="2F770DD1" w:rsidR="007E6AB9" w:rsidRPr="000F3D2C" w:rsidRDefault="000F3D2C" w:rsidP="00291721">
      <w:pPr>
        <w:pStyle w:val="Nidungvnbn"/>
      </w:pPr>
      <w:r>
        <w:t xml:space="preserve">Đây là đồ án nghiên cứu các vấn đề về an toàn bảo mật mạng, trong đó phương pháp tấn công cướp phiên (Session Hijacking) là phương pháp cần đáng được quan tâm. </w:t>
      </w:r>
      <w:r w:rsidR="00372596">
        <w:t>Phương pháp này liên quan đến việc làm sao để chiếm dụng quyền sử dụng tài khoản của một cá nhân, tổ chức nào đó trái phép thông qua các lỗ hổng bảo mật áp dụng ở hai mức mạng và mức ứng dụng. Ở mức mạng có tấn công phổ biến thông qua sử dụng mạo danh IP (IP Spoofing) và nhiễm độc ARP (ARP Poisioning). Ở mức ứng dụng có khá nhiều kỹ thuật tấn công, tuy nhiên ta có thể thấy các hacker sử dụng các phương pháp định hình phiên (Session fixation), chặn phiên (Session side jacking), XSS (Cross-site scripting), mã độc (Malware). Ở mỗi phương pháp ta cũng có minh chứng cho thấy cách tấn</w:t>
      </w:r>
      <w:r w:rsidR="004406C3">
        <w:t xml:space="preserve"> công </w:t>
      </w:r>
      <w:r w:rsidR="007451EF">
        <w:t>(gồm video)</w:t>
      </w:r>
      <w:r w:rsidR="00372596">
        <w:t xml:space="preserve"> và đề xuất cách khắc phục.</w:t>
      </w:r>
    </w:p>
    <w:p w14:paraId="04BCB397" w14:textId="77777777"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07A777E5" w14:textId="3A56A77B" w:rsidR="00731957" w:rsidRDefault="007E6AB9" w:rsidP="00E615E7">
      <w:pPr>
        <w:pStyle w:val="Heading1"/>
        <w:numPr>
          <w:ilvl w:val="0"/>
          <w:numId w:val="0"/>
        </w:numPr>
        <w:jc w:val="center"/>
        <w:rPr>
          <w:sz w:val="26"/>
          <w:szCs w:val="26"/>
        </w:rPr>
      </w:pPr>
      <w:bookmarkStart w:id="7" w:name="_Toc499158045"/>
      <w:bookmarkStart w:id="8" w:name="_Toc499158189"/>
      <w:bookmarkStart w:id="9" w:name="_Toc502224440"/>
      <w:r>
        <w:lastRenderedPageBreak/>
        <w:t>MỤC LỤC</w:t>
      </w:r>
      <w:bookmarkEnd w:id="7"/>
      <w:bookmarkEnd w:id="8"/>
      <w:bookmarkEnd w:id="9"/>
    </w:p>
    <w:sdt>
      <w:sdtPr>
        <w:rPr>
          <w:sz w:val="24"/>
        </w:rPr>
        <w:id w:val="-2056382648"/>
        <w:docPartObj>
          <w:docPartGallery w:val="Table of Contents"/>
          <w:docPartUnique/>
        </w:docPartObj>
      </w:sdtPr>
      <w:sdtEndPr>
        <w:rPr>
          <w:b/>
          <w:bCs/>
          <w:noProof/>
        </w:rPr>
      </w:sdtEndPr>
      <w:sdtContent>
        <w:p w14:paraId="5500DDB9" w14:textId="0491649E" w:rsidR="004E125D" w:rsidRDefault="00731957">
          <w:pPr>
            <w:pStyle w:val="TOC1"/>
            <w:tabs>
              <w:tab w:val="right" w:leader="dot" w:pos="877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2224438" w:history="1">
            <w:r w:rsidR="004E125D" w:rsidRPr="00134681">
              <w:rPr>
                <w:rStyle w:val="Hyperlink"/>
                <w:noProof/>
                <w:lang w:val="vi-VN"/>
              </w:rPr>
              <w:t>LỜI CẢM ƠN</w:t>
            </w:r>
            <w:r w:rsidR="004E125D">
              <w:rPr>
                <w:noProof/>
                <w:webHidden/>
              </w:rPr>
              <w:tab/>
            </w:r>
            <w:r w:rsidR="004E125D">
              <w:rPr>
                <w:noProof/>
                <w:webHidden/>
              </w:rPr>
              <w:fldChar w:fldCharType="begin"/>
            </w:r>
            <w:r w:rsidR="004E125D">
              <w:rPr>
                <w:noProof/>
                <w:webHidden/>
              </w:rPr>
              <w:instrText xml:space="preserve"> PAGEREF _Toc502224438 \h </w:instrText>
            </w:r>
            <w:r w:rsidR="004E125D">
              <w:rPr>
                <w:noProof/>
                <w:webHidden/>
              </w:rPr>
            </w:r>
            <w:r w:rsidR="004E125D">
              <w:rPr>
                <w:noProof/>
                <w:webHidden/>
              </w:rPr>
              <w:fldChar w:fldCharType="separate"/>
            </w:r>
            <w:r w:rsidR="004E125D">
              <w:rPr>
                <w:noProof/>
                <w:webHidden/>
              </w:rPr>
              <w:t>i</w:t>
            </w:r>
            <w:r w:rsidR="004E125D">
              <w:rPr>
                <w:noProof/>
                <w:webHidden/>
              </w:rPr>
              <w:fldChar w:fldCharType="end"/>
            </w:r>
          </w:hyperlink>
        </w:p>
        <w:p w14:paraId="1D46E317" w14:textId="4892E3BE" w:rsidR="004E125D" w:rsidRDefault="00845F1F">
          <w:pPr>
            <w:pStyle w:val="TOC1"/>
            <w:tabs>
              <w:tab w:val="right" w:leader="dot" w:pos="8777"/>
            </w:tabs>
            <w:rPr>
              <w:rFonts w:asciiTheme="minorHAnsi" w:eastAsiaTheme="minorEastAsia" w:hAnsiTheme="minorHAnsi" w:cstheme="minorBidi"/>
              <w:noProof/>
              <w:sz w:val="22"/>
              <w:szCs w:val="22"/>
            </w:rPr>
          </w:pPr>
          <w:hyperlink w:anchor="_Toc502224439" w:history="1">
            <w:r w:rsidR="004E125D" w:rsidRPr="00134681">
              <w:rPr>
                <w:rStyle w:val="Hyperlink"/>
                <w:noProof/>
                <w:lang w:val="vi-VN"/>
              </w:rPr>
              <w:t>TÓM TẮT</w:t>
            </w:r>
            <w:r w:rsidR="004E125D">
              <w:rPr>
                <w:noProof/>
                <w:webHidden/>
              </w:rPr>
              <w:tab/>
            </w:r>
            <w:r w:rsidR="004E125D">
              <w:rPr>
                <w:noProof/>
                <w:webHidden/>
              </w:rPr>
              <w:fldChar w:fldCharType="begin"/>
            </w:r>
            <w:r w:rsidR="004E125D">
              <w:rPr>
                <w:noProof/>
                <w:webHidden/>
              </w:rPr>
              <w:instrText xml:space="preserve"> PAGEREF _Toc502224439 \h </w:instrText>
            </w:r>
            <w:r w:rsidR="004E125D">
              <w:rPr>
                <w:noProof/>
                <w:webHidden/>
              </w:rPr>
            </w:r>
            <w:r w:rsidR="004E125D">
              <w:rPr>
                <w:noProof/>
                <w:webHidden/>
              </w:rPr>
              <w:fldChar w:fldCharType="separate"/>
            </w:r>
            <w:r w:rsidR="004E125D">
              <w:rPr>
                <w:noProof/>
                <w:webHidden/>
              </w:rPr>
              <w:t>iv</w:t>
            </w:r>
            <w:r w:rsidR="004E125D">
              <w:rPr>
                <w:noProof/>
                <w:webHidden/>
              </w:rPr>
              <w:fldChar w:fldCharType="end"/>
            </w:r>
          </w:hyperlink>
        </w:p>
        <w:p w14:paraId="4382BDE0" w14:textId="7BEC5FDE" w:rsidR="004E125D" w:rsidRDefault="00845F1F">
          <w:pPr>
            <w:pStyle w:val="TOC1"/>
            <w:tabs>
              <w:tab w:val="right" w:leader="dot" w:pos="8777"/>
            </w:tabs>
            <w:rPr>
              <w:rFonts w:asciiTheme="minorHAnsi" w:eastAsiaTheme="minorEastAsia" w:hAnsiTheme="minorHAnsi" w:cstheme="minorBidi"/>
              <w:noProof/>
              <w:sz w:val="22"/>
              <w:szCs w:val="22"/>
            </w:rPr>
          </w:pPr>
          <w:hyperlink w:anchor="_Toc502224440" w:history="1">
            <w:r w:rsidR="004E125D" w:rsidRPr="00134681">
              <w:rPr>
                <w:rStyle w:val="Hyperlink"/>
                <w:noProof/>
              </w:rPr>
              <w:t>MỤC LỤC</w:t>
            </w:r>
            <w:r w:rsidR="004E125D">
              <w:rPr>
                <w:noProof/>
                <w:webHidden/>
              </w:rPr>
              <w:tab/>
            </w:r>
            <w:r w:rsidR="004E125D">
              <w:rPr>
                <w:noProof/>
                <w:webHidden/>
              </w:rPr>
              <w:fldChar w:fldCharType="begin"/>
            </w:r>
            <w:r w:rsidR="004E125D">
              <w:rPr>
                <w:noProof/>
                <w:webHidden/>
              </w:rPr>
              <w:instrText xml:space="preserve"> PAGEREF _Toc502224440 \h </w:instrText>
            </w:r>
            <w:r w:rsidR="004E125D">
              <w:rPr>
                <w:noProof/>
                <w:webHidden/>
              </w:rPr>
            </w:r>
            <w:r w:rsidR="004E125D">
              <w:rPr>
                <w:noProof/>
                <w:webHidden/>
              </w:rPr>
              <w:fldChar w:fldCharType="separate"/>
            </w:r>
            <w:r w:rsidR="004E125D">
              <w:rPr>
                <w:noProof/>
                <w:webHidden/>
              </w:rPr>
              <w:t>1</w:t>
            </w:r>
            <w:r w:rsidR="004E125D">
              <w:rPr>
                <w:noProof/>
                <w:webHidden/>
              </w:rPr>
              <w:fldChar w:fldCharType="end"/>
            </w:r>
          </w:hyperlink>
        </w:p>
        <w:p w14:paraId="09BB1006" w14:textId="1DEF86BF" w:rsidR="004E125D" w:rsidRDefault="00845F1F">
          <w:pPr>
            <w:pStyle w:val="TOC1"/>
            <w:tabs>
              <w:tab w:val="right" w:leader="dot" w:pos="8777"/>
            </w:tabs>
            <w:rPr>
              <w:rFonts w:asciiTheme="minorHAnsi" w:eastAsiaTheme="minorEastAsia" w:hAnsiTheme="minorHAnsi" w:cstheme="minorBidi"/>
              <w:noProof/>
              <w:sz w:val="22"/>
              <w:szCs w:val="22"/>
            </w:rPr>
          </w:pPr>
          <w:hyperlink w:anchor="_Toc502224441" w:history="1">
            <w:r w:rsidR="004E125D" w:rsidRPr="00134681">
              <w:rPr>
                <w:rStyle w:val="Hyperlink"/>
                <w:noProof/>
              </w:rPr>
              <w:t>DANH MỤC KÍ HIỆU VÀ CHỮ VIẾT TẮT</w:t>
            </w:r>
            <w:r w:rsidR="004E125D">
              <w:rPr>
                <w:noProof/>
                <w:webHidden/>
              </w:rPr>
              <w:tab/>
            </w:r>
            <w:r w:rsidR="004E125D">
              <w:rPr>
                <w:noProof/>
                <w:webHidden/>
              </w:rPr>
              <w:fldChar w:fldCharType="begin"/>
            </w:r>
            <w:r w:rsidR="004E125D">
              <w:rPr>
                <w:noProof/>
                <w:webHidden/>
              </w:rPr>
              <w:instrText xml:space="preserve"> PAGEREF _Toc502224441 \h </w:instrText>
            </w:r>
            <w:r w:rsidR="004E125D">
              <w:rPr>
                <w:noProof/>
                <w:webHidden/>
              </w:rPr>
            </w:r>
            <w:r w:rsidR="004E125D">
              <w:rPr>
                <w:noProof/>
                <w:webHidden/>
              </w:rPr>
              <w:fldChar w:fldCharType="separate"/>
            </w:r>
            <w:r w:rsidR="004E125D">
              <w:rPr>
                <w:noProof/>
                <w:webHidden/>
              </w:rPr>
              <w:t>2</w:t>
            </w:r>
            <w:r w:rsidR="004E125D">
              <w:rPr>
                <w:noProof/>
                <w:webHidden/>
              </w:rPr>
              <w:fldChar w:fldCharType="end"/>
            </w:r>
          </w:hyperlink>
        </w:p>
        <w:p w14:paraId="68625AE4" w14:textId="049217CE" w:rsidR="004E125D" w:rsidRDefault="00845F1F">
          <w:pPr>
            <w:pStyle w:val="TOC1"/>
            <w:tabs>
              <w:tab w:val="right" w:leader="dot" w:pos="8777"/>
            </w:tabs>
            <w:rPr>
              <w:rFonts w:asciiTheme="minorHAnsi" w:eastAsiaTheme="minorEastAsia" w:hAnsiTheme="minorHAnsi" w:cstheme="minorBidi"/>
              <w:noProof/>
              <w:sz w:val="22"/>
              <w:szCs w:val="22"/>
            </w:rPr>
          </w:pPr>
          <w:hyperlink w:anchor="_Toc502224442" w:history="1">
            <w:r w:rsidR="004E125D" w:rsidRPr="00134681">
              <w:rPr>
                <w:rStyle w:val="Hyperlink"/>
                <w:noProof/>
              </w:rPr>
              <w:t>DANH MỤC CÁC BẢNG BIỂU, HÌNH VẼ, ĐỒ THỊ</w:t>
            </w:r>
            <w:r w:rsidR="004E125D">
              <w:rPr>
                <w:noProof/>
                <w:webHidden/>
              </w:rPr>
              <w:tab/>
            </w:r>
            <w:r w:rsidR="004E125D">
              <w:rPr>
                <w:noProof/>
                <w:webHidden/>
              </w:rPr>
              <w:fldChar w:fldCharType="begin"/>
            </w:r>
            <w:r w:rsidR="004E125D">
              <w:rPr>
                <w:noProof/>
                <w:webHidden/>
              </w:rPr>
              <w:instrText xml:space="preserve"> PAGEREF _Toc502224442 \h </w:instrText>
            </w:r>
            <w:r w:rsidR="004E125D">
              <w:rPr>
                <w:noProof/>
                <w:webHidden/>
              </w:rPr>
            </w:r>
            <w:r w:rsidR="004E125D">
              <w:rPr>
                <w:noProof/>
                <w:webHidden/>
              </w:rPr>
              <w:fldChar w:fldCharType="separate"/>
            </w:r>
            <w:r w:rsidR="004E125D">
              <w:rPr>
                <w:noProof/>
                <w:webHidden/>
              </w:rPr>
              <w:t>3</w:t>
            </w:r>
            <w:r w:rsidR="004E125D">
              <w:rPr>
                <w:noProof/>
                <w:webHidden/>
              </w:rPr>
              <w:fldChar w:fldCharType="end"/>
            </w:r>
          </w:hyperlink>
        </w:p>
        <w:p w14:paraId="2045DD2F" w14:textId="4804C79A" w:rsidR="004E125D" w:rsidRDefault="00845F1F">
          <w:pPr>
            <w:pStyle w:val="TOC1"/>
            <w:tabs>
              <w:tab w:val="right" w:leader="dot" w:pos="8777"/>
            </w:tabs>
            <w:rPr>
              <w:rFonts w:asciiTheme="minorHAnsi" w:eastAsiaTheme="minorEastAsia" w:hAnsiTheme="minorHAnsi" w:cstheme="minorBidi"/>
              <w:noProof/>
              <w:sz w:val="22"/>
              <w:szCs w:val="22"/>
            </w:rPr>
          </w:pPr>
          <w:hyperlink w:anchor="_Toc502224443" w:history="1">
            <w:r w:rsidR="004E125D" w:rsidRPr="00134681">
              <w:rPr>
                <w:rStyle w:val="Hyperlink"/>
                <w:noProof/>
              </w:rPr>
              <w:t>CHƯƠNG 1: GIỚI THIỆU TỔNG QUAN ĐỀ TÀI</w:t>
            </w:r>
            <w:r w:rsidR="004E125D">
              <w:rPr>
                <w:noProof/>
                <w:webHidden/>
              </w:rPr>
              <w:tab/>
            </w:r>
            <w:r w:rsidR="004E125D">
              <w:rPr>
                <w:noProof/>
                <w:webHidden/>
              </w:rPr>
              <w:fldChar w:fldCharType="begin"/>
            </w:r>
            <w:r w:rsidR="004E125D">
              <w:rPr>
                <w:noProof/>
                <w:webHidden/>
              </w:rPr>
              <w:instrText xml:space="preserve"> PAGEREF _Toc502224443 \h </w:instrText>
            </w:r>
            <w:r w:rsidR="004E125D">
              <w:rPr>
                <w:noProof/>
                <w:webHidden/>
              </w:rPr>
            </w:r>
            <w:r w:rsidR="004E125D">
              <w:rPr>
                <w:noProof/>
                <w:webHidden/>
              </w:rPr>
              <w:fldChar w:fldCharType="separate"/>
            </w:r>
            <w:r w:rsidR="004E125D">
              <w:rPr>
                <w:noProof/>
                <w:webHidden/>
              </w:rPr>
              <w:t>4</w:t>
            </w:r>
            <w:r w:rsidR="004E125D">
              <w:rPr>
                <w:noProof/>
                <w:webHidden/>
              </w:rPr>
              <w:fldChar w:fldCharType="end"/>
            </w:r>
          </w:hyperlink>
        </w:p>
        <w:p w14:paraId="33430D52" w14:textId="312CFAED" w:rsidR="004E125D" w:rsidRDefault="00845F1F">
          <w:pPr>
            <w:pStyle w:val="TOC2"/>
            <w:tabs>
              <w:tab w:val="right" w:leader="dot" w:pos="8777"/>
            </w:tabs>
            <w:rPr>
              <w:rFonts w:asciiTheme="minorHAnsi" w:eastAsiaTheme="minorEastAsia" w:hAnsiTheme="minorHAnsi" w:cstheme="minorBidi"/>
              <w:noProof/>
              <w:sz w:val="22"/>
              <w:szCs w:val="22"/>
            </w:rPr>
          </w:pPr>
          <w:hyperlink w:anchor="_Toc502224444" w:history="1">
            <w:r w:rsidR="004E125D" w:rsidRPr="00134681">
              <w:rPr>
                <w:rStyle w:val="Hyperlink"/>
                <w:noProof/>
              </w:rPr>
              <w:t>1.1 Khái niệm về phiên (Session)</w:t>
            </w:r>
            <w:r w:rsidR="004E125D">
              <w:rPr>
                <w:noProof/>
                <w:webHidden/>
              </w:rPr>
              <w:tab/>
            </w:r>
            <w:r w:rsidR="004E125D">
              <w:rPr>
                <w:noProof/>
                <w:webHidden/>
              </w:rPr>
              <w:fldChar w:fldCharType="begin"/>
            </w:r>
            <w:r w:rsidR="004E125D">
              <w:rPr>
                <w:noProof/>
                <w:webHidden/>
              </w:rPr>
              <w:instrText xml:space="preserve"> PAGEREF _Toc502224444 \h </w:instrText>
            </w:r>
            <w:r w:rsidR="004E125D">
              <w:rPr>
                <w:noProof/>
                <w:webHidden/>
              </w:rPr>
            </w:r>
            <w:r w:rsidR="004E125D">
              <w:rPr>
                <w:noProof/>
                <w:webHidden/>
              </w:rPr>
              <w:fldChar w:fldCharType="separate"/>
            </w:r>
            <w:r w:rsidR="004E125D">
              <w:rPr>
                <w:noProof/>
                <w:webHidden/>
              </w:rPr>
              <w:t>4</w:t>
            </w:r>
            <w:r w:rsidR="004E125D">
              <w:rPr>
                <w:noProof/>
                <w:webHidden/>
              </w:rPr>
              <w:fldChar w:fldCharType="end"/>
            </w:r>
          </w:hyperlink>
        </w:p>
        <w:p w14:paraId="2E62D3F0" w14:textId="4D4583A4" w:rsidR="004E125D" w:rsidRDefault="00845F1F">
          <w:pPr>
            <w:pStyle w:val="TOC3"/>
            <w:tabs>
              <w:tab w:val="right" w:leader="dot" w:pos="8777"/>
            </w:tabs>
            <w:rPr>
              <w:rFonts w:asciiTheme="minorHAnsi" w:eastAsiaTheme="minorEastAsia" w:hAnsiTheme="minorHAnsi" w:cstheme="minorBidi"/>
              <w:noProof/>
              <w:sz w:val="22"/>
              <w:szCs w:val="22"/>
            </w:rPr>
          </w:pPr>
          <w:hyperlink w:anchor="_Toc502224445" w:history="1">
            <w:r w:rsidR="004E125D" w:rsidRPr="00134681">
              <w:rPr>
                <w:rStyle w:val="Hyperlink"/>
                <w:noProof/>
              </w:rPr>
              <w:t>1.1.1 Phiên bên phía máy chủ (Server-side web sessions)</w:t>
            </w:r>
            <w:r w:rsidR="004E125D">
              <w:rPr>
                <w:noProof/>
                <w:webHidden/>
              </w:rPr>
              <w:tab/>
            </w:r>
            <w:r w:rsidR="004E125D">
              <w:rPr>
                <w:noProof/>
                <w:webHidden/>
              </w:rPr>
              <w:fldChar w:fldCharType="begin"/>
            </w:r>
            <w:r w:rsidR="004E125D">
              <w:rPr>
                <w:noProof/>
                <w:webHidden/>
              </w:rPr>
              <w:instrText xml:space="preserve"> PAGEREF _Toc502224445 \h </w:instrText>
            </w:r>
            <w:r w:rsidR="004E125D">
              <w:rPr>
                <w:noProof/>
                <w:webHidden/>
              </w:rPr>
            </w:r>
            <w:r w:rsidR="004E125D">
              <w:rPr>
                <w:noProof/>
                <w:webHidden/>
              </w:rPr>
              <w:fldChar w:fldCharType="separate"/>
            </w:r>
            <w:r w:rsidR="004E125D">
              <w:rPr>
                <w:noProof/>
                <w:webHidden/>
              </w:rPr>
              <w:t>4</w:t>
            </w:r>
            <w:r w:rsidR="004E125D">
              <w:rPr>
                <w:noProof/>
                <w:webHidden/>
              </w:rPr>
              <w:fldChar w:fldCharType="end"/>
            </w:r>
          </w:hyperlink>
        </w:p>
        <w:p w14:paraId="20696D2A" w14:textId="5F9DA4C9" w:rsidR="004E125D" w:rsidRDefault="00845F1F">
          <w:pPr>
            <w:pStyle w:val="TOC3"/>
            <w:tabs>
              <w:tab w:val="right" w:leader="dot" w:pos="8777"/>
            </w:tabs>
            <w:rPr>
              <w:rFonts w:asciiTheme="minorHAnsi" w:eastAsiaTheme="minorEastAsia" w:hAnsiTheme="minorHAnsi" w:cstheme="minorBidi"/>
              <w:noProof/>
              <w:sz w:val="22"/>
              <w:szCs w:val="22"/>
            </w:rPr>
          </w:pPr>
          <w:hyperlink w:anchor="_Toc502224446" w:history="1">
            <w:r w:rsidR="004E125D" w:rsidRPr="00134681">
              <w:rPr>
                <w:rStyle w:val="Hyperlink"/>
                <w:noProof/>
              </w:rPr>
              <w:t>1.1.2 Phiên bên phía máy khách (Client-side web sessions)</w:t>
            </w:r>
            <w:r w:rsidR="004E125D">
              <w:rPr>
                <w:noProof/>
                <w:webHidden/>
              </w:rPr>
              <w:tab/>
            </w:r>
            <w:r w:rsidR="004E125D">
              <w:rPr>
                <w:noProof/>
                <w:webHidden/>
              </w:rPr>
              <w:fldChar w:fldCharType="begin"/>
            </w:r>
            <w:r w:rsidR="004E125D">
              <w:rPr>
                <w:noProof/>
                <w:webHidden/>
              </w:rPr>
              <w:instrText xml:space="preserve"> PAGEREF _Toc502224446 \h </w:instrText>
            </w:r>
            <w:r w:rsidR="004E125D">
              <w:rPr>
                <w:noProof/>
                <w:webHidden/>
              </w:rPr>
            </w:r>
            <w:r w:rsidR="004E125D">
              <w:rPr>
                <w:noProof/>
                <w:webHidden/>
              </w:rPr>
              <w:fldChar w:fldCharType="separate"/>
            </w:r>
            <w:r w:rsidR="004E125D">
              <w:rPr>
                <w:noProof/>
                <w:webHidden/>
              </w:rPr>
              <w:t>5</w:t>
            </w:r>
            <w:r w:rsidR="004E125D">
              <w:rPr>
                <w:noProof/>
                <w:webHidden/>
              </w:rPr>
              <w:fldChar w:fldCharType="end"/>
            </w:r>
          </w:hyperlink>
        </w:p>
        <w:p w14:paraId="078DA8F9" w14:textId="7699EEF8" w:rsidR="004E125D" w:rsidRDefault="00845F1F">
          <w:pPr>
            <w:pStyle w:val="TOC3"/>
            <w:tabs>
              <w:tab w:val="right" w:leader="dot" w:pos="8777"/>
            </w:tabs>
            <w:rPr>
              <w:rFonts w:asciiTheme="minorHAnsi" w:eastAsiaTheme="minorEastAsia" w:hAnsiTheme="minorHAnsi" w:cstheme="minorBidi"/>
              <w:noProof/>
              <w:sz w:val="22"/>
              <w:szCs w:val="22"/>
            </w:rPr>
          </w:pPr>
          <w:hyperlink w:anchor="_Toc502224447" w:history="1">
            <w:r w:rsidR="004E125D" w:rsidRPr="00134681">
              <w:rPr>
                <w:rStyle w:val="Hyperlink"/>
                <w:noProof/>
              </w:rPr>
              <w:t>1.1.3 Mã thông báo phiên HTTP (HTTP session token)</w:t>
            </w:r>
            <w:r w:rsidR="004E125D">
              <w:rPr>
                <w:noProof/>
                <w:webHidden/>
              </w:rPr>
              <w:tab/>
            </w:r>
            <w:r w:rsidR="004E125D">
              <w:rPr>
                <w:noProof/>
                <w:webHidden/>
              </w:rPr>
              <w:fldChar w:fldCharType="begin"/>
            </w:r>
            <w:r w:rsidR="004E125D">
              <w:rPr>
                <w:noProof/>
                <w:webHidden/>
              </w:rPr>
              <w:instrText xml:space="preserve"> PAGEREF _Toc502224447 \h </w:instrText>
            </w:r>
            <w:r w:rsidR="004E125D">
              <w:rPr>
                <w:noProof/>
                <w:webHidden/>
              </w:rPr>
            </w:r>
            <w:r w:rsidR="004E125D">
              <w:rPr>
                <w:noProof/>
                <w:webHidden/>
              </w:rPr>
              <w:fldChar w:fldCharType="separate"/>
            </w:r>
            <w:r w:rsidR="004E125D">
              <w:rPr>
                <w:noProof/>
                <w:webHidden/>
              </w:rPr>
              <w:t>5</w:t>
            </w:r>
            <w:r w:rsidR="004E125D">
              <w:rPr>
                <w:noProof/>
                <w:webHidden/>
              </w:rPr>
              <w:fldChar w:fldCharType="end"/>
            </w:r>
          </w:hyperlink>
        </w:p>
        <w:p w14:paraId="6097FB39" w14:textId="61521720" w:rsidR="004E125D" w:rsidRDefault="00845F1F">
          <w:pPr>
            <w:pStyle w:val="TOC2"/>
            <w:tabs>
              <w:tab w:val="right" w:leader="dot" w:pos="8777"/>
            </w:tabs>
            <w:rPr>
              <w:rFonts w:asciiTheme="minorHAnsi" w:eastAsiaTheme="minorEastAsia" w:hAnsiTheme="minorHAnsi" w:cstheme="minorBidi"/>
              <w:noProof/>
              <w:sz w:val="22"/>
              <w:szCs w:val="22"/>
            </w:rPr>
          </w:pPr>
          <w:hyperlink w:anchor="_Toc502224448" w:history="1">
            <w:r w:rsidR="004E125D" w:rsidRPr="00134681">
              <w:rPr>
                <w:rStyle w:val="Hyperlink"/>
                <w:noProof/>
              </w:rPr>
              <w:t>1.2 Khái niệm về cướp (Hijacking)</w:t>
            </w:r>
            <w:r w:rsidR="004E125D">
              <w:rPr>
                <w:noProof/>
                <w:webHidden/>
              </w:rPr>
              <w:tab/>
            </w:r>
            <w:r w:rsidR="004E125D">
              <w:rPr>
                <w:noProof/>
                <w:webHidden/>
              </w:rPr>
              <w:fldChar w:fldCharType="begin"/>
            </w:r>
            <w:r w:rsidR="004E125D">
              <w:rPr>
                <w:noProof/>
                <w:webHidden/>
              </w:rPr>
              <w:instrText xml:space="preserve"> PAGEREF _Toc502224448 \h </w:instrText>
            </w:r>
            <w:r w:rsidR="004E125D">
              <w:rPr>
                <w:noProof/>
                <w:webHidden/>
              </w:rPr>
            </w:r>
            <w:r w:rsidR="004E125D">
              <w:rPr>
                <w:noProof/>
                <w:webHidden/>
              </w:rPr>
              <w:fldChar w:fldCharType="separate"/>
            </w:r>
            <w:r w:rsidR="004E125D">
              <w:rPr>
                <w:noProof/>
                <w:webHidden/>
              </w:rPr>
              <w:t>6</w:t>
            </w:r>
            <w:r w:rsidR="004E125D">
              <w:rPr>
                <w:noProof/>
                <w:webHidden/>
              </w:rPr>
              <w:fldChar w:fldCharType="end"/>
            </w:r>
          </w:hyperlink>
        </w:p>
        <w:p w14:paraId="418D9E56" w14:textId="7395CE69" w:rsidR="004E125D" w:rsidRDefault="00845F1F">
          <w:pPr>
            <w:pStyle w:val="TOC2"/>
            <w:tabs>
              <w:tab w:val="right" w:leader="dot" w:pos="8777"/>
            </w:tabs>
            <w:rPr>
              <w:rFonts w:asciiTheme="minorHAnsi" w:eastAsiaTheme="minorEastAsia" w:hAnsiTheme="minorHAnsi" w:cstheme="minorBidi"/>
              <w:noProof/>
              <w:sz w:val="22"/>
              <w:szCs w:val="22"/>
            </w:rPr>
          </w:pPr>
          <w:hyperlink w:anchor="_Toc502224449" w:history="1">
            <w:r w:rsidR="004E125D" w:rsidRPr="00134681">
              <w:rPr>
                <w:rStyle w:val="Hyperlink"/>
                <w:noProof/>
              </w:rPr>
              <w:t>1.3 Khái niệm về Session Hijacking</w:t>
            </w:r>
            <w:r w:rsidR="004E125D">
              <w:rPr>
                <w:noProof/>
                <w:webHidden/>
              </w:rPr>
              <w:tab/>
            </w:r>
            <w:r w:rsidR="004E125D">
              <w:rPr>
                <w:noProof/>
                <w:webHidden/>
              </w:rPr>
              <w:fldChar w:fldCharType="begin"/>
            </w:r>
            <w:r w:rsidR="004E125D">
              <w:rPr>
                <w:noProof/>
                <w:webHidden/>
              </w:rPr>
              <w:instrText xml:space="preserve"> PAGEREF _Toc502224449 \h </w:instrText>
            </w:r>
            <w:r w:rsidR="004E125D">
              <w:rPr>
                <w:noProof/>
                <w:webHidden/>
              </w:rPr>
            </w:r>
            <w:r w:rsidR="004E125D">
              <w:rPr>
                <w:noProof/>
                <w:webHidden/>
              </w:rPr>
              <w:fldChar w:fldCharType="separate"/>
            </w:r>
            <w:r w:rsidR="004E125D">
              <w:rPr>
                <w:noProof/>
                <w:webHidden/>
              </w:rPr>
              <w:t>7</w:t>
            </w:r>
            <w:r w:rsidR="004E125D">
              <w:rPr>
                <w:noProof/>
                <w:webHidden/>
              </w:rPr>
              <w:fldChar w:fldCharType="end"/>
            </w:r>
          </w:hyperlink>
        </w:p>
        <w:p w14:paraId="710020E8" w14:textId="76B5F897" w:rsidR="004E125D" w:rsidRDefault="00845F1F">
          <w:pPr>
            <w:pStyle w:val="TOC1"/>
            <w:tabs>
              <w:tab w:val="right" w:leader="dot" w:pos="8777"/>
            </w:tabs>
            <w:rPr>
              <w:rFonts w:asciiTheme="minorHAnsi" w:eastAsiaTheme="minorEastAsia" w:hAnsiTheme="minorHAnsi" w:cstheme="minorBidi"/>
              <w:noProof/>
              <w:sz w:val="22"/>
              <w:szCs w:val="22"/>
            </w:rPr>
          </w:pPr>
          <w:hyperlink w:anchor="_Toc502224450" w:history="1">
            <w:r w:rsidR="004E125D" w:rsidRPr="00134681">
              <w:rPr>
                <w:rStyle w:val="Hyperlink"/>
                <w:noProof/>
              </w:rPr>
              <w:t>CHƯƠNG 2: NỘI DUNG NGHIÊN CỨU</w:t>
            </w:r>
            <w:r w:rsidR="004E125D">
              <w:rPr>
                <w:noProof/>
                <w:webHidden/>
              </w:rPr>
              <w:tab/>
            </w:r>
            <w:r w:rsidR="004E125D">
              <w:rPr>
                <w:noProof/>
                <w:webHidden/>
              </w:rPr>
              <w:fldChar w:fldCharType="begin"/>
            </w:r>
            <w:r w:rsidR="004E125D">
              <w:rPr>
                <w:noProof/>
                <w:webHidden/>
              </w:rPr>
              <w:instrText xml:space="preserve"> PAGEREF _Toc502224450 \h </w:instrText>
            </w:r>
            <w:r w:rsidR="004E125D">
              <w:rPr>
                <w:noProof/>
                <w:webHidden/>
              </w:rPr>
            </w:r>
            <w:r w:rsidR="004E125D">
              <w:rPr>
                <w:noProof/>
                <w:webHidden/>
              </w:rPr>
              <w:fldChar w:fldCharType="separate"/>
            </w:r>
            <w:r w:rsidR="004E125D">
              <w:rPr>
                <w:noProof/>
                <w:webHidden/>
              </w:rPr>
              <w:t>9</w:t>
            </w:r>
            <w:r w:rsidR="004E125D">
              <w:rPr>
                <w:noProof/>
                <w:webHidden/>
              </w:rPr>
              <w:fldChar w:fldCharType="end"/>
            </w:r>
          </w:hyperlink>
        </w:p>
        <w:p w14:paraId="2CFB520D" w14:textId="4D0C16B5" w:rsidR="004E125D" w:rsidRDefault="00845F1F">
          <w:pPr>
            <w:pStyle w:val="TOC2"/>
            <w:tabs>
              <w:tab w:val="right" w:leader="dot" w:pos="8777"/>
            </w:tabs>
            <w:rPr>
              <w:rFonts w:asciiTheme="minorHAnsi" w:eastAsiaTheme="minorEastAsia" w:hAnsiTheme="minorHAnsi" w:cstheme="minorBidi"/>
              <w:noProof/>
              <w:sz w:val="22"/>
              <w:szCs w:val="22"/>
            </w:rPr>
          </w:pPr>
          <w:hyperlink w:anchor="_Toc502224451" w:history="1">
            <w:r w:rsidR="004E125D" w:rsidRPr="00134681">
              <w:rPr>
                <w:rStyle w:val="Hyperlink"/>
                <w:noProof/>
              </w:rPr>
              <w:t>2.1 Session Hijacking ở mức mạng</w:t>
            </w:r>
            <w:r w:rsidR="004E125D">
              <w:rPr>
                <w:noProof/>
                <w:webHidden/>
              </w:rPr>
              <w:tab/>
            </w:r>
            <w:r w:rsidR="004E125D">
              <w:rPr>
                <w:noProof/>
                <w:webHidden/>
              </w:rPr>
              <w:fldChar w:fldCharType="begin"/>
            </w:r>
            <w:r w:rsidR="004E125D">
              <w:rPr>
                <w:noProof/>
                <w:webHidden/>
              </w:rPr>
              <w:instrText xml:space="preserve"> PAGEREF _Toc502224451 \h </w:instrText>
            </w:r>
            <w:r w:rsidR="004E125D">
              <w:rPr>
                <w:noProof/>
                <w:webHidden/>
              </w:rPr>
            </w:r>
            <w:r w:rsidR="004E125D">
              <w:rPr>
                <w:noProof/>
                <w:webHidden/>
              </w:rPr>
              <w:fldChar w:fldCharType="separate"/>
            </w:r>
            <w:r w:rsidR="004E125D">
              <w:rPr>
                <w:noProof/>
                <w:webHidden/>
              </w:rPr>
              <w:t>9</w:t>
            </w:r>
            <w:r w:rsidR="004E125D">
              <w:rPr>
                <w:noProof/>
                <w:webHidden/>
              </w:rPr>
              <w:fldChar w:fldCharType="end"/>
            </w:r>
          </w:hyperlink>
        </w:p>
        <w:p w14:paraId="40879A9C" w14:textId="73BF172D" w:rsidR="004E125D" w:rsidRDefault="00845F1F">
          <w:pPr>
            <w:pStyle w:val="TOC3"/>
            <w:tabs>
              <w:tab w:val="right" w:leader="dot" w:pos="8777"/>
            </w:tabs>
            <w:rPr>
              <w:rFonts w:asciiTheme="minorHAnsi" w:eastAsiaTheme="minorEastAsia" w:hAnsiTheme="minorHAnsi" w:cstheme="minorBidi"/>
              <w:noProof/>
              <w:sz w:val="22"/>
              <w:szCs w:val="22"/>
            </w:rPr>
          </w:pPr>
          <w:hyperlink w:anchor="_Toc502224452" w:history="1">
            <w:r w:rsidR="004E125D" w:rsidRPr="00134681">
              <w:rPr>
                <w:rStyle w:val="Hyperlink"/>
                <w:noProof/>
              </w:rPr>
              <w:t>2.1.1 Giới thiệu các giao thức để tấn công thường gặp</w:t>
            </w:r>
            <w:r w:rsidR="004E125D">
              <w:rPr>
                <w:noProof/>
                <w:webHidden/>
              </w:rPr>
              <w:tab/>
            </w:r>
            <w:r w:rsidR="004E125D">
              <w:rPr>
                <w:noProof/>
                <w:webHidden/>
              </w:rPr>
              <w:fldChar w:fldCharType="begin"/>
            </w:r>
            <w:r w:rsidR="004E125D">
              <w:rPr>
                <w:noProof/>
                <w:webHidden/>
              </w:rPr>
              <w:instrText xml:space="preserve"> PAGEREF _Toc502224452 \h </w:instrText>
            </w:r>
            <w:r w:rsidR="004E125D">
              <w:rPr>
                <w:noProof/>
                <w:webHidden/>
              </w:rPr>
            </w:r>
            <w:r w:rsidR="004E125D">
              <w:rPr>
                <w:noProof/>
                <w:webHidden/>
              </w:rPr>
              <w:fldChar w:fldCharType="separate"/>
            </w:r>
            <w:r w:rsidR="004E125D">
              <w:rPr>
                <w:noProof/>
                <w:webHidden/>
              </w:rPr>
              <w:t>9</w:t>
            </w:r>
            <w:r w:rsidR="004E125D">
              <w:rPr>
                <w:noProof/>
                <w:webHidden/>
              </w:rPr>
              <w:fldChar w:fldCharType="end"/>
            </w:r>
          </w:hyperlink>
        </w:p>
        <w:p w14:paraId="2D431D01" w14:textId="5EC0A3C1" w:rsidR="004E125D" w:rsidRDefault="00845F1F">
          <w:pPr>
            <w:pStyle w:val="TOC3"/>
            <w:tabs>
              <w:tab w:val="right" w:leader="dot" w:pos="8777"/>
            </w:tabs>
            <w:rPr>
              <w:rFonts w:asciiTheme="minorHAnsi" w:eastAsiaTheme="minorEastAsia" w:hAnsiTheme="minorHAnsi" w:cstheme="minorBidi"/>
              <w:noProof/>
              <w:sz w:val="22"/>
              <w:szCs w:val="22"/>
            </w:rPr>
          </w:pPr>
          <w:hyperlink w:anchor="_Toc502224453" w:history="1">
            <w:r w:rsidR="004E125D" w:rsidRPr="00134681">
              <w:rPr>
                <w:rStyle w:val="Hyperlink"/>
                <w:noProof/>
              </w:rPr>
              <w:t>2.1.2 Tấn công TCP/IP</w:t>
            </w:r>
            <w:r w:rsidR="004E125D">
              <w:rPr>
                <w:noProof/>
                <w:webHidden/>
              </w:rPr>
              <w:tab/>
            </w:r>
            <w:r w:rsidR="004E125D">
              <w:rPr>
                <w:noProof/>
                <w:webHidden/>
              </w:rPr>
              <w:fldChar w:fldCharType="begin"/>
            </w:r>
            <w:r w:rsidR="004E125D">
              <w:rPr>
                <w:noProof/>
                <w:webHidden/>
              </w:rPr>
              <w:instrText xml:space="preserve"> PAGEREF _Toc502224453 \h </w:instrText>
            </w:r>
            <w:r w:rsidR="004E125D">
              <w:rPr>
                <w:noProof/>
                <w:webHidden/>
              </w:rPr>
            </w:r>
            <w:r w:rsidR="004E125D">
              <w:rPr>
                <w:noProof/>
                <w:webHidden/>
              </w:rPr>
              <w:fldChar w:fldCharType="separate"/>
            </w:r>
            <w:r w:rsidR="004E125D">
              <w:rPr>
                <w:noProof/>
                <w:webHidden/>
              </w:rPr>
              <w:t>12</w:t>
            </w:r>
            <w:r w:rsidR="004E125D">
              <w:rPr>
                <w:noProof/>
                <w:webHidden/>
              </w:rPr>
              <w:fldChar w:fldCharType="end"/>
            </w:r>
          </w:hyperlink>
        </w:p>
        <w:p w14:paraId="02BC6A09" w14:textId="7B5B708D" w:rsidR="004E125D" w:rsidRDefault="00845F1F">
          <w:pPr>
            <w:pStyle w:val="TOC2"/>
            <w:tabs>
              <w:tab w:val="right" w:leader="dot" w:pos="8777"/>
            </w:tabs>
            <w:rPr>
              <w:rFonts w:asciiTheme="minorHAnsi" w:eastAsiaTheme="minorEastAsia" w:hAnsiTheme="minorHAnsi" w:cstheme="minorBidi"/>
              <w:noProof/>
              <w:sz w:val="22"/>
              <w:szCs w:val="22"/>
            </w:rPr>
          </w:pPr>
          <w:hyperlink w:anchor="_Toc502224454" w:history="1">
            <w:r w:rsidR="004E125D" w:rsidRPr="00134681">
              <w:rPr>
                <w:rStyle w:val="Hyperlink"/>
                <w:noProof/>
              </w:rPr>
              <w:t>2.2 Session Hijacking ở mức ứng dụng</w:t>
            </w:r>
            <w:r w:rsidR="004E125D">
              <w:rPr>
                <w:noProof/>
                <w:webHidden/>
              </w:rPr>
              <w:tab/>
            </w:r>
            <w:r w:rsidR="004E125D">
              <w:rPr>
                <w:noProof/>
                <w:webHidden/>
              </w:rPr>
              <w:fldChar w:fldCharType="begin"/>
            </w:r>
            <w:r w:rsidR="004E125D">
              <w:rPr>
                <w:noProof/>
                <w:webHidden/>
              </w:rPr>
              <w:instrText xml:space="preserve"> PAGEREF _Toc502224454 \h </w:instrText>
            </w:r>
            <w:r w:rsidR="004E125D">
              <w:rPr>
                <w:noProof/>
                <w:webHidden/>
              </w:rPr>
            </w:r>
            <w:r w:rsidR="004E125D">
              <w:rPr>
                <w:noProof/>
                <w:webHidden/>
              </w:rPr>
              <w:fldChar w:fldCharType="separate"/>
            </w:r>
            <w:r w:rsidR="004E125D">
              <w:rPr>
                <w:noProof/>
                <w:webHidden/>
              </w:rPr>
              <w:t>17</w:t>
            </w:r>
            <w:r w:rsidR="004E125D">
              <w:rPr>
                <w:noProof/>
                <w:webHidden/>
              </w:rPr>
              <w:fldChar w:fldCharType="end"/>
            </w:r>
          </w:hyperlink>
        </w:p>
        <w:p w14:paraId="113C975D" w14:textId="60798C8C" w:rsidR="004E125D" w:rsidRDefault="00845F1F">
          <w:pPr>
            <w:pStyle w:val="TOC3"/>
            <w:tabs>
              <w:tab w:val="right" w:leader="dot" w:pos="8777"/>
            </w:tabs>
            <w:rPr>
              <w:rFonts w:asciiTheme="minorHAnsi" w:eastAsiaTheme="minorEastAsia" w:hAnsiTheme="minorHAnsi" w:cstheme="minorBidi"/>
              <w:noProof/>
              <w:sz w:val="22"/>
              <w:szCs w:val="22"/>
            </w:rPr>
          </w:pPr>
          <w:hyperlink w:anchor="_Toc502224455" w:history="1">
            <w:r w:rsidR="004E125D" w:rsidRPr="00134681">
              <w:rPr>
                <w:rStyle w:val="Hyperlink"/>
                <w:noProof/>
              </w:rPr>
              <w:t>2.2.1 Brute forcing</w:t>
            </w:r>
            <w:r w:rsidR="004E125D">
              <w:rPr>
                <w:noProof/>
                <w:webHidden/>
              </w:rPr>
              <w:tab/>
            </w:r>
            <w:r w:rsidR="004E125D">
              <w:rPr>
                <w:noProof/>
                <w:webHidden/>
              </w:rPr>
              <w:fldChar w:fldCharType="begin"/>
            </w:r>
            <w:r w:rsidR="004E125D">
              <w:rPr>
                <w:noProof/>
                <w:webHidden/>
              </w:rPr>
              <w:instrText xml:space="preserve"> PAGEREF _Toc502224455 \h </w:instrText>
            </w:r>
            <w:r w:rsidR="004E125D">
              <w:rPr>
                <w:noProof/>
                <w:webHidden/>
              </w:rPr>
            </w:r>
            <w:r w:rsidR="004E125D">
              <w:rPr>
                <w:noProof/>
                <w:webHidden/>
              </w:rPr>
              <w:fldChar w:fldCharType="separate"/>
            </w:r>
            <w:r w:rsidR="004E125D">
              <w:rPr>
                <w:noProof/>
                <w:webHidden/>
              </w:rPr>
              <w:t>17</w:t>
            </w:r>
            <w:r w:rsidR="004E125D">
              <w:rPr>
                <w:noProof/>
                <w:webHidden/>
              </w:rPr>
              <w:fldChar w:fldCharType="end"/>
            </w:r>
          </w:hyperlink>
        </w:p>
        <w:p w14:paraId="5C879830" w14:textId="7F882DDE" w:rsidR="004E125D" w:rsidRDefault="00845F1F">
          <w:pPr>
            <w:pStyle w:val="TOC3"/>
            <w:tabs>
              <w:tab w:val="right" w:leader="dot" w:pos="8777"/>
            </w:tabs>
            <w:rPr>
              <w:rFonts w:asciiTheme="minorHAnsi" w:eastAsiaTheme="minorEastAsia" w:hAnsiTheme="minorHAnsi" w:cstheme="minorBidi"/>
              <w:noProof/>
              <w:sz w:val="22"/>
              <w:szCs w:val="22"/>
            </w:rPr>
          </w:pPr>
          <w:hyperlink w:anchor="_Toc502224456" w:history="1">
            <w:r w:rsidR="004E125D" w:rsidRPr="00134681">
              <w:rPr>
                <w:rStyle w:val="Hyperlink"/>
                <w:noProof/>
              </w:rPr>
              <w:t>2.2.2 Định hình phiên (Session Fixation)</w:t>
            </w:r>
            <w:r w:rsidR="004E125D">
              <w:rPr>
                <w:noProof/>
                <w:webHidden/>
              </w:rPr>
              <w:tab/>
            </w:r>
            <w:r w:rsidR="004E125D">
              <w:rPr>
                <w:noProof/>
                <w:webHidden/>
              </w:rPr>
              <w:fldChar w:fldCharType="begin"/>
            </w:r>
            <w:r w:rsidR="004E125D">
              <w:rPr>
                <w:noProof/>
                <w:webHidden/>
              </w:rPr>
              <w:instrText xml:space="preserve"> PAGEREF _Toc502224456 \h </w:instrText>
            </w:r>
            <w:r w:rsidR="004E125D">
              <w:rPr>
                <w:noProof/>
                <w:webHidden/>
              </w:rPr>
            </w:r>
            <w:r w:rsidR="004E125D">
              <w:rPr>
                <w:noProof/>
                <w:webHidden/>
              </w:rPr>
              <w:fldChar w:fldCharType="separate"/>
            </w:r>
            <w:r w:rsidR="004E125D">
              <w:rPr>
                <w:noProof/>
                <w:webHidden/>
              </w:rPr>
              <w:t>17</w:t>
            </w:r>
            <w:r w:rsidR="004E125D">
              <w:rPr>
                <w:noProof/>
                <w:webHidden/>
              </w:rPr>
              <w:fldChar w:fldCharType="end"/>
            </w:r>
          </w:hyperlink>
        </w:p>
        <w:p w14:paraId="58E64C44" w14:textId="7CF6752E" w:rsidR="004E125D" w:rsidRDefault="00845F1F">
          <w:pPr>
            <w:pStyle w:val="TOC3"/>
            <w:tabs>
              <w:tab w:val="right" w:leader="dot" w:pos="8777"/>
            </w:tabs>
            <w:rPr>
              <w:rFonts w:asciiTheme="minorHAnsi" w:eastAsiaTheme="minorEastAsia" w:hAnsiTheme="minorHAnsi" w:cstheme="minorBidi"/>
              <w:noProof/>
              <w:sz w:val="22"/>
              <w:szCs w:val="22"/>
            </w:rPr>
          </w:pPr>
          <w:hyperlink w:anchor="_Toc502224457" w:history="1">
            <w:r w:rsidR="004E125D" w:rsidRPr="00134681">
              <w:rPr>
                <w:rStyle w:val="Hyperlink"/>
                <w:noProof/>
              </w:rPr>
              <w:t>2.2.3 Chặn phiên (Session side jacking)</w:t>
            </w:r>
            <w:r w:rsidR="004E125D">
              <w:rPr>
                <w:noProof/>
                <w:webHidden/>
              </w:rPr>
              <w:tab/>
            </w:r>
            <w:r w:rsidR="004E125D">
              <w:rPr>
                <w:noProof/>
                <w:webHidden/>
              </w:rPr>
              <w:fldChar w:fldCharType="begin"/>
            </w:r>
            <w:r w:rsidR="004E125D">
              <w:rPr>
                <w:noProof/>
                <w:webHidden/>
              </w:rPr>
              <w:instrText xml:space="preserve"> PAGEREF _Toc502224457 \h </w:instrText>
            </w:r>
            <w:r w:rsidR="004E125D">
              <w:rPr>
                <w:noProof/>
                <w:webHidden/>
              </w:rPr>
            </w:r>
            <w:r w:rsidR="004E125D">
              <w:rPr>
                <w:noProof/>
                <w:webHidden/>
              </w:rPr>
              <w:fldChar w:fldCharType="separate"/>
            </w:r>
            <w:r w:rsidR="004E125D">
              <w:rPr>
                <w:noProof/>
                <w:webHidden/>
              </w:rPr>
              <w:t>21</w:t>
            </w:r>
            <w:r w:rsidR="004E125D">
              <w:rPr>
                <w:noProof/>
                <w:webHidden/>
              </w:rPr>
              <w:fldChar w:fldCharType="end"/>
            </w:r>
          </w:hyperlink>
        </w:p>
        <w:p w14:paraId="1608BCF3" w14:textId="5239294D" w:rsidR="004E125D" w:rsidRDefault="00845F1F">
          <w:pPr>
            <w:pStyle w:val="TOC3"/>
            <w:tabs>
              <w:tab w:val="right" w:leader="dot" w:pos="8777"/>
            </w:tabs>
            <w:rPr>
              <w:rFonts w:asciiTheme="minorHAnsi" w:eastAsiaTheme="minorEastAsia" w:hAnsiTheme="minorHAnsi" w:cstheme="minorBidi"/>
              <w:noProof/>
              <w:sz w:val="22"/>
              <w:szCs w:val="22"/>
            </w:rPr>
          </w:pPr>
          <w:hyperlink w:anchor="_Toc502224458" w:history="1">
            <w:r w:rsidR="004E125D" w:rsidRPr="00134681">
              <w:rPr>
                <w:rStyle w:val="Hyperlink"/>
                <w:noProof/>
                <w:lang w:val="en"/>
              </w:rPr>
              <w:t>2.2.4 Cross-site scripting (XSS)</w:t>
            </w:r>
            <w:r w:rsidR="004E125D">
              <w:rPr>
                <w:noProof/>
                <w:webHidden/>
              </w:rPr>
              <w:tab/>
            </w:r>
            <w:r w:rsidR="004E125D">
              <w:rPr>
                <w:noProof/>
                <w:webHidden/>
              </w:rPr>
              <w:fldChar w:fldCharType="begin"/>
            </w:r>
            <w:r w:rsidR="004E125D">
              <w:rPr>
                <w:noProof/>
                <w:webHidden/>
              </w:rPr>
              <w:instrText xml:space="preserve"> PAGEREF _Toc502224458 \h </w:instrText>
            </w:r>
            <w:r w:rsidR="004E125D">
              <w:rPr>
                <w:noProof/>
                <w:webHidden/>
              </w:rPr>
            </w:r>
            <w:r w:rsidR="004E125D">
              <w:rPr>
                <w:noProof/>
                <w:webHidden/>
              </w:rPr>
              <w:fldChar w:fldCharType="separate"/>
            </w:r>
            <w:r w:rsidR="004E125D">
              <w:rPr>
                <w:noProof/>
                <w:webHidden/>
              </w:rPr>
              <w:t>25</w:t>
            </w:r>
            <w:r w:rsidR="004E125D">
              <w:rPr>
                <w:noProof/>
                <w:webHidden/>
              </w:rPr>
              <w:fldChar w:fldCharType="end"/>
            </w:r>
          </w:hyperlink>
        </w:p>
        <w:p w14:paraId="68456D7F" w14:textId="390DD7A1" w:rsidR="004E125D" w:rsidRDefault="00845F1F">
          <w:pPr>
            <w:pStyle w:val="TOC3"/>
            <w:tabs>
              <w:tab w:val="right" w:leader="dot" w:pos="8777"/>
            </w:tabs>
            <w:rPr>
              <w:rFonts w:asciiTheme="minorHAnsi" w:eastAsiaTheme="minorEastAsia" w:hAnsiTheme="minorHAnsi" w:cstheme="minorBidi"/>
              <w:noProof/>
              <w:sz w:val="22"/>
              <w:szCs w:val="22"/>
            </w:rPr>
          </w:pPr>
          <w:hyperlink w:anchor="_Toc502224459" w:history="1">
            <w:r w:rsidR="004E125D" w:rsidRPr="00134681">
              <w:rPr>
                <w:rStyle w:val="Hyperlink"/>
                <w:noProof/>
              </w:rPr>
              <w:t>2.2.5 Mã độc (Malware)</w:t>
            </w:r>
            <w:r w:rsidR="004E125D">
              <w:rPr>
                <w:noProof/>
                <w:webHidden/>
              </w:rPr>
              <w:tab/>
            </w:r>
            <w:r w:rsidR="004E125D">
              <w:rPr>
                <w:noProof/>
                <w:webHidden/>
              </w:rPr>
              <w:fldChar w:fldCharType="begin"/>
            </w:r>
            <w:r w:rsidR="004E125D">
              <w:rPr>
                <w:noProof/>
                <w:webHidden/>
              </w:rPr>
              <w:instrText xml:space="preserve"> PAGEREF _Toc502224459 \h </w:instrText>
            </w:r>
            <w:r w:rsidR="004E125D">
              <w:rPr>
                <w:noProof/>
                <w:webHidden/>
              </w:rPr>
            </w:r>
            <w:r w:rsidR="004E125D">
              <w:rPr>
                <w:noProof/>
                <w:webHidden/>
              </w:rPr>
              <w:fldChar w:fldCharType="separate"/>
            </w:r>
            <w:r w:rsidR="004E125D">
              <w:rPr>
                <w:noProof/>
                <w:webHidden/>
              </w:rPr>
              <w:t>30</w:t>
            </w:r>
            <w:r w:rsidR="004E125D">
              <w:rPr>
                <w:noProof/>
                <w:webHidden/>
              </w:rPr>
              <w:fldChar w:fldCharType="end"/>
            </w:r>
          </w:hyperlink>
        </w:p>
        <w:p w14:paraId="4A869C52" w14:textId="5678DE02" w:rsidR="004E125D" w:rsidRDefault="00845F1F">
          <w:pPr>
            <w:pStyle w:val="TOC3"/>
            <w:tabs>
              <w:tab w:val="right" w:leader="dot" w:pos="8777"/>
            </w:tabs>
            <w:rPr>
              <w:rFonts w:asciiTheme="minorHAnsi" w:eastAsiaTheme="minorEastAsia" w:hAnsiTheme="minorHAnsi" w:cstheme="minorBidi"/>
              <w:noProof/>
              <w:sz w:val="22"/>
              <w:szCs w:val="22"/>
            </w:rPr>
          </w:pPr>
          <w:hyperlink w:anchor="_Toc502224460" w:history="1">
            <w:r w:rsidR="004E125D" w:rsidRPr="00134681">
              <w:rPr>
                <w:rStyle w:val="Hyperlink"/>
                <w:noProof/>
              </w:rPr>
              <w:t>2.2.6 Giao thức truyền tải đã được mã hóa</w:t>
            </w:r>
            <w:r w:rsidR="004E125D">
              <w:rPr>
                <w:noProof/>
                <w:webHidden/>
              </w:rPr>
              <w:tab/>
            </w:r>
            <w:r w:rsidR="004E125D">
              <w:rPr>
                <w:noProof/>
                <w:webHidden/>
              </w:rPr>
              <w:fldChar w:fldCharType="begin"/>
            </w:r>
            <w:r w:rsidR="004E125D">
              <w:rPr>
                <w:noProof/>
                <w:webHidden/>
              </w:rPr>
              <w:instrText xml:space="preserve"> PAGEREF _Toc502224460 \h </w:instrText>
            </w:r>
            <w:r w:rsidR="004E125D">
              <w:rPr>
                <w:noProof/>
                <w:webHidden/>
              </w:rPr>
            </w:r>
            <w:r w:rsidR="004E125D">
              <w:rPr>
                <w:noProof/>
                <w:webHidden/>
              </w:rPr>
              <w:fldChar w:fldCharType="separate"/>
            </w:r>
            <w:r w:rsidR="004E125D">
              <w:rPr>
                <w:noProof/>
                <w:webHidden/>
              </w:rPr>
              <w:t>33</w:t>
            </w:r>
            <w:r w:rsidR="004E125D">
              <w:rPr>
                <w:noProof/>
                <w:webHidden/>
              </w:rPr>
              <w:fldChar w:fldCharType="end"/>
            </w:r>
          </w:hyperlink>
        </w:p>
        <w:p w14:paraId="2927C0F2" w14:textId="4449B978" w:rsidR="004E125D" w:rsidRDefault="00845F1F">
          <w:pPr>
            <w:pStyle w:val="TOC2"/>
            <w:tabs>
              <w:tab w:val="right" w:leader="dot" w:pos="8777"/>
            </w:tabs>
            <w:rPr>
              <w:rFonts w:asciiTheme="minorHAnsi" w:eastAsiaTheme="minorEastAsia" w:hAnsiTheme="minorHAnsi" w:cstheme="minorBidi"/>
              <w:noProof/>
              <w:sz w:val="22"/>
              <w:szCs w:val="22"/>
            </w:rPr>
          </w:pPr>
          <w:hyperlink w:anchor="_Toc502224461" w:history="1">
            <w:r w:rsidR="004E125D" w:rsidRPr="00134681">
              <w:rPr>
                <w:rStyle w:val="Hyperlink"/>
                <w:noProof/>
              </w:rPr>
              <w:t>2.3 Các biện pháp bảo mật chung phòng tránh Session Hijacking</w:t>
            </w:r>
            <w:r w:rsidR="004E125D">
              <w:rPr>
                <w:noProof/>
                <w:webHidden/>
              </w:rPr>
              <w:tab/>
            </w:r>
            <w:r w:rsidR="004E125D">
              <w:rPr>
                <w:noProof/>
                <w:webHidden/>
              </w:rPr>
              <w:fldChar w:fldCharType="begin"/>
            </w:r>
            <w:r w:rsidR="004E125D">
              <w:rPr>
                <w:noProof/>
                <w:webHidden/>
              </w:rPr>
              <w:instrText xml:space="preserve"> PAGEREF _Toc502224461 \h </w:instrText>
            </w:r>
            <w:r w:rsidR="004E125D">
              <w:rPr>
                <w:noProof/>
                <w:webHidden/>
              </w:rPr>
            </w:r>
            <w:r w:rsidR="004E125D">
              <w:rPr>
                <w:noProof/>
                <w:webHidden/>
              </w:rPr>
              <w:fldChar w:fldCharType="separate"/>
            </w:r>
            <w:r w:rsidR="004E125D">
              <w:rPr>
                <w:noProof/>
                <w:webHidden/>
              </w:rPr>
              <w:t>34</w:t>
            </w:r>
            <w:r w:rsidR="004E125D">
              <w:rPr>
                <w:noProof/>
                <w:webHidden/>
              </w:rPr>
              <w:fldChar w:fldCharType="end"/>
            </w:r>
          </w:hyperlink>
        </w:p>
        <w:p w14:paraId="7521BE81" w14:textId="7165E544" w:rsidR="004E125D" w:rsidRDefault="00845F1F">
          <w:pPr>
            <w:pStyle w:val="TOC3"/>
            <w:tabs>
              <w:tab w:val="right" w:leader="dot" w:pos="8777"/>
            </w:tabs>
            <w:rPr>
              <w:rFonts w:asciiTheme="minorHAnsi" w:eastAsiaTheme="minorEastAsia" w:hAnsiTheme="minorHAnsi" w:cstheme="minorBidi"/>
              <w:noProof/>
              <w:sz w:val="22"/>
              <w:szCs w:val="22"/>
            </w:rPr>
          </w:pPr>
          <w:hyperlink w:anchor="_Toc502224462" w:history="1">
            <w:r w:rsidR="004E125D" w:rsidRPr="00134681">
              <w:rPr>
                <w:rStyle w:val="Hyperlink"/>
                <w:noProof/>
              </w:rPr>
              <w:t>2.3.1 Đối với nhà phát triển (Web)</w:t>
            </w:r>
            <w:r w:rsidR="004E125D">
              <w:rPr>
                <w:noProof/>
                <w:webHidden/>
              </w:rPr>
              <w:tab/>
            </w:r>
            <w:r w:rsidR="004E125D">
              <w:rPr>
                <w:noProof/>
                <w:webHidden/>
              </w:rPr>
              <w:fldChar w:fldCharType="begin"/>
            </w:r>
            <w:r w:rsidR="004E125D">
              <w:rPr>
                <w:noProof/>
                <w:webHidden/>
              </w:rPr>
              <w:instrText xml:space="preserve"> PAGEREF _Toc502224462 \h </w:instrText>
            </w:r>
            <w:r w:rsidR="004E125D">
              <w:rPr>
                <w:noProof/>
                <w:webHidden/>
              </w:rPr>
            </w:r>
            <w:r w:rsidR="004E125D">
              <w:rPr>
                <w:noProof/>
                <w:webHidden/>
              </w:rPr>
              <w:fldChar w:fldCharType="separate"/>
            </w:r>
            <w:r w:rsidR="004E125D">
              <w:rPr>
                <w:noProof/>
                <w:webHidden/>
              </w:rPr>
              <w:t>34</w:t>
            </w:r>
            <w:r w:rsidR="004E125D">
              <w:rPr>
                <w:noProof/>
                <w:webHidden/>
              </w:rPr>
              <w:fldChar w:fldCharType="end"/>
            </w:r>
          </w:hyperlink>
        </w:p>
        <w:p w14:paraId="2A965CB7" w14:textId="64A6215F" w:rsidR="004E125D" w:rsidRDefault="00845F1F">
          <w:pPr>
            <w:pStyle w:val="TOC3"/>
            <w:tabs>
              <w:tab w:val="right" w:leader="dot" w:pos="8777"/>
            </w:tabs>
            <w:rPr>
              <w:rFonts w:asciiTheme="minorHAnsi" w:eastAsiaTheme="minorEastAsia" w:hAnsiTheme="minorHAnsi" w:cstheme="minorBidi"/>
              <w:noProof/>
              <w:sz w:val="22"/>
              <w:szCs w:val="22"/>
            </w:rPr>
          </w:pPr>
          <w:hyperlink w:anchor="_Toc502224463" w:history="1">
            <w:r w:rsidR="004E125D" w:rsidRPr="00134681">
              <w:rPr>
                <w:rStyle w:val="Hyperlink"/>
                <w:noProof/>
              </w:rPr>
              <w:t>2.3.2 Đối với người dùng</w:t>
            </w:r>
            <w:r w:rsidR="004E125D">
              <w:rPr>
                <w:noProof/>
                <w:webHidden/>
              </w:rPr>
              <w:tab/>
            </w:r>
            <w:r w:rsidR="004E125D">
              <w:rPr>
                <w:noProof/>
                <w:webHidden/>
              </w:rPr>
              <w:fldChar w:fldCharType="begin"/>
            </w:r>
            <w:r w:rsidR="004E125D">
              <w:rPr>
                <w:noProof/>
                <w:webHidden/>
              </w:rPr>
              <w:instrText xml:space="preserve"> PAGEREF _Toc502224463 \h </w:instrText>
            </w:r>
            <w:r w:rsidR="004E125D">
              <w:rPr>
                <w:noProof/>
                <w:webHidden/>
              </w:rPr>
            </w:r>
            <w:r w:rsidR="004E125D">
              <w:rPr>
                <w:noProof/>
                <w:webHidden/>
              </w:rPr>
              <w:fldChar w:fldCharType="separate"/>
            </w:r>
            <w:r w:rsidR="004E125D">
              <w:rPr>
                <w:noProof/>
                <w:webHidden/>
              </w:rPr>
              <w:t>35</w:t>
            </w:r>
            <w:r w:rsidR="004E125D">
              <w:rPr>
                <w:noProof/>
                <w:webHidden/>
              </w:rPr>
              <w:fldChar w:fldCharType="end"/>
            </w:r>
          </w:hyperlink>
        </w:p>
        <w:p w14:paraId="656FAA13" w14:textId="70818A41" w:rsidR="004E125D" w:rsidRDefault="00845F1F">
          <w:pPr>
            <w:pStyle w:val="TOC1"/>
            <w:tabs>
              <w:tab w:val="right" w:leader="dot" w:pos="8777"/>
            </w:tabs>
            <w:rPr>
              <w:rFonts w:asciiTheme="minorHAnsi" w:eastAsiaTheme="minorEastAsia" w:hAnsiTheme="minorHAnsi" w:cstheme="minorBidi"/>
              <w:noProof/>
              <w:sz w:val="22"/>
              <w:szCs w:val="22"/>
            </w:rPr>
          </w:pPr>
          <w:hyperlink w:anchor="_Toc502224464" w:history="1">
            <w:r w:rsidR="004E125D" w:rsidRPr="00134681">
              <w:rPr>
                <w:rStyle w:val="Hyperlink"/>
                <w:noProof/>
              </w:rPr>
              <w:t>CHƯƠNG 3: KẾT LUẬN</w:t>
            </w:r>
            <w:r w:rsidR="004E125D">
              <w:rPr>
                <w:noProof/>
                <w:webHidden/>
              </w:rPr>
              <w:tab/>
            </w:r>
            <w:r w:rsidR="004E125D">
              <w:rPr>
                <w:noProof/>
                <w:webHidden/>
              </w:rPr>
              <w:fldChar w:fldCharType="begin"/>
            </w:r>
            <w:r w:rsidR="004E125D">
              <w:rPr>
                <w:noProof/>
                <w:webHidden/>
              </w:rPr>
              <w:instrText xml:space="preserve"> PAGEREF _Toc502224464 \h </w:instrText>
            </w:r>
            <w:r w:rsidR="004E125D">
              <w:rPr>
                <w:noProof/>
                <w:webHidden/>
              </w:rPr>
            </w:r>
            <w:r w:rsidR="004E125D">
              <w:rPr>
                <w:noProof/>
                <w:webHidden/>
              </w:rPr>
              <w:fldChar w:fldCharType="separate"/>
            </w:r>
            <w:r w:rsidR="004E125D">
              <w:rPr>
                <w:noProof/>
                <w:webHidden/>
              </w:rPr>
              <w:t>36</w:t>
            </w:r>
            <w:r w:rsidR="004E125D">
              <w:rPr>
                <w:noProof/>
                <w:webHidden/>
              </w:rPr>
              <w:fldChar w:fldCharType="end"/>
            </w:r>
          </w:hyperlink>
        </w:p>
        <w:p w14:paraId="7F3E48BF" w14:textId="2FC5DECB" w:rsidR="007E6AB9" w:rsidRPr="001638A5" w:rsidRDefault="00731957" w:rsidP="001638A5">
          <w:r>
            <w:rPr>
              <w:b/>
              <w:bCs/>
              <w:noProof/>
            </w:rPr>
            <w:fldChar w:fldCharType="end"/>
          </w:r>
        </w:p>
      </w:sdtContent>
    </w:sdt>
    <w:p w14:paraId="7F318FB3" w14:textId="77777777" w:rsidR="00A842C5" w:rsidRDefault="00A842C5">
      <w:pPr>
        <w:spacing w:after="200" w:line="276" w:lineRule="auto"/>
        <w:rPr>
          <w:rFonts w:eastAsiaTheme="majorEastAsia" w:cstheme="majorBidi"/>
          <w:b/>
          <w:bCs/>
          <w:sz w:val="32"/>
          <w:szCs w:val="28"/>
        </w:rPr>
      </w:pPr>
      <w:bookmarkStart w:id="10" w:name="_Toc499158190"/>
      <w:r>
        <w:br w:type="page"/>
      </w:r>
    </w:p>
    <w:p w14:paraId="4B77DD98" w14:textId="1306993E" w:rsidR="00791EED" w:rsidRPr="006C3A2B" w:rsidRDefault="007E6AB9" w:rsidP="00B55DA3">
      <w:pPr>
        <w:pStyle w:val="Heading1"/>
        <w:numPr>
          <w:ilvl w:val="0"/>
          <w:numId w:val="0"/>
        </w:numPr>
        <w:jc w:val="center"/>
      </w:pPr>
      <w:bookmarkStart w:id="11" w:name="_Toc502224441"/>
      <w:r>
        <w:lastRenderedPageBreak/>
        <w:t>DANH MỤC KÍ HIỆU VÀ CHỮ VIẾT TẮT</w:t>
      </w:r>
      <w:bookmarkEnd w:id="10"/>
      <w:bookmarkEnd w:id="11"/>
    </w:p>
    <w:p w14:paraId="507CDE12" w14:textId="1D4AC03F" w:rsidR="00791EED" w:rsidRDefault="00791EED" w:rsidP="00791EED">
      <w:pPr>
        <w:spacing w:before="60" w:after="60" w:line="276" w:lineRule="auto"/>
        <w:jc w:val="both"/>
        <w:rPr>
          <w:b/>
          <w:sz w:val="28"/>
        </w:rPr>
      </w:pPr>
      <w:r w:rsidRPr="00791EED">
        <w:rPr>
          <w:b/>
          <w:sz w:val="28"/>
        </w:rPr>
        <w:t xml:space="preserve">CÁC CHỮ VIẾT TẮT </w:t>
      </w:r>
    </w:p>
    <w:p w14:paraId="57BDE7E2" w14:textId="65D1467C" w:rsidR="00F20376" w:rsidRPr="00F20376" w:rsidRDefault="00F20376" w:rsidP="008F56A7">
      <w:pPr>
        <w:pStyle w:val="Nidungvnbn"/>
      </w:pPr>
      <w:r>
        <w:t>ISP</w:t>
      </w:r>
      <w:r>
        <w:tab/>
      </w:r>
      <w:r>
        <w:tab/>
        <w:t>Nhà cung cấp dịch vụ Internet Service Provider</w:t>
      </w:r>
    </w:p>
    <w:p w14:paraId="616027D0" w14:textId="217DCB31" w:rsidR="00791EED" w:rsidRPr="006C3A2B" w:rsidRDefault="00B55DA3" w:rsidP="008F56A7">
      <w:pPr>
        <w:pStyle w:val="Nidungvnbn"/>
      </w:pPr>
      <w:r>
        <w:t>TCP</w:t>
      </w:r>
      <w:r>
        <w:tab/>
        <w:t xml:space="preserve">  </w:t>
      </w:r>
      <w:r>
        <w:tab/>
        <w:t xml:space="preserve">Giao thức truyền tải </w:t>
      </w:r>
      <w:r w:rsidRPr="00B55DA3">
        <w:t>Transmission Control Protocol</w:t>
      </w:r>
    </w:p>
    <w:p w14:paraId="0E246574" w14:textId="5C54F4AC" w:rsidR="00791EED" w:rsidRPr="006C3A2B" w:rsidRDefault="00B55DA3" w:rsidP="008F56A7">
      <w:pPr>
        <w:pStyle w:val="Nidungvnbn"/>
      </w:pPr>
      <w:r>
        <w:t>UDP</w:t>
      </w:r>
      <w:r w:rsidR="00791EED" w:rsidRPr="006C3A2B">
        <w:t xml:space="preserve">      </w:t>
      </w:r>
      <w:r>
        <w:tab/>
        <w:t xml:space="preserve">Giao thức truyền tải </w:t>
      </w:r>
      <w:r w:rsidRPr="00B55DA3">
        <w:t>User Datagram Protocol</w:t>
      </w:r>
    </w:p>
    <w:p w14:paraId="0EBCBCD5" w14:textId="44F76105" w:rsidR="00DC6BA7" w:rsidRDefault="00622B18" w:rsidP="008F56A7">
      <w:pPr>
        <w:pStyle w:val="Nidungvnbn"/>
      </w:pPr>
      <w:r>
        <w:t xml:space="preserve">ARP </w:t>
      </w:r>
      <w:r>
        <w:tab/>
      </w:r>
      <w:r>
        <w:tab/>
      </w:r>
      <w:r w:rsidRPr="00622B18">
        <w:t>Giao thức phân giải địa chỉ</w:t>
      </w:r>
      <w:r>
        <w:t xml:space="preserve"> </w:t>
      </w:r>
      <w:r w:rsidRPr="00622B18">
        <w:t>Address Resolution Protocol</w:t>
      </w:r>
    </w:p>
    <w:p w14:paraId="6151C771" w14:textId="0D96F5B4" w:rsidR="00622B18" w:rsidRDefault="00622B18" w:rsidP="008F56A7">
      <w:pPr>
        <w:pStyle w:val="Nidungvnbn"/>
      </w:pPr>
      <w:r>
        <w:t>ICMP</w:t>
      </w:r>
      <w:r>
        <w:tab/>
      </w:r>
      <w:r>
        <w:tab/>
        <w:t xml:space="preserve">Giao thức gửi các thông báo, lỗi </w:t>
      </w:r>
      <w:r w:rsidRPr="00622B18">
        <w:t>Internet Control Message Protocol</w:t>
      </w:r>
    </w:p>
    <w:p w14:paraId="735CABB1" w14:textId="395255B0" w:rsidR="00622B18" w:rsidRDefault="00C41C5B" w:rsidP="008F56A7">
      <w:pPr>
        <w:pStyle w:val="Nidungvnbn"/>
      </w:pPr>
      <w:r>
        <w:t xml:space="preserve">IP </w:t>
      </w:r>
      <w:r w:rsidR="00086F97">
        <w:tab/>
      </w:r>
      <w:r w:rsidR="00086F97">
        <w:tab/>
        <w:t>G</w:t>
      </w:r>
      <w:r w:rsidR="00086F97" w:rsidRPr="00086F97">
        <w:t>iao thức hướng dữ liệu</w:t>
      </w:r>
      <w:r w:rsidR="00086F97">
        <w:t xml:space="preserve"> </w:t>
      </w:r>
      <w:r w:rsidR="00086F97" w:rsidRPr="00086F97">
        <w:t>Internet Protocol</w:t>
      </w:r>
      <w:r w:rsidR="00111136">
        <w:t xml:space="preserve"> (địa chỉ truy cập)</w:t>
      </w:r>
    </w:p>
    <w:p w14:paraId="26AE24AB" w14:textId="00B6745D" w:rsidR="001330B9" w:rsidRDefault="001330B9" w:rsidP="008F56A7">
      <w:pPr>
        <w:pStyle w:val="Nidungvnbn"/>
      </w:pPr>
      <w:r>
        <w:t>MAC</w:t>
      </w:r>
      <w:r>
        <w:tab/>
      </w:r>
      <w:r>
        <w:tab/>
        <w:t xml:space="preserve">Giao thức </w:t>
      </w:r>
      <w:r w:rsidRPr="001330B9">
        <w:t>điều khiển truy nhập môi trường</w:t>
      </w:r>
      <w:r>
        <w:t xml:space="preserve"> </w:t>
      </w:r>
      <w:r w:rsidRPr="001330B9">
        <w:t>Medium Access Control</w:t>
      </w:r>
    </w:p>
    <w:p w14:paraId="729AC10A" w14:textId="12EDAEE6" w:rsidR="008C4E61" w:rsidRDefault="008C4E61" w:rsidP="008F56A7">
      <w:pPr>
        <w:pStyle w:val="Nidungvnbn"/>
      </w:pPr>
      <w:r>
        <w:t xml:space="preserve">XSS </w:t>
      </w:r>
      <w:r>
        <w:tab/>
      </w:r>
      <w:r>
        <w:tab/>
        <w:t>Phương pháp tấn công Cross</w:t>
      </w:r>
      <w:r w:rsidRPr="008C4E61">
        <w:t>-</w:t>
      </w:r>
      <w:r>
        <w:t>Site</w:t>
      </w:r>
      <w:r w:rsidRPr="008C4E61">
        <w:t xml:space="preserve"> </w:t>
      </w:r>
      <w:r>
        <w:t>Scripting</w:t>
      </w:r>
    </w:p>
    <w:p w14:paraId="3BC827CE" w14:textId="239425DE" w:rsidR="008C4E61" w:rsidRPr="005D5C20" w:rsidRDefault="008C4E61" w:rsidP="008F56A7">
      <w:pPr>
        <w:pStyle w:val="Nidungvnbn"/>
      </w:pPr>
      <w:r>
        <w:t>MITM</w:t>
      </w:r>
      <w:r>
        <w:tab/>
      </w:r>
      <w:r>
        <w:tab/>
        <w:t>Phương pháp tấn công Man-in-the-middle</w:t>
      </w:r>
    </w:p>
    <w:p w14:paraId="422BD7DC" w14:textId="77777777" w:rsidR="007E6AB9" w:rsidRDefault="007E6AB9">
      <w:pPr>
        <w:spacing w:after="200" w:line="276" w:lineRule="auto"/>
        <w:rPr>
          <w:sz w:val="26"/>
          <w:szCs w:val="26"/>
        </w:rPr>
      </w:pPr>
      <w:r>
        <w:rPr>
          <w:sz w:val="26"/>
          <w:szCs w:val="26"/>
        </w:rPr>
        <w:br w:type="page"/>
      </w:r>
    </w:p>
    <w:p w14:paraId="2704FB00" w14:textId="77777777" w:rsidR="007E6AB9" w:rsidRPr="007E6AB9" w:rsidRDefault="007B1A23" w:rsidP="00C739E2">
      <w:pPr>
        <w:pStyle w:val="Heading1"/>
        <w:numPr>
          <w:ilvl w:val="0"/>
          <w:numId w:val="0"/>
        </w:numPr>
        <w:jc w:val="center"/>
      </w:pPr>
      <w:bookmarkStart w:id="12" w:name="_Toc499158046"/>
      <w:bookmarkStart w:id="13" w:name="_Toc502224442"/>
      <w:r>
        <w:lastRenderedPageBreak/>
        <w:t>DANH MỤC CÁC BẢNG BIỂU, HÌNH VẼ, ĐỒ THỊ</w:t>
      </w:r>
      <w:bookmarkEnd w:id="12"/>
      <w:bookmarkEnd w:id="13"/>
    </w:p>
    <w:p w14:paraId="051DEDF2" w14:textId="77777777" w:rsidR="007E6AB9" w:rsidRPr="00791EED" w:rsidRDefault="00791EED" w:rsidP="00DC2276">
      <w:pPr>
        <w:rPr>
          <w:b/>
          <w:sz w:val="28"/>
        </w:rPr>
      </w:pPr>
      <w:r w:rsidRPr="00791EED">
        <w:rPr>
          <w:b/>
          <w:sz w:val="28"/>
        </w:rPr>
        <w:t>DANH MỤC HÌNH</w:t>
      </w:r>
    </w:p>
    <w:p w14:paraId="2FDF8EEB" w14:textId="750943C6" w:rsidR="00A97C3B" w:rsidRDefault="00291721">
      <w:pPr>
        <w:pStyle w:val="TableofFigures"/>
        <w:tabs>
          <w:tab w:val="right" w:leader="dot" w:pos="8777"/>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502224465" w:history="1">
        <w:r w:rsidR="00A97C3B" w:rsidRPr="007C28D8">
          <w:rPr>
            <w:rStyle w:val="Hyperlink"/>
            <w:noProof/>
          </w:rPr>
          <w:t>Hình 1</w:t>
        </w:r>
        <w:r w:rsidR="00A97C3B" w:rsidRPr="007C28D8">
          <w:rPr>
            <w:rStyle w:val="Hyperlink"/>
            <w:noProof/>
          </w:rPr>
          <w:noBreakHyphen/>
          <w:t>1: Mô phỏng từ lúc bắt đầu một phiên làm việc</w:t>
        </w:r>
        <w:r w:rsidR="00A97C3B">
          <w:rPr>
            <w:noProof/>
            <w:webHidden/>
          </w:rPr>
          <w:tab/>
        </w:r>
        <w:r w:rsidR="00A97C3B">
          <w:rPr>
            <w:noProof/>
            <w:webHidden/>
          </w:rPr>
          <w:fldChar w:fldCharType="begin"/>
        </w:r>
        <w:r w:rsidR="00A97C3B">
          <w:rPr>
            <w:noProof/>
            <w:webHidden/>
          </w:rPr>
          <w:instrText xml:space="preserve"> PAGEREF _Toc502224465 \h </w:instrText>
        </w:r>
        <w:r w:rsidR="00A97C3B">
          <w:rPr>
            <w:noProof/>
            <w:webHidden/>
          </w:rPr>
        </w:r>
        <w:r w:rsidR="00A97C3B">
          <w:rPr>
            <w:noProof/>
            <w:webHidden/>
          </w:rPr>
          <w:fldChar w:fldCharType="separate"/>
        </w:r>
        <w:r w:rsidR="00A97C3B">
          <w:rPr>
            <w:noProof/>
            <w:webHidden/>
          </w:rPr>
          <w:t>6</w:t>
        </w:r>
        <w:r w:rsidR="00A97C3B">
          <w:rPr>
            <w:noProof/>
            <w:webHidden/>
          </w:rPr>
          <w:fldChar w:fldCharType="end"/>
        </w:r>
      </w:hyperlink>
    </w:p>
    <w:p w14:paraId="2E7A9647" w14:textId="75906E73" w:rsidR="00A97C3B" w:rsidRDefault="00845F1F">
      <w:pPr>
        <w:pStyle w:val="TableofFigures"/>
        <w:tabs>
          <w:tab w:val="right" w:leader="dot" w:pos="8777"/>
        </w:tabs>
        <w:rPr>
          <w:rFonts w:asciiTheme="minorHAnsi" w:eastAsiaTheme="minorEastAsia" w:hAnsiTheme="minorHAnsi" w:cstheme="minorBidi"/>
          <w:noProof/>
          <w:sz w:val="22"/>
          <w:szCs w:val="22"/>
        </w:rPr>
      </w:pPr>
      <w:hyperlink w:anchor="_Toc502224466" w:history="1">
        <w:r w:rsidR="00A97C3B" w:rsidRPr="007C28D8">
          <w:rPr>
            <w:rStyle w:val="Hyperlink"/>
            <w:noProof/>
          </w:rPr>
          <w:t>Hình 2</w:t>
        </w:r>
        <w:r w:rsidR="00A97C3B" w:rsidRPr="007C28D8">
          <w:rPr>
            <w:rStyle w:val="Hyperlink"/>
            <w:noProof/>
          </w:rPr>
          <w:noBreakHyphen/>
          <w:t>1: Gói ping từ 192.168.1.2 -&gt; 192.168.1.3</w:t>
        </w:r>
        <w:r w:rsidR="00A97C3B">
          <w:rPr>
            <w:noProof/>
            <w:webHidden/>
          </w:rPr>
          <w:tab/>
        </w:r>
        <w:r w:rsidR="00A97C3B">
          <w:rPr>
            <w:noProof/>
            <w:webHidden/>
          </w:rPr>
          <w:fldChar w:fldCharType="begin"/>
        </w:r>
        <w:r w:rsidR="00A97C3B">
          <w:rPr>
            <w:noProof/>
            <w:webHidden/>
          </w:rPr>
          <w:instrText xml:space="preserve"> PAGEREF _Toc502224466 \h </w:instrText>
        </w:r>
        <w:r w:rsidR="00A97C3B">
          <w:rPr>
            <w:noProof/>
            <w:webHidden/>
          </w:rPr>
        </w:r>
        <w:r w:rsidR="00A97C3B">
          <w:rPr>
            <w:noProof/>
            <w:webHidden/>
          </w:rPr>
          <w:fldChar w:fldCharType="separate"/>
        </w:r>
        <w:r w:rsidR="00A97C3B">
          <w:rPr>
            <w:noProof/>
            <w:webHidden/>
          </w:rPr>
          <w:t>10</w:t>
        </w:r>
        <w:r w:rsidR="00A97C3B">
          <w:rPr>
            <w:noProof/>
            <w:webHidden/>
          </w:rPr>
          <w:fldChar w:fldCharType="end"/>
        </w:r>
      </w:hyperlink>
    </w:p>
    <w:p w14:paraId="2FE3F185" w14:textId="6B0B4100" w:rsidR="00A97C3B" w:rsidRDefault="00845F1F">
      <w:pPr>
        <w:pStyle w:val="TableofFigures"/>
        <w:tabs>
          <w:tab w:val="right" w:leader="dot" w:pos="8777"/>
        </w:tabs>
        <w:rPr>
          <w:rFonts w:asciiTheme="minorHAnsi" w:eastAsiaTheme="minorEastAsia" w:hAnsiTheme="minorHAnsi" w:cstheme="minorBidi"/>
          <w:noProof/>
          <w:sz w:val="22"/>
          <w:szCs w:val="22"/>
        </w:rPr>
      </w:pPr>
      <w:hyperlink w:anchor="_Toc502224467" w:history="1">
        <w:r w:rsidR="00A97C3B" w:rsidRPr="007C28D8">
          <w:rPr>
            <w:rStyle w:val="Hyperlink"/>
            <w:noProof/>
          </w:rPr>
          <w:t>Hình 2</w:t>
        </w:r>
        <w:r w:rsidR="00A97C3B" w:rsidRPr="007C28D8">
          <w:rPr>
            <w:rStyle w:val="Hyperlink"/>
            <w:noProof/>
          </w:rPr>
          <w:noBreakHyphen/>
          <w:t>2: Quá trình bắt tay ba bước</w:t>
        </w:r>
        <w:r w:rsidR="00A97C3B">
          <w:rPr>
            <w:noProof/>
            <w:webHidden/>
          </w:rPr>
          <w:tab/>
        </w:r>
        <w:r w:rsidR="00A97C3B">
          <w:rPr>
            <w:noProof/>
            <w:webHidden/>
          </w:rPr>
          <w:fldChar w:fldCharType="begin"/>
        </w:r>
        <w:r w:rsidR="00A97C3B">
          <w:rPr>
            <w:noProof/>
            <w:webHidden/>
          </w:rPr>
          <w:instrText xml:space="preserve"> PAGEREF _Toc502224467 \h </w:instrText>
        </w:r>
        <w:r w:rsidR="00A97C3B">
          <w:rPr>
            <w:noProof/>
            <w:webHidden/>
          </w:rPr>
        </w:r>
        <w:r w:rsidR="00A97C3B">
          <w:rPr>
            <w:noProof/>
            <w:webHidden/>
          </w:rPr>
          <w:fldChar w:fldCharType="separate"/>
        </w:r>
        <w:r w:rsidR="00A97C3B">
          <w:rPr>
            <w:noProof/>
            <w:webHidden/>
          </w:rPr>
          <w:t>11</w:t>
        </w:r>
        <w:r w:rsidR="00A97C3B">
          <w:rPr>
            <w:noProof/>
            <w:webHidden/>
          </w:rPr>
          <w:fldChar w:fldCharType="end"/>
        </w:r>
      </w:hyperlink>
    </w:p>
    <w:p w14:paraId="56B538FB" w14:textId="66F1C871" w:rsidR="00A97C3B" w:rsidRDefault="00845F1F">
      <w:pPr>
        <w:pStyle w:val="TableofFigures"/>
        <w:tabs>
          <w:tab w:val="right" w:leader="dot" w:pos="8777"/>
        </w:tabs>
        <w:rPr>
          <w:rFonts w:asciiTheme="minorHAnsi" w:eastAsiaTheme="minorEastAsia" w:hAnsiTheme="minorHAnsi" w:cstheme="minorBidi"/>
          <w:noProof/>
          <w:sz w:val="22"/>
          <w:szCs w:val="22"/>
        </w:rPr>
      </w:pPr>
      <w:hyperlink w:anchor="_Toc502224468" w:history="1">
        <w:r w:rsidR="00A97C3B" w:rsidRPr="007C28D8">
          <w:rPr>
            <w:rStyle w:val="Hyperlink"/>
            <w:noProof/>
          </w:rPr>
          <w:t>Hình 2</w:t>
        </w:r>
        <w:r w:rsidR="00A97C3B" w:rsidRPr="007C28D8">
          <w:rPr>
            <w:rStyle w:val="Hyperlink"/>
            <w:noProof/>
          </w:rPr>
          <w:noBreakHyphen/>
          <w:t>3: Gửi dữ liệu qua giao thức TCP</w:t>
        </w:r>
        <w:r w:rsidR="00A97C3B">
          <w:rPr>
            <w:noProof/>
            <w:webHidden/>
          </w:rPr>
          <w:tab/>
        </w:r>
        <w:r w:rsidR="00A97C3B">
          <w:rPr>
            <w:noProof/>
            <w:webHidden/>
          </w:rPr>
          <w:fldChar w:fldCharType="begin"/>
        </w:r>
        <w:r w:rsidR="00A97C3B">
          <w:rPr>
            <w:noProof/>
            <w:webHidden/>
          </w:rPr>
          <w:instrText xml:space="preserve"> PAGEREF _Toc502224468 \h </w:instrText>
        </w:r>
        <w:r w:rsidR="00A97C3B">
          <w:rPr>
            <w:noProof/>
            <w:webHidden/>
          </w:rPr>
        </w:r>
        <w:r w:rsidR="00A97C3B">
          <w:rPr>
            <w:noProof/>
            <w:webHidden/>
          </w:rPr>
          <w:fldChar w:fldCharType="separate"/>
        </w:r>
        <w:r w:rsidR="00A97C3B">
          <w:rPr>
            <w:noProof/>
            <w:webHidden/>
          </w:rPr>
          <w:t>12</w:t>
        </w:r>
        <w:r w:rsidR="00A97C3B">
          <w:rPr>
            <w:noProof/>
            <w:webHidden/>
          </w:rPr>
          <w:fldChar w:fldCharType="end"/>
        </w:r>
      </w:hyperlink>
    </w:p>
    <w:p w14:paraId="0157E1D5" w14:textId="7EA93B52" w:rsidR="00A97C3B" w:rsidRDefault="00845F1F">
      <w:pPr>
        <w:pStyle w:val="TableofFigures"/>
        <w:tabs>
          <w:tab w:val="right" w:leader="dot" w:pos="8777"/>
        </w:tabs>
        <w:rPr>
          <w:rFonts w:asciiTheme="minorHAnsi" w:eastAsiaTheme="minorEastAsia" w:hAnsiTheme="minorHAnsi" w:cstheme="minorBidi"/>
          <w:noProof/>
          <w:sz w:val="22"/>
          <w:szCs w:val="22"/>
        </w:rPr>
      </w:pPr>
      <w:hyperlink w:anchor="_Toc502224469" w:history="1">
        <w:r w:rsidR="00A97C3B" w:rsidRPr="007C28D8">
          <w:rPr>
            <w:rStyle w:val="Hyperlink"/>
            <w:noProof/>
          </w:rPr>
          <w:t>Hình 2</w:t>
        </w:r>
        <w:r w:rsidR="00A97C3B" w:rsidRPr="007C28D8">
          <w:rPr>
            <w:rStyle w:val="Hyperlink"/>
            <w:noProof/>
          </w:rPr>
          <w:noBreakHyphen/>
          <w:t>4: Mô phỏng quá trình tấn công IP Spoofing</w:t>
        </w:r>
        <w:r w:rsidR="00A97C3B">
          <w:rPr>
            <w:noProof/>
            <w:webHidden/>
          </w:rPr>
          <w:tab/>
        </w:r>
        <w:r w:rsidR="00A97C3B">
          <w:rPr>
            <w:noProof/>
            <w:webHidden/>
          </w:rPr>
          <w:fldChar w:fldCharType="begin"/>
        </w:r>
        <w:r w:rsidR="00A97C3B">
          <w:rPr>
            <w:noProof/>
            <w:webHidden/>
          </w:rPr>
          <w:instrText xml:space="preserve"> PAGEREF _Toc502224469 \h </w:instrText>
        </w:r>
        <w:r w:rsidR="00A97C3B">
          <w:rPr>
            <w:noProof/>
            <w:webHidden/>
          </w:rPr>
        </w:r>
        <w:r w:rsidR="00A97C3B">
          <w:rPr>
            <w:noProof/>
            <w:webHidden/>
          </w:rPr>
          <w:fldChar w:fldCharType="separate"/>
        </w:r>
        <w:r w:rsidR="00A97C3B">
          <w:rPr>
            <w:noProof/>
            <w:webHidden/>
          </w:rPr>
          <w:t>13</w:t>
        </w:r>
        <w:r w:rsidR="00A97C3B">
          <w:rPr>
            <w:noProof/>
            <w:webHidden/>
          </w:rPr>
          <w:fldChar w:fldCharType="end"/>
        </w:r>
      </w:hyperlink>
    </w:p>
    <w:p w14:paraId="237F6A65" w14:textId="4F918356" w:rsidR="00A97C3B" w:rsidRDefault="00845F1F">
      <w:pPr>
        <w:pStyle w:val="TableofFigures"/>
        <w:tabs>
          <w:tab w:val="right" w:leader="dot" w:pos="8777"/>
        </w:tabs>
        <w:rPr>
          <w:rFonts w:asciiTheme="minorHAnsi" w:eastAsiaTheme="minorEastAsia" w:hAnsiTheme="minorHAnsi" w:cstheme="minorBidi"/>
          <w:noProof/>
          <w:sz w:val="22"/>
          <w:szCs w:val="22"/>
        </w:rPr>
      </w:pPr>
      <w:hyperlink w:anchor="_Toc502224470" w:history="1">
        <w:r w:rsidR="00A97C3B" w:rsidRPr="007C28D8">
          <w:rPr>
            <w:rStyle w:val="Hyperlink"/>
            <w:noProof/>
          </w:rPr>
          <w:t>Hình 2</w:t>
        </w:r>
        <w:r w:rsidR="00A97C3B" w:rsidRPr="007C28D8">
          <w:rPr>
            <w:rStyle w:val="Hyperlink"/>
            <w:noProof/>
          </w:rPr>
          <w:noBreakHyphen/>
          <w:t>5: Kết quả gửi gói tin với nguồn IP giả</w:t>
        </w:r>
        <w:r w:rsidR="00A97C3B">
          <w:rPr>
            <w:noProof/>
            <w:webHidden/>
          </w:rPr>
          <w:tab/>
        </w:r>
        <w:r w:rsidR="00A97C3B">
          <w:rPr>
            <w:noProof/>
            <w:webHidden/>
          </w:rPr>
          <w:fldChar w:fldCharType="begin"/>
        </w:r>
        <w:r w:rsidR="00A97C3B">
          <w:rPr>
            <w:noProof/>
            <w:webHidden/>
          </w:rPr>
          <w:instrText xml:space="preserve"> PAGEREF _Toc502224470 \h </w:instrText>
        </w:r>
        <w:r w:rsidR="00A97C3B">
          <w:rPr>
            <w:noProof/>
            <w:webHidden/>
          </w:rPr>
        </w:r>
        <w:r w:rsidR="00A97C3B">
          <w:rPr>
            <w:noProof/>
            <w:webHidden/>
          </w:rPr>
          <w:fldChar w:fldCharType="separate"/>
        </w:r>
        <w:r w:rsidR="00A97C3B">
          <w:rPr>
            <w:noProof/>
            <w:webHidden/>
          </w:rPr>
          <w:t>14</w:t>
        </w:r>
        <w:r w:rsidR="00A97C3B">
          <w:rPr>
            <w:noProof/>
            <w:webHidden/>
          </w:rPr>
          <w:fldChar w:fldCharType="end"/>
        </w:r>
      </w:hyperlink>
    </w:p>
    <w:p w14:paraId="6A215924" w14:textId="6B227914" w:rsidR="00A97C3B" w:rsidRDefault="00845F1F">
      <w:pPr>
        <w:pStyle w:val="TableofFigures"/>
        <w:tabs>
          <w:tab w:val="right" w:leader="dot" w:pos="8777"/>
        </w:tabs>
        <w:rPr>
          <w:rFonts w:asciiTheme="minorHAnsi" w:eastAsiaTheme="minorEastAsia" w:hAnsiTheme="minorHAnsi" w:cstheme="minorBidi"/>
          <w:noProof/>
          <w:sz w:val="22"/>
          <w:szCs w:val="22"/>
        </w:rPr>
      </w:pPr>
      <w:hyperlink w:anchor="_Toc502224471" w:history="1">
        <w:r w:rsidR="00A97C3B" w:rsidRPr="007C28D8">
          <w:rPr>
            <w:rStyle w:val="Hyperlink"/>
            <w:noProof/>
          </w:rPr>
          <w:t>Hình 2</w:t>
        </w:r>
        <w:r w:rsidR="00A97C3B" w:rsidRPr="007C28D8">
          <w:rPr>
            <w:rStyle w:val="Hyperlink"/>
            <w:noProof/>
          </w:rPr>
          <w:noBreakHyphen/>
          <w:t>6: Trước lúc IP Spoofing trang web</w:t>
        </w:r>
        <w:r w:rsidR="00A97C3B">
          <w:rPr>
            <w:noProof/>
            <w:webHidden/>
          </w:rPr>
          <w:tab/>
        </w:r>
        <w:r w:rsidR="00A97C3B">
          <w:rPr>
            <w:noProof/>
            <w:webHidden/>
          </w:rPr>
          <w:fldChar w:fldCharType="begin"/>
        </w:r>
        <w:r w:rsidR="00A97C3B">
          <w:rPr>
            <w:noProof/>
            <w:webHidden/>
          </w:rPr>
          <w:instrText xml:space="preserve"> PAGEREF _Toc502224471 \h </w:instrText>
        </w:r>
        <w:r w:rsidR="00A97C3B">
          <w:rPr>
            <w:noProof/>
            <w:webHidden/>
          </w:rPr>
        </w:r>
        <w:r w:rsidR="00A97C3B">
          <w:rPr>
            <w:noProof/>
            <w:webHidden/>
          </w:rPr>
          <w:fldChar w:fldCharType="separate"/>
        </w:r>
        <w:r w:rsidR="00A97C3B">
          <w:rPr>
            <w:noProof/>
            <w:webHidden/>
          </w:rPr>
          <w:t>15</w:t>
        </w:r>
        <w:r w:rsidR="00A97C3B">
          <w:rPr>
            <w:noProof/>
            <w:webHidden/>
          </w:rPr>
          <w:fldChar w:fldCharType="end"/>
        </w:r>
      </w:hyperlink>
    </w:p>
    <w:p w14:paraId="1C65A51E" w14:textId="29D5AC3F" w:rsidR="00A97C3B" w:rsidRDefault="00845F1F">
      <w:pPr>
        <w:pStyle w:val="TableofFigures"/>
        <w:tabs>
          <w:tab w:val="right" w:leader="dot" w:pos="8777"/>
        </w:tabs>
        <w:rPr>
          <w:rFonts w:asciiTheme="minorHAnsi" w:eastAsiaTheme="minorEastAsia" w:hAnsiTheme="minorHAnsi" w:cstheme="minorBidi"/>
          <w:noProof/>
          <w:sz w:val="22"/>
          <w:szCs w:val="22"/>
        </w:rPr>
      </w:pPr>
      <w:hyperlink w:anchor="_Toc502224472" w:history="1">
        <w:r w:rsidR="00A97C3B" w:rsidRPr="007C28D8">
          <w:rPr>
            <w:rStyle w:val="Hyperlink"/>
            <w:noProof/>
          </w:rPr>
          <w:t>Hình 2</w:t>
        </w:r>
        <w:r w:rsidR="00A97C3B" w:rsidRPr="007C28D8">
          <w:rPr>
            <w:rStyle w:val="Hyperlink"/>
            <w:noProof/>
          </w:rPr>
          <w:noBreakHyphen/>
          <w:t>7: Sau khi IP Spoofing trang web</w:t>
        </w:r>
        <w:r w:rsidR="00A97C3B">
          <w:rPr>
            <w:noProof/>
            <w:webHidden/>
          </w:rPr>
          <w:tab/>
        </w:r>
        <w:r w:rsidR="00A97C3B">
          <w:rPr>
            <w:noProof/>
            <w:webHidden/>
          </w:rPr>
          <w:fldChar w:fldCharType="begin"/>
        </w:r>
        <w:r w:rsidR="00A97C3B">
          <w:rPr>
            <w:noProof/>
            <w:webHidden/>
          </w:rPr>
          <w:instrText xml:space="preserve"> PAGEREF _Toc502224472 \h </w:instrText>
        </w:r>
        <w:r w:rsidR="00A97C3B">
          <w:rPr>
            <w:noProof/>
            <w:webHidden/>
          </w:rPr>
        </w:r>
        <w:r w:rsidR="00A97C3B">
          <w:rPr>
            <w:noProof/>
            <w:webHidden/>
          </w:rPr>
          <w:fldChar w:fldCharType="separate"/>
        </w:r>
        <w:r w:rsidR="00A97C3B">
          <w:rPr>
            <w:noProof/>
            <w:webHidden/>
          </w:rPr>
          <w:t>15</w:t>
        </w:r>
        <w:r w:rsidR="00A97C3B">
          <w:rPr>
            <w:noProof/>
            <w:webHidden/>
          </w:rPr>
          <w:fldChar w:fldCharType="end"/>
        </w:r>
      </w:hyperlink>
    </w:p>
    <w:p w14:paraId="027C2267" w14:textId="353018C6" w:rsidR="00A97C3B" w:rsidRDefault="00845F1F">
      <w:pPr>
        <w:pStyle w:val="TableofFigures"/>
        <w:tabs>
          <w:tab w:val="right" w:leader="dot" w:pos="8777"/>
        </w:tabs>
        <w:rPr>
          <w:rFonts w:asciiTheme="minorHAnsi" w:eastAsiaTheme="minorEastAsia" w:hAnsiTheme="minorHAnsi" w:cstheme="minorBidi"/>
          <w:noProof/>
          <w:sz w:val="22"/>
          <w:szCs w:val="22"/>
        </w:rPr>
      </w:pPr>
      <w:hyperlink w:anchor="_Toc502224473" w:history="1">
        <w:r w:rsidR="00A97C3B" w:rsidRPr="007C28D8">
          <w:rPr>
            <w:rStyle w:val="Hyperlink"/>
            <w:noProof/>
          </w:rPr>
          <w:t>Hình 2</w:t>
        </w:r>
        <w:r w:rsidR="00A97C3B" w:rsidRPr="007C28D8">
          <w:rPr>
            <w:rStyle w:val="Hyperlink"/>
            <w:noProof/>
          </w:rPr>
          <w:noBreakHyphen/>
          <w:t>8: Mô phỏng quá trình tấn công MITM trong mạng máy tính</w:t>
        </w:r>
        <w:r w:rsidR="00A97C3B">
          <w:rPr>
            <w:noProof/>
            <w:webHidden/>
          </w:rPr>
          <w:tab/>
        </w:r>
        <w:r w:rsidR="00A97C3B">
          <w:rPr>
            <w:noProof/>
            <w:webHidden/>
          </w:rPr>
          <w:fldChar w:fldCharType="begin"/>
        </w:r>
        <w:r w:rsidR="00A97C3B">
          <w:rPr>
            <w:noProof/>
            <w:webHidden/>
          </w:rPr>
          <w:instrText xml:space="preserve"> PAGEREF _Toc502224473 \h </w:instrText>
        </w:r>
        <w:r w:rsidR="00A97C3B">
          <w:rPr>
            <w:noProof/>
            <w:webHidden/>
          </w:rPr>
        </w:r>
        <w:r w:rsidR="00A97C3B">
          <w:rPr>
            <w:noProof/>
            <w:webHidden/>
          </w:rPr>
          <w:fldChar w:fldCharType="separate"/>
        </w:r>
        <w:r w:rsidR="00A97C3B">
          <w:rPr>
            <w:noProof/>
            <w:webHidden/>
          </w:rPr>
          <w:t>16</w:t>
        </w:r>
        <w:r w:rsidR="00A97C3B">
          <w:rPr>
            <w:noProof/>
            <w:webHidden/>
          </w:rPr>
          <w:fldChar w:fldCharType="end"/>
        </w:r>
      </w:hyperlink>
    </w:p>
    <w:p w14:paraId="6F408D3A" w14:textId="39B3284C" w:rsidR="00A97C3B" w:rsidRDefault="00845F1F">
      <w:pPr>
        <w:pStyle w:val="TableofFigures"/>
        <w:tabs>
          <w:tab w:val="right" w:leader="dot" w:pos="8777"/>
        </w:tabs>
        <w:rPr>
          <w:rFonts w:asciiTheme="minorHAnsi" w:eastAsiaTheme="minorEastAsia" w:hAnsiTheme="minorHAnsi" w:cstheme="minorBidi"/>
          <w:noProof/>
          <w:sz w:val="22"/>
          <w:szCs w:val="22"/>
        </w:rPr>
      </w:pPr>
      <w:hyperlink w:anchor="_Toc502224474" w:history="1">
        <w:r w:rsidR="00A97C3B" w:rsidRPr="007C28D8">
          <w:rPr>
            <w:rStyle w:val="Hyperlink"/>
            <w:noProof/>
          </w:rPr>
          <w:t>Hình 2</w:t>
        </w:r>
        <w:r w:rsidR="00A97C3B" w:rsidRPr="007C28D8">
          <w:rPr>
            <w:rStyle w:val="Hyperlink"/>
            <w:noProof/>
          </w:rPr>
          <w:noBreakHyphen/>
          <w:t>9: Ví dụ 1 về hình thức định hình phiên đơn giản</w:t>
        </w:r>
        <w:r w:rsidR="00A97C3B">
          <w:rPr>
            <w:noProof/>
            <w:webHidden/>
          </w:rPr>
          <w:tab/>
        </w:r>
        <w:r w:rsidR="00A97C3B">
          <w:rPr>
            <w:noProof/>
            <w:webHidden/>
          </w:rPr>
          <w:fldChar w:fldCharType="begin"/>
        </w:r>
        <w:r w:rsidR="00A97C3B">
          <w:rPr>
            <w:noProof/>
            <w:webHidden/>
          </w:rPr>
          <w:instrText xml:space="preserve"> PAGEREF _Toc502224474 \h </w:instrText>
        </w:r>
        <w:r w:rsidR="00A97C3B">
          <w:rPr>
            <w:noProof/>
            <w:webHidden/>
          </w:rPr>
        </w:r>
        <w:r w:rsidR="00A97C3B">
          <w:rPr>
            <w:noProof/>
            <w:webHidden/>
          </w:rPr>
          <w:fldChar w:fldCharType="separate"/>
        </w:r>
        <w:r w:rsidR="00A97C3B">
          <w:rPr>
            <w:noProof/>
            <w:webHidden/>
          </w:rPr>
          <w:t>18</w:t>
        </w:r>
        <w:r w:rsidR="00A97C3B">
          <w:rPr>
            <w:noProof/>
            <w:webHidden/>
          </w:rPr>
          <w:fldChar w:fldCharType="end"/>
        </w:r>
      </w:hyperlink>
    </w:p>
    <w:p w14:paraId="1A76D2AD" w14:textId="04E73FFD" w:rsidR="00A97C3B" w:rsidRDefault="00845F1F">
      <w:pPr>
        <w:pStyle w:val="TableofFigures"/>
        <w:tabs>
          <w:tab w:val="right" w:leader="dot" w:pos="8777"/>
        </w:tabs>
        <w:rPr>
          <w:rFonts w:asciiTheme="minorHAnsi" w:eastAsiaTheme="minorEastAsia" w:hAnsiTheme="minorHAnsi" w:cstheme="minorBidi"/>
          <w:noProof/>
          <w:sz w:val="22"/>
          <w:szCs w:val="22"/>
        </w:rPr>
      </w:pPr>
      <w:hyperlink w:anchor="_Toc502224475" w:history="1">
        <w:r w:rsidR="00A97C3B" w:rsidRPr="007C28D8">
          <w:rPr>
            <w:rStyle w:val="Hyperlink"/>
            <w:noProof/>
          </w:rPr>
          <w:t>Hình 2</w:t>
        </w:r>
        <w:r w:rsidR="00A97C3B" w:rsidRPr="007C28D8">
          <w:rPr>
            <w:rStyle w:val="Hyperlink"/>
            <w:noProof/>
          </w:rPr>
          <w:noBreakHyphen/>
          <w:t xml:space="preserve">10: </w:t>
        </w:r>
        <w:r w:rsidR="00A97C3B" w:rsidRPr="007C28D8">
          <w:rPr>
            <w:rStyle w:val="Hyperlink"/>
            <w:noProof/>
            <w:lang w:val="vi-VN"/>
          </w:rPr>
          <w:t>Đặt-Cookie trong phản hồi tiêu đề HTTP</w:t>
        </w:r>
        <w:r w:rsidR="00A97C3B" w:rsidRPr="007C28D8">
          <w:rPr>
            <w:rStyle w:val="Hyperlink"/>
            <w:noProof/>
          </w:rPr>
          <w:t xml:space="preserve"> trong ví dụ 4</w:t>
        </w:r>
        <w:r w:rsidR="00A97C3B">
          <w:rPr>
            <w:noProof/>
            <w:webHidden/>
          </w:rPr>
          <w:tab/>
        </w:r>
        <w:r w:rsidR="00A97C3B">
          <w:rPr>
            <w:noProof/>
            <w:webHidden/>
          </w:rPr>
          <w:fldChar w:fldCharType="begin"/>
        </w:r>
        <w:r w:rsidR="00A97C3B">
          <w:rPr>
            <w:noProof/>
            <w:webHidden/>
          </w:rPr>
          <w:instrText xml:space="preserve"> PAGEREF _Toc502224475 \h </w:instrText>
        </w:r>
        <w:r w:rsidR="00A97C3B">
          <w:rPr>
            <w:noProof/>
            <w:webHidden/>
          </w:rPr>
        </w:r>
        <w:r w:rsidR="00A97C3B">
          <w:rPr>
            <w:noProof/>
            <w:webHidden/>
          </w:rPr>
          <w:fldChar w:fldCharType="separate"/>
        </w:r>
        <w:r w:rsidR="00A97C3B">
          <w:rPr>
            <w:noProof/>
            <w:webHidden/>
          </w:rPr>
          <w:t>20</w:t>
        </w:r>
        <w:r w:rsidR="00A97C3B">
          <w:rPr>
            <w:noProof/>
            <w:webHidden/>
          </w:rPr>
          <w:fldChar w:fldCharType="end"/>
        </w:r>
      </w:hyperlink>
    </w:p>
    <w:p w14:paraId="5B7CF0EA" w14:textId="0A52FC81" w:rsidR="00A97C3B" w:rsidRDefault="00845F1F">
      <w:pPr>
        <w:pStyle w:val="TableofFigures"/>
        <w:tabs>
          <w:tab w:val="right" w:leader="dot" w:pos="8777"/>
        </w:tabs>
        <w:rPr>
          <w:rFonts w:asciiTheme="minorHAnsi" w:eastAsiaTheme="minorEastAsia" w:hAnsiTheme="minorHAnsi" w:cstheme="minorBidi"/>
          <w:noProof/>
          <w:sz w:val="22"/>
          <w:szCs w:val="22"/>
        </w:rPr>
      </w:pPr>
      <w:hyperlink w:anchor="_Toc502224476" w:history="1">
        <w:r w:rsidR="00A97C3B" w:rsidRPr="007C28D8">
          <w:rPr>
            <w:rStyle w:val="Hyperlink"/>
            <w:noProof/>
          </w:rPr>
          <w:t>Hình 2</w:t>
        </w:r>
        <w:r w:rsidR="00A97C3B" w:rsidRPr="007C28D8">
          <w:rPr>
            <w:rStyle w:val="Hyperlink"/>
            <w:noProof/>
          </w:rPr>
          <w:noBreakHyphen/>
          <w:t>11: Giao diện chính của Ettercap</w:t>
        </w:r>
        <w:r w:rsidR="00A97C3B">
          <w:rPr>
            <w:noProof/>
            <w:webHidden/>
          </w:rPr>
          <w:tab/>
        </w:r>
        <w:r w:rsidR="00A97C3B">
          <w:rPr>
            <w:noProof/>
            <w:webHidden/>
          </w:rPr>
          <w:fldChar w:fldCharType="begin"/>
        </w:r>
        <w:r w:rsidR="00A97C3B">
          <w:rPr>
            <w:noProof/>
            <w:webHidden/>
          </w:rPr>
          <w:instrText xml:space="preserve"> PAGEREF _Toc502224476 \h </w:instrText>
        </w:r>
        <w:r w:rsidR="00A97C3B">
          <w:rPr>
            <w:noProof/>
            <w:webHidden/>
          </w:rPr>
        </w:r>
        <w:r w:rsidR="00A97C3B">
          <w:rPr>
            <w:noProof/>
            <w:webHidden/>
          </w:rPr>
          <w:fldChar w:fldCharType="separate"/>
        </w:r>
        <w:r w:rsidR="00A97C3B">
          <w:rPr>
            <w:noProof/>
            <w:webHidden/>
          </w:rPr>
          <w:t>22</w:t>
        </w:r>
        <w:r w:rsidR="00A97C3B">
          <w:rPr>
            <w:noProof/>
            <w:webHidden/>
          </w:rPr>
          <w:fldChar w:fldCharType="end"/>
        </w:r>
      </w:hyperlink>
    </w:p>
    <w:p w14:paraId="63333871" w14:textId="74CE72F2" w:rsidR="00A97C3B" w:rsidRDefault="00845F1F">
      <w:pPr>
        <w:pStyle w:val="TableofFigures"/>
        <w:tabs>
          <w:tab w:val="right" w:leader="dot" w:pos="8777"/>
        </w:tabs>
        <w:rPr>
          <w:rFonts w:asciiTheme="minorHAnsi" w:eastAsiaTheme="minorEastAsia" w:hAnsiTheme="minorHAnsi" w:cstheme="minorBidi"/>
          <w:noProof/>
          <w:sz w:val="22"/>
          <w:szCs w:val="22"/>
        </w:rPr>
      </w:pPr>
      <w:hyperlink w:anchor="_Toc502224477" w:history="1">
        <w:r w:rsidR="00A97C3B" w:rsidRPr="007C28D8">
          <w:rPr>
            <w:rStyle w:val="Hyperlink"/>
            <w:noProof/>
          </w:rPr>
          <w:t>Hình 2</w:t>
        </w:r>
        <w:r w:rsidR="00A97C3B" w:rsidRPr="007C28D8">
          <w:rPr>
            <w:rStyle w:val="Hyperlink"/>
            <w:noProof/>
          </w:rPr>
          <w:noBreakHyphen/>
          <w:t>12: Tiến hành khởi động Ettercap</w:t>
        </w:r>
        <w:r w:rsidR="00A97C3B">
          <w:rPr>
            <w:noProof/>
            <w:webHidden/>
          </w:rPr>
          <w:tab/>
        </w:r>
        <w:r w:rsidR="00A97C3B">
          <w:rPr>
            <w:noProof/>
            <w:webHidden/>
          </w:rPr>
          <w:fldChar w:fldCharType="begin"/>
        </w:r>
        <w:r w:rsidR="00A97C3B">
          <w:rPr>
            <w:noProof/>
            <w:webHidden/>
          </w:rPr>
          <w:instrText xml:space="preserve"> PAGEREF _Toc502224477 \h </w:instrText>
        </w:r>
        <w:r w:rsidR="00A97C3B">
          <w:rPr>
            <w:noProof/>
            <w:webHidden/>
          </w:rPr>
        </w:r>
        <w:r w:rsidR="00A97C3B">
          <w:rPr>
            <w:noProof/>
            <w:webHidden/>
          </w:rPr>
          <w:fldChar w:fldCharType="separate"/>
        </w:r>
        <w:r w:rsidR="00A97C3B">
          <w:rPr>
            <w:noProof/>
            <w:webHidden/>
          </w:rPr>
          <w:t>23</w:t>
        </w:r>
        <w:r w:rsidR="00A97C3B">
          <w:rPr>
            <w:noProof/>
            <w:webHidden/>
          </w:rPr>
          <w:fldChar w:fldCharType="end"/>
        </w:r>
      </w:hyperlink>
    </w:p>
    <w:p w14:paraId="3F09356C" w14:textId="12B972FD" w:rsidR="00A97C3B" w:rsidRDefault="00845F1F">
      <w:pPr>
        <w:pStyle w:val="TableofFigures"/>
        <w:tabs>
          <w:tab w:val="right" w:leader="dot" w:pos="8777"/>
        </w:tabs>
        <w:rPr>
          <w:rFonts w:asciiTheme="minorHAnsi" w:eastAsiaTheme="minorEastAsia" w:hAnsiTheme="minorHAnsi" w:cstheme="minorBidi"/>
          <w:noProof/>
          <w:sz w:val="22"/>
          <w:szCs w:val="22"/>
        </w:rPr>
      </w:pPr>
      <w:hyperlink w:anchor="_Toc502224478" w:history="1">
        <w:r w:rsidR="00A97C3B" w:rsidRPr="007C28D8">
          <w:rPr>
            <w:rStyle w:val="Hyperlink"/>
            <w:noProof/>
          </w:rPr>
          <w:t>Hình 2</w:t>
        </w:r>
        <w:r w:rsidR="00A97C3B" w:rsidRPr="007C28D8">
          <w:rPr>
            <w:rStyle w:val="Hyperlink"/>
            <w:noProof/>
          </w:rPr>
          <w:noBreakHyphen/>
          <w:t>13: Máy người dùng Android thao tác trên mạng máy tính</w:t>
        </w:r>
        <w:r w:rsidR="00A97C3B">
          <w:rPr>
            <w:noProof/>
            <w:webHidden/>
          </w:rPr>
          <w:tab/>
        </w:r>
        <w:r w:rsidR="00A97C3B">
          <w:rPr>
            <w:noProof/>
            <w:webHidden/>
          </w:rPr>
          <w:fldChar w:fldCharType="begin"/>
        </w:r>
        <w:r w:rsidR="00A97C3B">
          <w:rPr>
            <w:noProof/>
            <w:webHidden/>
          </w:rPr>
          <w:instrText xml:space="preserve"> PAGEREF _Toc502224478 \h </w:instrText>
        </w:r>
        <w:r w:rsidR="00A97C3B">
          <w:rPr>
            <w:noProof/>
            <w:webHidden/>
          </w:rPr>
        </w:r>
        <w:r w:rsidR="00A97C3B">
          <w:rPr>
            <w:noProof/>
            <w:webHidden/>
          </w:rPr>
          <w:fldChar w:fldCharType="separate"/>
        </w:r>
        <w:r w:rsidR="00A97C3B">
          <w:rPr>
            <w:noProof/>
            <w:webHidden/>
          </w:rPr>
          <w:t>23</w:t>
        </w:r>
        <w:r w:rsidR="00A97C3B">
          <w:rPr>
            <w:noProof/>
            <w:webHidden/>
          </w:rPr>
          <w:fldChar w:fldCharType="end"/>
        </w:r>
      </w:hyperlink>
    </w:p>
    <w:p w14:paraId="5F533910" w14:textId="258BD2C7" w:rsidR="00A97C3B" w:rsidRDefault="00845F1F">
      <w:pPr>
        <w:pStyle w:val="TableofFigures"/>
        <w:tabs>
          <w:tab w:val="right" w:leader="dot" w:pos="8777"/>
        </w:tabs>
        <w:rPr>
          <w:rFonts w:asciiTheme="minorHAnsi" w:eastAsiaTheme="minorEastAsia" w:hAnsiTheme="minorHAnsi" w:cstheme="minorBidi"/>
          <w:noProof/>
          <w:sz w:val="22"/>
          <w:szCs w:val="22"/>
        </w:rPr>
      </w:pPr>
      <w:hyperlink w:anchor="_Toc502224479" w:history="1">
        <w:r w:rsidR="00A97C3B" w:rsidRPr="007C28D8">
          <w:rPr>
            <w:rStyle w:val="Hyperlink"/>
            <w:noProof/>
          </w:rPr>
          <w:t>Hình 2</w:t>
        </w:r>
        <w:r w:rsidR="00A97C3B" w:rsidRPr="007C28D8">
          <w:rPr>
            <w:rStyle w:val="Hyperlink"/>
            <w:noProof/>
          </w:rPr>
          <w:noBreakHyphen/>
          <w:t>14: Các gói tin bắt được bằng ferret của máy điện thoại nạn nhân (ip: 192.168.1.134)</w:t>
        </w:r>
        <w:r w:rsidR="00A97C3B">
          <w:rPr>
            <w:noProof/>
            <w:webHidden/>
          </w:rPr>
          <w:tab/>
        </w:r>
        <w:r w:rsidR="00A97C3B">
          <w:rPr>
            <w:noProof/>
            <w:webHidden/>
          </w:rPr>
          <w:fldChar w:fldCharType="begin"/>
        </w:r>
        <w:r w:rsidR="00A97C3B">
          <w:rPr>
            <w:noProof/>
            <w:webHidden/>
          </w:rPr>
          <w:instrText xml:space="preserve"> PAGEREF _Toc502224479 \h </w:instrText>
        </w:r>
        <w:r w:rsidR="00A97C3B">
          <w:rPr>
            <w:noProof/>
            <w:webHidden/>
          </w:rPr>
        </w:r>
        <w:r w:rsidR="00A97C3B">
          <w:rPr>
            <w:noProof/>
            <w:webHidden/>
          </w:rPr>
          <w:fldChar w:fldCharType="separate"/>
        </w:r>
        <w:r w:rsidR="00A97C3B">
          <w:rPr>
            <w:noProof/>
            <w:webHidden/>
          </w:rPr>
          <w:t>24</w:t>
        </w:r>
        <w:r w:rsidR="00A97C3B">
          <w:rPr>
            <w:noProof/>
            <w:webHidden/>
          </w:rPr>
          <w:fldChar w:fldCharType="end"/>
        </w:r>
      </w:hyperlink>
    </w:p>
    <w:p w14:paraId="16C109EF" w14:textId="03BD361B" w:rsidR="00A97C3B" w:rsidRDefault="00845F1F">
      <w:pPr>
        <w:pStyle w:val="TableofFigures"/>
        <w:tabs>
          <w:tab w:val="right" w:leader="dot" w:pos="8777"/>
        </w:tabs>
        <w:rPr>
          <w:rFonts w:asciiTheme="minorHAnsi" w:eastAsiaTheme="minorEastAsia" w:hAnsiTheme="minorHAnsi" w:cstheme="minorBidi"/>
          <w:noProof/>
          <w:sz w:val="22"/>
          <w:szCs w:val="22"/>
        </w:rPr>
      </w:pPr>
      <w:hyperlink w:anchor="_Toc502224480" w:history="1">
        <w:r w:rsidR="00A97C3B" w:rsidRPr="007C28D8">
          <w:rPr>
            <w:rStyle w:val="Hyperlink"/>
            <w:noProof/>
          </w:rPr>
          <w:t>Hình 2</w:t>
        </w:r>
        <w:r w:rsidR="00A97C3B" w:rsidRPr="007C28D8">
          <w:rPr>
            <w:rStyle w:val="Hyperlink"/>
            <w:noProof/>
          </w:rPr>
          <w:noBreakHyphen/>
          <w:t>15: Lấy cắp được mã phiên qua Session sidejacking</w:t>
        </w:r>
        <w:r w:rsidR="00A97C3B">
          <w:rPr>
            <w:noProof/>
            <w:webHidden/>
          </w:rPr>
          <w:tab/>
        </w:r>
        <w:r w:rsidR="00A97C3B">
          <w:rPr>
            <w:noProof/>
            <w:webHidden/>
          </w:rPr>
          <w:fldChar w:fldCharType="begin"/>
        </w:r>
        <w:r w:rsidR="00A97C3B">
          <w:rPr>
            <w:noProof/>
            <w:webHidden/>
          </w:rPr>
          <w:instrText xml:space="preserve"> PAGEREF _Toc502224480 \h </w:instrText>
        </w:r>
        <w:r w:rsidR="00A97C3B">
          <w:rPr>
            <w:noProof/>
            <w:webHidden/>
          </w:rPr>
        </w:r>
        <w:r w:rsidR="00A97C3B">
          <w:rPr>
            <w:noProof/>
            <w:webHidden/>
          </w:rPr>
          <w:fldChar w:fldCharType="separate"/>
        </w:r>
        <w:r w:rsidR="00A97C3B">
          <w:rPr>
            <w:noProof/>
            <w:webHidden/>
          </w:rPr>
          <w:t>24</w:t>
        </w:r>
        <w:r w:rsidR="00A97C3B">
          <w:rPr>
            <w:noProof/>
            <w:webHidden/>
          </w:rPr>
          <w:fldChar w:fldCharType="end"/>
        </w:r>
      </w:hyperlink>
    </w:p>
    <w:p w14:paraId="06A6D79D" w14:textId="111F8E00" w:rsidR="00A97C3B" w:rsidRDefault="00845F1F">
      <w:pPr>
        <w:pStyle w:val="TableofFigures"/>
        <w:tabs>
          <w:tab w:val="right" w:leader="dot" w:pos="8777"/>
        </w:tabs>
        <w:rPr>
          <w:rFonts w:asciiTheme="minorHAnsi" w:eastAsiaTheme="minorEastAsia" w:hAnsiTheme="minorHAnsi" w:cstheme="minorBidi"/>
          <w:noProof/>
          <w:sz w:val="22"/>
          <w:szCs w:val="22"/>
        </w:rPr>
      </w:pPr>
      <w:hyperlink w:anchor="_Toc502224481" w:history="1">
        <w:r w:rsidR="00A97C3B" w:rsidRPr="007C28D8">
          <w:rPr>
            <w:rStyle w:val="Hyperlink"/>
            <w:noProof/>
          </w:rPr>
          <w:t>Hình 2</w:t>
        </w:r>
        <w:r w:rsidR="00A97C3B" w:rsidRPr="007C28D8">
          <w:rPr>
            <w:rStyle w:val="Hyperlink"/>
            <w:noProof/>
          </w:rPr>
          <w:noBreakHyphen/>
          <w:t>16: Nhập đoạn mã javascript vào text form</w:t>
        </w:r>
        <w:r w:rsidR="00A97C3B">
          <w:rPr>
            <w:noProof/>
            <w:webHidden/>
          </w:rPr>
          <w:tab/>
        </w:r>
        <w:r w:rsidR="00A97C3B">
          <w:rPr>
            <w:noProof/>
            <w:webHidden/>
          </w:rPr>
          <w:fldChar w:fldCharType="begin"/>
        </w:r>
        <w:r w:rsidR="00A97C3B">
          <w:rPr>
            <w:noProof/>
            <w:webHidden/>
          </w:rPr>
          <w:instrText xml:space="preserve"> PAGEREF _Toc502224481 \h </w:instrText>
        </w:r>
        <w:r w:rsidR="00A97C3B">
          <w:rPr>
            <w:noProof/>
            <w:webHidden/>
          </w:rPr>
        </w:r>
        <w:r w:rsidR="00A97C3B">
          <w:rPr>
            <w:noProof/>
            <w:webHidden/>
          </w:rPr>
          <w:fldChar w:fldCharType="separate"/>
        </w:r>
        <w:r w:rsidR="00A97C3B">
          <w:rPr>
            <w:noProof/>
            <w:webHidden/>
          </w:rPr>
          <w:t>26</w:t>
        </w:r>
        <w:r w:rsidR="00A97C3B">
          <w:rPr>
            <w:noProof/>
            <w:webHidden/>
          </w:rPr>
          <w:fldChar w:fldCharType="end"/>
        </w:r>
      </w:hyperlink>
    </w:p>
    <w:p w14:paraId="49AA67F1" w14:textId="3E85DC55" w:rsidR="00A97C3B" w:rsidRDefault="00845F1F">
      <w:pPr>
        <w:pStyle w:val="TableofFigures"/>
        <w:tabs>
          <w:tab w:val="right" w:leader="dot" w:pos="8777"/>
        </w:tabs>
        <w:rPr>
          <w:rFonts w:asciiTheme="minorHAnsi" w:eastAsiaTheme="minorEastAsia" w:hAnsiTheme="minorHAnsi" w:cstheme="minorBidi"/>
          <w:noProof/>
          <w:sz w:val="22"/>
          <w:szCs w:val="22"/>
        </w:rPr>
      </w:pPr>
      <w:hyperlink w:anchor="_Toc502224482" w:history="1">
        <w:r w:rsidR="00A97C3B" w:rsidRPr="007C28D8">
          <w:rPr>
            <w:rStyle w:val="Hyperlink"/>
            <w:noProof/>
          </w:rPr>
          <w:t>Hình 2</w:t>
        </w:r>
        <w:r w:rsidR="00A97C3B" w:rsidRPr="007C28D8">
          <w:rPr>
            <w:rStyle w:val="Hyperlink"/>
            <w:noProof/>
          </w:rPr>
          <w:noBreakHyphen/>
          <w:t>17: Trình duyệt chạy đoạn mã XSS</w:t>
        </w:r>
        <w:r w:rsidR="00A97C3B">
          <w:rPr>
            <w:noProof/>
            <w:webHidden/>
          </w:rPr>
          <w:tab/>
        </w:r>
        <w:r w:rsidR="00A97C3B">
          <w:rPr>
            <w:noProof/>
            <w:webHidden/>
          </w:rPr>
          <w:fldChar w:fldCharType="begin"/>
        </w:r>
        <w:r w:rsidR="00A97C3B">
          <w:rPr>
            <w:noProof/>
            <w:webHidden/>
          </w:rPr>
          <w:instrText xml:space="preserve"> PAGEREF _Toc502224482 \h </w:instrText>
        </w:r>
        <w:r w:rsidR="00A97C3B">
          <w:rPr>
            <w:noProof/>
            <w:webHidden/>
          </w:rPr>
        </w:r>
        <w:r w:rsidR="00A97C3B">
          <w:rPr>
            <w:noProof/>
            <w:webHidden/>
          </w:rPr>
          <w:fldChar w:fldCharType="separate"/>
        </w:r>
        <w:r w:rsidR="00A97C3B">
          <w:rPr>
            <w:noProof/>
            <w:webHidden/>
          </w:rPr>
          <w:t>27</w:t>
        </w:r>
        <w:r w:rsidR="00A97C3B">
          <w:rPr>
            <w:noProof/>
            <w:webHidden/>
          </w:rPr>
          <w:fldChar w:fldCharType="end"/>
        </w:r>
      </w:hyperlink>
    </w:p>
    <w:p w14:paraId="29627473" w14:textId="591C7C59" w:rsidR="00A97C3B" w:rsidRDefault="00845F1F">
      <w:pPr>
        <w:pStyle w:val="TableofFigures"/>
        <w:tabs>
          <w:tab w:val="right" w:leader="dot" w:pos="8777"/>
        </w:tabs>
        <w:rPr>
          <w:rFonts w:asciiTheme="minorHAnsi" w:eastAsiaTheme="minorEastAsia" w:hAnsiTheme="minorHAnsi" w:cstheme="minorBidi"/>
          <w:noProof/>
          <w:sz w:val="22"/>
          <w:szCs w:val="22"/>
        </w:rPr>
      </w:pPr>
      <w:hyperlink w:anchor="_Toc502224483" w:history="1">
        <w:r w:rsidR="00A97C3B" w:rsidRPr="007C28D8">
          <w:rPr>
            <w:rStyle w:val="Hyperlink"/>
            <w:noProof/>
          </w:rPr>
          <w:t>Hình 2</w:t>
        </w:r>
        <w:r w:rsidR="00A97C3B" w:rsidRPr="007C28D8">
          <w:rPr>
            <w:rStyle w:val="Hyperlink"/>
            <w:noProof/>
          </w:rPr>
          <w:noBreakHyphen/>
          <w:t>18: Cánh báo yêu cầu bị hủy vì nghi vấn tấn công XSS trong Chrome</w:t>
        </w:r>
        <w:r w:rsidR="00A97C3B">
          <w:rPr>
            <w:noProof/>
            <w:webHidden/>
          </w:rPr>
          <w:tab/>
        </w:r>
        <w:r w:rsidR="00A97C3B">
          <w:rPr>
            <w:noProof/>
            <w:webHidden/>
          </w:rPr>
          <w:fldChar w:fldCharType="begin"/>
        </w:r>
        <w:r w:rsidR="00A97C3B">
          <w:rPr>
            <w:noProof/>
            <w:webHidden/>
          </w:rPr>
          <w:instrText xml:space="preserve"> PAGEREF _Toc502224483 \h </w:instrText>
        </w:r>
        <w:r w:rsidR="00A97C3B">
          <w:rPr>
            <w:noProof/>
            <w:webHidden/>
          </w:rPr>
        </w:r>
        <w:r w:rsidR="00A97C3B">
          <w:rPr>
            <w:noProof/>
            <w:webHidden/>
          </w:rPr>
          <w:fldChar w:fldCharType="separate"/>
        </w:r>
        <w:r w:rsidR="00A97C3B">
          <w:rPr>
            <w:noProof/>
            <w:webHidden/>
          </w:rPr>
          <w:t>27</w:t>
        </w:r>
        <w:r w:rsidR="00A97C3B">
          <w:rPr>
            <w:noProof/>
            <w:webHidden/>
          </w:rPr>
          <w:fldChar w:fldCharType="end"/>
        </w:r>
      </w:hyperlink>
    </w:p>
    <w:p w14:paraId="411A28D5" w14:textId="55EBE65D" w:rsidR="00A97C3B" w:rsidRDefault="00845F1F">
      <w:pPr>
        <w:pStyle w:val="TableofFigures"/>
        <w:tabs>
          <w:tab w:val="right" w:leader="dot" w:pos="8777"/>
        </w:tabs>
        <w:rPr>
          <w:rFonts w:asciiTheme="minorHAnsi" w:eastAsiaTheme="minorEastAsia" w:hAnsiTheme="minorHAnsi" w:cstheme="minorBidi"/>
          <w:noProof/>
          <w:sz w:val="22"/>
          <w:szCs w:val="22"/>
        </w:rPr>
      </w:pPr>
      <w:hyperlink w:anchor="_Toc502224484" w:history="1">
        <w:r w:rsidR="00A97C3B" w:rsidRPr="007C28D8">
          <w:rPr>
            <w:rStyle w:val="Hyperlink"/>
            <w:noProof/>
          </w:rPr>
          <w:t>Hình 2</w:t>
        </w:r>
        <w:r w:rsidR="00A97C3B" w:rsidRPr="007C28D8">
          <w:rPr>
            <w:rStyle w:val="Hyperlink"/>
            <w:noProof/>
          </w:rPr>
          <w:noBreakHyphen/>
          <w:t>19: Bài viết giả mạo đăng bởi người dùng ẩn danh “Anonymous”</w:t>
        </w:r>
        <w:r w:rsidR="00A97C3B">
          <w:rPr>
            <w:noProof/>
            <w:webHidden/>
          </w:rPr>
          <w:tab/>
        </w:r>
        <w:r w:rsidR="00A97C3B">
          <w:rPr>
            <w:noProof/>
            <w:webHidden/>
          </w:rPr>
          <w:fldChar w:fldCharType="begin"/>
        </w:r>
        <w:r w:rsidR="00A97C3B">
          <w:rPr>
            <w:noProof/>
            <w:webHidden/>
          </w:rPr>
          <w:instrText xml:space="preserve"> PAGEREF _Toc502224484 \h </w:instrText>
        </w:r>
        <w:r w:rsidR="00A97C3B">
          <w:rPr>
            <w:noProof/>
            <w:webHidden/>
          </w:rPr>
        </w:r>
        <w:r w:rsidR="00A97C3B">
          <w:rPr>
            <w:noProof/>
            <w:webHidden/>
          </w:rPr>
          <w:fldChar w:fldCharType="separate"/>
        </w:r>
        <w:r w:rsidR="00A97C3B">
          <w:rPr>
            <w:noProof/>
            <w:webHidden/>
          </w:rPr>
          <w:t>28</w:t>
        </w:r>
        <w:r w:rsidR="00A97C3B">
          <w:rPr>
            <w:noProof/>
            <w:webHidden/>
          </w:rPr>
          <w:fldChar w:fldCharType="end"/>
        </w:r>
      </w:hyperlink>
    </w:p>
    <w:p w14:paraId="239D510B" w14:textId="39B318A8" w:rsidR="00A97C3B" w:rsidRDefault="00845F1F">
      <w:pPr>
        <w:pStyle w:val="TableofFigures"/>
        <w:tabs>
          <w:tab w:val="right" w:leader="dot" w:pos="8777"/>
        </w:tabs>
        <w:rPr>
          <w:rFonts w:asciiTheme="minorHAnsi" w:eastAsiaTheme="minorEastAsia" w:hAnsiTheme="minorHAnsi" w:cstheme="minorBidi"/>
          <w:noProof/>
          <w:sz w:val="22"/>
          <w:szCs w:val="22"/>
        </w:rPr>
      </w:pPr>
      <w:hyperlink w:anchor="_Toc502224485" w:history="1">
        <w:r w:rsidR="00A97C3B" w:rsidRPr="007C28D8">
          <w:rPr>
            <w:rStyle w:val="Hyperlink"/>
            <w:noProof/>
          </w:rPr>
          <w:t>Hình 2</w:t>
        </w:r>
        <w:r w:rsidR="00A97C3B" w:rsidRPr="007C28D8">
          <w:rPr>
            <w:rStyle w:val="Hyperlink"/>
            <w:noProof/>
          </w:rPr>
          <w:noBreakHyphen/>
          <w:t>20: Nội dung chỉ hiển thị một phần</w:t>
        </w:r>
        <w:r w:rsidR="00A97C3B">
          <w:rPr>
            <w:noProof/>
            <w:webHidden/>
          </w:rPr>
          <w:tab/>
        </w:r>
        <w:r w:rsidR="00A97C3B">
          <w:rPr>
            <w:noProof/>
            <w:webHidden/>
          </w:rPr>
          <w:fldChar w:fldCharType="begin"/>
        </w:r>
        <w:r w:rsidR="00A97C3B">
          <w:rPr>
            <w:noProof/>
            <w:webHidden/>
          </w:rPr>
          <w:instrText xml:space="preserve"> PAGEREF _Toc502224485 \h </w:instrText>
        </w:r>
        <w:r w:rsidR="00A97C3B">
          <w:rPr>
            <w:noProof/>
            <w:webHidden/>
          </w:rPr>
        </w:r>
        <w:r w:rsidR="00A97C3B">
          <w:rPr>
            <w:noProof/>
            <w:webHidden/>
          </w:rPr>
          <w:fldChar w:fldCharType="separate"/>
        </w:r>
        <w:r w:rsidR="00A97C3B">
          <w:rPr>
            <w:noProof/>
            <w:webHidden/>
          </w:rPr>
          <w:t>29</w:t>
        </w:r>
        <w:r w:rsidR="00A97C3B">
          <w:rPr>
            <w:noProof/>
            <w:webHidden/>
          </w:rPr>
          <w:fldChar w:fldCharType="end"/>
        </w:r>
      </w:hyperlink>
    </w:p>
    <w:p w14:paraId="653AC86B" w14:textId="2A75D804" w:rsidR="00A97C3B" w:rsidRDefault="00845F1F">
      <w:pPr>
        <w:pStyle w:val="TableofFigures"/>
        <w:tabs>
          <w:tab w:val="right" w:leader="dot" w:pos="8777"/>
        </w:tabs>
        <w:rPr>
          <w:rFonts w:asciiTheme="minorHAnsi" w:eastAsiaTheme="minorEastAsia" w:hAnsiTheme="minorHAnsi" w:cstheme="minorBidi"/>
          <w:noProof/>
          <w:sz w:val="22"/>
          <w:szCs w:val="22"/>
        </w:rPr>
      </w:pPr>
      <w:hyperlink w:anchor="_Toc502224486" w:history="1">
        <w:r w:rsidR="00A97C3B" w:rsidRPr="007C28D8">
          <w:rPr>
            <w:rStyle w:val="Hyperlink"/>
            <w:noProof/>
          </w:rPr>
          <w:t>Hình 2</w:t>
        </w:r>
        <w:r w:rsidR="00A97C3B" w:rsidRPr="007C28D8">
          <w:rPr>
            <w:rStyle w:val="Hyperlink"/>
            <w:noProof/>
          </w:rPr>
          <w:noBreakHyphen/>
          <w:t>21: Kẻ tấn công bắt được mã phiên qua tấn công XSS</w:t>
        </w:r>
        <w:r w:rsidR="00A97C3B">
          <w:rPr>
            <w:noProof/>
            <w:webHidden/>
          </w:rPr>
          <w:tab/>
        </w:r>
        <w:r w:rsidR="00A97C3B">
          <w:rPr>
            <w:noProof/>
            <w:webHidden/>
          </w:rPr>
          <w:fldChar w:fldCharType="begin"/>
        </w:r>
        <w:r w:rsidR="00A97C3B">
          <w:rPr>
            <w:noProof/>
            <w:webHidden/>
          </w:rPr>
          <w:instrText xml:space="preserve"> PAGEREF _Toc502224486 \h </w:instrText>
        </w:r>
        <w:r w:rsidR="00A97C3B">
          <w:rPr>
            <w:noProof/>
            <w:webHidden/>
          </w:rPr>
        </w:r>
        <w:r w:rsidR="00A97C3B">
          <w:rPr>
            <w:noProof/>
            <w:webHidden/>
          </w:rPr>
          <w:fldChar w:fldCharType="separate"/>
        </w:r>
        <w:r w:rsidR="00A97C3B">
          <w:rPr>
            <w:noProof/>
            <w:webHidden/>
          </w:rPr>
          <w:t>29</w:t>
        </w:r>
        <w:r w:rsidR="00A97C3B">
          <w:rPr>
            <w:noProof/>
            <w:webHidden/>
          </w:rPr>
          <w:fldChar w:fldCharType="end"/>
        </w:r>
      </w:hyperlink>
    </w:p>
    <w:p w14:paraId="1B279E45" w14:textId="043D6E8D" w:rsidR="00A97C3B" w:rsidRDefault="00845F1F">
      <w:pPr>
        <w:pStyle w:val="TableofFigures"/>
        <w:tabs>
          <w:tab w:val="right" w:leader="dot" w:pos="8777"/>
        </w:tabs>
        <w:rPr>
          <w:rFonts w:asciiTheme="minorHAnsi" w:eastAsiaTheme="minorEastAsia" w:hAnsiTheme="minorHAnsi" w:cstheme="minorBidi"/>
          <w:noProof/>
          <w:sz w:val="22"/>
          <w:szCs w:val="22"/>
        </w:rPr>
      </w:pPr>
      <w:hyperlink w:anchor="_Toc502224487" w:history="1">
        <w:r w:rsidR="00A97C3B" w:rsidRPr="007C28D8">
          <w:rPr>
            <w:rStyle w:val="Hyperlink"/>
            <w:noProof/>
          </w:rPr>
          <w:t>Hình 2</w:t>
        </w:r>
        <w:r w:rsidR="00A97C3B" w:rsidRPr="007C28D8">
          <w:rPr>
            <w:rStyle w:val="Hyperlink"/>
            <w:noProof/>
          </w:rPr>
          <w:noBreakHyphen/>
          <w:t>22: Chọn “No, I do not want to persist this sessions at this moment in time trong ZAP”</w:t>
        </w:r>
        <w:r w:rsidR="00A97C3B">
          <w:rPr>
            <w:noProof/>
            <w:webHidden/>
          </w:rPr>
          <w:tab/>
        </w:r>
        <w:r w:rsidR="00A97C3B">
          <w:rPr>
            <w:noProof/>
            <w:webHidden/>
          </w:rPr>
          <w:fldChar w:fldCharType="begin"/>
        </w:r>
        <w:r w:rsidR="00A97C3B">
          <w:rPr>
            <w:noProof/>
            <w:webHidden/>
          </w:rPr>
          <w:instrText xml:space="preserve"> PAGEREF _Toc502224487 \h </w:instrText>
        </w:r>
        <w:r w:rsidR="00A97C3B">
          <w:rPr>
            <w:noProof/>
            <w:webHidden/>
          </w:rPr>
        </w:r>
        <w:r w:rsidR="00A97C3B">
          <w:rPr>
            <w:noProof/>
            <w:webHidden/>
          </w:rPr>
          <w:fldChar w:fldCharType="separate"/>
        </w:r>
        <w:r w:rsidR="00A97C3B">
          <w:rPr>
            <w:noProof/>
            <w:webHidden/>
          </w:rPr>
          <w:t>31</w:t>
        </w:r>
        <w:r w:rsidR="00A97C3B">
          <w:rPr>
            <w:noProof/>
            <w:webHidden/>
          </w:rPr>
          <w:fldChar w:fldCharType="end"/>
        </w:r>
      </w:hyperlink>
    </w:p>
    <w:p w14:paraId="59EF7809" w14:textId="074069E4" w:rsidR="00A97C3B" w:rsidRDefault="00845F1F">
      <w:pPr>
        <w:pStyle w:val="TableofFigures"/>
        <w:tabs>
          <w:tab w:val="right" w:leader="dot" w:pos="8777"/>
        </w:tabs>
        <w:rPr>
          <w:rFonts w:asciiTheme="minorHAnsi" w:eastAsiaTheme="minorEastAsia" w:hAnsiTheme="minorHAnsi" w:cstheme="minorBidi"/>
          <w:noProof/>
          <w:sz w:val="22"/>
          <w:szCs w:val="22"/>
        </w:rPr>
      </w:pPr>
      <w:hyperlink w:anchor="_Toc502224488" w:history="1">
        <w:r w:rsidR="00A97C3B" w:rsidRPr="007C28D8">
          <w:rPr>
            <w:rStyle w:val="Hyperlink"/>
            <w:noProof/>
          </w:rPr>
          <w:t>Hình 2</w:t>
        </w:r>
        <w:r w:rsidR="00A97C3B" w:rsidRPr="007C28D8">
          <w:rPr>
            <w:rStyle w:val="Hyperlink"/>
            <w:noProof/>
          </w:rPr>
          <w:noBreakHyphen/>
          <w:t>23: Thiết lập địa chỉ máy chủ proxy cho ZAP</w:t>
        </w:r>
        <w:r w:rsidR="00A97C3B">
          <w:rPr>
            <w:noProof/>
            <w:webHidden/>
          </w:rPr>
          <w:tab/>
        </w:r>
        <w:r w:rsidR="00A97C3B">
          <w:rPr>
            <w:noProof/>
            <w:webHidden/>
          </w:rPr>
          <w:fldChar w:fldCharType="begin"/>
        </w:r>
        <w:r w:rsidR="00A97C3B">
          <w:rPr>
            <w:noProof/>
            <w:webHidden/>
          </w:rPr>
          <w:instrText xml:space="preserve"> PAGEREF _Toc502224488 \h </w:instrText>
        </w:r>
        <w:r w:rsidR="00A97C3B">
          <w:rPr>
            <w:noProof/>
            <w:webHidden/>
          </w:rPr>
        </w:r>
        <w:r w:rsidR="00A97C3B">
          <w:rPr>
            <w:noProof/>
            <w:webHidden/>
          </w:rPr>
          <w:fldChar w:fldCharType="separate"/>
        </w:r>
        <w:r w:rsidR="00A97C3B">
          <w:rPr>
            <w:noProof/>
            <w:webHidden/>
          </w:rPr>
          <w:t>32</w:t>
        </w:r>
        <w:r w:rsidR="00A97C3B">
          <w:rPr>
            <w:noProof/>
            <w:webHidden/>
          </w:rPr>
          <w:fldChar w:fldCharType="end"/>
        </w:r>
      </w:hyperlink>
    </w:p>
    <w:p w14:paraId="52DCC93C" w14:textId="027D1A58" w:rsidR="00A97C3B" w:rsidRDefault="00845F1F">
      <w:pPr>
        <w:pStyle w:val="TableofFigures"/>
        <w:tabs>
          <w:tab w:val="right" w:leader="dot" w:pos="8777"/>
        </w:tabs>
        <w:rPr>
          <w:rFonts w:asciiTheme="minorHAnsi" w:eastAsiaTheme="minorEastAsia" w:hAnsiTheme="minorHAnsi" w:cstheme="minorBidi"/>
          <w:noProof/>
          <w:sz w:val="22"/>
          <w:szCs w:val="22"/>
        </w:rPr>
      </w:pPr>
      <w:hyperlink w:anchor="_Toc502224489" w:history="1">
        <w:r w:rsidR="00A97C3B" w:rsidRPr="007C28D8">
          <w:rPr>
            <w:rStyle w:val="Hyperlink"/>
            <w:noProof/>
          </w:rPr>
          <w:t>Hình 2</w:t>
        </w:r>
        <w:r w:rsidR="00A97C3B" w:rsidRPr="007C28D8">
          <w:rPr>
            <w:rStyle w:val="Hyperlink"/>
            <w:noProof/>
          </w:rPr>
          <w:noBreakHyphen/>
          <w:t>24: Kẻ tấn công đã thể thấy được các gói tin bắt được trong ZAP</w:t>
        </w:r>
        <w:r w:rsidR="00A97C3B">
          <w:rPr>
            <w:noProof/>
            <w:webHidden/>
          </w:rPr>
          <w:tab/>
        </w:r>
        <w:r w:rsidR="00A97C3B">
          <w:rPr>
            <w:noProof/>
            <w:webHidden/>
          </w:rPr>
          <w:fldChar w:fldCharType="begin"/>
        </w:r>
        <w:r w:rsidR="00A97C3B">
          <w:rPr>
            <w:noProof/>
            <w:webHidden/>
          </w:rPr>
          <w:instrText xml:space="preserve"> PAGEREF _Toc502224489 \h </w:instrText>
        </w:r>
        <w:r w:rsidR="00A97C3B">
          <w:rPr>
            <w:noProof/>
            <w:webHidden/>
          </w:rPr>
        </w:r>
        <w:r w:rsidR="00A97C3B">
          <w:rPr>
            <w:noProof/>
            <w:webHidden/>
          </w:rPr>
          <w:fldChar w:fldCharType="separate"/>
        </w:r>
        <w:r w:rsidR="00A97C3B">
          <w:rPr>
            <w:noProof/>
            <w:webHidden/>
          </w:rPr>
          <w:t>32</w:t>
        </w:r>
        <w:r w:rsidR="00A97C3B">
          <w:rPr>
            <w:noProof/>
            <w:webHidden/>
          </w:rPr>
          <w:fldChar w:fldCharType="end"/>
        </w:r>
      </w:hyperlink>
    </w:p>
    <w:p w14:paraId="7B20E613" w14:textId="698EE606" w:rsidR="00A97C3B" w:rsidRDefault="00845F1F">
      <w:pPr>
        <w:pStyle w:val="TableofFigures"/>
        <w:tabs>
          <w:tab w:val="right" w:leader="dot" w:pos="8777"/>
        </w:tabs>
        <w:rPr>
          <w:rFonts w:asciiTheme="minorHAnsi" w:eastAsiaTheme="minorEastAsia" w:hAnsiTheme="minorHAnsi" w:cstheme="minorBidi"/>
          <w:noProof/>
          <w:sz w:val="22"/>
          <w:szCs w:val="22"/>
        </w:rPr>
      </w:pPr>
      <w:hyperlink w:anchor="_Toc502224490" w:history="1">
        <w:r w:rsidR="00A97C3B" w:rsidRPr="007C28D8">
          <w:rPr>
            <w:rStyle w:val="Hyperlink"/>
            <w:noProof/>
          </w:rPr>
          <w:t>Hình 2</w:t>
        </w:r>
        <w:r w:rsidR="00A97C3B" w:rsidRPr="007C28D8">
          <w:rPr>
            <w:rStyle w:val="Hyperlink"/>
            <w:noProof/>
          </w:rPr>
          <w:noBreakHyphen/>
          <w:t>25: Chương trình phòng chống virus Bitdefender</w:t>
        </w:r>
        <w:r w:rsidR="00A97C3B">
          <w:rPr>
            <w:noProof/>
            <w:webHidden/>
          </w:rPr>
          <w:tab/>
        </w:r>
        <w:r w:rsidR="00A97C3B">
          <w:rPr>
            <w:noProof/>
            <w:webHidden/>
          </w:rPr>
          <w:fldChar w:fldCharType="begin"/>
        </w:r>
        <w:r w:rsidR="00A97C3B">
          <w:rPr>
            <w:noProof/>
            <w:webHidden/>
          </w:rPr>
          <w:instrText xml:space="preserve"> PAGEREF _Toc502224490 \h </w:instrText>
        </w:r>
        <w:r w:rsidR="00A97C3B">
          <w:rPr>
            <w:noProof/>
            <w:webHidden/>
          </w:rPr>
        </w:r>
        <w:r w:rsidR="00A97C3B">
          <w:rPr>
            <w:noProof/>
            <w:webHidden/>
          </w:rPr>
          <w:fldChar w:fldCharType="separate"/>
        </w:r>
        <w:r w:rsidR="00A97C3B">
          <w:rPr>
            <w:noProof/>
            <w:webHidden/>
          </w:rPr>
          <w:t>33</w:t>
        </w:r>
        <w:r w:rsidR="00A97C3B">
          <w:rPr>
            <w:noProof/>
            <w:webHidden/>
          </w:rPr>
          <w:fldChar w:fldCharType="end"/>
        </w:r>
      </w:hyperlink>
    </w:p>
    <w:p w14:paraId="38275A98" w14:textId="1AD4E07B" w:rsidR="00A97C3B" w:rsidRDefault="00845F1F">
      <w:pPr>
        <w:pStyle w:val="TableofFigures"/>
        <w:tabs>
          <w:tab w:val="right" w:leader="dot" w:pos="8777"/>
        </w:tabs>
        <w:rPr>
          <w:rFonts w:asciiTheme="minorHAnsi" w:eastAsiaTheme="minorEastAsia" w:hAnsiTheme="minorHAnsi" w:cstheme="minorBidi"/>
          <w:noProof/>
          <w:sz w:val="22"/>
          <w:szCs w:val="22"/>
        </w:rPr>
      </w:pPr>
      <w:hyperlink w:anchor="_Toc502224491" w:history="1">
        <w:r w:rsidR="00A97C3B" w:rsidRPr="007C28D8">
          <w:rPr>
            <w:rStyle w:val="Hyperlink"/>
            <w:noProof/>
          </w:rPr>
          <w:t>Hình 2</w:t>
        </w:r>
        <w:r w:rsidR="00A97C3B" w:rsidRPr="007C28D8">
          <w:rPr>
            <w:rStyle w:val="Hyperlink"/>
            <w:noProof/>
          </w:rPr>
          <w:noBreakHyphen/>
          <w:t>26: Mật khẩu đã bị lấy trộm khi không sử dụng https</w:t>
        </w:r>
        <w:r w:rsidR="00A97C3B">
          <w:rPr>
            <w:noProof/>
            <w:webHidden/>
          </w:rPr>
          <w:tab/>
        </w:r>
        <w:r w:rsidR="00A97C3B">
          <w:rPr>
            <w:noProof/>
            <w:webHidden/>
          </w:rPr>
          <w:fldChar w:fldCharType="begin"/>
        </w:r>
        <w:r w:rsidR="00A97C3B">
          <w:rPr>
            <w:noProof/>
            <w:webHidden/>
          </w:rPr>
          <w:instrText xml:space="preserve"> PAGEREF _Toc502224491 \h </w:instrText>
        </w:r>
        <w:r w:rsidR="00A97C3B">
          <w:rPr>
            <w:noProof/>
            <w:webHidden/>
          </w:rPr>
        </w:r>
        <w:r w:rsidR="00A97C3B">
          <w:rPr>
            <w:noProof/>
            <w:webHidden/>
          </w:rPr>
          <w:fldChar w:fldCharType="separate"/>
        </w:r>
        <w:r w:rsidR="00A97C3B">
          <w:rPr>
            <w:noProof/>
            <w:webHidden/>
          </w:rPr>
          <w:t>34</w:t>
        </w:r>
        <w:r w:rsidR="00A97C3B">
          <w:rPr>
            <w:noProof/>
            <w:webHidden/>
          </w:rPr>
          <w:fldChar w:fldCharType="end"/>
        </w:r>
      </w:hyperlink>
    </w:p>
    <w:p w14:paraId="7AD3F525" w14:textId="646272EB" w:rsidR="006D4203" w:rsidRDefault="00291721" w:rsidP="009741A6">
      <w:pPr>
        <w:tabs>
          <w:tab w:val="center" w:pos="6379"/>
        </w:tabs>
        <w:spacing w:after="200" w:line="360" w:lineRule="auto"/>
        <w:rPr>
          <w:sz w:val="26"/>
          <w:szCs w:val="26"/>
        </w:rPr>
      </w:pPr>
      <w:r>
        <w:rPr>
          <w:sz w:val="26"/>
          <w:szCs w:val="26"/>
        </w:rPr>
        <w:lastRenderedPageBreak/>
        <w:fldChar w:fldCharType="end"/>
      </w:r>
    </w:p>
    <w:p w14:paraId="43085E74" w14:textId="132FFAFF" w:rsidR="00510AE9" w:rsidRDefault="00845F1F" w:rsidP="00510AE9">
      <w:pPr>
        <w:pStyle w:val="Heading1"/>
        <w:jc w:val="center"/>
      </w:pPr>
      <w:r>
        <w:t xml:space="preserve">KHẢO SÁT VÀ </w:t>
      </w:r>
      <w:r w:rsidR="00510AE9">
        <w:t>MÔ TẢ YÊU CẦU BÀI TOÁN</w:t>
      </w:r>
      <w:bookmarkStart w:id="14" w:name="_Toc502224450"/>
    </w:p>
    <w:p w14:paraId="263D2A89" w14:textId="038E81CA" w:rsidR="00510AE9" w:rsidRDefault="00510AE9" w:rsidP="00510AE9">
      <w:pPr>
        <w:pStyle w:val="Heading2"/>
      </w:pPr>
      <w:r>
        <w:t>Giới thiệu</w:t>
      </w:r>
    </w:p>
    <w:p w14:paraId="1DBE05D4" w14:textId="77777777" w:rsidR="00510AE9" w:rsidRDefault="00510AE9" w:rsidP="00510AE9">
      <w:pPr>
        <w:pStyle w:val="Nidungvnbn"/>
      </w:pPr>
      <w:r>
        <w:t>Nhà hàng Hương Phố là một nhà hàng nổi tiếng đã được nhiều người biết tới từ rất lâu ở đường Phan Văn Trị thuộc thành phố Hồ Chí Minh. Nhà hàng gồm hai tòa nhà được thiết kế với hai tầng quay ra mặt đường đối diện nhau qua đường chính Phan Văn Trị, có hầm để xe cho khách đi xe máy và cả xe hơi. Điểm đặc biệt khiến nhà hàng Hương Phố khác biệt với các nhà hàng khác đó chính là cây cầu để bắc qua hai tòa nhà, giúp cho khách có thể đi qua lại giữ hai tòa nhà một cách dễ dàng, tránh phải đi qua đường nguy hiểm vào giờ cao điểm.</w:t>
      </w:r>
    </w:p>
    <w:p w14:paraId="1DF26AE9" w14:textId="77777777" w:rsidR="00510AE9" w:rsidRDefault="00510AE9" w:rsidP="00510AE9">
      <w:pPr>
        <w:pStyle w:val="Nidungvnbn"/>
      </w:pPr>
      <w:r>
        <w:t>Nhà hàng có hai tầng, với cách bài trí với không gian rộng lớn. Mỗi tầng sẽ có hàng lang, mỗi phòng được cách nhau một khoảng nhất định, mỗi phòng bên trong sẽ có diện tích rộng lớn, với gồm những dãy bàn dọc với nhau và một sân khấu lớn ở cuối phòng. Bên trong các phòng sẽ có một quầy bar nhỏ để cho khách hàng có thể đế thưởng thức café, rượu các loại tại quầy, hoặc nếu muốn yên tĩnh khách có thể lên sân thượng phía trên để ngắm cảnh đường phố và phi trường sân bay với một quán café riêng biệt bên trên.</w:t>
      </w:r>
    </w:p>
    <w:p w14:paraId="77FC3EC3" w14:textId="77777777" w:rsidR="00510AE9" w:rsidRDefault="00510AE9" w:rsidP="00510AE9">
      <w:pPr>
        <w:pStyle w:val="Nidungvnbn"/>
      </w:pPr>
      <w:r>
        <w:t>Mỗi tầng của nhà hàng bao gồm hai phòng thường và một phòng vip, hai phòng thường mỗi phòng 20-30 bàn cho việc tổ chức sinh nhật, những buổi tất niên nhỏ. Còn phòng vip từ 60-100 bàn với quy mô cho tổ chức đám cưới, tiệc họp mặt, hội thảo nghiên cứu.</w:t>
      </w:r>
    </w:p>
    <w:p w14:paraId="59AE1702" w14:textId="778B657D" w:rsidR="0058367E" w:rsidRDefault="00510AE9" w:rsidP="00510AE9">
      <w:pPr>
        <w:pStyle w:val="Nidungvnbn"/>
      </w:pPr>
      <w:r>
        <w:t xml:space="preserve">Tổ chức nhà hàng có : 2 thu ngân, </w:t>
      </w:r>
      <w:r w:rsidR="0058367E">
        <w:t>2</w:t>
      </w:r>
      <w:r>
        <w:t xml:space="preserve"> quản lý</w:t>
      </w:r>
      <w:r w:rsidR="0058367E">
        <w:t xml:space="preserve"> (trưởng và phó)</w:t>
      </w:r>
      <w:r>
        <w:t xml:space="preserve">, </w:t>
      </w:r>
      <w:r w:rsidR="00E66DBE">
        <w:t>4</w:t>
      </w:r>
      <w:r>
        <w:t xml:space="preserve"> </w:t>
      </w:r>
      <w:r w:rsidR="00E66DBE">
        <w:t>lễ</w:t>
      </w:r>
      <w:r>
        <w:t xml:space="preserve"> tân và </w:t>
      </w:r>
      <w:r w:rsidR="009612D2">
        <w:t>hơn 50</w:t>
      </w:r>
      <w:r>
        <w:t xml:space="preserve"> </w:t>
      </w:r>
      <w:r w:rsidR="000819C0">
        <w:t xml:space="preserve">nhân viên khác </w:t>
      </w:r>
      <w:r>
        <w:t>khi có tổ chức tiệc ở cả hai nhà hàng.</w:t>
      </w:r>
    </w:p>
    <w:p w14:paraId="31A73AE6" w14:textId="7B627944" w:rsidR="0058367E" w:rsidRDefault="0058367E">
      <w:pPr>
        <w:spacing w:after="200" w:line="276" w:lineRule="auto"/>
      </w:pPr>
      <w:r>
        <w:br w:type="page"/>
      </w:r>
    </w:p>
    <w:p w14:paraId="0BD3174C" w14:textId="764A11F7" w:rsidR="00510AE9" w:rsidRDefault="001E0ED9" w:rsidP="001E0ED9">
      <w:pPr>
        <w:pStyle w:val="Heading2"/>
      </w:pPr>
      <w:r>
        <w:lastRenderedPageBreak/>
        <w:t>Quy chế tổ chức nhà hàng</w:t>
      </w:r>
    </w:p>
    <w:p w14:paraId="12A03369" w14:textId="2BC4D899" w:rsidR="001E0ED9" w:rsidRDefault="00D2511C" w:rsidP="00D2511C">
      <w:pPr>
        <w:pStyle w:val="Heading3"/>
      </w:pPr>
      <w:r>
        <w:t>Tổ chức bộ phận quản lý nhà hàng</w:t>
      </w:r>
    </w:p>
    <w:p w14:paraId="39B634A2" w14:textId="4AC8AF01" w:rsidR="00D2511C" w:rsidRDefault="00D2511C" w:rsidP="00D2511C">
      <w:pPr>
        <w:pStyle w:val="Heading4"/>
      </w:pPr>
      <w:r>
        <w:t>Sơ đồ tổ chức</w:t>
      </w:r>
    </w:p>
    <w:p w14:paraId="34519B3B" w14:textId="77777777" w:rsidR="00D2511C" w:rsidRDefault="00D2511C" w:rsidP="00D2511C">
      <w:pPr>
        <w:keepNext/>
      </w:pPr>
      <w:r>
        <w:rPr>
          <w:noProof/>
        </w:rPr>
        <w:drawing>
          <wp:inline distT="0" distB="0" distL="0" distR="0" wp14:anchorId="394DF2DD" wp14:editId="2E0C3669">
            <wp:extent cx="5579745" cy="5561965"/>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5561965"/>
                    </a:xfrm>
                    <a:prstGeom prst="rect">
                      <a:avLst/>
                    </a:prstGeom>
                  </pic:spPr>
                </pic:pic>
              </a:graphicData>
            </a:graphic>
          </wp:inline>
        </w:drawing>
      </w:r>
    </w:p>
    <w:p w14:paraId="0FEE91C8" w14:textId="6DA639EA" w:rsidR="00D2511C" w:rsidRPr="00D2511C" w:rsidRDefault="00D2511C" w:rsidP="00D2511C">
      <w:pPr>
        <w:pStyle w:val="Caption"/>
      </w:pPr>
      <w:r>
        <w:t xml:space="preserve">Hình </w:t>
      </w:r>
      <w:r w:rsidR="00141492">
        <w:fldChar w:fldCharType="begin"/>
      </w:r>
      <w:r w:rsidR="00141492">
        <w:instrText xml:space="preserve"> STYLEREF 1 \s </w:instrText>
      </w:r>
      <w:r w:rsidR="00141492">
        <w:fldChar w:fldCharType="separate"/>
      </w:r>
      <w:r w:rsidR="00141492">
        <w:rPr>
          <w:noProof/>
        </w:rPr>
        <w:t>1</w:t>
      </w:r>
      <w:r w:rsidR="00141492">
        <w:fldChar w:fldCharType="end"/>
      </w:r>
      <w:r w:rsidR="00141492">
        <w:noBreakHyphen/>
      </w:r>
      <w:r w:rsidR="00141492">
        <w:fldChar w:fldCharType="begin"/>
      </w:r>
      <w:r w:rsidR="00141492">
        <w:instrText xml:space="preserve"> SEQ Hình \* ARABIC \s 1 </w:instrText>
      </w:r>
      <w:r w:rsidR="00141492">
        <w:fldChar w:fldCharType="separate"/>
      </w:r>
      <w:r w:rsidR="00141492">
        <w:rPr>
          <w:noProof/>
        </w:rPr>
        <w:t>1</w:t>
      </w:r>
      <w:r w:rsidR="00141492">
        <w:fldChar w:fldCharType="end"/>
      </w:r>
      <w:r>
        <w:t>: Sơ đồ tổ chức của nhà hàng</w:t>
      </w:r>
    </w:p>
    <w:p w14:paraId="1E2011EC" w14:textId="72A6D865" w:rsidR="001E0ED9" w:rsidRDefault="00D2511C" w:rsidP="001E0ED9">
      <w:pPr>
        <w:pStyle w:val="Heading4"/>
      </w:pPr>
      <w:r>
        <w:t>Mô tả chi tiết công việc của các bộ phận</w:t>
      </w:r>
      <w:r w:rsidR="003E5E77">
        <w:t xml:space="preserve"> chính</w:t>
      </w:r>
    </w:p>
    <w:p w14:paraId="01207FF4" w14:textId="0DB77E89" w:rsidR="00D2511C" w:rsidRDefault="00D2511C" w:rsidP="00D51D8C">
      <w:pPr>
        <w:pStyle w:val="Nidungvnbn"/>
      </w:pPr>
      <w:r w:rsidRPr="001F5B85">
        <w:rPr>
          <w:b/>
        </w:rPr>
        <w:t xml:space="preserve">Bộ phận </w:t>
      </w:r>
      <w:r w:rsidR="004813C1" w:rsidRPr="001F5B85">
        <w:rPr>
          <w:b/>
        </w:rPr>
        <w:t>q</w:t>
      </w:r>
      <w:r w:rsidRPr="001F5B85">
        <w:rPr>
          <w:b/>
        </w:rPr>
        <w:t>uản lý nhà hàng</w:t>
      </w:r>
      <w:r w:rsidR="00D51D8C">
        <w:t>:</w:t>
      </w:r>
    </w:p>
    <w:p w14:paraId="0F9D6C12" w14:textId="2052CCED" w:rsidR="00D51D8C" w:rsidRDefault="00D51D8C" w:rsidP="00D51D8C">
      <w:pPr>
        <w:pStyle w:val="Nidungvnbn"/>
        <w:numPr>
          <w:ilvl w:val="0"/>
          <w:numId w:val="42"/>
        </w:numPr>
        <w:ind w:left="1080"/>
      </w:pPr>
      <w:r>
        <w:t>Theo dõi nhân sự trực thuộc, đề xuất tuyển dụng, cùng với phòng nhân sự tổ chức phỏng vấn, đánh giá ứng viên.</w:t>
      </w:r>
    </w:p>
    <w:p w14:paraId="238C5FF0" w14:textId="5656CF6B" w:rsidR="00D51D8C" w:rsidRDefault="00D51D8C" w:rsidP="00D51D8C">
      <w:pPr>
        <w:pStyle w:val="Nidungvnbn"/>
        <w:numPr>
          <w:ilvl w:val="0"/>
          <w:numId w:val="42"/>
        </w:numPr>
        <w:ind w:left="1080"/>
      </w:pPr>
      <w:r>
        <w:t>Tổ chức huấn luyện, kèm cặp nhân viên mới và đào tạo huấn luyện định kỳ theo quy định của nhà hàng.</w:t>
      </w:r>
    </w:p>
    <w:p w14:paraId="5B601077" w14:textId="11830F15" w:rsidR="00D51D8C" w:rsidRDefault="00D51D8C" w:rsidP="00D51D8C">
      <w:pPr>
        <w:pStyle w:val="Nidungvnbn"/>
        <w:numPr>
          <w:ilvl w:val="0"/>
          <w:numId w:val="42"/>
        </w:numPr>
        <w:ind w:left="1080"/>
      </w:pPr>
      <w:r>
        <w:lastRenderedPageBreak/>
        <w:t>Đánh giá nhân viên thử việc, ra quyết định ký hoặc không ký hợp đồng chính thức với nhân viên đã qua thời gian thử việc.</w:t>
      </w:r>
    </w:p>
    <w:p w14:paraId="6BE662F5" w14:textId="5349224F" w:rsidR="00D51D8C" w:rsidRDefault="00D51D8C" w:rsidP="00D51D8C">
      <w:pPr>
        <w:pStyle w:val="Nidungvnbn"/>
        <w:numPr>
          <w:ilvl w:val="0"/>
          <w:numId w:val="42"/>
        </w:numPr>
        <w:ind w:left="1080"/>
      </w:pPr>
      <w:r>
        <w:t>Tổ chức đánh giá công việc của toàn bộ nhân viên hàng tháng.</w:t>
      </w:r>
    </w:p>
    <w:p w14:paraId="37B6212B" w14:textId="0E5B4393" w:rsidR="00D51D8C" w:rsidRDefault="00D51D8C" w:rsidP="00D51D8C">
      <w:pPr>
        <w:pStyle w:val="Nidungvnbn"/>
        <w:numPr>
          <w:ilvl w:val="0"/>
          <w:numId w:val="42"/>
        </w:numPr>
        <w:ind w:left="1080"/>
      </w:pPr>
      <w:r>
        <w:t>Giải quyết các công việc phát sinh, các yêu cầu của khách mà NV không giải được trong quá trình phục vụ khách.</w:t>
      </w:r>
    </w:p>
    <w:p w14:paraId="7A71F109" w14:textId="3DF615B3" w:rsidR="00D51D8C" w:rsidRDefault="00D51D8C" w:rsidP="00D51D8C">
      <w:pPr>
        <w:pStyle w:val="Nidungvnbn"/>
        <w:numPr>
          <w:ilvl w:val="0"/>
          <w:numId w:val="42"/>
        </w:numPr>
        <w:ind w:left="1080"/>
      </w:pPr>
      <w:r>
        <w:t>Báo cáo giám đốc điều hành các ý kiến phản ánh của khách hàng.</w:t>
      </w:r>
    </w:p>
    <w:p w14:paraId="24AB3F1C" w14:textId="147F8224" w:rsidR="00141BD4" w:rsidRDefault="00141BD4" w:rsidP="00D51D8C">
      <w:pPr>
        <w:pStyle w:val="Nidungvnbn"/>
        <w:numPr>
          <w:ilvl w:val="0"/>
          <w:numId w:val="42"/>
        </w:numPr>
        <w:ind w:left="1080"/>
      </w:pPr>
      <w:r>
        <w:t>Đánh giá hoạt động của nhân viên, từ đó có quyết định thưởng phạt.</w:t>
      </w:r>
    </w:p>
    <w:p w14:paraId="45DA7D89" w14:textId="27E0FACD" w:rsidR="00D51D8C" w:rsidRDefault="00D51D8C" w:rsidP="00D51D8C">
      <w:pPr>
        <w:pStyle w:val="Nidungvnbn"/>
        <w:numPr>
          <w:ilvl w:val="0"/>
          <w:numId w:val="42"/>
        </w:numPr>
        <w:ind w:left="1080"/>
      </w:pPr>
      <w:r>
        <w:t>Lập kế hoạch công tác tuần, tháng và chuyển kế hoạch cho giám đốc điều hành.</w:t>
      </w:r>
    </w:p>
    <w:p w14:paraId="7D024C1B" w14:textId="0BF6A792" w:rsidR="00D51D8C" w:rsidRDefault="00D51D8C" w:rsidP="00D51D8C">
      <w:pPr>
        <w:pStyle w:val="Nidungvnbn"/>
        <w:numPr>
          <w:ilvl w:val="0"/>
          <w:numId w:val="42"/>
        </w:numPr>
        <w:ind w:left="1080"/>
      </w:pPr>
      <w:r>
        <w:t>Quản lý toàn bộ tài sản được giao: trang thiết bị, vật tư.</w:t>
      </w:r>
    </w:p>
    <w:p w14:paraId="314A232B" w14:textId="42CAEF41" w:rsidR="00D51D8C" w:rsidRDefault="00D51D8C" w:rsidP="00D51D8C">
      <w:pPr>
        <w:pStyle w:val="Nidungvnbn"/>
        <w:numPr>
          <w:ilvl w:val="0"/>
          <w:numId w:val="42"/>
        </w:numPr>
        <w:ind w:left="1080"/>
      </w:pPr>
      <w:r>
        <w:t>Đề xuất các sáng kiến cải tiến, nâng cao chất lượng dịch vụ nhà hàng.</w:t>
      </w:r>
    </w:p>
    <w:p w14:paraId="162F1119" w14:textId="41062BD2" w:rsidR="00D2511C" w:rsidRDefault="00D2511C" w:rsidP="00D51D8C">
      <w:pPr>
        <w:pStyle w:val="Nidungvnbn"/>
      </w:pPr>
      <w:r w:rsidRPr="001F5B85">
        <w:rPr>
          <w:b/>
        </w:rPr>
        <w:t>Bộ phận lễ tân</w:t>
      </w:r>
      <w:r w:rsidR="00D51D8C">
        <w:t>:</w:t>
      </w:r>
    </w:p>
    <w:p w14:paraId="24CBFF37" w14:textId="147FAF80" w:rsidR="00D51D8C" w:rsidRDefault="00D51D8C" w:rsidP="001F5B85">
      <w:pPr>
        <w:pStyle w:val="Nidungvnbn"/>
        <w:numPr>
          <w:ilvl w:val="0"/>
          <w:numId w:val="42"/>
        </w:numPr>
        <w:ind w:left="1080"/>
      </w:pPr>
      <w:r>
        <w:t>Tiếp đón khách tại khu vực ra vào</w:t>
      </w:r>
      <w:r w:rsidR="001F5B85">
        <w:t>.</w:t>
      </w:r>
    </w:p>
    <w:p w14:paraId="44BFF41C" w14:textId="5CBEB6D6" w:rsidR="001F5B85" w:rsidRDefault="001F5B85" w:rsidP="001F5B85">
      <w:pPr>
        <w:pStyle w:val="Nidungvnbn"/>
        <w:numPr>
          <w:ilvl w:val="0"/>
          <w:numId w:val="42"/>
        </w:numPr>
        <w:ind w:left="1080"/>
      </w:pPr>
      <w:r>
        <w:t>Tư vấn các đặc điểm của nhà hàng cho khách.</w:t>
      </w:r>
    </w:p>
    <w:p w14:paraId="1B79199E" w14:textId="531FEFDE" w:rsidR="001F5B85" w:rsidRDefault="001F5B85" w:rsidP="001F5B85">
      <w:pPr>
        <w:pStyle w:val="Nidungvnbn"/>
        <w:numPr>
          <w:ilvl w:val="0"/>
          <w:numId w:val="42"/>
        </w:numPr>
        <w:ind w:left="1080"/>
      </w:pPr>
      <w:r>
        <w:t>Dẫn khách vào bàn hoặc lên phòng.</w:t>
      </w:r>
    </w:p>
    <w:p w14:paraId="0B41F35D" w14:textId="6FA2996E" w:rsidR="001F5B85" w:rsidRDefault="001F5B85" w:rsidP="001F5B85">
      <w:pPr>
        <w:pStyle w:val="Nidungvnbn"/>
        <w:numPr>
          <w:ilvl w:val="0"/>
          <w:numId w:val="42"/>
        </w:numPr>
        <w:ind w:left="1080"/>
      </w:pPr>
      <w:r>
        <w:t>Tiếp nhận các thông tin đặt bàn và thực hiện theo quy định đặt bàn.</w:t>
      </w:r>
    </w:p>
    <w:p w14:paraId="4BE4F657" w14:textId="0F6037DB" w:rsidR="001F5B85" w:rsidRDefault="001F5B85" w:rsidP="001F5B85">
      <w:pPr>
        <w:pStyle w:val="Nidungvnbn"/>
        <w:numPr>
          <w:ilvl w:val="0"/>
          <w:numId w:val="42"/>
        </w:numPr>
        <w:ind w:left="1080"/>
      </w:pPr>
      <w:r>
        <w:t>Cuối ngày báo cáo hoạt động cho quản lý nhà hàng.</w:t>
      </w:r>
    </w:p>
    <w:p w14:paraId="699F5659" w14:textId="794B8EDE" w:rsidR="00D2511C" w:rsidRDefault="00D2511C" w:rsidP="00D51D8C">
      <w:pPr>
        <w:pStyle w:val="Nidungvnbn"/>
      </w:pPr>
      <w:r w:rsidRPr="001F5B85">
        <w:rPr>
          <w:b/>
        </w:rPr>
        <w:t>Bộ phận phục vụ bàn</w:t>
      </w:r>
      <w:r w:rsidR="00D51D8C">
        <w:t>:</w:t>
      </w:r>
    </w:p>
    <w:p w14:paraId="62B4D155" w14:textId="109369BE" w:rsidR="001F5B85" w:rsidRDefault="001F5B85" w:rsidP="001F5B85">
      <w:pPr>
        <w:pStyle w:val="Nidungvnbn"/>
        <w:numPr>
          <w:ilvl w:val="0"/>
          <w:numId w:val="42"/>
        </w:numPr>
        <w:ind w:left="1080"/>
      </w:pPr>
      <w:r>
        <w:t>Tiếp khách, tư vấn có món ăn, đồ uống, ghi order, thực hiện thanh toán.</w:t>
      </w:r>
    </w:p>
    <w:p w14:paraId="765CA816" w14:textId="0382A914" w:rsidR="001F5B85" w:rsidRDefault="001F5B85" w:rsidP="001F5B85">
      <w:pPr>
        <w:pStyle w:val="Nidungvnbn"/>
        <w:numPr>
          <w:ilvl w:val="0"/>
          <w:numId w:val="42"/>
        </w:numPr>
        <w:ind w:left="1080"/>
      </w:pPr>
      <w:r>
        <w:t>Phân công công việc cho nhân viên.</w:t>
      </w:r>
    </w:p>
    <w:p w14:paraId="469D1D23" w14:textId="207F6239" w:rsidR="001F5B85" w:rsidRDefault="001F5B85" w:rsidP="001F5B85">
      <w:pPr>
        <w:pStyle w:val="Nidungvnbn"/>
        <w:numPr>
          <w:ilvl w:val="0"/>
          <w:numId w:val="42"/>
        </w:numPr>
        <w:ind w:left="1080"/>
      </w:pPr>
      <w:r>
        <w:t>Điều động nhân viên phục vụ thực hiện công việc.</w:t>
      </w:r>
    </w:p>
    <w:p w14:paraId="51E7D748" w14:textId="52F20940" w:rsidR="001F5B85" w:rsidRDefault="001F5B85" w:rsidP="001F5B85">
      <w:pPr>
        <w:pStyle w:val="Nidungvnbn"/>
        <w:numPr>
          <w:ilvl w:val="0"/>
          <w:numId w:val="42"/>
        </w:numPr>
        <w:ind w:left="1080"/>
      </w:pPr>
      <w:r>
        <w:t>Đánh giá công việc nhân viên.</w:t>
      </w:r>
    </w:p>
    <w:p w14:paraId="2A59ABD3" w14:textId="7DB29EF9" w:rsidR="001F5B85" w:rsidRDefault="001F5B85" w:rsidP="001F5B85">
      <w:pPr>
        <w:pStyle w:val="Nidungvnbn"/>
        <w:numPr>
          <w:ilvl w:val="0"/>
          <w:numId w:val="42"/>
        </w:numPr>
        <w:ind w:left="1080"/>
      </w:pPr>
      <w:r>
        <w:t>Báo cáo các tình huống không có chuyên môn giải quyết xảy ra với quản lý nhà hàng.</w:t>
      </w:r>
    </w:p>
    <w:p w14:paraId="4889B17D" w14:textId="10A096AE" w:rsidR="001F5B85" w:rsidRDefault="001F5B85" w:rsidP="001F5B85">
      <w:pPr>
        <w:pStyle w:val="Nidungvnbn"/>
        <w:numPr>
          <w:ilvl w:val="0"/>
          <w:numId w:val="42"/>
        </w:numPr>
        <w:ind w:left="1080"/>
      </w:pPr>
      <w:r>
        <w:t>Hướng dẫn nghiệp vụ cho nhân viên thực hiện đúng theo quy định của nhà hàng.</w:t>
      </w:r>
    </w:p>
    <w:p w14:paraId="6CEE403A" w14:textId="14E4CF62" w:rsidR="00D2511C" w:rsidRDefault="001F5B85" w:rsidP="00D2511C">
      <w:pPr>
        <w:pStyle w:val="Nidungvnbn"/>
        <w:numPr>
          <w:ilvl w:val="0"/>
          <w:numId w:val="42"/>
        </w:numPr>
        <w:ind w:left="1080"/>
      </w:pPr>
      <w:r>
        <w:t>Báo cáo công việc hàng ngày cho quản lý nhà hàng.</w:t>
      </w:r>
    </w:p>
    <w:p w14:paraId="51B23440" w14:textId="28F4AF7B" w:rsidR="00D2511C" w:rsidRDefault="003E5E77" w:rsidP="003E5E77">
      <w:pPr>
        <w:pStyle w:val="Heading3"/>
      </w:pPr>
      <w:r>
        <w:lastRenderedPageBreak/>
        <w:t>Tổ chức bộ phận bếp</w:t>
      </w:r>
    </w:p>
    <w:p w14:paraId="4DFCC318" w14:textId="74DC0292" w:rsidR="003E5E77" w:rsidRDefault="003E5E77" w:rsidP="003E5E77">
      <w:pPr>
        <w:pStyle w:val="Heading4"/>
      </w:pPr>
      <w:r>
        <w:t>Sơ đồ tổ chức</w:t>
      </w:r>
    </w:p>
    <w:p w14:paraId="4E9CED72" w14:textId="77777777" w:rsidR="003E5E77" w:rsidRDefault="003E5E77" w:rsidP="00F36930">
      <w:pPr>
        <w:keepNext/>
        <w:jc w:val="center"/>
      </w:pPr>
      <w:r>
        <w:rPr>
          <w:noProof/>
        </w:rPr>
        <w:drawing>
          <wp:inline distT="0" distB="0" distL="0" distR="0" wp14:anchorId="285113F9" wp14:editId="0AAAEF54">
            <wp:extent cx="3676650" cy="33173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a.png"/>
                    <pic:cNvPicPr/>
                  </pic:nvPicPr>
                  <pic:blipFill rotWithShape="1">
                    <a:blip r:embed="rId13">
                      <a:extLst>
                        <a:ext uri="{28A0092B-C50C-407E-A947-70E740481C1C}">
                          <a14:useLocalDpi xmlns:a14="http://schemas.microsoft.com/office/drawing/2010/main" val="0"/>
                        </a:ext>
                      </a:extLst>
                    </a:blip>
                    <a:srcRect b="10926"/>
                    <a:stretch/>
                  </pic:blipFill>
                  <pic:spPr bwMode="auto">
                    <a:xfrm>
                      <a:off x="0" y="0"/>
                      <a:ext cx="3677163" cy="3317822"/>
                    </a:xfrm>
                    <a:prstGeom prst="rect">
                      <a:avLst/>
                    </a:prstGeom>
                    <a:ln>
                      <a:noFill/>
                    </a:ln>
                    <a:extLst>
                      <a:ext uri="{53640926-AAD7-44D8-BBD7-CCE9431645EC}">
                        <a14:shadowObscured xmlns:a14="http://schemas.microsoft.com/office/drawing/2010/main"/>
                      </a:ext>
                    </a:extLst>
                  </pic:spPr>
                </pic:pic>
              </a:graphicData>
            </a:graphic>
          </wp:inline>
        </w:drawing>
      </w:r>
    </w:p>
    <w:p w14:paraId="375B97A5" w14:textId="63FD7388" w:rsidR="003E5E77" w:rsidRPr="003E5E77" w:rsidRDefault="003E5E77" w:rsidP="00F36930">
      <w:pPr>
        <w:pStyle w:val="Caption"/>
      </w:pPr>
      <w:r>
        <w:t xml:space="preserve">Hình </w:t>
      </w:r>
      <w:r w:rsidR="00141492">
        <w:fldChar w:fldCharType="begin"/>
      </w:r>
      <w:r w:rsidR="00141492">
        <w:instrText xml:space="preserve"> STYLEREF 1 \s </w:instrText>
      </w:r>
      <w:r w:rsidR="00141492">
        <w:fldChar w:fldCharType="separate"/>
      </w:r>
      <w:r w:rsidR="00141492">
        <w:rPr>
          <w:noProof/>
        </w:rPr>
        <w:t>1</w:t>
      </w:r>
      <w:r w:rsidR="00141492">
        <w:fldChar w:fldCharType="end"/>
      </w:r>
      <w:r w:rsidR="00141492">
        <w:noBreakHyphen/>
      </w:r>
      <w:r w:rsidR="00141492">
        <w:fldChar w:fldCharType="begin"/>
      </w:r>
      <w:r w:rsidR="00141492">
        <w:instrText xml:space="preserve"> SEQ Hình \* ARABIC \s 1 </w:instrText>
      </w:r>
      <w:r w:rsidR="00141492">
        <w:fldChar w:fldCharType="separate"/>
      </w:r>
      <w:r w:rsidR="00141492">
        <w:rPr>
          <w:noProof/>
        </w:rPr>
        <w:t>2</w:t>
      </w:r>
      <w:r w:rsidR="00141492">
        <w:fldChar w:fldCharType="end"/>
      </w:r>
      <w:r>
        <w:t>:</w:t>
      </w:r>
    </w:p>
    <w:p w14:paraId="098A226E" w14:textId="04C6CF2A" w:rsidR="003C076B" w:rsidRDefault="003C076B" w:rsidP="003C076B">
      <w:pPr>
        <w:pStyle w:val="Heading4"/>
      </w:pPr>
      <w:r w:rsidRPr="003C076B">
        <w:t>Mô tả chi tiết công việc của các bộ phận chính</w:t>
      </w:r>
    </w:p>
    <w:p w14:paraId="7EFA9A32" w14:textId="4F15F77C" w:rsidR="003C076B" w:rsidRDefault="003C076B" w:rsidP="00D54332">
      <w:pPr>
        <w:pStyle w:val="Nidungvnbn"/>
      </w:pPr>
      <w:r w:rsidRPr="00D54332">
        <w:rPr>
          <w:b/>
        </w:rPr>
        <w:t>Bếp trưởng</w:t>
      </w:r>
      <w:r w:rsidR="00D54332">
        <w:t>:</w:t>
      </w:r>
    </w:p>
    <w:p w14:paraId="0558131A" w14:textId="39D941B7" w:rsidR="003C076B" w:rsidRDefault="003C076B" w:rsidP="003840DC">
      <w:pPr>
        <w:pStyle w:val="Nidungvnbn"/>
        <w:numPr>
          <w:ilvl w:val="0"/>
          <w:numId w:val="42"/>
        </w:numPr>
        <w:ind w:left="1080"/>
      </w:pPr>
      <w:r>
        <w:t>Kiểm tra nhiên liệu, thực phẩm tồn để xác định số lượng hàng hóa, nguyên liệu cần nhập.</w:t>
      </w:r>
    </w:p>
    <w:p w14:paraId="5EBAD874" w14:textId="34B03968" w:rsidR="003C076B" w:rsidRDefault="003C076B" w:rsidP="003840DC">
      <w:pPr>
        <w:pStyle w:val="Nidungvnbn"/>
        <w:numPr>
          <w:ilvl w:val="0"/>
          <w:numId w:val="42"/>
        </w:numPr>
        <w:ind w:left="1080"/>
      </w:pPr>
      <w:r>
        <w:t>Thông báo các món ăn phục vụ cho các nhân viên năm rõ</w:t>
      </w:r>
    </w:p>
    <w:p w14:paraId="6797078C" w14:textId="0CD75943" w:rsidR="003C076B" w:rsidRDefault="003C076B" w:rsidP="003840DC">
      <w:pPr>
        <w:pStyle w:val="Nidungvnbn"/>
        <w:numPr>
          <w:ilvl w:val="0"/>
          <w:numId w:val="42"/>
        </w:numPr>
        <w:ind w:left="1080"/>
      </w:pPr>
      <w:r>
        <w:t>Bố trí công việc hằng ngày trong nhà bếp, chỉ đạo, điều hàng toàn bộ nhân viên bếp.</w:t>
      </w:r>
    </w:p>
    <w:p w14:paraId="3C8825EC" w14:textId="2A8A9FE2" w:rsidR="003C076B" w:rsidRDefault="003C076B" w:rsidP="003840DC">
      <w:pPr>
        <w:pStyle w:val="Nidungvnbn"/>
        <w:numPr>
          <w:ilvl w:val="0"/>
          <w:numId w:val="42"/>
        </w:numPr>
        <w:ind w:left="1080"/>
      </w:pPr>
      <w:r>
        <w:t>Tư vấn món ăn cho khách hàng nếu có yêu cầu.</w:t>
      </w:r>
    </w:p>
    <w:p w14:paraId="23245FE5" w14:textId="28323785" w:rsidR="003C076B" w:rsidRDefault="003C076B" w:rsidP="003840DC">
      <w:pPr>
        <w:pStyle w:val="Nidungvnbn"/>
        <w:numPr>
          <w:ilvl w:val="0"/>
          <w:numId w:val="42"/>
        </w:numPr>
        <w:ind w:left="1080"/>
      </w:pPr>
      <w:r>
        <w:t>Tiếp nhận order của khách hàng</w:t>
      </w:r>
    </w:p>
    <w:p w14:paraId="29889F91" w14:textId="133813D4" w:rsidR="003C076B" w:rsidRDefault="003C076B" w:rsidP="003840DC">
      <w:pPr>
        <w:pStyle w:val="Nidungvnbn"/>
        <w:numPr>
          <w:ilvl w:val="0"/>
          <w:numId w:val="42"/>
        </w:numPr>
        <w:ind w:left="1080"/>
      </w:pPr>
      <w:r>
        <w:t>Hỗ trợ nhân viên khi nhân viên gặp khó khăn.</w:t>
      </w:r>
    </w:p>
    <w:p w14:paraId="695D71B2" w14:textId="5E2222DC" w:rsidR="003C076B" w:rsidRDefault="003C076B" w:rsidP="003840DC">
      <w:pPr>
        <w:pStyle w:val="Nidungvnbn"/>
        <w:numPr>
          <w:ilvl w:val="0"/>
          <w:numId w:val="42"/>
        </w:numPr>
        <w:ind w:left="1080"/>
      </w:pPr>
      <w:r>
        <w:t>Kiểm tra, giám sát quá trình nhân viên làm và chế biến món ăn.</w:t>
      </w:r>
    </w:p>
    <w:p w14:paraId="5EA03E31" w14:textId="6AC59991" w:rsidR="006B1D34" w:rsidRDefault="006B1D34" w:rsidP="003840DC">
      <w:pPr>
        <w:pStyle w:val="Nidungvnbn"/>
        <w:numPr>
          <w:ilvl w:val="0"/>
          <w:numId w:val="42"/>
        </w:numPr>
        <w:ind w:left="1080"/>
      </w:pPr>
      <w:r>
        <w:t>Khắc phục các sai sót của nhân viên.</w:t>
      </w:r>
    </w:p>
    <w:p w14:paraId="53A66A1D" w14:textId="370B93D9" w:rsidR="003C076B" w:rsidRDefault="003C076B" w:rsidP="003840DC">
      <w:pPr>
        <w:pStyle w:val="Nidungvnbn"/>
        <w:numPr>
          <w:ilvl w:val="0"/>
          <w:numId w:val="42"/>
        </w:numPr>
        <w:ind w:left="1080"/>
      </w:pPr>
      <w:r>
        <w:t>Kiểm tra số lượng, chất lượng món ăn, đảm bảo món ăn đã được chuẩn bị và chế biến theo đúng quy trình, thời gian, số lượng phù hợp yêu cầu về an toàn vệ sinh thực phẩm.</w:t>
      </w:r>
    </w:p>
    <w:p w14:paraId="5233B08A" w14:textId="5E09D26B" w:rsidR="003C076B" w:rsidRDefault="006B1D34" w:rsidP="003840DC">
      <w:pPr>
        <w:pStyle w:val="Nidungvnbn"/>
        <w:numPr>
          <w:ilvl w:val="0"/>
          <w:numId w:val="42"/>
        </w:numPr>
        <w:ind w:left="1080"/>
      </w:pPr>
      <w:r>
        <w:lastRenderedPageBreak/>
        <w:t>Giải quyết các trường hợp định lượng, chia, chuyển, trang trí thức ăn không đúng với yêu cầu của khách hàng, tiêu chuẩn của nhà hàng.</w:t>
      </w:r>
    </w:p>
    <w:p w14:paraId="39DA3913" w14:textId="1EF29CC3" w:rsidR="006B1D34" w:rsidRDefault="006B1D34" w:rsidP="003840DC">
      <w:pPr>
        <w:pStyle w:val="Nidungvnbn"/>
        <w:numPr>
          <w:ilvl w:val="0"/>
          <w:numId w:val="42"/>
        </w:numPr>
        <w:ind w:left="1080"/>
      </w:pPr>
      <w:r>
        <w:t>Kiểm tra hệ thống trang thiết bị trong khu vực bếp.</w:t>
      </w:r>
    </w:p>
    <w:p w14:paraId="5727679E" w14:textId="003E682A" w:rsidR="006B1D34" w:rsidRDefault="006B1D34" w:rsidP="003840DC">
      <w:pPr>
        <w:pStyle w:val="Nidungvnbn"/>
        <w:numPr>
          <w:ilvl w:val="0"/>
          <w:numId w:val="42"/>
        </w:numPr>
        <w:ind w:left="1080"/>
      </w:pPr>
      <w:r>
        <w:t>Tổng hợp các hóa đơn trong ngày, báo cáo chuyển cho thu ngân.</w:t>
      </w:r>
    </w:p>
    <w:p w14:paraId="752ECA7A" w14:textId="301A0B3B" w:rsidR="006B1D34" w:rsidRDefault="006B1D34" w:rsidP="003840DC">
      <w:pPr>
        <w:pStyle w:val="Nidungvnbn"/>
        <w:numPr>
          <w:ilvl w:val="0"/>
          <w:numId w:val="42"/>
        </w:numPr>
        <w:ind w:left="1080"/>
      </w:pPr>
      <w:r>
        <w:t>Đào tạo kỹ năng, nghiệp vụ cho nhân viên mới.</w:t>
      </w:r>
    </w:p>
    <w:p w14:paraId="722DA7CE" w14:textId="0271EC0D" w:rsidR="006B1D34" w:rsidRDefault="006B1D34" w:rsidP="003840DC">
      <w:pPr>
        <w:pStyle w:val="Nidungvnbn"/>
        <w:numPr>
          <w:ilvl w:val="0"/>
          <w:numId w:val="42"/>
        </w:numPr>
        <w:ind w:left="1080"/>
      </w:pPr>
      <w:r>
        <w:t>Đánh giá hoạt động của nhân viên, từ đó có quyết định thưởng phạt.</w:t>
      </w:r>
    </w:p>
    <w:p w14:paraId="4953437F" w14:textId="42B59A21" w:rsidR="006B1D34" w:rsidRDefault="005E34AA" w:rsidP="003840DC">
      <w:pPr>
        <w:pStyle w:val="Nidungvnbn"/>
        <w:numPr>
          <w:ilvl w:val="0"/>
          <w:numId w:val="42"/>
        </w:numPr>
        <w:ind w:left="1080"/>
      </w:pPr>
      <w:r>
        <w:t>Định kỳ mỗi tuần, mỗi tháng gửi báo cáo cho quản lý nhà hàng về kiểm kê công cụ, dụng cụ nhà bếp.</w:t>
      </w:r>
    </w:p>
    <w:p w14:paraId="1A1453A9" w14:textId="48114B05" w:rsidR="003C076B" w:rsidRDefault="005E34AA" w:rsidP="003840DC">
      <w:pPr>
        <w:pStyle w:val="Nidungvnbn"/>
        <w:numPr>
          <w:ilvl w:val="0"/>
          <w:numId w:val="42"/>
        </w:numPr>
        <w:ind w:left="1080"/>
      </w:pPr>
      <w:r>
        <w:t>Đề xuất các ý tưởng nâng cao chất lượng</w:t>
      </w:r>
      <w:r w:rsidR="003840DC">
        <w:t xml:space="preserve"> phục vụ.</w:t>
      </w:r>
    </w:p>
    <w:p w14:paraId="3C5837D4" w14:textId="08185EB3" w:rsidR="003C076B" w:rsidRDefault="003C076B" w:rsidP="003E5E77">
      <w:pPr>
        <w:pStyle w:val="Nidungvnbn"/>
        <w:numPr>
          <w:ilvl w:val="0"/>
          <w:numId w:val="42"/>
        </w:numPr>
        <w:ind w:left="1080"/>
      </w:pPr>
      <w:r>
        <w:t>Nhân viên bếp</w:t>
      </w:r>
      <w:r w:rsidR="00D54332">
        <w:t>.</w:t>
      </w:r>
    </w:p>
    <w:p w14:paraId="6BA6B0DD" w14:textId="415BD154" w:rsidR="003E5E77" w:rsidRDefault="004E72BE" w:rsidP="00D54332">
      <w:pPr>
        <w:pStyle w:val="Nidungvnbn"/>
      </w:pPr>
      <w:r>
        <w:rPr>
          <w:b/>
        </w:rPr>
        <w:t>Nhân viên bếp</w:t>
      </w:r>
      <w:r w:rsidR="00D54332">
        <w:t>:</w:t>
      </w:r>
    </w:p>
    <w:p w14:paraId="7A7A4CB8" w14:textId="6E6C8F0A" w:rsidR="004E72BE" w:rsidRDefault="001613E0" w:rsidP="00617C61">
      <w:pPr>
        <w:pStyle w:val="Nidungvnbn"/>
        <w:numPr>
          <w:ilvl w:val="0"/>
          <w:numId w:val="42"/>
        </w:numPr>
        <w:ind w:left="1080"/>
      </w:pPr>
      <w:r>
        <w:t>Vệ sinh tủ đựng thực phẩm, sắp xếp thực phẩm, nguyên liệu trong tủ gọn gàng, ngăn nắp, đúng vị trí.</w:t>
      </w:r>
    </w:p>
    <w:p w14:paraId="2E7EF2BE" w14:textId="0D4B6BA3" w:rsidR="001613E0" w:rsidRDefault="001613E0" w:rsidP="00617C61">
      <w:pPr>
        <w:pStyle w:val="Nidungvnbn"/>
        <w:numPr>
          <w:ilvl w:val="0"/>
          <w:numId w:val="42"/>
        </w:numPr>
        <w:ind w:left="1080"/>
      </w:pPr>
      <w:r>
        <w:t>Trực tiếp kiểm tra hệ thống bếp, đèn, thông gió … đảm bảo các hệ thống vận hành tốt trước giờ phục vụ và tắt hết sau khi không còn phục vụ.</w:t>
      </w:r>
    </w:p>
    <w:p w14:paraId="2CF25206" w14:textId="2B533427" w:rsidR="001613E0" w:rsidRDefault="001613E0" w:rsidP="00617C61">
      <w:pPr>
        <w:pStyle w:val="Nidungvnbn"/>
        <w:numPr>
          <w:ilvl w:val="0"/>
          <w:numId w:val="42"/>
        </w:numPr>
        <w:ind w:left="1080"/>
      </w:pPr>
      <w:r>
        <w:t>Kiểm tra nguyên vật liệu trước khi nhập theo phân công của bếp trưởng.</w:t>
      </w:r>
    </w:p>
    <w:p w14:paraId="3204800E" w14:textId="7ADEEB59" w:rsidR="001613E0" w:rsidRDefault="001613E0" w:rsidP="00617C61">
      <w:pPr>
        <w:pStyle w:val="Nidungvnbn"/>
        <w:numPr>
          <w:ilvl w:val="0"/>
          <w:numId w:val="42"/>
        </w:numPr>
        <w:ind w:left="1080"/>
      </w:pPr>
      <w:r>
        <w:t>Trực tiếp tham gia chế biến, trang trí món ăn được phân công.</w:t>
      </w:r>
    </w:p>
    <w:p w14:paraId="366401E1" w14:textId="2A1CFD55" w:rsidR="001613E0" w:rsidRDefault="001613E0" w:rsidP="00617C61">
      <w:pPr>
        <w:pStyle w:val="Nidungvnbn"/>
        <w:numPr>
          <w:ilvl w:val="0"/>
          <w:numId w:val="42"/>
        </w:numPr>
        <w:ind w:left="1080"/>
      </w:pPr>
      <w:r>
        <w:t>Báo cáo tình trạng thực phẩm, nguyên vật liệu, trang thiết bị cho bếp trưởng.</w:t>
      </w:r>
    </w:p>
    <w:p w14:paraId="352F6DBC" w14:textId="7B2BC328" w:rsidR="001613E0" w:rsidRDefault="001613E0" w:rsidP="00617C61">
      <w:pPr>
        <w:pStyle w:val="Nidungvnbn"/>
        <w:numPr>
          <w:ilvl w:val="0"/>
          <w:numId w:val="42"/>
        </w:numPr>
        <w:ind w:left="1080"/>
      </w:pPr>
      <w:r>
        <w:t>Bảo quản giữ gìn máy móc, thiết bị nhà bếp định kỳ 1 tháng/lần.</w:t>
      </w:r>
    </w:p>
    <w:p w14:paraId="7E040474" w14:textId="7DCC9FA1" w:rsidR="001613E0" w:rsidRDefault="00617C61" w:rsidP="00617C61">
      <w:pPr>
        <w:pStyle w:val="Nidungvnbn"/>
        <w:numPr>
          <w:ilvl w:val="0"/>
          <w:numId w:val="42"/>
        </w:numPr>
        <w:ind w:left="1080"/>
      </w:pPr>
      <w:r>
        <w:t>Hỗ trợ bếp trưởng kiểm kê.</w:t>
      </w:r>
    </w:p>
    <w:p w14:paraId="2E14E797" w14:textId="7ED5FAB5" w:rsidR="00617C61" w:rsidRDefault="00617C61" w:rsidP="00617C61">
      <w:pPr>
        <w:pStyle w:val="Nidungvnbn"/>
        <w:numPr>
          <w:ilvl w:val="0"/>
          <w:numId w:val="42"/>
        </w:numPr>
        <w:ind w:left="1080"/>
      </w:pPr>
      <w:r>
        <w:t>Đề xuất các biện pháp khắc phục nhằm hạn chế các sai sót xảy ra.</w:t>
      </w:r>
    </w:p>
    <w:p w14:paraId="10D808FB" w14:textId="204190CC" w:rsidR="004C55A1" w:rsidRDefault="00617C61" w:rsidP="00081941">
      <w:pPr>
        <w:pStyle w:val="Nidungvnbn"/>
        <w:numPr>
          <w:ilvl w:val="0"/>
          <w:numId w:val="42"/>
        </w:numPr>
        <w:ind w:left="1080"/>
      </w:pPr>
      <w:r>
        <w:t>Đào tạo, hướng dẫn kỹ năng nghiệp vụ cho nhân viên mới.</w:t>
      </w:r>
    </w:p>
    <w:p w14:paraId="69081D48" w14:textId="77777777" w:rsidR="00310BB3" w:rsidRDefault="00310BB3" w:rsidP="00310BB3">
      <w:pPr>
        <w:pStyle w:val="Heading3"/>
      </w:pPr>
      <w:r>
        <w:lastRenderedPageBreak/>
        <w:t>Tổ chức bộ phận phòng kế toán</w:t>
      </w:r>
    </w:p>
    <w:p w14:paraId="77584BA3" w14:textId="77777777" w:rsidR="00310BB3" w:rsidRDefault="00310BB3" w:rsidP="00310BB3">
      <w:pPr>
        <w:pStyle w:val="Heading4"/>
      </w:pPr>
      <w:r>
        <w:t>Sơ đồ tổ chức</w:t>
      </w:r>
    </w:p>
    <w:p w14:paraId="115AAF6B" w14:textId="77777777" w:rsidR="00310BB3" w:rsidRDefault="00310BB3" w:rsidP="00310BB3">
      <w:pPr>
        <w:pStyle w:val="Nidungvnbn"/>
        <w:keepNext/>
        <w:ind w:firstLine="0"/>
      </w:pPr>
      <w:r>
        <w:rPr>
          <w:noProof/>
        </w:rPr>
        <w:drawing>
          <wp:inline distT="0" distB="0" distL="0" distR="0" wp14:anchorId="1EBA3B1A" wp14:editId="697A061F">
            <wp:extent cx="5409524" cy="265714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9524" cy="2657143"/>
                    </a:xfrm>
                    <a:prstGeom prst="rect">
                      <a:avLst/>
                    </a:prstGeom>
                  </pic:spPr>
                </pic:pic>
              </a:graphicData>
            </a:graphic>
          </wp:inline>
        </w:drawing>
      </w:r>
    </w:p>
    <w:p w14:paraId="5F085171" w14:textId="77777777" w:rsidR="00310BB3" w:rsidRDefault="00310BB3" w:rsidP="00310BB3">
      <w:pPr>
        <w:pStyle w:val="Caption"/>
        <w:jc w:val="both"/>
      </w:pPr>
      <w:r>
        <w:t xml:space="preserve">Hình </w:t>
      </w:r>
      <w:r>
        <w:fldChar w:fldCharType="begin"/>
      </w:r>
      <w:r>
        <w:instrText xml:space="preserve"> STYLEREF 1 \s </w:instrText>
      </w:r>
      <w:r>
        <w:fldChar w:fldCharType="separate"/>
      </w:r>
      <w:r>
        <w:rPr>
          <w:noProof/>
        </w:rPr>
        <w:t>1</w:t>
      </w:r>
      <w:r>
        <w:fldChar w:fldCharType="end"/>
      </w:r>
      <w:r>
        <w:noBreakHyphen/>
      </w:r>
      <w:r>
        <w:fldChar w:fldCharType="begin"/>
      </w:r>
      <w:r>
        <w:instrText xml:space="preserve"> SEQ Hình \* ARABIC \s 1 </w:instrText>
      </w:r>
      <w:r>
        <w:fldChar w:fldCharType="separate"/>
      </w:r>
      <w:r>
        <w:rPr>
          <w:noProof/>
        </w:rPr>
        <w:t>3</w:t>
      </w:r>
      <w:r>
        <w:fldChar w:fldCharType="end"/>
      </w:r>
      <w:r>
        <w:t>:</w:t>
      </w:r>
    </w:p>
    <w:p w14:paraId="5D295762" w14:textId="77777777" w:rsidR="00310BB3" w:rsidRDefault="00310BB3" w:rsidP="00310BB3">
      <w:pPr>
        <w:pStyle w:val="Heading4"/>
      </w:pPr>
      <w:r>
        <w:t>Chức năng của phòng kế toán</w:t>
      </w:r>
    </w:p>
    <w:p w14:paraId="160A23B2" w14:textId="77777777" w:rsidR="00310BB3" w:rsidRDefault="00310BB3" w:rsidP="00310BB3">
      <w:pPr>
        <w:pStyle w:val="Nidungvnbn"/>
        <w:numPr>
          <w:ilvl w:val="0"/>
          <w:numId w:val="42"/>
        </w:numPr>
        <w:ind w:left="360"/>
      </w:pPr>
      <w:r>
        <w:t>Thực hiện những công việc về nghiệp vụ tài chính kế toán đúng theo quy định của Nhà nước về chuẩn mực và nguyên tắc kế toán.</w:t>
      </w:r>
    </w:p>
    <w:p w14:paraId="1E081605" w14:textId="77777777" w:rsidR="00310BB3" w:rsidRDefault="00310BB3" w:rsidP="00310BB3">
      <w:pPr>
        <w:pStyle w:val="Nidungvnbn"/>
        <w:numPr>
          <w:ilvl w:val="0"/>
          <w:numId w:val="42"/>
        </w:numPr>
        <w:ind w:left="360"/>
      </w:pPr>
      <w:r>
        <w:t>Theo dõi, phản ánh sự vận động vốn kinh doanh của nhà hàng dưới mọi hình thái và cố vấn cho ban lãnh đạo các vấn đề liên quan.</w:t>
      </w:r>
    </w:p>
    <w:p w14:paraId="374173B1" w14:textId="77777777" w:rsidR="00310BB3" w:rsidRDefault="00310BB3" w:rsidP="00310BB3">
      <w:pPr>
        <w:pStyle w:val="Nidungvnbn"/>
        <w:numPr>
          <w:ilvl w:val="0"/>
          <w:numId w:val="42"/>
        </w:numPr>
        <w:ind w:left="360"/>
      </w:pPr>
      <w:r>
        <w:t>Thu thập và xử lý thôn tin có liên quan đến nghiệp vụ kinh tế tài chính phát sinh trong nhà hàng.</w:t>
      </w:r>
    </w:p>
    <w:p w14:paraId="650017C7" w14:textId="77777777" w:rsidR="00310BB3" w:rsidRDefault="00310BB3" w:rsidP="00310BB3">
      <w:pPr>
        <w:pStyle w:val="Nidungvnbn"/>
        <w:numPr>
          <w:ilvl w:val="0"/>
          <w:numId w:val="42"/>
        </w:numPr>
        <w:ind w:left="360"/>
      </w:pPr>
      <w:r>
        <w:t>Giữ bí mật về số liệu kế toán – tài chính và bí mật kinh doanh của nhà hàng.</w:t>
      </w:r>
    </w:p>
    <w:p w14:paraId="0E5CA3FA" w14:textId="7774CF04" w:rsidR="00310BB3" w:rsidRDefault="00310BB3" w:rsidP="00310BB3">
      <w:pPr>
        <w:pStyle w:val="Nidungvnbn"/>
        <w:numPr>
          <w:ilvl w:val="0"/>
          <w:numId w:val="42"/>
        </w:numPr>
        <w:ind w:left="360"/>
      </w:pPr>
      <w:r>
        <w:t>Báo cáo, tổng hợp các hoạt động về kinh tế tài chính cho ban lãnh đạo của nhà hàng.</w:t>
      </w:r>
    </w:p>
    <w:p w14:paraId="113C46E1" w14:textId="5077E7E6" w:rsidR="00310BB3" w:rsidRPr="00310BB3" w:rsidRDefault="00310BB3" w:rsidP="00310BB3">
      <w:pPr>
        <w:spacing w:after="200" w:line="276" w:lineRule="auto"/>
        <w:rPr>
          <w:sz w:val="26"/>
          <w:szCs w:val="26"/>
        </w:rPr>
      </w:pPr>
      <w:r>
        <w:br w:type="page"/>
      </w:r>
    </w:p>
    <w:p w14:paraId="6F1D4594" w14:textId="292BF4BA" w:rsidR="00510AE9" w:rsidRDefault="00510AE9" w:rsidP="00510AE9">
      <w:pPr>
        <w:pStyle w:val="Heading2"/>
      </w:pPr>
      <w:r>
        <w:lastRenderedPageBreak/>
        <w:t>Quy trình nghiệp vụ</w:t>
      </w:r>
      <w:r w:rsidR="004813C1">
        <w:t>, quy định chung trong quản lý</w:t>
      </w:r>
      <w:r w:rsidR="00081941">
        <w:t xml:space="preserve"> của</w:t>
      </w:r>
      <w:r w:rsidR="004813C1">
        <w:t xml:space="preserve"> nhà hàng</w:t>
      </w:r>
    </w:p>
    <w:p w14:paraId="1C17A6CA" w14:textId="389A0940" w:rsidR="00845F1F" w:rsidRDefault="00081941" w:rsidP="00845F1F">
      <w:pPr>
        <w:pStyle w:val="Heading3"/>
      </w:pPr>
      <w:r>
        <w:t>Quản lý kế hoạch của nhân viên</w:t>
      </w:r>
    </w:p>
    <w:p w14:paraId="77D981C5" w14:textId="4E7193AE" w:rsidR="00081941" w:rsidRDefault="00D77C2C" w:rsidP="00D77C2C">
      <w:pPr>
        <w:pStyle w:val="Heading4"/>
      </w:pPr>
      <w:r>
        <w:t>Mục đích</w:t>
      </w:r>
    </w:p>
    <w:p w14:paraId="763B6355" w14:textId="484F8380" w:rsidR="00D77C2C" w:rsidRDefault="00D77C2C" w:rsidP="00D77C2C">
      <w:pPr>
        <w:pStyle w:val="Nidungvnbn"/>
        <w:numPr>
          <w:ilvl w:val="0"/>
          <w:numId w:val="42"/>
        </w:numPr>
        <w:ind w:left="360"/>
      </w:pPr>
      <w:r>
        <w:t>Đảm bảo việc triển khau và kiểm soát công việc theo nhiệm vụ và công việc được giao.</w:t>
      </w:r>
    </w:p>
    <w:p w14:paraId="2D74954D" w14:textId="4CA41F85" w:rsidR="00D77C2C" w:rsidRPr="00D77C2C" w:rsidRDefault="00D77C2C" w:rsidP="00D77C2C">
      <w:pPr>
        <w:pStyle w:val="Nidungvnbn"/>
        <w:numPr>
          <w:ilvl w:val="0"/>
          <w:numId w:val="42"/>
        </w:numPr>
        <w:ind w:left="360"/>
      </w:pPr>
      <w:r>
        <w:t>Đánh giá sự hiệu quả thực hiện công việc.</w:t>
      </w:r>
      <w:bookmarkStart w:id="15" w:name="_GoBack"/>
      <w:bookmarkEnd w:id="15"/>
    </w:p>
    <w:p w14:paraId="332078DC" w14:textId="4D9E56B7" w:rsidR="00D77C2C" w:rsidRDefault="00D77C2C" w:rsidP="00D77C2C">
      <w:pPr>
        <w:pStyle w:val="Heading4"/>
      </w:pPr>
      <w:r>
        <w:t>Nội dung</w:t>
      </w:r>
    </w:p>
    <w:p w14:paraId="7A169C73" w14:textId="77777777" w:rsidR="00081941" w:rsidRPr="00081941" w:rsidRDefault="00081941" w:rsidP="00081941"/>
    <w:p w14:paraId="3B3F4F6F" w14:textId="3BC774DA" w:rsidR="00845F1F" w:rsidRDefault="00845F1F" w:rsidP="00845F1F">
      <w:pPr>
        <w:pStyle w:val="Heading3"/>
      </w:pPr>
      <w:r>
        <w:t>Về phần đặt tiệc của khách</w:t>
      </w:r>
    </w:p>
    <w:p w14:paraId="4EEC1739" w14:textId="0407D33C" w:rsidR="00E66DBE" w:rsidRDefault="00E66DBE" w:rsidP="00E66DBE">
      <w:pPr>
        <w:pStyle w:val="Nidungvnbn"/>
      </w:pPr>
      <w:r>
        <w:t xml:space="preserve">Khi khách đặt tiệc đến sẽ gặp </w:t>
      </w:r>
      <w:r w:rsidR="002644B0">
        <w:t>lễ tân để</w:t>
      </w:r>
      <w:r>
        <w:t xml:space="preserve"> đặt tiệc trước, </w:t>
      </w:r>
      <w:r w:rsidR="00A53578">
        <w:t xml:space="preserve">lễ tân </w:t>
      </w:r>
      <w:r>
        <w:t>sẽ lấy ghi phiếu yêu cầu của khách hàng về số lượng bàn,</w:t>
      </w:r>
      <w:r w:rsidR="00A53578">
        <w:t xml:space="preserve"> yêu cầu món ăn,</w:t>
      </w:r>
      <w:r>
        <w:t xml:space="preserve"> ước tính bao nhiêu người tham dự</w:t>
      </w:r>
      <w:r w:rsidR="00D3577B">
        <w:t xml:space="preserve">, ... Nhân viên lễ tân sẽ liên hệ với một quản lý trong trường hợp tiệc lớn để gặp gỡ với khách hàng, </w:t>
      </w:r>
      <w:r>
        <w:t xml:space="preserve"> quản lý buổi tiệc sẽ bàn về </w:t>
      </w:r>
      <w:r w:rsidR="00D3577B">
        <w:t>những quy định thỏa thuận của nhà hàng với khách hàng</w:t>
      </w:r>
      <w:r w:rsidR="004D4B24">
        <w:t>.</w:t>
      </w:r>
    </w:p>
    <w:p w14:paraId="5243B9A0" w14:textId="2B6EE4C8" w:rsidR="00E66DBE" w:rsidRDefault="00E66DBE" w:rsidP="00E66DBE">
      <w:pPr>
        <w:pStyle w:val="Nidungvnbn"/>
      </w:pPr>
      <w:r>
        <w:t>Sau khi đã lấy yêu cầu xong,</w:t>
      </w:r>
      <w:r w:rsidR="0054378E">
        <w:t xml:space="preserve"> </w:t>
      </w:r>
      <w:r>
        <w:t xml:space="preserve">quản lý sẽ bàn giao phiếu yêu cầu 1 cái cho bên </w:t>
      </w:r>
      <w:r w:rsidR="008D3C3F">
        <w:t>lễ</w:t>
      </w:r>
      <w:r>
        <w:t xml:space="preserve"> tân , 1 cái cho cho bên nhà bếp, 1 cái cho bên thu ngân.</w:t>
      </w:r>
    </w:p>
    <w:p w14:paraId="0B3519C0" w14:textId="43AD9031" w:rsidR="00E66DBE" w:rsidRDefault="00E66DBE" w:rsidP="00E66DBE">
      <w:pPr>
        <w:pStyle w:val="Nidungvnbn"/>
      </w:pPr>
      <w:r>
        <w:t>Nếu trong quá trình diễn ra tiệc, nếu khách đặt tiệc cần thêm bàn thì nhà hàng sẽ ghi một phiếu mới và đính kèm chung với phiếu cũ.</w:t>
      </w:r>
    </w:p>
    <w:p w14:paraId="0F29A070" w14:textId="25B954E0" w:rsidR="00E66DBE" w:rsidRDefault="00E66DBE" w:rsidP="00E66DBE">
      <w:pPr>
        <w:pStyle w:val="Nidungvnbn"/>
      </w:pPr>
      <w:r>
        <w:t>Nhân viên thu ngân sử dụng chương trình trên máy tính để tính tiền toàn bộ chi phí buổi tiệc mà khách hàng đã đặt, in hóa đơn chi tiết, trên hóa đơn có thanh toán có ghi ngày giờ thanh toán, tên quản lý lấy yêu cầu khách hàng.</w:t>
      </w:r>
    </w:p>
    <w:p w14:paraId="4AFC9951" w14:textId="5546688F" w:rsidR="00E66DBE" w:rsidRDefault="00E66DBE" w:rsidP="00E66DBE">
      <w:pPr>
        <w:pStyle w:val="Nidungvnbn"/>
      </w:pPr>
      <w:r>
        <w:t>Quản lý sẽ đem hóa đơn đó đưa cho khách đặt, nếu khách không có gì thắc mắc thì khách sẽ trả tiền cọc trước 50% cho nhà hàng, để nhà hàng lên kế hoạch chuẩn bị tiệc, 50% còn lại sẽ trả sau buổi tiệc kết thúc. Quản lý đặt tiệc sẽ đem tiền và hóa đơn vào cho quầy thu ngân, nhân viên thu ngân đóng dấu đã thanh toán một nửa vào hóa đơn và xác nhận với quản lý lên kế hoạch chuẩn bị.</w:t>
      </w:r>
    </w:p>
    <w:p w14:paraId="10805411" w14:textId="2625DBC8" w:rsidR="00845F1F" w:rsidRDefault="00E66DBE" w:rsidP="00845F1F">
      <w:pPr>
        <w:pStyle w:val="Nidungvnbn"/>
      </w:pPr>
      <w:r>
        <w:t>Hầu hết các nghiệp vụ quản lý và thanh toán đều được thực hiện theo cách thủ công, gây chậm trễ, phức tạp, nhiêu khê cho khách đặt tiệc.</w:t>
      </w:r>
    </w:p>
    <w:p w14:paraId="18F195B0" w14:textId="77777777" w:rsidR="00BD1501" w:rsidRDefault="002644B0" w:rsidP="002644B0">
      <w:pPr>
        <w:pStyle w:val="Heading2"/>
      </w:pPr>
      <w:r>
        <w:t>Mô tả bài toán</w:t>
      </w:r>
    </w:p>
    <w:p w14:paraId="62340824" w14:textId="77777777" w:rsidR="00BD1501" w:rsidRDefault="00BD1501">
      <w:pPr>
        <w:spacing w:after="200" w:line="276" w:lineRule="auto"/>
        <w:rPr>
          <w:rFonts w:eastAsiaTheme="majorEastAsia" w:cstheme="majorBidi"/>
          <w:b/>
          <w:bCs/>
          <w:sz w:val="28"/>
          <w:szCs w:val="26"/>
        </w:rPr>
      </w:pPr>
      <w:r>
        <w:br w:type="page"/>
      </w:r>
    </w:p>
    <w:p w14:paraId="15226F05" w14:textId="07083DB5" w:rsidR="00510AE9" w:rsidRDefault="00E66DBE" w:rsidP="002644B0">
      <w:pPr>
        <w:pStyle w:val="Heading2"/>
      </w:pPr>
      <w:r>
        <w:lastRenderedPageBreak/>
        <w:br w:type="page"/>
      </w:r>
    </w:p>
    <w:bookmarkEnd w:id="14"/>
    <w:p w14:paraId="310612EE" w14:textId="3AA3F9E8"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511103F6" w14:textId="664F0FDD" w:rsidR="00650D6A" w:rsidRDefault="00650D6A" w:rsidP="00650D6A">
      <w:pPr>
        <w:spacing w:line="360" w:lineRule="auto"/>
        <w:ind w:left="360" w:firstLine="360"/>
        <w:rPr>
          <w:b/>
          <w:sz w:val="26"/>
          <w:szCs w:val="26"/>
        </w:rPr>
      </w:pPr>
      <w:r w:rsidRPr="00B10E7E">
        <w:rPr>
          <w:b/>
          <w:sz w:val="26"/>
          <w:szCs w:val="26"/>
        </w:rPr>
        <w:t>Tiếng Việt</w:t>
      </w:r>
    </w:p>
    <w:p w14:paraId="389AE483" w14:textId="67370B86" w:rsidR="00900D1A" w:rsidRDefault="00900D1A" w:rsidP="00900D1A">
      <w:pPr>
        <w:spacing w:line="360" w:lineRule="auto"/>
        <w:ind w:left="360" w:firstLine="360"/>
        <w:rPr>
          <w:b/>
          <w:sz w:val="26"/>
          <w:szCs w:val="26"/>
        </w:rPr>
      </w:pPr>
      <w:r>
        <w:rPr>
          <w:b/>
          <w:sz w:val="26"/>
          <w:szCs w:val="26"/>
        </w:rPr>
        <w:tab/>
        <w:t>Internet</w:t>
      </w:r>
    </w:p>
    <w:p w14:paraId="31AA4313" w14:textId="70FA82E7" w:rsidR="007B5E5D" w:rsidRPr="007B5E5D" w:rsidRDefault="00900D1A" w:rsidP="007B5E5D">
      <w:pPr>
        <w:pStyle w:val="ListParagraph"/>
        <w:numPr>
          <w:ilvl w:val="0"/>
          <w:numId w:val="2"/>
        </w:numPr>
        <w:spacing w:line="360" w:lineRule="auto"/>
        <w:rPr>
          <w:sz w:val="26"/>
          <w:szCs w:val="26"/>
        </w:rPr>
      </w:pPr>
      <w:r w:rsidRPr="004150FB">
        <w:rPr>
          <w:sz w:val="26"/>
          <w:szCs w:val="26"/>
        </w:rPr>
        <w:t>https://techtalk.vn/ki-thuat-tan-cong-cross-site-scripting.html</w:t>
      </w:r>
      <w:r w:rsidRPr="0051012D">
        <w:rPr>
          <w:sz w:val="26"/>
          <w:szCs w:val="26"/>
        </w:rPr>
        <w:t>: Kỹ thuật tấn công XSS</w:t>
      </w:r>
    </w:p>
    <w:p w14:paraId="7786DABF"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1D1D2F84" w14:textId="6228FA70" w:rsidR="00BB2B2A" w:rsidRPr="00900D1A" w:rsidRDefault="00900D1A" w:rsidP="00E1740E">
      <w:pPr>
        <w:spacing w:after="200" w:line="276" w:lineRule="auto"/>
        <w:rPr>
          <w:b/>
          <w:sz w:val="26"/>
          <w:szCs w:val="26"/>
        </w:rPr>
      </w:pPr>
      <w:r>
        <w:rPr>
          <w:sz w:val="26"/>
          <w:szCs w:val="26"/>
        </w:rPr>
        <w:tab/>
      </w:r>
      <w:r>
        <w:rPr>
          <w:sz w:val="26"/>
          <w:szCs w:val="26"/>
        </w:rPr>
        <w:tab/>
      </w:r>
      <w:r w:rsidRPr="00900D1A">
        <w:rPr>
          <w:b/>
          <w:sz w:val="26"/>
          <w:szCs w:val="26"/>
        </w:rPr>
        <w:t>Internet</w:t>
      </w:r>
    </w:p>
    <w:p w14:paraId="4A2A33E7" w14:textId="648F1CEB" w:rsidR="00900D1A" w:rsidRPr="00900D1A" w:rsidRDefault="0051012D" w:rsidP="0051012D">
      <w:pPr>
        <w:pStyle w:val="ListParagraph"/>
        <w:numPr>
          <w:ilvl w:val="0"/>
          <w:numId w:val="39"/>
        </w:numPr>
        <w:spacing w:after="200" w:line="276" w:lineRule="auto"/>
        <w:rPr>
          <w:sz w:val="26"/>
          <w:szCs w:val="26"/>
        </w:rPr>
      </w:pPr>
      <w:r w:rsidRPr="00765BB5">
        <w:rPr>
          <w:sz w:val="26"/>
          <w:szCs w:val="26"/>
        </w:rPr>
        <w:t>https://www.youtube.com/watch?v=qtWy3acRw5k</w:t>
      </w:r>
      <w:r>
        <w:rPr>
          <w:sz w:val="26"/>
          <w:szCs w:val="26"/>
        </w:rPr>
        <w:t xml:space="preserve">: </w:t>
      </w:r>
      <w:r w:rsidRPr="0051012D">
        <w:rPr>
          <w:sz w:val="26"/>
          <w:szCs w:val="26"/>
        </w:rPr>
        <w:t>Session Hijacking using XSS</w:t>
      </w:r>
      <w:r>
        <w:rPr>
          <w:sz w:val="26"/>
          <w:szCs w:val="26"/>
        </w:rPr>
        <w:t xml:space="preserve"> - </w:t>
      </w:r>
      <w:r w:rsidRPr="0051012D">
        <w:rPr>
          <w:sz w:val="26"/>
          <w:szCs w:val="26"/>
        </w:rPr>
        <w:t>David Cox</w:t>
      </w:r>
    </w:p>
    <w:p w14:paraId="79452E57" w14:textId="455003D0" w:rsidR="00900D1A" w:rsidRPr="00900D1A" w:rsidRDefault="0051012D" w:rsidP="0051012D">
      <w:pPr>
        <w:pStyle w:val="ListParagraph"/>
        <w:numPr>
          <w:ilvl w:val="0"/>
          <w:numId w:val="39"/>
        </w:numPr>
        <w:spacing w:after="200" w:line="276" w:lineRule="auto"/>
        <w:rPr>
          <w:sz w:val="26"/>
          <w:szCs w:val="26"/>
        </w:rPr>
      </w:pPr>
      <w:r w:rsidRPr="00765BB5">
        <w:rPr>
          <w:sz w:val="26"/>
          <w:szCs w:val="26"/>
        </w:rPr>
        <w:t>https://www.youtube.com/watch?v=9tsAxnSAa2U</w:t>
      </w:r>
      <w:r>
        <w:rPr>
          <w:sz w:val="26"/>
          <w:szCs w:val="26"/>
        </w:rPr>
        <w:t xml:space="preserve">: </w:t>
      </w:r>
      <w:r w:rsidRPr="0051012D">
        <w:rPr>
          <w:sz w:val="26"/>
          <w:szCs w:val="26"/>
        </w:rPr>
        <w:t>Windows Session Hijacking | GT Hacks 2017</w:t>
      </w:r>
      <w:r>
        <w:rPr>
          <w:sz w:val="26"/>
          <w:szCs w:val="26"/>
        </w:rPr>
        <w:t xml:space="preserve"> - </w:t>
      </w:r>
      <w:r w:rsidRPr="0051012D">
        <w:rPr>
          <w:sz w:val="26"/>
          <w:szCs w:val="26"/>
        </w:rPr>
        <w:t>Root Said</w:t>
      </w:r>
    </w:p>
    <w:p w14:paraId="6E0FBBAF" w14:textId="5E9A34A2" w:rsidR="00900D1A" w:rsidRPr="00900D1A" w:rsidRDefault="0051012D" w:rsidP="0051012D">
      <w:pPr>
        <w:pStyle w:val="ListParagraph"/>
        <w:numPr>
          <w:ilvl w:val="0"/>
          <w:numId w:val="39"/>
        </w:numPr>
        <w:spacing w:after="200" w:line="276" w:lineRule="auto"/>
        <w:rPr>
          <w:sz w:val="26"/>
          <w:szCs w:val="26"/>
        </w:rPr>
      </w:pPr>
      <w:r w:rsidRPr="00765BB5">
        <w:rPr>
          <w:sz w:val="26"/>
          <w:szCs w:val="26"/>
        </w:rPr>
        <w:t>https://www.owasp.org/index.php/Session_fixation</w:t>
      </w:r>
      <w:r>
        <w:rPr>
          <w:sz w:val="26"/>
          <w:szCs w:val="26"/>
        </w:rPr>
        <w:t xml:space="preserve">: </w:t>
      </w:r>
      <w:r w:rsidRPr="0051012D">
        <w:rPr>
          <w:sz w:val="26"/>
          <w:szCs w:val="26"/>
        </w:rPr>
        <w:t>Session fixation</w:t>
      </w:r>
      <w:r>
        <w:rPr>
          <w:sz w:val="26"/>
          <w:szCs w:val="26"/>
        </w:rPr>
        <w:t xml:space="preserve"> </w:t>
      </w:r>
      <w:r w:rsidR="00FA4A6C">
        <w:rPr>
          <w:sz w:val="26"/>
          <w:szCs w:val="26"/>
        </w:rPr>
        <w:t>post</w:t>
      </w:r>
    </w:p>
    <w:p w14:paraId="561E397D" w14:textId="3DA60FC7" w:rsidR="00900D1A" w:rsidRPr="00900D1A" w:rsidRDefault="00FA4A6C" w:rsidP="00FA4A6C">
      <w:pPr>
        <w:pStyle w:val="ListParagraph"/>
        <w:numPr>
          <w:ilvl w:val="0"/>
          <w:numId w:val="39"/>
        </w:numPr>
        <w:spacing w:after="200" w:line="276" w:lineRule="auto"/>
        <w:rPr>
          <w:sz w:val="26"/>
          <w:szCs w:val="26"/>
        </w:rPr>
      </w:pPr>
      <w:r w:rsidRPr="00765BB5">
        <w:rPr>
          <w:sz w:val="26"/>
          <w:szCs w:val="26"/>
        </w:rPr>
        <w:t>https://www.youtube.com/watch?v=RCjHzMdOTTg</w:t>
      </w:r>
      <w:r>
        <w:rPr>
          <w:sz w:val="26"/>
          <w:szCs w:val="26"/>
        </w:rPr>
        <w:t xml:space="preserve">: </w:t>
      </w:r>
      <w:r w:rsidRPr="00FA4A6C">
        <w:rPr>
          <w:sz w:val="26"/>
          <w:szCs w:val="26"/>
        </w:rPr>
        <w:t>Session Fixation Attack</w:t>
      </w:r>
      <w:r>
        <w:rPr>
          <w:sz w:val="26"/>
          <w:szCs w:val="26"/>
        </w:rPr>
        <w:t xml:space="preserve"> - </w:t>
      </w:r>
      <w:r w:rsidRPr="00FA4A6C">
        <w:rPr>
          <w:sz w:val="26"/>
          <w:szCs w:val="26"/>
        </w:rPr>
        <w:t>Andrew Sark</w:t>
      </w:r>
    </w:p>
    <w:p w14:paraId="440867E0" w14:textId="2558CF02" w:rsidR="00F4065D" w:rsidRPr="00592A95" w:rsidRDefault="00FA4A6C" w:rsidP="00F4065D">
      <w:pPr>
        <w:pStyle w:val="ListParagraph"/>
        <w:numPr>
          <w:ilvl w:val="0"/>
          <w:numId w:val="39"/>
        </w:numPr>
        <w:spacing w:after="200" w:line="276" w:lineRule="auto"/>
        <w:rPr>
          <w:sz w:val="26"/>
          <w:szCs w:val="26"/>
        </w:rPr>
      </w:pPr>
      <w:r w:rsidRPr="00765BB5">
        <w:rPr>
          <w:sz w:val="26"/>
          <w:szCs w:val="26"/>
        </w:rPr>
        <w:t>https://www.youtube.com/watch?v=1jncvd6JDoc</w:t>
      </w:r>
      <w:r>
        <w:rPr>
          <w:sz w:val="26"/>
          <w:szCs w:val="26"/>
        </w:rPr>
        <w:t xml:space="preserve">: </w:t>
      </w:r>
      <w:r w:rsidRPr="00FA4A6C">
        <w:rPr>
          <w:sz w:val="26"/>
          <w:szCs w:val="26"/>
        </w:rPr>
        <w:t>How ARP (Address Resolution Protocol) Works</w:t>
      </w:r>
      <w:r>
        <w:rPr>
          <w:sz w:val="26"/>
          <w:szCs w:val="26"/>
        </w:rPr>
        <w:t xml:space="preserve"> - B</w:t>
      </w:r>
      <w:r w:rsidRPr="00FA4A6C">
        <w:rPr>
          <w:sz w:val="26"/>
          <w:szCs w:val="26"/>
        </w:rPr>
        <w:t xml:space="preserve">rian </w:t>
      </w:r>
      <w:r>
        <w:rPr>
          <w:sz w:val="26"/>
          <w:szCs w:val="26"/>
        </w:rPr>
        <w:t>P</w:t>
      </w:r>
      <w:r w:rsidRPr="00FA4A6C">
        <w:rPr>
          <w:sz w:val="26"/>
          <w:szCs w:val="26"/>
        </w:rPr>
        <w:t>ierce</w:t>
      </w:r>
    </w:p>
    <w:p w14:paraId="04F7DBAD" w14:textId="37DD2101" w:rsidR="00F4065D" w:rsidRPr="00592A95" w:rsidRDefault="00F4065D" w:rsidP="00F4065D">
      <w:pPr>
        <w:spacing w:after="200" w:line="276" w:lineRule="auto"/>
        <w:ind w:left="1440"/>
        <w:rPr>
          <w:b/>
          <w:sz w:val="26"/>
          <w:szCs w:val="26"/>
        </w:rPr>
      </w:pPr>
      <w:r w:rsidRPr="00592A95">
        <w:rPr>
          <w:b/>
          <w:sz w:val="26"/>
          <w:szCs w:val="26"/>
        </w:rPr>
        <w:t>Sách:</w:t>
      </w:r>
    </w:p>
    <w:p w14:paraId="075BEB4C" w14:textId="3E8105D1" w:rsidR="00F4065D" w:rsidRPr="00592A95" w:rsidRDefault="00F4065D" w:rsidP="00592A95">
      <w:pPr>
        <w:pStyle w:val="ListParagraph"/>
        <w:numPr>
          <w:ilvl w:val="0"/>
          <w:numId w:val="40"/>
        </w:numPr>
        <w:spacing w:after="200" w:line="276" w:lineRule="auto"/>
        <w:ind w:left="1800"/>
        <w:rPr>
          <w:sz w:val="26"/>
          <w:szCs w:val="26"/>
        </w:rPr>
      </w:pPr>
      <w:r w:rsidRPr="00592A95">
        <w:rPr>
          <w:sz w:val="26"/>
          <w:szCs w:val="26"/>
        </w:rPr>
        <w:t>Certified Ethical Hacker - CEH v9 - Raymond Blockmon</w:t>
      </w:r>
    </w:p>
    <w:sectPr w:rsidR="00F4065D" w:rsidRPr="00592A95" w:rsidSect="00AA142B">
      <w:headerReference w:type="default" r:id="rId15"/>
      <w:pgSz w:w="11906" w:h="16838" w:code="9"/>
      <w:pgMar w:top="1440" w:right="1134" w:bottom="1440"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2BBBD" w14:textId="77777777" w:rsidR="000546C9" w:rsidRDefault="000546C9" w:rsidP="00453AB1">
      <w:r>
        <w:separator/>
      </w:r>
    </w:p>
  </w:endnote>
  <w:endnote w:type="continuationSeparator" w:id="0">
    <w:p w14:paraId="3EEEC8DA" w14:textId="77777777" w:rsidR="000546C9" w:rsidRDefault="000546C9"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CD806" w14:textId="77777777" w:rsidR="000546C9" w:rsidRDefault="000546C9" w:rsidP="00453AB1">
      <w:r>
        <w:separator/>
      </w:r>
    </w:p>
  </w:footnote>
  <w:footnote w:type="continuationSeparator" w:id="0">
    <w:p w14:paraId="3070150E" w14:textId="77777777" w:rsidR="000546C9" w:rsidRDefault="000546C9"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FC975" w14:textId="77777777" w:rsidR="00617C61" w:rsidRDefault="00617C61">
    <w:pPr>
      <w:pStyle w:val="Header"/>
      <w:jc w:val="center"/>
    </w:pPr>
  </w:p>
  <w:p w14:paraId="3BA065D8" w14:textId="77777777" w:rsidR="00617C61" w:rsidRDefault="00617C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96327" w14:textId="77777777" w:rsidR="00617C61" w:rsidRDefault="00617C61">
    <w:pPr>
      <w:pStyle w:val="Header"/>
      <w:jc w:val="center"/>
    </w:pPr>
  </w:p>
  <w:p w14:paraId="5C9DBC43" w14:textId="77777777" w:rsidR="00617C61" w:rsidRDefault="00617C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4A930758" w14:textId="35AA1326" w:rsidR="00617C61" w:rsidRDefault="00617C61">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14:paraId="058D9CC1" w14:textId="77777777" w:rsidR="00617C61" w:rsidRDefault="00617C6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0911251"/>
      <w:docPartObj>
        <w:docPartGallery w:val="Page Numbers (Top of Page)"/>
        <w:docPartUnique/>
      </w:docPartObj>
    </w:sdtPr>
    <w:sdtEndPr>
      <w:rPr>
        <w:noProof/>
      </w:rPr>
    </w:sdtEndPr>
    <w:sdtContent>
      <w:p w14:paraId="73740ECF" w14:textId="40EEB61E" w:rsidR="00617C61" w:rsidRDefault="00617C61">
        <w:pPr>
          <w:pStyle w:val="Header"/>
          <w:jc w:val="center"/>
        </w:pPr>
        <w:r>
          <w:fldChar w:fldCharType="begin"/>
        </w:r>
        <w:r>
          <w:instrText xml:space="preserve"> PAGE   \* MERGEFORMAT </w:instrText>
        </w:r>
        <w:r>
          <w:fldChar w:fldCharType="separate"/>
        </w:r>
        <w:r>
          <w:rPr>
            <w:noProof/>
          </w:rPr>
          <w:t>8</w:t>
        </w:r>
        <w:r>
          <w:rPr>
            <w:noProof/>
          </w:rPr>
          <w:fldChar w:fldCharType="end"/>
        </w:r>
      </w:p>
    </w:sdtContent>
  </w:sdt>
  <w:p w14:paraId="46691123" w14:textId="77777777" w:rsidR="00617C61" w:rsidRDefault="00617C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D186A"/>
    <w:multiLevelType w:val="hybridMultilevel"/>
    <w:tmpl w:val="4A702674"/>
    <w:lvl w:ilvl="0" w:tplc="373C5A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F72311"/>
    <w:multiLevelType w:val="hybridMultilevel"/>
    <w:tmpl w:val="E30E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4D2E19"/>
    <w:multiLevelType w:val="hybridMultilevel"/>
    <w:tmpl w:val="8154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65334"/>
    <w:multiLevelType w:val="hybridMultilevel"/>
    <w:tmpl w:val="4DFAC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1B3A9F"/>
    <w:multiLevelType w:val="hybridMultilevel"/>
    <w:tmpl w:val="1FB85C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0387C"/>
    <w:multiLevelType w:val="hybridMultilevel"/>
    <w:tmpl w:val="71704A8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AC39D8"/>
    <w:multiLevelType w:val="hybridMultilevel"/>
    <w:tmpl w:val="5F62B15E"/>
    <w:lvl w:ilvl="0" w:tplc="F33AC3AE">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0410C3D"/>
    <w:multiLevelType w:val="hybridMultilevel"/>
    <w:tmpl w:val="49AC9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6B3B97"/>
    <w:multiLevelType w:val="hybridMultilevel"/>
    <w:tmpl w:val="97DA1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815816"/>
    <w:multiLevelType w:val="hybridMultilevel"/>
    <w:tmpl w:val="1F1CEA2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2BA7202"/>
    <w:multiLevelType w:val="hybridMultilevel"/>
    <w:tmpl w:val="F39C3F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B187573"/>
    <w:multiLevelType w:val="hybridMultilevel"/>
    <w:tmpl w:val="1C46F5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70F0105"/>
    <w:multiLevelType w:val="hybridMultilevel"/>
    <w:tmpl w:val="96A6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0C74E2"/>
    <w:multiLevelType w:val="hybridMultilevel"/>
    <w:tmpl w:val="982E94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6C349D"/>
    <w:multiLevelType w:val="hybridMultilevel"/>
    <w:tmpl w:val="43D0D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120924"/>
    <w:multiLevelType w:val="hybridMultilevel"/>
    <w:tmpl w:val="BFFCA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15D4AFB"/>
    <w:multiLevelType w:val="multilevel"/>
    <w:tmpl w:val="51D6ED8A"/>
    <w:lvl w:ilvl="0">
      <w:start w:val="1"/>
      <w:numFmt w:val="decimal"/>
      <w:pStyle w:val="Heading1"/>
      <w:suff w:val="space"/>
      <w:lvlText w:val="CHƯƠNG %1:"/>
      <w:lvlJc w:val="left"/>
      <w:pPr>
        <w:ind w:left="531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2" w15:restartNumberingAfterBreak="0">
    <w:nsid w:val="44675513"/>
    <w:multiLevelType w:val="hybridMultilevel"/>
    <w:tmpl w:val="F76203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6055FD3"/>
    <w:multiLevelType w:val="hybridMultilevel"/>
    <w:tmpl w:val="2AC073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CA46F8C"/>
    <w:multiLevelType w:val="hybridMultilevel"/>
    <w:tmpl w:val="2834B240"/>
    <w:lvl w:ilvl="0" w:tplc="27069702">
      <w:start w:val="1"/>
      <w:numFmt w:val="decimal"/>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1AB66C8"/>
    <w:multiLevelType w:val="hybridMultilevel"/>
    <w:tmpl w:val="6958C0FA"/>
    <w:lvl w:ilvl="0" w:tplc="270697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22223B3"/>
    <w:multiLevelType w:val="hybridMultilevel"/>
    <w:tmpl w:val="A4EA3D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D028E8"/>
    <w:multiLevelType w:val="multilevel"/>
    <w:tmpl w:val="955A165A"/>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5582E83"/>
    <w:multiLevelType w:val="hybridMultilevel"/>
    <w:tmpl w:val="0D9A1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B26E28"/>
    <w:multiLevelType w:val="hybridMultilevel"/>
    <w:tmpl w:val="A9521F8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C2102DD"/>
    <w:multiLevelType w:val="hybridMultilevel"/>
    <w:tmpl w:val="1286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F94BCA"/>
    <w:multiLevelType w:val="hybridMultilevel"/>
    <w:tmpl w:val="6E704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300206D"/>
    <w:multiLevelType w:val="hybridMultilevel"/>
    <w:tmpl w:val="0FCED3B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67648C"/>
    <w:multiLevelType w:val="hybridMultilevel"/>
    <w:tmpl w:val="79123CF6"/>
    <w:lvl w:ilvl="0" w:tplc="04090001">
      <w:start w:val="1"/>
      <w:numFmt w:val="bullet"/>
      <w:lvlText w:val=""/>
      <w:lvlJc w:val="left"/>
      <w:pPr>
        <w:ind w:left="1440" w:hanging="360"/>
      </w:pPr>
      <w:rPr>
        <w:rFonts w:ascii="Symbol" w:hAnsi="Symbol" w:hint="default"/>
      </w:rPr>
    </w:lvl>
    <w:lvl w:ilvl="1" w:tplc="FF30632C">
      <w:numFmt w:val="bullet"/>
      <w:lvlText w:val="•"/>
      <w:lvlJc w:val="left"/>
      <w:pPr>
        <w:ind w:left="2160" w:hanging="36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8DC6CB7"/>
    <w:multiLevelType w:val="hybridMultilevel"/>
    <w:tmpl w:val="6958C0FA"/>
    <w:lvl w:ilvl="0" w:tplc="270697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A612011"/>
    <w:multiLevelType w:val="hybridMultilevel"/>
    <w:tmpl w:val="93E42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0957C9"/>
    <w:multiLevelType w:val="hybridMultilevel"/>
    <w:tmpl w:val="E4229A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25"/>
  </w:num>
  <w:num w:numId="3">
    <w:abstractNumId w:val="30"/>
  </w:num>
  <w:num w:numId="4">
    <w:abstractNumId w:val="40"/>
  </w:num>
  <w:num w:numId="5">
    <w:abstractNumId w:val="0"/>
  </w:num>
  <w:num w:numId="6">
    <w:abstractNumId w:val="8"/>
  </w:num>
  <w:num w:numId="7">
    <w:abstractNumId w:val="27"/>
  </w:num>
  <w:num w:numId="8">
    <w:abstractNumId w:val="34"/>
  </w:num>
  <w:num w:numId="9">
    <w:abstractNumId w:val="3"/>
  </w:num>
  <w:num w:numId="10">
    <w:abstractNumId w:val="19"/>
  </w:num>
  <w:num w:numId="11">
    <w:abstractNumId w:val="38"/>
  </w:num>
  <w:num w:numId="12">
    <w:abstractNumId w:val="28"/>
  </w:num>
  <w:num w:numId="13">
    <w:abstractNumId w:val="7"/>
  </w:num>
  <w:num w:numId="14">
    <w:abstractNumId w:val="15"/>
  </w:num>
  <w:num w:numId="15">
    <w:abstractNumId w:val="41"/>
  </w:num>
  <w:num w:numId="16">
    <w:abstractNumId w:val="22"/>
  </w:num>
  <w:num w:numId="17">
    <w:abstractNumId w:val="1"/>
  </w:num>
  <w:num w:numId="18">
    <w:abstractNumId w:val="32"/>
  </w:num>
  <w:num w:numId="19">
    <w:abstractNumId w:val="36"/>
  </w:num>
  <w:num w:numId="20">
    <w:abstractNumId w:val="21"/>
  </w:num>
  <w:num w:numId="21">
    <w:abstractNumId w:val="6"/>
  </w:num>
  <w:num w:numId="22">
    <w:abstractNumId w:val="13"/>
  </w:num>
  <w:num w:numId="23">
    <w:abstractNumId w:val="14"/>
  </w:num>
  <w:num w:numId="24">
    <w:abstractNumId w:val="31"/>
  </w:num>
  <w:num w:numId="25">
    <w:abstractNumId w:val="23"/>
  </w:num>
  <w:num w:numId="26">
    <w:abstractNumId w:val="29"/>
  </w:num>
  <w:num w:numId="27">
    <w:abstractNumId w:val="17"/>
  </w:num>
  <w:num w:numId="28">
    <w:abstractNumId w:val="16"/>
  </w:num>
  <w:num w:numId="29">
    <w:abstractNumId w:val="5"/>
  </w:num>
  <w:num w:numId="30">
    <w:abstractNumId w:val="4"/>
  </w:num>
  <w:num w:numId="31">
    <w:abstractNumId w:val="11"/>
  </w:num>
  <w:num w:numId="32">
    <w:abstractNumId w:val="20"/>
  </w:num>
  <w:num w:numId="33">
    <w:abstractNumId w:val="33"/>
  </w:num>
  <w:num w:numId="34">
    <w:abstractNumId w:val="26"/>
  </w:num>
  <w:num w:numId="35">
    <w:abstractNumId w:val="39"/>
  </w:num>
  <w:num w:numId="36">
    <w:abstractNumId w:val="9"/>
  </w:num>
  <w:num w:numId="37">
    <w:abstractNumId w:val="12"/>
  </w:num>
  <w:num w:numId="38">
    <w:abstractNumId w:val="18"/>
  </w:num>
  <w:num w:numId="39">
    <w:abstractNumId w:val="37"/>
  </w:num>
  <w:num w:numId="40">
    <w:abstractNumId w:val="24"/>
  </w:num>
  <w:num w:numId="41">
    <w:abstractNumId w:val="35"/>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9E4"/>
    <w:rsid w:val="00000FCE"/>
    <w:rsid w:val="000023A9"/>
    <w:rsid w:val="000026BC"/>
    <w:rsid w:val="00003E97"/>
    <w:rsid w:val="00005AB7"/>
    <w:rsid w:val="00011A90"/>
    <w:rsid w:val="00011C56"/>
    <w:rsid w:val="0001233B"/>
    <w:rsid w:val="000149CF"/>
    <w:rsid w:val="00021BDB"/>
    <w:rsid w:val="00022EFE"/>
    <w:rsid w:val="00024496"/>
    <w:rsid w:val="000251CD"/>
    <w:rsid w:val="00027CDA"/>
    <w:rsid w:val="00030911"/>
    <w:rsid w:val="0003623C"/>
    <w:rsid w:val="000371D9"/>
    <w:rsid w:val="0004108E"/>
    <w:rsid w:val="00045641"/>
    <w:rsid w:val="00047C64"/>
    <w:rsid w:val="000509AA"/>
    <w:rsid w:val="0005102C"/>
    <w:rsid w:val="00052426"/>
    <w:rsid w:val="00052CC7"/>
    <w:rsid w:val="00052E80"/>
    <w:rsid w:val="00053020"/>
    <w:rsid w:val="000546C9"/>
    <w:rsid w:val="000565BD"/>
    <w:rsid w:val="0005682C"/>
    <w:rsid w:val="00073249"/>
    <w:rsid w:val="00073ECE"/>
    <w:rsid w:val="0007423D"/>
    <w:rsid w:val="000742C8"/>
    <w:rsid w:val="00074CE5"/>
    <w:rsid w:val="0007587F"/>
    <w:rsid w:val="000766A7"/>
    <w:rsid w:val="0007779E"/>
    <w:rsid w:val="00081052"/>
    <w:rsid w:val="0008177E"/>
    <w:rsid w:val="00081941"/>
    <w:rsid w:val="000819C0"/>
    <w:rsid w:val="00086A06"/>
    <w:rsid w:val="00086F97"/>
    <w:rsid w:val="000909F5"/>
    <w:rsid w:val="00090DE4"/>
    <w:rsid w:val="00092E25"/>
    <w:rsid w:val="00094614"/>
    <w:rsid w:val="00097900"/>
    <w:rsid w:val="000A0104"/>
    <w:rsid w:val="000A366C"/>
    <w:rsid w:val="000A4C30"/>
    <w:rsid w:val="000A525D"/>
    <w:rsid w:val="000A5319"/>
    <w:rsid w:val="000A5EC2"/>
    <w:rsid w:val="000B079A"/>
    <w:rsid w:val="000B1A7B"/>
    <w:rsid w:val="000B5577"/>
    <w:rsid w:val="000B751D"/>
    <w:rsid w:val="000C20AA"/>
    <w:rsid w:val="000C446B"/>
    <w:rsid w:val="000C448A"/>
    <w:rsid w:val="000D2B43"/>
    <w:rsid w:val="000D668C"/>
    <w:rsid w:val="000D745E"/>
    <w:rsid w:val="000D75E6"/>
    <w:rsid w:val="000E1A50"/>
    <w:rsid w:val="000E1E25"/>
    <w:rsid w:val="000E3337"/>
    <w:rsid w:val="000F1566"/>
    <w:rsid w:val="000F2B38"/>
    <w:rsid w:val="000F3D2C"/>
    <w:rsid w:val="000F78D4"/>
    <w:rsid w:val="00100987"/>
    <w:rsid w:val="001011C5"/>
    <w:rsid w:val="00104301"/>
    <w:rsid w:val="00105BB3"/>
    <w:rsid w:val="001110D5"/>
    <w:rsid w:val="00111136"/>
    <w:rsid w:val="00114565"/>
    <w:rsid w:val="00116700"/>
    <w:rsid w:val="00116DCC"/>
    <w:rsid w:val="00117E01"/>
    <w:rsid w:val="00122C7C"/>
    <w:rsid w:val="00123927"/>
    <w:rsid w:val="001242F5"/>
    <w:rsid w:val="001269F3"/>
    <w:rsid w:val="00131F9E"/>
    <w:rsid w:val="001330B9"/>
    <w:rsid w:val="00133901"/>
    <w:rsid w:val="0013400D"/>
    <w:rsid w:val="0013515F"/>
    <w:rsid w:val="0013573A"/>
    <w:rsid w:val="00140239"/>
    <w:rsid w:val="001408A8"/>
    <w:rsid w:val="00141492"/>
    <w:rsid w:val="00141BD4"/>
    <w:rsid w:val="0014202A"/>
    <w:rsid w:val="00142937"/>
    <w:rsid w:val="00144555"/>
    <w:rsid w:val="00147E76"/>
    <w:rsid w:val="0015082F"/>
    <w:rsid w:val="00151D86"/>
    <w:rsid w:val="00152C70"/>
    <w:rsid w:val="001538A3"/>
    <w:rsid w:val="00155E47"/>
    <w:rsid w:val="00156989"/>
    <w:rsid w:val="0016097A"/>
    <w:rsid w:val="001613E0"/>
    <w:rsid w:val="001617ED"/>
    <w:rsid w:val="00162221"/>
    <w:rsid w:val="00162958"/>
    <w:rsid w:val="00163849"/>
    <w:rsid w:val="001638A5"/>
    <w:rsid w:val="001667F7"/>
    <w:rsid w:val="001801F1"/>
    <w:rsid w:val="00182903"/>
    <w:rsid w:val="001849ED"/>
    <w:rsid w:val="00184EB5"/>
    <w:rsid w:val="001867BC"/>
    <w:rsid w:val="00194603"/>
    <w:rsid w:val="001961AB"/>
    <w:rsid w:val="001969B6"/>
    <w:rsid w:val="00196B64"/>
    <w:rsid w:val="001974C5"/>
    <w:rsid w:val="001A037F"/>
    <w:rsid w:val="001A1B11"/>
    <w:rsid w:val="001A2A83"/>
    <w:rsid w:val="001A616B"/>
    <w:rsid w:val="001B02C5"/>
    <w:rsid w:val="001B09E9"/>
    <w:rsid w:val="001B407E"/>
    <w:rsid w:val="001B5072"/>
    <w:rsid w:val="001B7003"/>
    <w:rsid w:val="001B74EB"/>
    <w:rsid w:val="001B767A"/>
    <w:rsid w:val="001C3056"/>
    <w:rsid w:val="001C5311"/>
    <w:rsid w:val="001C7CF7"/>
    <w:rsid w:val="001D020B"/>
    <w:rsid w:val="001D115E"/>
    <w:rsid w:val="001D1D62"/>
    <w:rsid w:val="001D25AA"/>
    <w:rsid w:val="001D5103"/>
    <w:rsid w:val="001D63AE"/>
    <w:rsid w:val="001D6809"/>
    <w:rsid w:val="001D6E43"/>
    <w:rsid w:val="001D7539"/>
    <w:rsid w:val="001D7D14"/>
    <w:rsid w:val="001E0229"/>
    <w:rsid w:val="001E0ED9"/>
    <w:rsid w:val="001E1A72"/>
    <w:rsid w:val="001E5480"/>
    <w:rsid w:val="001E6194"/>
    <w:rsid w:val="001F3F00"/>
    <w:rsid w:val="001F5B85"/>
    <w:rsid w:val="00200E46"/>
    <w:rsid w:val="00204E58"/>
    <w:rsid w:val="00207A51"/>
    <w:rsid w:val="00207DC2"/>
    <w:rsid w:val="002122A1"/>
    <w:rsid w:val="002152A6"/>
    <w:rsid w:val="00217D44"/>
    <w:rsid w:val="00220001"/>
    <w:rsid w:val="0022343C"/>
    <w:rsid w:val="00223D84"/>
    <w:rsid w:val="00225457"/>
    <w:rsid w:val="00226EDC"/>
    <w:rsid w:val="0023044D"/>
    <w:rsid w:val="002317B8"/>
    <w:rsid w:val="00231DC2"/>
    <w:rsid w:val="00232363"/>
    <w:rsid w:val="00232F27"/>
    <w:rsid w:val="00235CEB"/>
    <w:rsid w:val="0024061A"/>
    <w:rsid w:val="002472F9"/>
    <w:rsid w:val="00247AF2"/>
    <w:rsid w:val="00252C46"/>
    <w:rsid w:val="00252F26"/>
    <w:rsid w:val="00254517"/>
    <w:rsid w:val="0025668C"/>
    <w:rsid w:val="002644B0"/>
    <w:rsid w:val="00264815"/>
    <w:rsid w:val="00264DA1"/>
    <w:rsid w:val="002662F4"/>
    <w:rsid w:val="0027147C"/>
    <w:rsid w:val="00271E69"/>
    <w:rsid w:val="002721E8"/>
    <w:rsid w:val="0027229E"/>
    <w:rsid w:val="00272776"/>
    <w:rsid w:val="00274E2E"/>
    <w:rsid w:val="002820BD"/>
    <w:rsid w:val="00291721"/>
    <w:rsid w:val="00291E63"/>
    <w:rsid w:val="002927D3"/>
    <w:rsid w:val="002930E1"/>
    <w:rsid w:val="002972FF"/>
    <w:rsid w:val="0029775C"/>
    <w:rsid w:val="002A0335"/>
    <w:rsid w:val="002A514D"/>
    <w:rsid w:val="002B0E47"/>
    <w:rsid w:val="002B484B"/>
    <w:rsid w:val="002B533E"/>
    <w:rsid w:val="002C1D51"/>
    <w:rsid w:val="002C298B"/>
    <w:rsid w:val="002C56FD"/>
    <w:rsid w:val="002C7693"/>
    <w:rsid w:val="002D0080"/>
    <w:rsid w:val="002D028D"/>
    <w:rsid w:val="002D1644"/>
    <w:rsid w:val="002D35D0"/>
    <w:rsid w:val="002D63B6"/>
    <w:rsid w:val="002D6A60"/>
    <w:rsid w:val="002D6B13"/>
    <w:rsid w:val="002D796D"/>
    <w:rsid w:val="002E44F0"/>
    <w:rsid w:val="002E5B5A"/>
    <w:rsid w:val="002E7CF2"/>
    <w:rsid w:val="002F128C"/>
    <w:rsid w:val="002F1D74"/>
    <w:rsid w:val="002F3407"/>
    <w:rsid w:val="002F44B4"/>
    <w:rsid w:val="002F71BB"/>
    <w:rsid w:val="002F7ED1"/>
    <w:rsid w:val="00302590"/>
    <w:rsid w:val="003029C9"/>
    <w:rsid w:val="00302B95"/>
    <w:rsid w:val="00303F84"/>
    <w:rsid w:val="003054C0"/>
    <w:rsid w:val="00306DA4"/>
    <w:rsid w:val="00310BB3"/>
    <w:rsid w:val="003110AC"/>
    <w:rsid w:val="00312909"/>
    <w:rsid w:val="00313062"/>
    <w:rsid w:val="00313F6F"/>
    <w:rsid w:val="0031480D"/>
    <w:rsid w:val="0031547B"/>
    <w:rsid w:val="0032071D"/>
    <w:rsid w:val="003212ED"/>
    <w:rsid w:val="003218FF"/>
    <w:rsid w:val="00322890"/>
    <w:rsid w:val="00322EC4"/>
    <w:rsid w:val="00324D64"/>
    <w:rsid w:val="003267D7"/>
    <w:rsid w:val="0032698B"/>
    <w:rsid w:val="003304AE"/>
    <w:rsid w:val="003350A3"/>
    <w:rsid w:val="00337EA5"/>
    <w:rsid w:val="0034145E"/>
    <w:rsid w:val="0034185C"/>
    <w:rsid w:val="00353487"/>
    <w:rsid w:val="00355611"/>
    <w:rsid w:val="003614A4"/>
    <w:rsid w:val="00363C1A"/>
    <w:rsid w:val="0036480C"/>
    <w:rsid w:val="00365896"/>
    <w:rsid w:val="00366420"/>
    <w:rsid w:val="003667CB"/>
    <w:rsid w:val="00367864"/>
    <w:rsid w:val="0037133F"/>
    <w:rsid w:val="00371780"/>
    <w:rsid w:val="00372596"/>
    <w:rsid w:val="00372B21"/>
    <w:rsid w:val="00373421"/>
    <w:rsid w:val="00376192"/>
    <w:rsid w:val="00377790"/>
    <w:rsid w:val="003824E2"/>
    <w:rsid w:val="003840DC"/>
    <w:rsid w:val="0038591A"/>
    <w:rsid w:val="00385D27"/>
    <w:rsid w:val="00387077"/>
    <w:rsid w:val="00390626"/>
    <w:rsid w:val="003911A7"/>
    <w:rsid w:val="00394BA6"/>
    <w:rsid w:val="00395D8E"/>
    <w:rsid w:val="00397CE1"/>
    <w:rsid w:val="003A0F17"/>
    <w:rsid w:val="003A1238"/>
    <w:rsid w:val="003A13CE"/>
    <w:rsid w:val="003A2056"/>
    <w:rsid w:val="003A3D3F"/>
    <w:rsid w:val="003A47D4"/>
    <w:rsid w:val="003A4C4F"/>
    <w:rsid w:val="003A5362"/>
    <w:rsid w:val="003B0D43"/>
    <w:rsid w:val="003B1FF9"/>
    <w:rsid w:val="003B3DFA"/>
    <w:rsid w:val="003B5889"/>
    <w:rsid w:val="003C076B"/>
    <w:rsid w:val="003C0ED9"/>
    <w:rsid w:val="003C21CB"/>
    <w:rsid w:val="003C2483"/>
    <w:rsid w:val="003C373E"/>
    <w:rsid w:val="003C5E68"/>
    <w:rsid w:val="003C664A"/>
    <w:rsid w:val="003D0AD6"/>
    <w:rsid w:val="003D2351"/>
    <w:rsid w:val="003D2E43"/>
    <w:rsid w:val="003E0E2C"/>
    <w:rsid w:val="003E5E77"/>
    <w:rsid w:val="003E7AF8"/>
    <w:rsid w:val="003F1C3F"/>
    <w:rsid w:val="003F5898"/>
    <w:rsid w:val="003F704D"/>
    <w:rsid w:val="0040265C"/>
    <w:rsid w:val="0040412F"/>
    <w:rsid w:val="00405387"/>
    <w:rsid w:val="00413E81"/>
    <w:rsid w:val="004140FF"/>
    <w:rsid w:val="004150FB"/>
    <w:rsid w:val="00417A1A"/>
    <w:rsid w:val="00421B16"/>
    <w:rsid w:val="00422F6F"/>
    <w:rsid w:val="00424790"/>
    <w:rsid w:val="00425280"/>
    <w:rsid w:val="004276CF"/>
    <w:rsid w:val="004340EE"/>
    <w:rsid w:val="004356E0"/>
    <w:rsid w:val="00435AC5"/>
    <w:rsid w:val="00437190"/>
    <w:rsid w:val="004406C3"/>
    <w:rsid w:val="00441BE1"/>
    <w:rsid w:val="004421E5"/>
    <w:rsid w:val="00442359"/>
    <w:rsid w:val="00445219"/>
    <w:rsid w:val="00452032"/>
    <w:rsid w:val="00452642"/>
    <w:rsid w:val="00453AB1"/>
    <w:rsid w:val="00455336"/>
    <w:rsid w:val="00455F8F"/>
    <w:rsid w:val="004565CB"/>
    <w:rsid w:val="004570FF"/>
    <w:rsid w:val="0046027E"/>
    <w:rsid w:val="00462AFD"/>
    <w:rsid w:val="0046310D"/>
    <w:rsid w:val="0046352A"/>
    <w:rsid w:val="004644E8"/>
    <w:rsid w:val="004659D0"/>
    <w:rsid w:val="00465E61"/>
    <w:rsid w:val="00470E33"/>
    <w:rsid w:val="00474977"/>
    <w:rsid w:val="00475F0B"/>
    <w:rsid w:val="00477BDD"/>
    <w:rsid w:val="00480301"/>
    <w:rsid w:val="004807A0"/>
    <w:rsid w:val="004813C1"/>
    <w:rsid w:val="0048190E"/>
    <w:rsid w:val="00481A4B"/>
    <w:rsid w:val="00486794"/>
    <w:rsid w:val="004929E3"/>
    <w:rsid w:val="0049300C"/>
    <w:rsid w:val="004930D3"/>
    <w:rsid w:val="00493D94"/>
    <w:rsid w:val="004A1BF3"/>
    <w:rsid w:val="004A519E"/>
    <w:rsid w:val="004A5F39"/>
    <w:rsid w:val="004A6430"/>
    <w:rsid w:val="004A7C39"/>
    <w:rsid w:val="004C07A0"/>
    <w:rsid w:val="004C18F2"/>
    <w:rsid w:val="004C40D8"/>
    <w:rsid w:val="004C55A1"/>
    <w:rsid w:val="004C5BD3"/>
    <w:rsid w:val="004D03CC"/>
    <w:rsid w:val="004D4B24"/>
    <w:rsid w:val="004D52DB"/>
    <w:rsid w:val="004D5D44"/>
    <w:rsid w:val="004E125D"/>
    <w:rsid w:val="004E3C16"/>
    <w:rsid w:val="004E42EB"/>
    <w:rsid w:val="004E72BE"/>
    <w:rsid w:val="004F0987"/>
    <w:rsid w:val="004F1252"/>
    <w:rsid w:val="004F38F1"/>
    <w:rsid w:val="004F66BB"/>
    <w:rsid w:val="004F69E5"/>
    <w:rsid w:val="004F79DF"/>
    <w:rsid w:val="0050408C"/>
    <w:rsid w:val="0050772F"/>
    <w:rsid w:val="00507E9E"/>
    <w:rsid w:val="0051012D"/>
    <w:rsid w:val="00510AE9"/>
    <w:rsid w:val="00510AFC"/>
    <w:rsid w:val="00513F74"/>
    <w:rsid w:val="00516CA9"/>
    <w:rsid w:val="00517529"/>
    <w:rsid w:val="00526720"/>
    <w:rsid w:val="0052742C"/>
    <w:rsid w:val="0053139E"/>
    <w:rsid w:val="005329CB"/>
    <w:rsid w:val="005332CD"/>
    <w:rsid w:val="005364B8"/>
    <w:rsid w:val="005404C4"/>
    <w:rsid w:val="0054378E"/>
    <w:rsid w:val="00547F0B"/>
    <w:rsid w:val="005555FB"/>
    <w:rsid w:val="00560B5A"/>
    <w:rsid w:val="005611B1"/>
    <w:rsid w:val="005671AB"/>
    <w:rsid w:val="00572225"/>
    <w:rsid w:val="0057286C"/>
    <w:rsid w:val="00576486"/>
    <w:rsid w:val="00576C65"/>
    <w:rsid w:val="00577E2F"/>
    <w:rsid w:val="0058367E"/>
    <w:rsid w:val="00586CBB"/>
    <w:rsid w:val="00586FA4"/>
    <w:rsid w:val="00592A95"/>
    <w:rsid w:val="00593511"/>
    <w:rsid w:val="0059575D"/>
    <w:rsid w:val="00595F6B"/>
    <w:rsid w:val="00596013"/>
    <w:rsid w:val="00597DEC"/>
    <w:rsid w:val="005A2637"/>
    <w:rsid w:val="005A2BEE"/>
    <w:rsid w:val="005A3DC4"/>
    <w:rsid w:val="005A4990"/>
    <w:rsid w:val="005B53E3"/>
    <w:rsid w:val="005C0432"/>
    <w:rsid w:val="005C1370"/>
    <w:rsid w:val="005C472C"/>
    <w:rsid w:val="005C5262"/>
    <w:rsid w:val="005D030E"/>
    <w:rsid w:val="005D2588"/>
    <w:rsid w:val="005D261D"/>
    <w:rsid w:val="005D5C20"/>
    <w:rsid w:val="005E34AA"/>
    <w:rsid w:val="005E64B5"/>
    <w:rsid w:val="005F22FF"/>
    <w:rsid w:val="005F2924"/>
    <w:rsid w:val="005F5CA7"/>
    <w:rsid w:val="00600097"/>
    <w:rsid w:val="00604016"/>
    <w:rsid w:val="00605122"/>
    <w:rsid w:val="00610EEA"/>
    <w:rsid w:val="00615839"/>
    <w:rsid w:val="00616BBF"/>
    <w:rsid w:val="00617C61"/>
    <w:rsid w:val="00622389"/>
    <w:rsid w:val="00622B18"/>
    <w:rsid w:val="00623C25"/>
    <w:rsid w:val="00623E4C"/>
    <w:rsid w:val="006273FF"/>
    <w:rsid w:val="00632C6F"/>
    <w:rsid w:val="00633CC5"/>
    <w:rsid w:val="006342F4"/>
    <w:rsid w:val="0063634C"/>
    <w:rsid w:val="006409AE"/>
    <w:rsid w:val="0064189C"/>
    <w:rsid w:val="00647B30"/>
    <w:rsid w:val="0065004E"/>
    <w:rsid w:val="006501E6"/>
    <w:rsid w:val="00650D6A"/>
    <w:rsid w:val="00661424"/>
    <w:rsid w:val="00661E1D"/>
    <w:rsid w:val="006620FB"/>
    <w:rsid w:val="00664D9B"/>
    <w:rsid w:val="0066766D"/>
    <w:rsid w:val="0067053D"/>
    <w:rsid w:val="006803AB"/>
    <w:rsid w:val="00680A00"/>
    <w:rsid w:val="0068478F"/>
    <w:rsid w:val="00684E97"/>
    <w:rsid w:val="00686330"/>
    <w:rsid w:val="0068726E"/>
    <w:rsid w:val="006875E2"/>
    <w:rsid w:val="00690C27"/>
    <w:rsid w:val="00691E12"/>
    <w:rsid w:val="00692E11"/>
    <w:rsid w:val="006949C8"/>
    <w:rsid w:val="0069689A"/>
    <w:rsid w:val="006A1B6A"/>
    <w:rsid w:val="006A5864"/>
    <w:rsid w:val="006A5F68"/>
    <w:rsid w:val="006B0EA0"/>
    <w:rsid w:val="006B1D34"/>
    <w:rsid w:val="006B3465"/>
    <w:rsid w:val="006B6A38"/>
    <w:rsid w:val="006C10D9"/>
    <w:rsid w:val="006C3627"/>
    <w:rsid w:val="006C6C15"/>
    <w:rsid w:val="006C6CA1"/>
    <w:rsid w:val="006D1D7A"/>
    <w:rsid w:val="006D1FF7"/>
    <w:rsid w:val="006D4203"/>
    <w:rsid w:val="006E0331"/>
    <w:rsid w:val="006E1330"/>
    <w:rsid w:val="006E1574"/>
    <w:rsid w:val="006E327C"/>
    <w:rsid w:val="006E44DD"/>
    <w:rsid w:val="006E49DA"/>
    <w:rsid w:val="006E5707"/>
    <w:rsid w:val="006E750B"/>
    <w:rsid w:val="006F21BD"/>
    <w:rsid w:val="006F2758"/>
    <w:rsid w:val="006F2C48"/>
    <w:rsid w:val="006F52C5"/>
    <w:rsid w:val="006F5FC4"/>
    <w:rsid w:val="007022DE"/>
    <w:rsid w:val="007043DA"/>
    <w:rsid w:val="007072A9"/>
    <w:rsid w:val="00707D58"/>
    <w:rsid w:val="00710506"/>
    <w:rsid w:val="007127A0"/>
    <w:rsid w:val="00712BF0"/>
    <w:rsid w:val="0071397A"/>
    <w:rsid w:val="00713F5B"/>
    <w:rsid w:val="007161A9"/>
    <w:rsid w:val="007170EC"/>
    <w:rsid w:val="00721386"/>
    <w:rsid w:val="00723026"/>
    <w:rsid w:val="00731957"/>
    <w:rsid w:val="0073210A"/>
    <w:rsid w:val="007344CF"/>
    <w:rsid w:val="007359F9"/>
    <w:rsid w:val="00737340"/>
    <w:rsid w:val="00737E6E"/>
    <w:rsid w:val="00737FCC"/>
    <w:rsid w:val="00742D37"/>
    <w:rsid w:val="0074373A"/>
    <w:rsid w:val="00743F93"/>
    <w:rsid w:val="007451C3"/>
    <w:rsid w:val="007451EF"/>
    <w:rsid w:val="0074599C"/>
    <w:rsid w:val="00751A4C"/>
    <w:rsid w:val="00751A56"/>
    <w:rsid w:val="00751EB0"/>
    <w:rsid w:val="00752658"/>
    <w:rsid w:val="007543D0"/>
    <w:rsid w:val="00756BAF"/>
    <w:rsid w:val="007607AB"/>
    <w:rsid w:val="0076342A"/>
    <w:rsid w:val="00763734"/>
    <w:rsid w:val="00764719"/>
    <w:rsid w:val="00765BB5"/>
    <w:rsid w:val="00766842"/>
    <w:rsid w:val="00770051"/>
    <w:rsid w:val="00771284"/>
    <w:rsid w:val="00772374"/>
    <w:rsid w:val="00773A84"/>
    <w:rsid w:val="00782111"/>
    <w:rsid w:val="00783571"/>
    <w:rsid w:val="0078779C"/>
    <w:rsid w:val="00791C08"/>
    <w:rsid w:val="00791EED"/>
    <w:rsid w:val="00792C96"/>
    <w:rsid w:val="007945A4"/>
    <w:rsid w:val="00795704"/>
    <w:rsid w:val="00795909"/>
    <w:rsid w:val="007A0500"/>
    <w:rsid w:val="007A07AD"/>
    <w:rsid w:val="007A2B96"/>
    <w:rsid w:val="007A323D"/>
    <w:rsid w:val="007A52CC"/>
    <w:rsid w:val="007A6231"/>
    <w:rsid w:val="007A6437"/>
    <w:rsid w:val="007B0951"/>
    <w:rsid w:val="007B1A23"/>
    <w:rsid w:val="007B1CE2"/>
    <w:rsid w:val="007B5E5D"/>
    <w:rsid w:val="007B7FF5"/>
    <w:rsid w:val="007C5F0B"/>
    <w:rsid w:val="007D3114"/>
    <w:rsid w:val="007D3596"/>
    <w:rsid w:val="007D6AA7"/>
    <w:rsid w:val="007D7D42"/>
    <w:rsid w:val="007E0026"/>
    <w:rsid w:val="007E4DCB"/>
    <w:rsid w:val="007E594D"/>
    <w:rsid w:val="007E6AB9"/>
    <w:rsid w:val="007E7FF7"/>
    <w:rsid w:val="007F1B6D"/>
    <w:rsid w:val="007F3244"/>
    <w:rsid w:val="007F3A6B"/>
    <w:rsid w:val="007F5108"/>
    <w:rsid w:val="007F6BFC"/>
    <w:rsid w:val="00801179"/>
    <w:rsid w:val="00801972"/>
    <w:rsid w:val="00802C84"/>
    <w:rsid w:val="0080375D"/>
    <w:rsid w:val="00804B6B"/>
    <w:rsid w:val="0080526F"/>
    <w:rsid w:val="00810350"/>
    <w:rsid w:val="00815383"/>
    <w:rsid w:val="00822BE0"/>
    <w:rsid w:val="00824665"/>
    <w:rsid w:val="0082476E"/>
    <w:rsid w:val="0082491E"/>
    <w:rsid w:val="0083237D"/>
    <w:rsid w:val="008336A1"/>
    <w:rsid w:val="00837159"/>
    <w:rsid w:val="00842A48"/>
    <w:rsid w:val="00842EA3"/>
    <w:rsid w:val="00844701"/>
    <w:rsid w:val="00845F1F"/>
    <w:rsid w:val="00850133"/>
    <w:rsid w:val="0085393D"/>
    <w:rsid w:val="00855CDC"/>
    <w:rsid w:val="0086172B"/>
    <w:rsid w:val="00862280"/>
    <w:rsid w:val="00867C2D"/>
    <w:rsid w:val="00871AF7"/>
    <w:rsid w:val="00873F89"/>
    <w:rsid w:val="00874B0B"/>
    <w:rsid w:val="00874D95"/>
    <w:rsid w:val="00880D36"/>
    <w:rsid w:val="00882063"/>
    <w:rsid w:val="00885C36"/>
    <w:rsid w:val="008863FA"/>
    <w:rsid w:val="0089030C"/>
    <w:rsid w:val="0089316A"/>
    <w:rsid w:val="00893EC9"/>
    <w:rsid w:val="00896DC1"/>
    <w:rsid w:val="00897C89"/>
    <w:rsid w:val="008A3F77"/>
    <w:rsid w:val="008A404B"/>
    <w:rsid w:val="008A461E"/>
    <w:rsid w:val="008A6B08"/>
    <w:rsid w:val="008A71CA"/>
    <w:rsid w:val="008B2EC2"/>
    <w:rsid w:val="008B5CC3"/>
    <w:rsid w:val="008C0AB3"/>
    <w:rsid w:val="008C3682"/>
    <w:rsid w:val="008C4E61"/>
    <w:rsid w:val="008D16DC"/>
    <w:rsid w:val="008D26C2"/>
    <w:rsid w:val="008D3C3F"/>
    <w:rsid w:val="008D46EF"/>
    <w:rsid w:val="008D7F4A"/>
    <w:rsid w:val="008E0CDE"/>
    <w:rsid w:val="008E2ADC"/>
    <w:rsid w:val="008E4A76"/>
    <w:rsid w:val="008E6453"/>
    <w:rsid w:val="008F125A"/>
    <w:rsid w:val="008F146E"/>
    <w:rsid w:val="008F56A7"/>
    <w:rsid w:val="008F5BEB"/>
    <w:rsid w:val="008F751A"/>
    <w:rsid w:val="00900783"/>
    <w:rsid w:val="00900D1A"/>
    <w:rsid w:val="00901A87"/>
    <w:rsid w:val="009020EC"/>
    <w:rsid w:val="009038F4"/>
    <w:rsid w:val="00904F53"/>
    <w:rsid w:val="00905CD1"/>
    <w:rsid w:val="00906582"/>
    <w:rsid w:val="00906C16"/>
    <w:rsid w:val="00907FA3"/>
    <w:rsid w:val="00910D16"/>
    <w:rsid w:val="009143F6"/>
    <w:rsid w:val="009145B9"/>
    <w:rsid w:val="009167C9"/>
    <w:rsid w:val="00920507"/>
    <w:rsid w:val="00921E75"/>
    <w:rsid w:val="0092459E"/>
    <w:rsid w:val="00925A27"/>
    <w:rsid w:val="00931AFF"/>
    <w:rsid w:val="009329AF"/>
    <w:rsid w:val="0093361C"/>
    <w:rsid w:val="00934DCE"/>
    <w:rsid w:val="00934FB5"/>
    <w:rsid w:val="00942B81"/>
    <w:rsid w:val="00943230"/>
    <w:rsid w:val="00943C78"/>
    <w:rsid w:val="00950A70"/>
    <w:rsid w:val="00953141"/>
    <w:rsid w:val="0095698B"/>
    <w:rsid w:val="00956FF4"/>
    <w:rsid w:val="00957415"/>
    <w:rsid w:val="00960513"/>
    <w:rsid w:val="009612D2"/>
    <w:rsid w:val="00963017"/>
    <w:rsid w:val="00963F67"/>
    <w:rsid w:val="00964CEF"/>
    <w:rsid w:val="00967AC7"/>
    <w:rsid w:val="00967BB5"/>
    <w:rsid w:val="0097188C"/>
    <w:rsid w:val="00972D90"/>
    <w:rsid w:val="009741A6"/>
    <w:rsid w:val="00975209"/>
    <w:rsid w:val="00975A1B"/>
    <w:rsid w:val="0098066C"/>
    <w:rsid w:val="009806AA"/>
    <w:rsid w:val="00982CE2"/>
    <w:rsid w:val="009873C7"/>
    <w:rsid w:val="00991699"/>
    <w:rsid w:val="00991CCA"/>
    <w:rsid w:val="00996BB3"/>
    <w:rsid w:val="009A139A"/>
    <w:rsid w:val="009A13AF"/>
    <w:rsid w:val="009A4DA8"/>
    <w:rsid w:val="009B0DF5"/>
    <w:rsid w:val="009B2572"/>
    <w:rsid w:val="009B2D3C"/>
    <w:rsid w:val="009B3251"/>
    <w:rsid w:val="009B34CB"/>
    <w:rsid w:val="009B5B59"/>
    <w:rsid w:val="009B5F49"/>
    <w:rsid w:val="009B6AD5"/>
    <w:rsid w:val="009B6BB3"/>
    <w:rsid w:val="009B71E6"/>
    <w:rsid w:val="009C5E5C"/>
    <w:rsid w:val="009C6983"/>
    <w:rsid w:val="009C7CB1"/>
    <w:rsid w:val="009D024B"/>
    <w:rsid w:val="009D0E45"/>
    <w:rsid w:val="009D4C6C"/>
    <w:rsid w:val="009D6E3E"/>
    <w:rsid w:val="009D786D"/>
    <w:rsid w:val="009E5A4D"/>
    <w:rsid w:val="009E6194"/>
    <w:rsid w:val="009E7A55"/>
    <w:rsid w:val="009F314B"/>
    <w:rsid w:val="009F3CCE"/>
    <w:rsid w:val="009F3E8F"/>
    <w:rsid w:val="009F4110"/>
    <w:rsid w:val="009F5AB5"/>
    <w:rsid w:val="009F75B7"/>
    <w:rsid w:val="00A00507"/>
    <w:rsid w:val="00A019E7"/>
    <w:rsid w:val="00A01C9C"/>
    <w:rsid w:val="00A03676"/>
    <w:rsid w:val="00A03CE2"/>
    <w:rsid w:val="00A057FB"/>
    <w:rsid w:val="00A05A13"/>
    <w:rsid w:val="00A064CA"/>
    <w:rsid w:val="00A168F2"/>
    <w:rsid w:val="00A179E4"/>
    <w:rsid w:val="00A23B6A"/>
    <w:rsid w:val="00A24821"/>
    <w:rsid w:val="00A30338"/>
    <w:rsid w:val="00A3402C"/>
    <w:rsid w:val="00A345CA"/>
    <w:rsid w:val="00A35480"/>
    <w:rsid w:val="00A37616"/>
    <w:rsid w:val="00A37DC8"/>
    <w:rsid w:val="00A4131E"/>
    <w:rsid w:val="00A4438D"/>
    <w:rsid w:val="00A476EB"/>
    <w:rsid w:val="00A53578"/>
    <w:rsid w:val="00A576B1"/>
    <w:rsid w:val="00A62A53"/>
    <w:rsid w:val="00A62C68"/>
    <w:rsid w:val="00A62EF2"/>
    <w:rsid w:val="00A63B5A"/>
    <w:rsid w:val="00A64166"/>
    <w:rsid w:val="00A64449"/>
    <w:rsid w:val="00A6505B"/>
    <w:rsid w:val="00A65437"/>
    <w:rsid w:val="00A66613"/>
    <w:rsid w:val="00A66ACB"/>
    <w:rsid w:val="00A7085F"/>
    <w:rsid w:val="00A825AD"/>
    <w:rsid w:val="00A82F06"/>
    <w:rsid w:val="00A842C5"/>
    <w:rsid w:val="00A85B1F"/>
    <w:rsid w:val="00A86B06"/>
    <w:rsid w:val="00A87C8F"/>
    <w:rsid w:val="00A909AE"/>
    <w:rsid w:val="00A94E12"/>
    <w:rsid w:val="00A95355"/>
    <w:rsid w:val="00A96105"/>
    <w:rsid w:val="00A978F2"/>
    <w:rsid w:val="00A97C3B"/>
    <w:rsid w:val="00AA142B"/>
    <w:rsid w:val="00AA3CF9"/>
    <w:rsid w:val="00AA44E5"/>
    <w:rsid w:val="00AA6306"/>
    <w:rsid w:val="00AA699D"/>
    <w:rsid w:val="00AB0FF4"/>
    <w:rsid w:val="00AB1840"/>
    <w:rsid w:val="00AB4021"/>
    <w:rsid w:val="00AB406E"/>
    <w:rsid w:val="00AB500C"/>
    <w:rsid w:val="00AB65D2"/>
    <w:rsid w:val="00AB7FE8"/>
    <w:rsid w:val="00AC4F2F"/>
    <w:rsid w:val="00AD5450"/>
    <w:rsid w:val="00AE0BC3"/>
    <w:rsid w:val="00AE1B33"/>
    <w:rsid w:val="00AF3918"/>
    <w:rsid w:val="00AF4311"/>
    <w:rsid w:val="00AF4DFB"/>
    <w:rsid w:val="00AF6385"/>
    <w:rsid w:val="00AF791E"/>
    <w:rsid w:val="00B0097B"/>
    <w:rsid w:val="00B00E11"/>
    <w:rsid w:val="00B02C2B"/>
    <w:rsid w:val="00B03B00"/>
    <w:rsid w:val="00B047CA"/>
    <w:rsid w:val="00B113DD"/>
    <w:rsid w:val="00B118C8"/>
    <w:rsid w:val="00B14CB5"/>
    <w:rsid w:val="00B153D8"/>
    <w:rsid w:val="00B229AF"/>
    <w:rsid w:val="00B24139"/>
    <w:rsid w:val="00B25AA7"/>
    <w:rsid w:val="00B25B65"/>
    <w:rsid w:val="00B310A5"/>
    <w:rsid w:val="00B335AB"/>
    <w:rsid w:val="00B33E0A"/>
    <w:rsid w:val="00B347E9"/>
    <w:rsid w:val="00B367D9"/>
    <w:rsid w:val="00B36E72"/>
    <w:rsid w:val="00B4234F"/>
    <w:rsid w:val="00B4336F"/>
    <w:rsid w:val="00B5066D"/>
    <w:rsid w:val="00B5242E"/>
    <w:rsid w:val="00B54E5C"/>
    <w:rsid w:val="00B54F0E"/>
    <w:rsid w:val="00B54FCF"/>
    <w:rsid w:val="00B558A9"/>
    <w:rsid w:val="00B55DA3"/>
    <w:rsid w:val="00B66E2A"/>
    <w:rsid w:val="00B74F46"/>
    <w:rsid w:val="00B77B23"/>
    <w:rsid w:val="00B80380"/>
    <w:rsid w:val="00B81AB1"/>
    <w:rsid w:val="00B8363B"/>
    <w:rsid w:val="00B83A9F"/>
    <w:rsid w:val="00B8489D"/>
    <w:rsid w:val="00B84D09"/>
    <w:rsid w:val="00B850F4"/>
    <w:rsid w:val="00B942EE"/>
    <w:rsid w:val="00B95945"/>
    <w:rsid w:val="00B95D89"/>
    <w:rsid w:val="00B96B2E"/>
    <w:rsid w:val="00BA4302"/>
    <w:rsid w:val="00BA544F"/>
    <w:rsid w:val="00BB0AFF"/>
    <w:rsid w:val="00BB20E2"/>
    <w:rsid w:val="00BB2A66"/>
    <w:rsid w:val="00BB2B2A"/>
    <w:rsid w:val="00BB4490"/>
    <w:rsid w:val="00BB685D"/>
    <w:rsid w:val="00BC0111"/>
    <w:rsid w:val="00BC0798"/>
    <w:rsid w:val="00BC3BF3"/>
    <w:rsid w:val="00BC4DEB"/>
    <w:rsid w:val="00BC501C"/>
    <w:rsid w:val="00BC5E6F"/>
    <w:rsid w:val="00BC7BA6"/>
    <w:rsid w:val="00BD1501"/>
    <w:rsid w:val="00BE2CA6"/>
    <w:rsid w:val="00BE4178"/>
    <w:rsid w:val="00BE7140"/>
    <w:rsid w:val="00BE78DF"/>
    <w:rsid w:val="00BF5794"/>
    <w:rsid w:val="00BF70E8"/>
    <w:rsid w:val="00C077E2"/>
    <w:rsid w:val="00C15D0E"/>
    <w:rsid w:val="00C165A7"/>
    <w:rsid w:val="00C25157"/>
    <w:rsid w:val="00C319AF"/>
    <w:rsid w:val="00C3380C"/>
    <w:rsid w:val="00C356BF"/>
    <w:rsid w:val="00C415FE"/>
    <w:rsid w:val="00C41C5B"/>
    <w:rsid w:val="00C41DFB"/>
    <w:rsid w:val="00C44FB6"/>
    <w:rsid w:val="00C4776E"/>
    <w:rsid w:val="00C5231E"/>
    <w:rsid w:val="00C52B63"/>
    <w:rsid w:val="00C546D4"/>
    <w:rsid w:val="00C568B0"/>
    <w:rsid w:val="00C56904"/>
    <w:rsid w:val="00C57B93"/>
    <w:rsid w:val="00C60E4D"/>
    <w:rsid w:val="00C6478F"/>
    <w:rsid w:val="00C67FC6"/>
    <w:rsid w:val="00C70A1B"/>
    <w:rsid w:val="00C71A5C"/>
    <w:rsid w:val="00C739E2"/>
    <w:rsid w:val="00C75086"/>
    <w:rsid w:val="00C76387"/>
    <w:rsid w:val="00C778F4"/>
    <w:rsid w:val="00C8266F"/>
    <w:rsid w:val="00C8314B"/>
    <w:rsid w:val="00C85AD0"/>
    <w:rsid w:val="00C8687E"/>
    <w:rsid w:val="00C8744E"/>
    <w:rsid w:val="00C874F2"/>
    <w:rsid w:val="00C87D7E"/>
    <w:rsid w:val="00C93102"/>
    <w:rsid w:val="00C961DC"/>
    <w:rsid w:val="00C96377"/>
    <w:rsid w:val="00CA1758"/>
    <w:rsid w:val="00CA1C39"/>
    <w:rsid w:val="00CA2E23"/>
    <w:rsid w:val="00CA352A"/>
    <w:rsid w:val="00CA5F64"/>
    <w:rsid w:val="00CA6075"/>
    <w:rsid w:val="00CB241E"/>
    <w:rsid w:val="00CB44AE"/>
    <w:rsid w:val="00CC5BE1"/>
    <w:rsid w:val="00CC6BED"/>
    <w:rsid w:val="00CD13EC"/>
    <w:rsid w:val="00CD41CB"/>
    <w:rsid w:val="00CE2AF7"/>
    <w:rsid w:val="00CE5555"/>
    <w:rsid w:val="00CE677C"/>
    <w:rsid w:val="00CE685B"/>
    <w:rsid w:val="00CE6B0B"/>
    <w:rsid w:val="00CF69CC"/>
    <w:rsid w:val="00CF7634"/>
    <w:rsid w:val="00D006AF"/>
    <w:rsid w:val="00D01291"/>
    <w:rsid w:val="00D0161E"/>
    <w:rsid w:val="00D035BB"/>
    <w:rsid w:val="00D10E82"/>
    <w:rsid w:val="00D12545"/>
    <w:rsid w:val="00D235C6"/>
    <w:rsid w:val="00D2511C"/>
    <w:rsid w:val="00D265D8"/>
    <w:rsid w:val="00D26C5C"/>
    <w:rsid w:val="00D3293B"/>
    <w:rsid w:val="00D329CA"/>
    <w:rsid w:val="00D33266"/>
    <w:rsid w:val="00D354A0"/>
    <w:rsid w:val="00D3577B"/>
    <w:rsid w:val="00D417E0"/>
    <w:rsid w:val="00D42783"/>
    <w:rsid w:val="00D429E9"/>
    <w:rsid w:val="00D43399"/>
    <w:rsid w:val="00D43547"/>
    <w:rsid w:val="00D43857"/>
    <w:rsid w:val="00D44E44"/>
    <w:rsid w:val="00D51D8C"/>
    <w:rsid w:val="00D54332"/>
    <w:rsid w:val="00D54B02"/>
    <w:rsid w:val="00D55817"/>
    <w:rsid w:val="00D57724"/>
    <w:rsid w:val="00D6075F"/>
    <w:rsid w:val="00D62AAC"/>
    <w:rsid w:val="00D63AC3"/>
    <w:rsid w:val="00D63DB3"/>
    <w:rsid w:val="00D659B4"/>
    <w:rsid w:val="00D66D85"/>
    <w:rsid w:val="00D67FB3"/>
    <w:rsid w:val="00D72436"/>
    <w:rsid w:val="00D73E6D"/>
    <w:rsid w:val="00D758A6"/>
    <w:rsid w:val="00D75E0C"/>
    <w:rsid w:val="00D75FF1"/>
    <w:rsid w:val="00D77C2C"/>
    <w:rsid w:val="00D80E08"/>
    <w:rsid w:val="00D81F99"/>
    <w:rsid w:val="00D82FBF"/>
    <w:rsid w:val="00D842A0"/>
    <w:rsid w:val="00D87190"/>
    <w:rsid w:val="00D90329"/>
    <w:rsid w:val="00D936B8"/>
    <w:rsid w:val="00D95720"/>
    <w:rsid w:val="00D97D53"/>
    <w:rsid w:val="00DA44A2"/>
    <w:rsid w:val="00DB690E"/>
    <w:rsid w:val="00DB7595"/>
    <w:rsid w:val="00DC2276"/>
    <w:rsid w:val="00DC305A"/>
    <w:rsid w:val="00DC6BA7"/>
    <w:rsid w:val="00DC78BF"/>
    <w:rsid w:val="00DD08ED"/>
    <w:rsid w:val="00DD2BCC"/>
    <w:rsid w:val="00DD40B7"/>
    <w:rsid w:val="00DD4597"/>
    <w:rsid w:val="00DD548F"/>
    <w:rsid w:val="00DD683D"/>
    <w:rsid w:val="00DE1B9E"/>
    <w:rsid w:val="00DE27C1"/>
    <w:rsid w:val="00DE30B4"/>
    <w:rsid w:val="00DE5899"/>
    <w:rsid w:val="00DE6582"/>
    <w:rsid w:val="00DF57CA"/>
    <w:rsid w:val="00DF5CAC"/>
    <w:rsid w:val="00E00DEC"/>
    <w:rsid w:val="00E02C46"/>
    <w:rsid w:val="00E034B7"/>
    <w:rsid w:val="00E047AD"/>
    <w:rsid w:val="00E06556"/>
    <w:rsid w:val="00E13AF1"/>
    <w:rsid w:val="00E1533F"/>
    <w:rsid w:val="00E1740E"/>
    <w:rsid w:val="00E20469"/>
    <w:rsid w:val="00E20DCF"/>
    <w:rsid w:val="00E211DC"/>
    <w:rsid w:val="00E256DC"/>
    <w:rsid w:val="00E30C83"/>
    <w:rsid w:val="00E30F5D"/>
    <w:rsid w:val="00E3529F"/>
    <w:rsid w:val="00E352ED"/>
    <w:rsid w:val="00E4195F"/>
    <w:rsid w:val="00E421E4"/>
    <w:rsid w:val="00E42339"/>
    <w:rsid w:val="00E44618"/>
    <w:rsid w:val="00E44DFB"/>
    <w:rsid w:val="00E45213"/>
    <w:rsid w:val="00E45E65"/>
    <w:rsid w:val="00E46778"/>
    <w:rsid w:val="00E5421C"/>
    <w:rsid w:val="00E543AD"/>
    <w:rsid w:val="00E57ED8"/>
    <w:rsid w:val="00E615E7"/>
    <w:rsid w:val="00E62540"/>
    <w:rsid w:val="00E65BDE"/>
    <w:rsid w:val="00E66DBE"/>
    <w:rsid w:val="00E71859"/>
    <w:rsid w:val="00E72272"/>
    <w:rsid w:val="00E7289E"/>
    <w:rsid w:val="00E730DF"/>
    <w:rsid w:val="00E766D4"/>
    <w:rsid w:val="00E76800"/>
    <w:rsid w:val="00E770CC"/>
    <w:rsid w:val="00E77A86"/>
    <w:rsid w:val="00E80856"/>
    <w:rsid w:val="00E80FCD"/>
    <w:rsid w:val="00E81CC7"/>
    <w:rsid w:val="00E8243E"/>
    <w:rsid w:val="00E82933"/>
    <w:rsid w:val="00E838B7"/>
    <w:rsid w:val="00E8598C"/>
    <w:rsid w:val="00E85E2A"/>
    <w:rsid w:val="00E904A4"/>
    <w:rsid w:val="00E959AB"/>
    <w:rsid w:val="00E97BC5"/>
    <w:rsid w:val="00EA0C32"/>
    <w:rsid w:val="00EA0CD6"/>
    <w:rsid w:val="00EA0D71"/>
    <w:rsid w:val="00EA7AD6"/>
    <w:rsid w:val="00EB3C9D"/>
    <w:rsid w:val="00EB628A"/>
    <w:rsid w:val="00EB63C7"/>
    <w:rsid w:val="00EB68A9"/>
    <w:rsid w:val="00EB6F21"/>
    <w:rsid w:val="00EC098A"/>
    <w:rsid w:val="00EC0E07"/>
    <w:rsid w:val="00EC2AB9"/>
    <w:rsid w:val="00ED03C1"/>
    <w:rsid w:val="00ED1C4D"/>
    <w:rsid w:val="00ED2B1A"/>
    <w:rsid w:val="00ED5F5F"/>
    <w:rsid w:val="00EE00B8"/>
    <w:rsid w:val="00EE5903"/>
    <w:rsid w:val="00EE5B69"/>
    <w:rsid w:val="00EE675F"/>
    <w:rsid w:val="00EE7FB7"/>
    <w:rsid w:val="00EF0F74"/>
    <w:rsid w:val="00EF264C"/>
    <w:rsid w:val="00EF3AD8"/>
    <w:rsid w:val="00EF4888"/>
    <w:rsid w:val="00F00613"/>
    <w:rsid w:val="00F01234"/>
    <w:rsid w:val="00F01D9A"/>
    <w:rsid w:val="00F02859"/>
    <w:rsid w:val="00F02C48"/>
    <w:rsid w:val="00F05823"/>
    <w:rsid w:val="00F0747D"/>
    <w:rsid w:val="00F134ED"/>
    <w:rsid w:val="00F15D6F"/>
    <w:rsid w:val="00F20376"/>
    <w:rsid w:val="00F24955"/>
    <w:rsid w:val="00F257DE"/>
    <w:rsid w:val="00F25DB6"/>
    <w:rsid w:val="00F3013B"/>
    <w:rsid w:val="00F307F6"/>
    <w:rsid w:val="00F311CF"/>
    <w:rsid w:val="00F31502"/>
    <w:rsid w:val="00F34153"/>
    <w:rsid w:val="00F36930"/>
    <w:rsid w:val="00F37987"/>
    <w:rsid w:val="00F4065D"/>
    <w:rsid w:val="00F41682"/>
    <w:rsid w:val="00F43761"/>
    <w:rsid w:val="00F46611"/>
    <w:rsid w:val="00F475A0"/>
    <w:rsid w:val="00F477EC"/>
    <w:rsid w:val="00F479A6"/>
    <w:rsid w:val="00F50AC0"/>
    <w:rsid w:val="00F542C5"/>
    <w:rsid w:val="00F55A2D"/>
    <w:rsid w:val="00F55B15"/>
    <w:rsid w:val="00F55F93"/>
    <w:rsid w:val="00F5629A"/>
    <w:rsid w:val="00F57E51"/>
    <w:rsid w:val="00F60A10"/>
    <w:rsid w:val="00F6183C"/>
    <w:rsid w:val="00F6708E"/>
    <w:rsid w:val="00F6746C"/>
    <w:rsid w:val="00F74D2F"/>
    <w:rsid w:val="00F76B80"/>
    <w:rsid w:val="00F8298F"/>
    <w:rsid w:val="00F85B61"/>
    <w:rsid w:val="00F90738"/>
    <w:rsid w:val="00F964FA"/>
    <w:rsid w:val="00F97742"/>
    <w:rsid w:val="00FA0719"/>
    <w:rsid w:val="00FA1BDF"/>
    <w:rsid w:val="00FA4266"/>
    <w:rsid w:val="00FA44D9"/>
    <w:rsid w:val="00FA44E7"/>
    <w:rsid w:val="00FA4A6C"/>
    <w:rsid w:val="00FA5036"/>
    <w:rsid w:val="00FA51F9"/>
    <w:rsid w:val="00FA7760"/>
    <w:rsid w:val="00FB441D"/>
    <w:rsid w:val="00FB66C6"/>
    <w:rsid w:val="00FB6727"/>
    <w:rsid w:val="00FC0DB7"/>
    <w:rsid w:val="00FC1FB1"/>
    <w:rsid w:val="00FC7B6F"/>
    <w:rsid w:val="00FD001C"/>
    <w:rsid w:val="00FD0489"/>
    <w:rsid w:val="00FD26BF"/>
    <w:rsid w:val="00FD32E7"/>
    <w:rsid w:val="00FD37D3"/>
    <w:rsid w:val="00FD4A1C"/>
    <w:rsid w:val="00FD4C0E"/>
    <w:rsid w:val="00FD512D"/>
    <w:rsid w:val="00FE45B6"/>
    <w:rsid w:val="00FE4F27"/>
    <w:rsid w:val="00FE5336"/>
    <w:rsid w:val="00FE5B16"/>
    <w:rsid w:val="00FE68A8"/>
    <w:rsid w:val="00FF1559"/>
    <w:rsid w:val="00FF3EC8"/>
    <w:rsid w:val="00FF5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0D4A2BB4"/>
  <w15:docId w15:val="{6FE19078-9D0B-45BB-9E0A-49E08B8F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254517"/>
    <w:pPr>
      <w:keepNext/>
      <w:keepLines/>
      <w:numPr>
        <w:numId w:val="20"/>
      </w:numPr>
      <w:tabs>
        <w:tab w:val="center" w:pos="6379"/>
      </w:tabs>
      <w:spacing w:line="36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1E6194"/>
    <w:pPr>
      <w:keepNext/>
      <w:keepLines/>
      <w:numPr>
        <w:ilvl w:val="1"/>
        <w:numId w:val="20"/>
      </w:numPr>
      <w:tabs>
        <w:tab w:val="center" w:pos="6379"/>
      </w:tabs>
      <w:spacing w:line="360" w:lineRule="auto"/>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1E6194"/>
    <w:pPr>
      <w:keepNext/>
      <w:keepLines/>
      <w:numPr>
        <w:ilvl w:val="2"/>
        <w:numId w:val="20"/>
      </w:numPr>
      <w:tabs>
        <w:tab w:val="center" w:pos="6379"/>
      </w:tabs>
      <w:spacing w:line="360" w:lineRule="auto"/>
      <w:outlineLvl w:val="2"/>
    </w:pPr>
    <w:rPr>
      <w:rFonts w:eastAsiaTheme="majorEastAsia" w:cstheme="majorBidi"/>
      <w:b/>
      <w:bCs/>
      <w:i/>
      <w:sz w:val="28"/>
    </w:rPr>
  </w:style>
  <w:style w:type="paragraph" w:styleId="Heading4">
    <w:name w:val="heading 4"/>
    <w:basedOn w:val="Normal"/>
    <w:next w:val="Normal"/>
    <w:link w:val="Heading4Char"/>
    <w:uiPriority w:val="9"/>
    <w:unhideWhenUsed/>
    <w:qFormat/>
    <w:rsid w:val="00470E33"/>
    <w:pPr>
      <w:keepNext/>
      <w:keepLines/>
      <w:numPr>
        <w:ilvl w:val="3"/>
        <w:numId w:val="20"/>
      </w:numPr>
      <w:tabs>
        <w:tab w:val="center" w:pos="6379"/>
      </w:tabs>
      <w:spacing w:line="360" w:lineRule="auto"/>
      <w:outlineLvl w:val="3"/>
    </w:pPr>
    <w:rPr>
      <w:rFonts w:eastAsiaTheme="majorEastAsia" w:cstheme="majorBidi"/>
      <w:bCs/>
      <w:iCs/>
      <w:sz w:val="28"/>
    </w:rPr>
  </w:style>
  <w:style w:type="paragraph" w:styleId="Heading5">
    <w:name w:val="heading 5"/>
    <w:basedOn w:val="Normal"/>
    <w:next w:val="Normal"/>
    <w:link w:val="Heading5Char"/>
    <w:uiPriority w:val="9"/>
    <w:semiHidden/>
    <w:unhideWhenUsed/>
    <w:qFormat/>
    <w:rsid w:val="00BB2A66"/>
    <w:pPr>
      <w:keepNext/>
      <w:keepLines/>
      <w:numPr>
        <w:ilvl w:val="4"/>
        <w:numId w:val="2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B2A66"/>
    <w:pPr>
      <w:keepNext/>
      <w:keepLines/>
      <w:numPr>
        <w:ilvl w:val="5"/>
        <w:numId w:val="2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B2A66"/>
    <w:pPr>
      <w:keepNext/>
      <w:keepLines/>
      <w:numPr>
        <w:ilvl w:val="6"/>
        <w:numId w:val="2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B2A66"/>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B2A66"/>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254517"/>
    <w:rPr>
      <w:rFonts w:eastAsiaTheme="majorEastAsia" w:cstheme="majorBidi"/>
      <w:b/>
      <w:bCs/>
      <w:sz w:val="32"/>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1E6194"/>
    <w:rPr>
      <w:rFonts w:eastAsiaTheme="majorEastAsia" w:cstheme="majorBidi"/>
      <w:b/>
      <w:bCs/>
      <w:sz w:val="28"/>
      <w:szCs w:val="26"/>
    </w:rPr>
  </w:style>
  <w:style w:type="character" w:customStyle="1" w:styleId="Heading3Char">
    <w:name w:val="Heading 3 Char"/>
    <w:basedOn w:val="DefaultParagraphFont"/>
    <w:link w:val="Heading3"/>
    <w:uiPriority w:val="9"/>
    <w:rsid w:val="001E6194"/>
    <w:rPr>
      <w:rFonts w:eastAsiaTheme="majorEastAsia" w:cstheme="majorBidi"/>
      <w:b/>
      <w:bCs/>
      <w:i/>
      <w:sz w:val="28"/>
      <w:szCs w:val="24"/>
    </w:rPr>
  </w:style>
  <w:style w:type="character" w:customStyle="1" w:styleId="Heading4Char">
    <w:name w:val="Heading 4 Char"/>
    <w:basedOn w:val="DefaultParagraphFont"/>
    <w:link w:val="Heading4"/>
    <w:uiPriority w:val="9"/>
    <w:rsid w:val="00470E33"/>
    <w:rPr>
      <w:rFonts w:eastAsiaTheme="majorEastAsia" w:cstheme="majorBidi"/>
      <w:bCs/>
      <w:iCs/>
      <w:sz w:val="28"/>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customStyle="1" w:styleId="Heading5Char">
    <w:name w:val="Heading 5 Char"/>
    <w:basedOn w:val="DefaultParagraphFont"/>
    <w:link w:val="Heading5"/>
    <w:uiPriority w:val="9"/>
    <w:semiHidden/>
    <w:rsid w:val="00BB2A66"/>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B2A66"/>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B2A66"/>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B2A6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B2A6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31957"/>
    <w:pPr>
      <w:numPr>
        <w:numId w:val="0"/>
      </w:numPr>
      <w:tabs>
        <w:tab w:val="clear" w:pos="6379"/>
      </w:tabs>
      <w:spacing w:before="240" w:line="259" w:lineRule="auto"/>
      <w:outlineLvl w:val="9"/>
    </w:pPr>
    <w:rPr>
      <w:rFonts w:asciiTheme="majorHAnsi" w:hAnsiTheme="majorHAnsi"/>
      <w:b w:val="0"/>
      <w:bCs w:val="0"/>
      <w:color w:val="365F91" w:themeColor="accent1" w:themeShade="BF"/>
      <w:szCs w:val="32"/>
    </w:rPr>
  </w:style>
  <w:style w:type="character" w:styleId="UnresolvedMention">
    <w:name w:val="Unresolved Mention"/>
    <w:basedOn w:val="DefaultParagraphFont"/>
    <w:uiPriority w:val="99"/>
    <w:semiHidden/>
    <w:unhideWhenUsed/>
    <w:rsid w:val="00052E80"/>
    <w:rPr>
      <w:color w:val="808080"/>
      <w:shd w:val="clear" w:color="auto" w:fill="E6E6E6"/>
    </w:rPr>
  </w:style>
  <w:style w:type="character" w:customStyle="1" w:styleId="notranslate">
    <w:name w:val="notranslate"/>
    <w:basedOn w:val="DefaultParagraphFont"/>
    <w:rsid w:val="009B5B59"/>
  </w:style>
  <w:style w:type="character" w:customStyle="1" w:styleId="shorttext">
    <w:name w:val="short_text"/>
    <w:basedOn w:val="DefaultParagraphFont"/>
    <w:rsid w:val="00A057FB"/>
  </w:style>
  <w:style w:type="paragraph" w:styleId="ListParagraph">
    <w:name w:val="List Paragraph"/>
    <w:basedOn w:val="Normal"/>
    <w:uiPriority w:val="34"/>
    <w:qFormat/>
    <w:rsid w:val="00452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75956">
      <w:bodyDiv w:val="1"/>
      <w:marLeft w:val="0"/>
      <w:marRight w:val="0"/>
      <w:marTop w:val="0"/>
      <w:marBottom w:val="0"/>
      <w:divBdr>
        <w:top w:val="none" w:sz="0" w:space="0" w:color="auto"/>
        <w:left w:val="none" w:sz="0" w:space="0" w:color="auto"/>
        <w:bottom w:val="none" w:sz="0" w:space="0" w:color="auto"/>
        <w:right w:val="none" w:sz="0" w:space="0" w:color="auto"/>
      </w:divBdr>
    </w:div>
    <w:div w:id="326444346">
      <w:bodyDiv w:val="1"/>
      <w:marLeft w:val="0"/>
      <w:marRight w:val="0"/>
      <w:marTop w:val="0"/>
      <w:marBottom w:val="0"/>
      <w:divBdr>
        <w:top w:val="none" w:sz="0" w:space="0" w:color="auto"/>
        <w:left w:val="none" w:sz="0" w:space="0" w:color="auto"/>
        <w:bottom w:val="none" w:sz="0" w:space="0" w:color="auto"/>
        <w:right w:val="none" w:sz="0" w:space="0" w:color="auto"/>
      </w:divBdr>
    </w:div>
    <w:div w:id="589043275">
      <w:bodyDiv w:val="1"/>
      <w:marLeft w:val="0"/>
      <w:marRight w:val="0"/>
      <w:marTop w:val="0"/>
      <w:marBottom w:val="0"/>
      <w:divBdr>
        <w:top w:val="none" w:sz="0" w:space="0" w:color="auto"/>
        <w:left w:val="none" w:sz="0" w:space="0" w:color="auto"/>
        <w:bottom w:val="none" w:sz="0" w:space="0" w:color="auto"/>
        <w:right w:val="none" w:sz="0" w:space="0" w:color="auto"/>
      </w:divBdr>
      <w:divsChild>
        <w:div w:id="990016644">
          <w:marLeft w:val="0"/>
          <w:marRight w:val="0"/>
          <w:marTop w:val="0"/>
          <w:marBottom w:val="0"/>
          <w:divBdr>
            <w:top w:val="none" w:sz="0" w:space="0" w:color="auto"/>
            <w:left w:val="none" w:sz="0" w:space="0" w:color="auto"/>
            <w:bottom w:val="none" w:sz="0" w:space="0" w:color="auto"/>
            <w:right w:val="none" w:sz="0" w:space="0" w:color="auto"/>
          </w:divBdr>
          <w:divsChild>
            <w:div w:id="1137146915">
              <w:marLeft w:val="0"/>
              <w:marRight w:val="0"/>
              <w:marTop w:val="0"/>
              <w:marBottom w:val="0"/>
              <w:divBdr>
                <w:top w:val="none" w:sz="0" w:space="0" w:color="auto"/>
                <w:left w:val="none" w:sz="0" w:space="0" w:color="auto"/>
                <w:bottom w:val="none" w:sz="0" w:space="0" w:color="auto"/>
                <w:right w:val="none" w:sz="0" w:space="0" w:color="auto"/>
              </w:divBdr>
            </w:div>
            <w:div w:id="2062551894">
              <w:marLeft w:val="0"/>
              <w:marRight w:val="0"/>
              <w:marTop w:val="0"/>
              <w:marBottom w:val="0"/>
              <w:divBdr>
                <w:top w:val="none" w:sz="0" w:space="0" w:color="auto"/>
                <w:left w:val="none" w:sz="0" w:space="0" w:color="auto"/>
                <w:bottom w:val="none" w:sz="0" w:space="0" w:color="auto"/>
                <w:right w:val="none" w:sz="0" w:space="0" w:color="auto"/>
              </w:divBdr>
            </w:div>
            <w:div w:id="1673534437">
              <w:marLeft w:val="0"/>
              <w:marRight w:val="0"/>
              <w:marTop w:val="0"/>
              <w:marBottom w:val="0"/>
              <w:divBdr>
                <w:top w:val="none" w:sz="0" w:space="0" w:color="auto"/>
                <w:left w:val="none" w:sz="0" w:space="0" w:color="auto"/>
                <w:bottom w:val="none" w:sz="0" w:space="0" w:color="auto"/>
                <w:right w:val="none" w:sz="0" w:space="0" w:color="auto"/>
              </w:divBdr>
            </w:div>
            <w:div w:id="8861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59490">
      <w:bodyDiv w:val="1"/>
      <w:marLeft w:val="0"/>
      <w:marRight w:val="0"/>
      <w:marTop w:val="0"/>
      <w:marBottom w:val="0"/>
      <w:divBdr>
        <w:top w:val="none" w:sz="0" w:space="0" w:color="auto"/>
        <w:left w:val="none" w:sz="0" w:space="0" w:color="auto"/>
        <w:bottom w:val="none" w:sz="0" w:space="0" w:color="auto"/>
        <w:right w:val="none" w:sz="0" w:space="0" w:color="auto"/>
      </w:divBdr>
      <w:divsChild>
        <w:div w:id="1762139599">
          <w:marLeft w:val="0"/>
          <w:marRight w:val="0"/>
          <w:marTop w:val="0"/>
          <w:marBottom w:val="0"/>
          <w:divBdr>
            <w:top w:val="none" w:sz="0" w:space="0" w:color="auto"/>
            <w:left w:val="none" w:sz="0" w:space="0" w:color="auto"/>
            <w:bottom w:val="none" w:sz="0" w:space="0" w:color="auto"/>
            <w:right w:val="none" w:sz="0" w:space="0" w:color="auto"/>
          </w:divBdr>
          <w:divsChild>
            <w:div w:id="39809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9743">
      <w:bodyDiv w:val="1"/>
      <w:marLeft w:val="0"/>
      <w:marRight w:val="0"/>
      <w:marTop w:val="0"/>
      <w:marBottom w:val="0"/>
      <w:divBdr>
        <w:top w:val="none" w:sz="0" w:space="0" w:color="auto"/>
        <w:left w:val="none" w:sz="0" w:space="0" w:color="auto"/>
        <w:bottom w:val="none" w:sz="0" w:space="0" w:color="auto"/>
        <w:right w:val="none" w:sz="0" w:space="0" w:color="auto"/>
      </w:divBdr>
      <w:divsChild>
        <w:div w:id="636649325">
          <w:marLeft w:val="0"/>
          <w:marRight w:val="0"/>
          <w:marTop w:val="0"/>
          <w:marBottom w:val="0"/>
          <w:divBdr>
            <w:top w:val="none" w:sz="0" w:space="0" w:color="auto"/>
            <w:left w:val="none" w:sz="0" w:space="0" w:color="auto"/>
            <w:bottom w:val="none" w:sz="0" w:space="0" w:color="auto"/>
            <w:right w:val="none" w:sz="0" w:space="0" w:color="auto"/>
          </w:divBdr>
          <w:divsChild>
            <w:div w:id="4578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2603">
      <w:bodyDiv w:val="1"/>
      <w:marLeft w:val="0"/>
      <w:marRight w:val="0"/>
      <w:marTop w:val="0"/>
      <w:marBottom w:val="0"/>
      <w:divBdr>
        <w:top w:val="none" w:sz="0" w:space="0" w:color="auto"/>
        <w:left w:val="none" w:sz="0" w:space="0" w:color="auto"/>
        <w:bottom w:val="none" w:sz="0" w:space="0" w:color="auto"/>
        <w:right w:val="none" w:sz="0" w:space="0" w:color="auto"/>
      </w:divBdr>
    </w:div>
    <w:div w:id="1005471863">
      <w:bodyDiv w:val="1"/>
      <w:marLeft w:val="0"/>
      <w:marRight w:val="0"/>
      <w:marTop w:val="0"/>
      <w:marBottom w:val="0"/>
      <w:divBdr>
        <w:top w:val="none" w:sz="0" w:space="0" w:color="auto"/>
        <w:left w:val="none" w:sz="0" w:space="0" w:color="auto"/>
        <w:bottom w:val="none" w:sz="0" w:space="0" w:color="auto"/>
        <w:right w:val="none" w:sz="0" w:space="0" w:color="auto"/>
      </w:divBdr>
    </w:div>
    <w:div w:id="1040664726">
      <w:bodyDiv w:val="1"/>
      <w:marLeft w:val="0"/>
      <w:marRight w:val="0"/>
      <w:marTop w:val="0"/>
      <w:marBottom w:val="0"/>
      <w:divBdr>
        <w:top w:val="none" w:sz="0" w:space="0" w:color="auto"/>
        <w:left w:val="none" w:sz="0" w:space="0" w:color="auto"/>
        <w:bottom w:val="none" w:sz="0" w:space="0" w:color="auto"/>
        <w:right w:val="none" w:sz="0" w:space="0" w:color="auto"/>
      </w:divBdr>
    </w:div>
    <w:div w:id="1075516308">
      <w:bodyDiv w:val="1"/>
      <w:marLeft w:val="0"/>
      <w:marRight w:val="0"/>
      <w:marTop w:val="0"/>
      <w:marBottom w:val="0"/>
      <w:divBdr>
        <w:top w:val="none" w:sz="0" w:space="0" w:color="auto"/>
        <w:left w:val="none" w:sz="0" w:space="0" w:color="auto"/>
        <w:bottom w:val="none" w:sz="0" w:space="0" w:color="auto"/>
        <w:right w:val="none" w:sz="0" w:space="0" w:color="auto"/>
      </w:divBdr>
      <w:divsChild>
        <w:div w:id="867566130">
          <w:marLeft w:val="0"/>
          <w:marRight w:val="0"/>
          <w:marTop w:val="0"/>
          <w:marBottom w:val="0"/>
          <w:divBdr>
            <w:top w:val="none" w:sz="0" w:space="0" w:color="auto"/>
            <w:left w:val="none" w:sz="0" w:space="0" w:color="auto"/>
            <w:bottom w:val="none" w:sz="0" w:space="0" w:color="auto"/>
            <w:right w:val="none" w:sz="0" w:space="0" w:color="auto"/>
          </w:divBdr>
          <w:divsChild>
            <w:div w:id="1880966988">
              <w:marLeft w:val="0"/>
              <w:marRight w:val="0"/>
              <w:marTop w:val="0"/>
              <w:marBottom w:val="0"/>
              <w:divBdr>
                <w:top w:val="none" w:sz="0" w:space="0" w:color="auto"/>
                <w:left w:val="none" w:sz="0" w:space="0" w:color="auto"/>
                <w:bottom w:val="none" w:sz="0" w:space="0" w:color="auto"/>
                <w:right w:val="none" w:sz="0" w:space="0" w:color="auto"/>
              </w:divBdr>
            </w:div>
            <w:div w:id="1213419506">
              <w:marLeft w:val="0"/>
              <w:marRight w:val="0"/>
              <w:marTop w:val="0"/>
              <w:marBottom w:val="0"/>
              <w:divBdr>
                <w:top w:val="none" w:sz="0" w:space="0" w:color="auto"/>
                <w:left w:val="none" w:sz="0" w:space="0" w:color="auto"/>
                <w:bottom w:val="none" w:sz="0" w:space="0" w:color="auto"/>
                <w:right w:val="none" w:sz="0" w:space="0" w:color="auto"/>
              </w:divBdr>
            </w:div>
            <w:div w:id="693969446">
              <w:marLeft w:val="0"/>
              <w:marRight w:val="0"/>
              <w:marTop w:val="0"/>
              <w:marBottom w:val="0"/>
              <w:divBdr>
                <w:top w:val="none" w:sz="0" w:space="0" w:color="auto"/>
                <w:left w:val="none" w:sz="0" w:space="0" w:color="auto"/>
                <w:bottom w:val="none" w:sz="0" w:space="0" w:color="auto"/>
                <w:right w:val="none" w:sz="0" w:space="0" w:color="auto"/>
              </w:divBdr>
            </w:div>
            <w:div w:id="257636802">
              <w:marLeft w:val="0"/>
              <w:marRight w:val="0"/>
              <w:marTop w:val="0"/>
              <w:marBottom w:val="0"/>
              <w:divBdr>
                <w:top w:val="none" w:sz="0" w:space="0" w:color="auto"/>
                <w:left w:val="none" w:sz="0" w:space="0" w:color="auto"/>
                <w:bottom w:val="none" w:sz="0" w:space="0" w:color="auto"/>
                <w:right w:val="none" w:sz="0" w:space="0" w:color="auto"/>
              </w:divBdr>
            </w:div>
            <w:div w:id="1853454808">
              <w:marLeft w:val="0"/>
              <w:marRight w:val="0"/>
              <w:marTop w:val="0"/>
              <w:marBottom w:val="0"/>
              <w:divBdr>
                <w:top w:val="none" w:sz="0" w:space="0" w:color="auto"/>
                <w:left w:val="none" w:sz="0" w:space="0" w:color="auto"/>
                <w:bottom w:val="none" w:sz="0" w:space="0" w:color="auto"/>
                <w:right w:val="none" w:sz="0" w:space="0" w:color="auto"/>
              </w:divBdr>
            </w:div>
            <w:div w:id="81413413">
              <w:marLeft w:val="0"/>
              <w:marRight w:val="0"/>
              <w:marTop w:val="0"/>
              <w:marBottom w:val="0"/>
              <w:divBdr>
                <w:top w:val="none" w:sz="0" w:space="0" w:color="auto"/>
                <w:left w:val="none" w:sz="0" w:space="0" w:color="auto"/>
                <w:bottom w:val="none" w:sz="0" w:space="0" w:color="auto"/>
                <w:right w:val="none" w:sz="0" w:space="0" w:color="auto"/>
              </w:divBdr>
            </w:div>
            <w:div w:id="67843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56344">
      <w:bodyDiv w:val="1"/>
      <w:marLeft w:val="0"/>
      <w:marRight w:val="0"/>
      <w:marTop w:val="0"/>
      <w:marBottom w:val="0"/>
      <w:divBdr>
        <w:top w:val="none" w:sz="0" w:space="0" w:color="auto"/>
        <w:left w:val="none" w:sz="0" w:space="0" w:color="auto"/>
        <w:bottom w:val="none" w:sz="0" w:space="0" w:color="auto"/>
        <w:right w:val="none" w:sz="0" w:space="0" w:color="auto"/>
      </w:divBdr>
    </w:div>
    <w:div w:id="1187132964">
      <w:bodyDiv w:val="1"/>
      <w:marLeft w:val="0"/>
      <w:marRight w:val="0"/>
      <w:marTop w:val="0"/>
      <w:marBottom w:val="0"/>
      <w:divBdr>
        <w:top w:val="none" w:sz="0" w:space="0" w:color="auto"/>
        <w:left w:val="none" w:sz="0" w:space="0" w:color="auto"/>
        <w:bottom w:val="none" w:sz="0" w:space="0" w:color="auto"/>
        <w:right w:val="none" w:sz="0" w:space="0" w:color="auto"/>
      </w:divBdr>
      <w:divsChild>
        <w:div w:id="902834587">
          <w:marLeft w:val="0"/>
          <w:marRight w:val="0"/>
          <w:marTop w:val="0"/>
          <w:marBottom w:val="0"/>
          <w:divBdr>
            <w:top w:val="none" w:sz="0" w:space="0" w:color="auto"/>
            <w:left w:val="none" w:sz="0" w:space="0" w:color="auto"/>
            <w:bottom w:val="none" w:sz="0" w:space="0" w:color="auto"/>
            <w:right w:val="none" w:sz="0" w:space="0" w:color="auto"/>
          </w:divBdr>
          <w:divsChild>
            <w:div w:id="14648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7764">
      <w:bodyDiv w:val="1"/>
      <w:marLeft w:val="0"/>
      <w:marRight w:val="0"/>
      <w:marTop w:val="0"/>
      <w:marBottom w:val="0"/>
      <w:divBdr>
        <w:top w:val="none" w:sz="0" w:space="0" w:color="auto"/>
        <w:left w:val="none" w:sz="0" w:space="0" w:color="auto"/>
        <w:bottom w:val="none" w:sz="0" w:space="0" w:color="auto"/>
        <w:right w:val="none" w:sz="0" w:space="0" w:color="auto"/>
      </w:divBdr>
    </w:div>
    <w:div w:id="1330672848">
      <w:bodyDiv w:val="1"/>
      <w:marLeft w:val="0"/>
      <w:marRight w:val="0"/>
      <w:marTop w:val="0"/>
      <w:marBottom w:val="0"/>
      <w:divBdr>
        <w:top w:val="none" w:sz="0" w:space="0" w:color="auto"/>
        <w:left w:val="none" w:sz="0" w:space="0" w:color="auto"/>
        <w:bottom w:val="none" w:sz="0" w:space="0" w:color="auto"/>
        <w:right w:val="none" w:sz="0" w:space="0" w:color="auto"/>
      </w:divBdr>
      <w:divsChild>
        <w:div w:id="2136482787">
          <w:marLeft w:val="0"/>
          <w:marRight w:val="0"/>
          <w:marTop w:val="0"/>
          <w:marBottom w:val="0"/>
          <w:divBdr>
            <w:top w:val="none" w:sz="0" w:space="0" w:color="auto"/>
            <w:left w:val="none" w:sz="0" w:space="0" w:color="auto"/>
            <w:bottom w:val="none" w:sz="0" w:space="0" w:color="auto"/>
            <w:right w:val="none" w:sz="0" w:space="0" w:color="auto"/>
          </w:divBdr>
          <w:divsChild>
            <w:div w:id="192912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08868">
      <w:bodyDiv w:val="1"/>
      <w:marLeft w:val="0"/>
      <w:marRight w:val="0"/>
      <w:marTop w:val="0"/>
      <w:marBottom w:val="0"/>
      <w:divBdr>
        <w:top w:val="none" w:sz="0" w:space="0" w:color="auto"/>
        <w:left w:val="none" w:sz="0" w:space="0" w:color="auto"/>
        <w:bottom w:val="none" w:sz="0" w:space="0" w:color="auto"/>
        <w:right w:val="none" w:sz="0" w:space="0" w:color="auto"/>
      </w:divBdr>
      <w:divsChild>
        <w:div w:id="2077896709">
          <w:marLeft w:val="0"/>
          <w:marRight w:val="0"/>
          <w:marTop w:val="0"/>
          <w:marBottom w:val="0"/>
          <w:divBdr>
            <w:top w:val="none" w:sz="0" w:space="0" w:color="auto"/>
            <w:left w:val="none" w:sz="0" w:space="0" w:color="auto"/>
            <w:bottom w:val="none" w:sz="0" w:space="0" w:color="auto"/>
            <w:right w:val="none" w:sz="0" w:space="0" w:color="auto"/>
          </w:divBdr>
          <w:divsChild>
            <w:div w:id="16655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34165">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63523096">
      <w:bodyDiv w:val="1"/>
      <w:marLeft w:val="0"/>
      <w:marRight w:val="0"/>
      <w:marTop w:val="0"/>
      <w:marBottom w:val="0"/>
      <w:divBdr>
        <w:top w:val="none" w:sz="0" w:space="0" w:color="auto"/>
        <w:left w:val="none" w:sz="0" w:space="0" w:color="auto"/>
        <w:bottom w:val="none" w:sz="0" w:space="0" w:color="auto"/>
        <w:right w:val="none" w:sz="0" w:space="0" w:color="auto"/>
      </w:divBdr>
    </w:div>
    <w:div w:id="1697997144">
      <w:bodyDiv w:val="1"/>
      <w:marLeft w:val="0"/>
      <w:marRight w:val="0"/>
      <w:marTop w:val="0"/>
      <w:marBottom w:val="0"/>
      <w:divBdr>
        <w:top w:val="none" w:sz="0" w:space="0" w:color="auto"/>
        <w:left w:val="none" w:sz="0" w:space="0" w:color="auto"/>
        <w:bottom w:val="none" w:sz="0" w:space="0" w:color="auto"/>
        <w:right w:val="none" w:sz="0" w:space="0" w:color="auto"/>
      </w:divBdr>
      <w:divsChild>
        <w:div w:id="2013753094">
          <w:marLeft w:val="0"/>
          <w:marRight w:val="0"/>
          <w:marTop w:val="0"/>
          <w:marBottom w:val="0"/>
          <w:divBdr>
            <w:top w:val="none" w:sz="0" w:space="0" w:color="auto"/>
            <w:left w:val="none" w:sz="0" w:space="0" w:color="auto"/>
            <w:bottom w:val="none" w:sz="0" w:space="0" w:color="auto"/>
            <w:right w:val="none" w:sz="0" w:space="0" w:color="auto"/>
          </w:divBdr>
          <w:divsChild>
            <w:div w:id="1627158438">
              <w:marLeft w:val="0"/>
              <w:marRight w:val="0"/>
              <w:marTop w:val="0"/>
              <w:marBottom w:val="0"/>
              <w:divBdr>
                <w:top w:val="none" w:sz="0" w:space="0" w:color="auto"/>
                <w:left w:val="none" w:sz="0" w:space="0" w:color="auto"/>
                <w:bottom w:val="none" w:sz="0" w:space="0" w:color="auto"/>
                <w:right w:val="none" w:sz="0" w:space="0" w:color="auto"/>
              </w:divBdr>
            </w:div>
            <w:div w:id="902374743">
              <w:marLeft w:val="0"/>
              <w:marRight w:val="0"/>
              <w:marTop w:val="0"/>
              <w:marBottom w:val="0"/>
              <w:divBdr>
                <w:top w:val="none" w:sz="0" w:space="0" w:color="auto"/>
                <w:left w:val="none" w:sz="0" w:space="0" w:color="auto"/>
                <w:bottom w:val="none" w:sz="0" w:space="0" w:color="auto"/>
                <w:right w:val="none" w:sz="0" w:space="0" w:color="auto"/>
              </w:divBdr>
            </w:div>
            <w:div w:id="13700061">
              <w:marLeft w:val="0"/>
              <w:marRight w:val="0"/>
              <w:marTop w:val="0"/>
              <w:marBottom w:val="0"/>
              <w:divBdr>
                <w:top w:val="none" w:sz="0" w:space="0" w:color="auto"/>
                <w:left w:val="none" w:sz="0" w:space="0" w:color="auto"/>
                <w:bottom w:val="none" w:sz="0" w:space="0" w:color="auto"/>
                <w:right w:val="none" w:sz="0" w:space="0" w:color="auto"/>
              </w:divBdr>
            </w:div>
            <w:div w:id="483931404">
              <w:marLeft w:val="0"/>
              <w:marRight w:val="0"/>
              <w:marTop w:val="0"/>
              <w:marBottom w:val="0"/>
              <w:divBdr>
                <w:top w:val="none" w:sz="0" w:space="0" w:color="auto"/>
                <w:left w:val="none" w:sz="0" w:space="0" w:color="auto"/>
                <w:bottom w:val="none" w:sz="0" w:space="0" w:color="auto"/>
                <w:right w:val="none" w:sz="0" w:space="0" w:color="auto"/>
              </w:divBdr>
            </w:div>
            <w:div w:id="76757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1632">
      <w:bodyDiv w:val="1"/>
      <w:marLeft w:val="0"/>
      <w:marRight w:val="0"/>
      <w:marTop w:val="0"/>
      <w:marBottom w:val="0"/>
      <w:divBdr>
        <w:top w:val="none" w:sz="0" w:space="0" w:color="auto"/>
        <w:left w:val="none" w:sz="0" w:space="0" w:color="auto"/>
        <w:bottom w:val="none" w:sz="0" w:space="0" w:color="auto"/>
        <w:right w:val="none" w:sz="0" w:space="0" w:color="auto"/>
      </w:divBdr>
      <w:divsChild>
        <w:div w:id="1979410302">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20an%201\Bao%20ca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79246B-5C16-4975-AFCC-9CC16A929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Bao cao.dotx</Template>
  <TotalTime>9999</TotalTime>
  <Pages>18</Pages>
  <Words>2827</Words>
  <Characters>16118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ThongLee</dc:creator>
  <cp:lastModifiedBy>DUY DT</cp:lastModifiedBy>
  <cp:revision>798</cp:revision>
  <cp:lastPrinted>2017-12-28T04:23:00Z</cp:lastPrinted>
  <dcterms:created xsi:type="dcterms:W3CDTF">2017-11-24T16:20:00Z</dcterms:created>
  <dcterms:modified xsi:type="dcterms:W3CDTF">2018-03-21T20:09:00Z</dcterms:modified>
</cp:coreProperties>
</file>